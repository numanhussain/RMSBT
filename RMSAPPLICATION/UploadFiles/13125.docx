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101"/>
        <w:gridCol w:w="7305"/>
      </w:tblGrid>
      <w:tr w:rsidR="002C2CDD" w:rsidRPr="00333CD3" w:rsidTr="007304AF">
        <w:trPr>
          <w:trHeight w:val="4415"/>
        </w:trPr>
        <w:tc>
          <w:tcPr>
            <w:tcW w:w="4101" w:type="dxa"/>
            <w:shd w:val="clear" w:color="auto" w:fill="auto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D8FAF74" wp14:editId="5C4AB25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-589280</wp:posOffset>
                      </wp:positionV>
                      <wp:extent cx="6665595" cy="1810385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ABD1133" id="Group 1" o:spid="_x0000_s1026" alt="Header graphics" style="position:absolute;margin-left:0;margin-top:-46.4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1Ul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2B1F42F48C744D4A7EE1FB51041EB4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4D62C3">
                  <w:t>cv</w:t>
                </w:r>
              </w:sdtContent>
            </w:sdt>
          </w:p>
          <w:p w:rsidR="00A50939" w:rsidRPr="00333CD3" w:rsidRDefault="001226F7" w:rsidP="007569C1">
            <w:pPr>
              <w:pStyle w:val="Heading3"/>
            </w:pPr>
            <w:r>
              <w:t>personal information</w:t>
            </w:r>
          </w:p>
          <w:p w:rsidR="002C2CDD" w:rsidRDefault="001226F7" w:rsidP="005C3D88">
            <w:pPr>
              <w:pStyle w:val="ListParagraph"/>
              <w:numPr>
                <w:ilvl w:val="0"/>
                <w:numId w:val="11"/>
              </w:numPr>
              <w:tabs>
                <w:tab w:val="left" w:pos="3084"/>
              </w:tabs>
              <w:ind w:left="450"/>
            </w:pPr>
            <w:r w:rsidRPr="005C3D88">
              <w:rPr>
                <w:b/>
              </w:rPr>
              <w:t>S/O</w:t>
            </w:r>
            <w:r w:rsidR="005C3D88" w:rsidRPr="005C3D88">
              <w:rPr>
                <w:b/>
              </w:rPr>
              <w:t xml:space="preserve"> :</w:t>
            </w:r>
            <w:r w:rsidR="005C3D88">
              <w:t xml:space="preserve">         </w:t>
            </w:r>
            <w:r>
              <w:t xml:space="preserve"> </w:t>
            </w:r>
            <w:r w:rsidR="00000445">
              <w:t>ATLAS KHAN</w:t>
            </w:r>
          </w:p>
          <w:p w:rsidR="001226F7" w:rsidRDefault="001226F7" w:rsidP="005C3D88">
            <w:pPr>
              <w:pStyle w:val="ListParagraph"/>
              <w:numPr>
                <w:ilvl w:val="0"/>
                <w:numId w:val="11"/>
              </w:numPr>
              <w:ind w:left="450"/>
            </w:pPr>
            <w:r w:rsidRPr="005C3D88">
              <w:rPr>
                <w:b/>
              </w:rPr>
              <w:t>CNIC</w:t>
            </w:r>
            <w:r w:rsidR="005C3D88" w:rsidRPr="005C3D88">
              <w:rPr>
                <w:b/>
              </w:rPr>
              <w:t xml:space="preserve"> :</w:t>
            </w:r>
            <w:r w:rsidR="005C3D88">
              <w:t xml:space="preserve">  </w:t>
            </w:r>
            <w:r>
              <w:t xml:space="preserve">    </w:t>
            </w:r>
            <w:r w:rsidR="00000445">
              <w:t>11201-2302797-9</w:t>
            </w:r>
          </w:p>
          <w:p w:rsidR="00CF521A" w:rsidRPr="005C3D88" w:rsidRDefault="00CF521A" w:rsidP="005C3D88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50"/>
              <w:rPr>
                <w:szCs w:val="22"/>
              </w:rPr>
            </w:pPr>
            <w:r w:rsidRPr="005C3D88">
              <w:rPr>
                <w:b/>
                <w:szCs w:val="22"/>
              </w:rPr>
              <w:t>D</w:t>
            </w:r>
            <w:r w:rsidR="005C3D88" w:rsidRPr="005C3D88">
              <w:rPr>
                <w:b/>
                <w:szCs w:val="22"/>
              </w:rPr>
              <w:t xml:space="preserve">ate of Birth </w:t>
            </w:r>
            <w:r w:rsidRPr="005C3D88">
              <w:rPr>
                <w:b/>
                <w:szCs w:val="22"/>
              </w:rPr>
              <w:t xml:space="preserve">:   </w:t>
            </w:r>
            <w:r w:rsidR="00000445">
              <w:rPr>
                <w:bCs/>
                <w:szCs w:val="22"/>
              </w:rPr>
              <w:t>26-03-1996</w:t>
            </w:r>
          </w:p>
          <w:p w:rsidR="00CF521A" w:rsidRPr="005C3D88" w:rsidRDefault="00CF521A" w:rsidP="005C3D88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50"/>
              <w:rPr>
                <w:szCs w:val="22"/>
              </w:rPr>
            </w:pPr>
            <w:r w:rsidRPr="005C3D88">
              <w:rPr>
                <w:b/>
                <w:szCs w:val="22"/>
              </w:rPr>
              <w:t>M</w:t>
            </w:r>
            <w:r w:rsidR="005C3D88" w:rsidRPr="005C3D88">
              <w:rPr>
                <w:b/>
                <w:szCs w:val="22"/>
              </w:rPr>
              <w:t>arital status</w:t>
            </w:r>
            <w:r w:rsidRPr="005C3D88">
              <w:rPr>
                <w:b/>
                <w:szCs w:val="22"/>
              </w:rPr>
              <w:t xml:space="preserve">: </w:t>
            </w:r>
            <w:r w:rsidRPr="005C3D88">
              <w:rPr>
                <w:szCs w:val="22"/>
              </w:rPr>
              <w:t xml:space="preserve"> Unmarried</w:t>
            </w:r>
          </w:p>
          <w:p w:rsidR="001226F7" w:rsidRDefault="001226F7" w:rsidP="005C3D88">
            <w:pPr>
              <w:pStyle w:val="ListParagraph"/>
              <w:numPr>
                <w:ilvl w:val="0"/>
                <w:numId w:val="11"/>
              </w:numPr>
              <w:ind w:left="450"/>
            </w:pPr>
            <w:r w:rsidRPr="005C3D88">
              <w:rPr>
                <w:b/>
              </w:rPr>
              <w:t>Religion</w:t>
            </w:r>
            <w:r>
              <w:t xml:space="preserve"> </w:t>
            </w:r>
            <w:r w:rsidR="005C3D88">
              <w:t>:</w:t>
            </w:r>
            <w:r>
              <w:t xml:space="preserve">           </w:t>
            </w:r>
            <w:r w:rsidR="005C3D88">
              <w:t xml:space="preserve"> </w:t>
            </w:r>
            <w:r>
              <w:t>Islam</w:t>
            </w:r>
          </w:p>
          <w:p w:rsidR="001226F7" w:rsidRDefault="001226F7" w:rsidP="005C3D88">
            <w:pPr>
              <w:pStyle w:val="ListParagraph"/>
              <w:numPr>
                <w:ilvl w:val="0"/>
                <w:numId w:val="11"/>
              </w:numPr>
              <w:ind w:left="450"/>
            </w:pPr>
            <w:r w:rsidRPr="005C3D88">
              <w:rPr>
                <w:b/>
              </w:rPr>
              <w:t>Nationality</w:t>
            </w:r>
            <w:r>
              <w:t xml:space="preserve"> </w:t>
            </w:r>
            <w:r w:rsidR="005C3D88">
              <w:t>:</w:t>
            </w:r>
            <w:r>
              <w:t xml:space="preserve">       Pakistani </w:t>
            </w:r>
          </w:p>
          <w:p w:rsidR="00A7200D" w:rsidRDefault="001226F7" w:rsidP="005C3D88">
            <w:pPr>
              <w:pStyle w:val="ListParagraph"/>
              <w:numPr>
                <w:ilvl w:val="0"/>
                <w:numId w:val="10"/>
              </w:numPr>
              <w:ind w:left="450" w:right="-786"/>
            </w:pPr>
            <w:r w:rsidRPr="005C3D88">
              <w:rPr>
                <w:b/>
              </w:rPr>
              <w:t>Postal Address</w:t>
            </w:r>
            <w:r>
              <w:t xml:space="preserve"> </w:t>
            </w:r>
            <w:r w:rsidR="00CF521A">
              <w:t>:</w:t>
            </w:r>
            <w:proofErr w:type="spellStart"/>
            <w:r w:rsidR="00A7200D">
              <w:t>Mohalla</w:t>
            </w:r>
            <w:proofErr w:type="spellEnd"/>
            <w:r w:rsidR="00000445">
              <w:t xml:space="preserve">; </w:t>
            </w:r>
            <w:proofErr w:type="spellStart"/>
            <w:r w:rsidR="00000445">
              <w:t>Saed</w:t>
            </w:r>
            <w:proofErr w:type="spellEnd"/>
            <w:r w:rsidR="00000445">
              <w:t xml:space="preserve"> </w:t>
            </w:r>
            <w:proofErr w:type="spellStart"/>
            <w:r w:rsidR="00000445">
              <w:t>khel</w:t>
            </w:r>
            <w:proofErr w:type="spellEnd"/>
            <w:r w:rsidR="00000445">
              <w:t xml:space="preserve"> (</w:t>
            </w:r>
            <w:proofErr w:type="spellStart"/>
            <w:r w:rsidR="00000445">
              <w:t>Surki</w:t>
            </w:r>
            <w:proofErr w:type="spellEnd"/>
            <w:r w:rsidR="00000445">
              <w:t xml:space="preserve"> </w:t>
            </w:r>
            <w:proofErr w:type="spellStart"/>
            <w:r w:rsidR="00000445">
              <w:t>khel</w:t>
            </w:r>
            <w:proofErr w:type="spellEnd"/>
            <w:r w:rsidR="00000445">
              <w:t xml:space="preserve">) </w:t>
            </w:r>
            <w:r w:rsidR="005C3D88">
              <w:t xml:space="preserve"> </w:t>
            </w:r>
            <w:r w:rsidR="00000445">
              <w:t xml:space="preserve">Tehsil &amp; district; </w:t>
            </w:r>
            <w:proofErr w:type="spellStart"/>
            <w:r w:rsidR="00000445">
              <w:t>Lakki</w:t>
            </w:r>
            <w:proofErr w:type="spellEnd"/>
            <w:r w:rsidR="00000445">
              <w:t xml:space="preserve"> </w:t>
            </w:r>
            <w:proofErr w:type="spellStart"/>
            <w:r w:rsidR="00000445">
              <w:t>M</w:t>
            </w:r>
            <w:r w:rsidR="00A7200D">
              <w:t>arwat</w:t>
            </w:r>
            <w:proofErr w:type="spellEnd"/>
          </w:p>
          <w:p w:rsidR="00980FAE" w:rsidRDefault="00980FAE" w:rsidP="005C3D88">
            <w:pPr>
              <w:pStyle w:val="ListParagraph"/>
              <w:numPr>
                <w:ilvl w:val="0"/>
                <w:numId w:val="10"/>
              </w:numPr>
              <w:ind w:left="450"/>
            </w:pPr>
            <w:r w:rsidRPr="005C3D88">
              <w:rPr>
                <w:b/>
              </w:rPr>
              <w:t>Contact no</w:t>
            </w:r>
            <w:r w:rsidR="005C3D88" w:rsidRPr="005C3D88">
              <w:rPr>
                <w:b/>
              </w:rPr>
              <w:t>:</w:t>
            </w:r>
            <w:r w:rsidR="005C3D88">
              <w:t xml:space="preserve"> +92</w:t>
            </w:r>
            <w:r w:rsidR="00000445">
              <w:t>3347257801</w:t>
            </w:r>
          </w:p>
          <w:p w:rsidR="00980FAE" w:rsidRPr="00333CD3" w:rsidRDefault="00980FAE" w:rsidP="005C3D88">
            <w:pPr>
              <w:pStyle w:val="ListParagraph"/>
              <w:numPr>
                <w:ilvl w:val="0"/>
                <w:numId w:val="10"/>
              </w:numPr>
              <w:ind w:left="450"/>
            </w:pPr>
            <w:r w:rsidRPr="005C3D88">
              <w:rPr>
                <w:b/>
              </w:rPr>
              <w:t>Email</w:t>
            </w:r>
            <w:r w:rsidR="005C3D88" w:rsidRPr="005C3D88">
              <w:rPr>
                <w:b/>
              </w:rPr>
              <w:t>:</w:t>
            </w:r>
            <w:r w:rsidR="00000445">
              <w:t>engrawaiskhan806@gmail.com</w:t>
            </w:r>
          </w:p>
          <w:p w:rsidR="002C2CDD" w:rsidRPr="00333CD3" w:rsidRDefault="00FF732E" w:rsidP="007569C1">
            <w:pPr>
              <w:pStyle w:val="Heading3"/>
            </w:pPr>
            <w:r>
              <w:t xml:space="preserve">tECHNIQAL </w:t>
            </w:r>
            <w:sdt>
              <w:sdtPr>
                <w:alias w:val="Skills:"/>
                <w:tag w:val="Skills:"/>
                <w:id w:val="1490835561"/>
                <w:placeholder>
                  <w:docPart w:val="6BF58C1E729B4AF9B9F95E142993BE23"/>
                </w:placeholder>
                <w:temporary/>
                <w:showingPlcHdr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Default="0027421F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AutoCAD</w:t>
            </w:r>
          </w:p>
          <w:p w:rsidR="0027421F" w:rsidRDefault="0027421F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C ++</w:t>
            </w:r>
          </w:p>
          <w:p w:rsidR="00000445" w:rsidRDefault="00000445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Pro-E</w:t>
            </w:r>
          </w:p>
          <w:p w:rsidR="00000445" w:rsidRDefault="00000445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ANSYS</w:t>
            </w:r>
          </w:p>
          <w:p w:rsidR="00FF732E" w:rsidRDefault="00000445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MS WORD</w:t>
            </w:r>
          </w:p>
          <w:p w:rsidR="00FF732E" w:rsidRDefault="00FF732E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MS EXCEL</w:t>
            </w:r>
          </w:p>
          <w:p w:rsidR="00FF732E" w:rsidRDefault="00FF732E" w:rsidP="003C28C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MS POWERPOINT</w:t>
            </w:r>
          </w:p>
          <w:p w:rsidR="00AC436E" w:rsidRPr="00333CD3" w:rsidRDefault="00AC436E" w:rsidP="004D62C3"/>
        </w:tc>
        <w:tc>
          <w:tcPr>
            <w:tcW w:w="730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8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89"/>
            </w:tblGrid>
            <w:tr w:rsidR="00C612DA" w:rsidRPr="00333CD3" w:rsidTr="00215B26">
              <w:trPr>
                <w:trHeight w:hRule="exact" w:val="1157"/>
              </w:trPr>
              <w:tc>
                <w:tcPr>
                  <w:tcW w:w="6889" w:type="dxa"/>
                  <w:vAlign w:val="center"/>
                </w:tcPr>
                <w:p w:rsidR="00C612DA" w:rsidRPr="004D62C3" w:rsidRDefault="00C30D79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D6F772FEBDF4BB49932D58C2A586A9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EndPr/>
                    <w:sdtContent>
                      <w:r w:rsidR="00000445">
                        <w:rPr>
                          <w:lang w:val="en-GB"/>
                        </w:rPr>
                        <w:t>MUHAMMAD AWAIS KHAN</w:t>
                      </w:r>
                    </w:sdtContent>
                  </w:sdt>
                </w:p>
                <w:p w:rsidR="00C612DA" w:rsidRPr="00333CD3" w:rsidRDefault="00000445" w:rsidP="00B74ACF">
                  <w:pPr>
                    <w:pStyle w:val="Heading2"/>
                    <w:outlineLvl w:val="1"/>
                  </w:pPr>
                  <w:r>
                    <w:t xml:space="preserve"> </w:t>
                  </w: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609E7B71E7484EF9B12B53F7A19460C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EndPr/>
                    <w:sdtContent>
                      <w:r>
                        <w:t xml:space="preserve">professional Mechanical </w:t>
                      </w:r>
                      <w:r w:rsidR="00215B26">
                        <w:t>engineer</w:t>
                      </w:r>
                    </w:sdtContent>
                  </w:sdt>
                  <w:r w:rsidR="00B74ACF">
                    <w:t xml:space="preserve"> </w:t>
                  </w:r>
                </w:p>
              </w:tc>
            </w:tr>
          </w:tbl>
          <w:p w:rsidR="002C2CDD" w:rsidRPr="00333CD3" w:rsidRDefault="00C30D7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8A779F2CB394C988770D7877D162F0C"/>
                </w:placeholder>
                <w:temporary/>
                <w:showingPlcHdr/>
              </w:sdtPr>
              <w:sdtEndPr/>
              <w:sdtContent>
                <w:r w:rsidR="00980FAE" w:rsidRPr="00333CD3">
                  <w:t>Education</w:t>
                </w:r>
              </w:sdtContent>
            </w:sdt>
          </w:p>
          <w:p w:rsidR="00980FAE" w:rsidRDefault="00000445" w:rsidP="005C3D88">
            <w:pPr>
              <w:pStyle w:val="ListParagraph"/>
              <w:numPr>
                <w:ilvl w:val="0"/>
                <w:numId w:val="8"/>
              </w:numPr>
              <w:ind w:left="426"/>
            </w:pPr>
            <w:r>
              <w:t>B.Sc. Mechanical</w:t>
            </w:r>
            <w:r w:rsidR="00980FAE">
              <w:t xml:space="preserve"> Engineering (in progress,8</w:t>
            </w:r>
            <w:r w:rsidR="00980FAE" w:rsidRPr="00FF732E">
              <w:rPr>
                <w:vertAlign w:val="superscript"/>
              </w:rPr>
              <w:t>TH</w:t>
            </w:r>
            <w:r w:rsidR="00FF732E">
              <w:t xml:space="preserve"> semester)    </w:t>
            </w:r>
            <w:r>
              <w:t xml:space="preserve"> CGPA  2.8</w:t>
            </w:r>
          </w:p>
          <w:p w:rsidR="00980FAE" w:rsidRDefault="00980FAE" w:rsidP="005C3D88">
            <w:pPr>
              <w:pStyle w:val="ListParagraph"/>
              <w:ind w:left="426"/>
            </w:pPr>
            <w:r>
              <w:t xml:space="preserve">(UET PESHAWAR)                         </w:t>
            </w:r>
            <w:r w:rsidR="00215B26">
              <w:t xml:space="preserve">                         </w:t>
            </w:r>
            <w:r>
              <w:t xml:space="preserve"> Period 2014-2018 </w:t>
            </w:r>
          </w:p>
          <w:p w:rsidR="00980FAE" w:rsidRDefault="00980FAE" w:rsidP="005C3D88">
            <w:pPr>
              <w:ind w:left="426"/>
            </w:pPr>
          </w:p>
          <w:p w:rsidR="00980FAE" w:rsidRDefault="00980FAE" w:rsidP="005C3D88">
            <w:pPr>
              <w:pStyle w:val="ListParagraph"/>
              <w:numPr>
                <w:ilvl w:val="0"/>
                <w:numId w:val="8"/>
              </w:numPr>
              <w:ind w:left="426"/>
            </w:pPr>
            <w:r>
              <w:t xml:space="preserve">H.S.C.C Pre-Engineering                </w:t>
            </w:r>
            <w:r w:rsidR="00FF732E">
              <w:t xml:space="preserve">                            </w:t>
            </w:r>
            <w:r w:rsidR="00C41C18">
              <w:t xml:space="preserve">      </w:t>
            </w:r>
            <w:bookmarkStart w:id="0" w:name="_GoBack"/>
            <w:bookmarkEnd w:id="0"/>
            <w:r>
              <w:t>Grade A-1</w:t>
            </w:r>
          </w:p>
          <w:p w:rsidR="00980FAE" w:rsidRDefault="00980FAE" w:rsidP="005C3D88">
            <w:pPr>
              <w:pStyle w:val="ListParagraph"/>
              <w:ind w:left="426"/>
            </w:pPr>
            <w:r>
              <w:t>(</w:t>
            </w:r>
            <w:proofErr w:type="spellStart"/>
            <w:r w:rsidR="00FF732E">
              <w:t>Govt</w:t>
            </w:r>
            <w:proofErr w:type="spellEnd"/>
            <w:r w:rsidR="00FF732E">
              <w:t xml:space="preserve">; PGC </w:t>
            </w:r>
            <w:proofErr w:type="spellStart"/>
            <w:r w:rsidR="00FF732E">
              <w:t>Lakki</w:t>
            </w:r>
            <w:proofErr w:type="spellEnd"/>
            <w:r w:rsidR="00FF732E">
              <w:t xml:space="preserve"> </w:t>
            </w:r>
            <w:proofErr w:type="spellStart"/>
            <w:r w:rsidR="00FF732E">
              <w:t>Marwat</w:t>
            </w:r>
            <w:proofErr w:type="spellEnd"/>
            <w:r>
              <w:t xml:space="preserve">)                                        </w:t>
            </w:r>
            <w:r w:rsidR="00FF732E">
              <w:t xml:space="preserve">     </w:t>
            </w:r>
            <w:r w:rsidR="00000445">
              <w:t xml:space="preserve">   Year 2013</w:t>
            </w:r>
          </w:p>
          <w:p w:rsidR="00980FAE" w:rsidRDefault="00980FAE" w:rsidP="005C3D88">
            <w:pPr>
              <w:ind w:left="426"/>
            </w:pPr>
          </w:p>
          <w:p w:rsidR="00980FAE" w:rsidRDefault="00980FAE" w:rsidP="005C3D88">
            <w:pPr>
              <w:pStyle w:val="ListParagraph"/>
              <w:numPr>
                <w:ilvl w:val="0"/>
                <w:numId w:val="8"/>
              </w:numPr>
              <w:ind w:left="426"/>
            </w:pPr>
            <w:r>
              <w:t xml:space="preserve">S.C.C                                                           </w:t>
            </w:r>
            <w:r w:rsidR="00FF732E">
              <w:t xml:space="preserve">                             </w:t>
            </w:r>
            <w:r>
              <w:t>Grade A-1</w:t>
            </w:r>
          </w:p>
          <w:p w:rsidR="00305772" w:rsidRDefault="00980FAE" w:rsidP="005C3D88">
            <w:pPr>
              <w:pStyle w:val="ListParagraph"/>
              <w:ind w:left="426"/>
            </w:pPr>
            <w:r>
              <w:t>(</w:t>
            </w:r>
            <w:r w:rsidR="00000445">
              <w:t>Knowledge Public</w:t>
            </w:r>
            <w:r w:rsidR="00215B26">
              <w:t xml:space="preserve"> High School</w:t>
            </w:r>
            <w:r>
              <w:t>)</w:t>
            </w:r>
            <w:r w:rsidR="00215B26">
              <w:t xml:space="preserve">                   </w:t>
            </w:r>
            <w:r>
              <w:t xml:space="preserve">    </w:t>
            </w:r>
            <w:r w:rsidR="00C41C18">
              <w:t xml:space="preserve">                 </w:t>
            </w:r>
            <w:r w:rsidR="00000445">
              <w:t>Year 2011</w:t>
            </w:r>
          </w:p>
          <w:p w:rsidR="00A7200D" w:rsidRPr="00333CD3" w:rsidRDefault="00A7200D" w:rsidP="007569C1">
            <w:pPr>
              <w:pStyle w:val="Heading3"/>
            </w:pPr>
            <w:r>
              <w:t>Career OBJECTIVES</w:t>
            </w:r>
          </w:p>
          <w:p w:rsidR="00A7200D" w:rsidRPr="00A7200D" w:rsidRDefault="00A7200D" w:rsidP="005C3D8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</w:pPr>
            <w:r w:rsidRPr="00A7200D">
              <w:t>To work for innovative ideas, to explore something novel.</w:t>
            </w:r>
          </w:p>
          <w:p w:rsidR="00A7200D" w:rsidRPr="00A7200D" w:rsidRDefault="00A7200D" w:rsidP="005C3D8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left="426"/>
            </w:pPr>
            <w:r w:rsidRPr="00A7200D">
              <w:t>To indulge in soc</w:t>
            </w:r>
            <w:r w:rsidR="005C3D88">
              <w:t>ial activities and render human</w:t>
            </w:r>
            <w:r w:rsidRPr="00A7200D">
              <w:t xml:space="preserve"> services. </w:t>
            </w:r>
          </w:p>
          <w:p w:rsidR="00A7200D" w:rsidRPr="00A7200D" w:rsidRDefault="00A7200D" w:rsidP="005C3D8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autoSpaceDE w:val="0"/>
              <w:autoSpaceDN w:val="0"/>
              <w:adjustRightInd w:val="0"/>
              <w:ind w:left="426"/>
            </w:pPr>
            <w:r w:rsidRPr="00A7200D">
              <w:t>To serve for the entire creatures of the creator.</w:t>
            </w:r>
          </w:p>
          <w:p w:rsidR="00A7200D" w:rsidRPr="00A7200D" w:rsidRDefault="00A7200D" w:rsidP="005C3D8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autoSpaceDE w:val="0"/>
              <w:autoSpaceDN w:val="0"/>
              <w:adjustRightInd w:val="0"/>
              <w:ind w:left="426"/>
            </w:pPr>
            <w:r w:rsidRPr="00A7200D">
              <w:t>To work in a challenging atmosphere in a reputable organization.</w:t>
            </w:r>
          </w:p>
          <w:p w:rsidR="00A7200D" w:rsidRDefault="00A7200D" w:rsidP="005C3D8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autoSpaceDE w:val="0"/>
              <w:autoSpaceDN w:val="0"/>
              <w:adjustRightInd w:val="0"/>
              <w:ind w:left="426"/>
            </w:pPr>
            <w:r w:rsidRPr="00A7200D">
              <w:t xml:space="preserve">To work with remarkable company of professionals who can serve for the betterment of the whole nation. </w:t>
            </w:r>
          </w:p>
          <w:p w:rsidR="00FF732E" w:rsidRPr="00AC436E" w:rsidRDefault="00FF732E" w:rsidP="00FF732E">
            <w:pPr>
              <w:pBdr>
                <w:bottom w:val="single" w:sz="48" w:space="1" w:color="EA4E4E" w:themeColor="accent1"/>
              </w:pBd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PROFESSIONAL SKILLS</w:t>
            </w:r>
          </w:p>
          <w:p w:rsidR="00FF732E" w:rsidRDefault="00FF732E" w:rsidP="00FF732E"/>
          <w:p w:rsidR="00FF732E" w:rsidRPr="00FF732E" w:rsidRDefault="00FF732E" w:rsidP="005C3D88">
            <w:pPr>
              <w:numPr>
                <w:ilvl w:val="0"/>
                <w:numId w:val="5"/>
              </w:numPr>
              <w:tabs>
                <w:tab w:val="clear" w:pos="720"/>
                <w:tab w:val="num" w:pos="606"/>
              </w:tabs>
              <w:spacing w:line="240" w:lineRule="auto"/>
              <w:ind w:left="426"/>
              <w:rPr>
                <w:szCs w:val="16"/>
              </w:rPr>
            </w:pPr>
            <w:r w:rsidRPr="00FF732E">
              <w:rPr>
                <w:szCs w:val="16"/>
              </w:rPr>
              <w:t>Well speaking &amp; writing skill</w:t>
            </w:r>
            <w:r w:rsidR="005C3D88">
              <w:rPr>
                <w:szCs w:val="16"/>
              </w:rPr>
              <w:t>s</w:t>
            </w:r>
            <w:r w:rsidRPr="00FF732E">
              <w:rPr>
                <w:szCs w:val="16"/>
              </w:rPr>
              <w:t xml:space="preserve"> in English, Urdu &amp;</w:t>
            </w:r>
            <w:r w:rsidR="005C3D88">
              <w:rPr>
                <w:szCs w:val="16"/>
              </w:rPr>
              <w:t xml:space="preserve"> </w:t>
            </w:r>
            <w:proofErr w:type="gramStart"/>
            <w:r w:rsidRPr="00FF732E">
              <w:rPr>
                <w:szCs w:val="16"/>
              </w:rPr>
              <w:t>Pashto(</w:t>
            </w:r>
            <w:proofErr w:type="gramEnd"/>
            <w:r w:rsidRPr="00FF732E">
              <w:rPr>
                <w:szCs w:val="16"/>
              </w:rPr>
              <w:t>native language).</w:t>
            </w:r>
          </w:p>
          <w:p w:rsidR="00FF732E" w:rsidRPr="00FF732E" w:rsidRDefault="00FF732E" w:rsidP="005C3D88">
            <w:pPr>
              <w:numPr>
                <w:ilvl w:val="0"/>
                <w:numId w:val="5"/>
              </w:numPr>
              <w:tabs>
                <w:tab w:val="clear" w:pos="720"/>
                <w:tab w:val="num" w:pos="606"/>
              </w:tabs>
              <w:spacing w:line="240" w:lineRule="auto"/>
              <w:ind w:left="426"/>
              <w:rPr>
                <w:bCs/>
                <w:iCs/>
              </w:rPr>
            </w:pPr>
            <w:r w:rsidRPr="00FF732E">
              <w:rPr>
                <w:bCs/>
                <w:iCs/>
              </w:rPr>
              <w:t>I have better persuasive, communication skills.</w:t>
            </w:r>
          </w:p>
          <w:p w:rsidR="00FF732E" w:rsidRPr="00FF732E" w:rsidRDefault="00FF732E" w:rsidP="005C3D88">
            <w:pPr>
              <w:numPr>
                <w:ilvl w:val="0"/>
                <w:numId w:val="5"/>
              </w:numPr>
              <w:tabs>
                <w:tab w:val="clear" w:pos="720"/>
                <w:tab w:val="num" w:pos="606"/>
              </w:tabs>
              <w:spacing w:line="240" w:lineRule="auto"/>
              <w:ind w:left="426"/>
              <w:rPr>
                <w:bCs/>
                <w:iCs/>
              </w:rPr>
            </w:pPr>
            <w:r w:rsidRPr="00FF732E">
              <w:rPr>
                <w:bCs/>
                <w:iCs/>
              </w:rPr>
              <w:t>I can write reports and deliver oral presentations on it.</w:t>
            </w:r>
          </w:p>
          <w:p w:rsidR="00FF732E" w:rsidRDefault="00FF732E" w:rsidP="005C3D88">
            <w:pPr>
              <w:numPr>
                <w:ilvl w:val="0"/>
                <w:numId w:val="5"/>
              </w:numPr>
              <w:tabs>
                <w:tab w:val="clear" w:pos="720"/>
                <w:tab w:val="num" w:pos="606"/>
              </w:tabs>
              <w:spacing w:line="240" w:lineRule="auto"/>
              <w:ind w:left="426"/>
              <w:rPr>
                <w:szCs w:val="16"/>
              </w:rPr>
            </w:pPr>
            <w:r w:rsidRPr="00FF732E">
              <w:rPr>
                <w:szCs w:val="16"/>
              </w:rPr>
              <w:t>Communication skills and organization skills</w:t>
            </w:r>
          </w:p>
          <w:p w:rsidR="00FF732E" w:rsidRPr="00FF732E" w:rsidRDefault="00FF732E" w:rsidP="00FF732E">
            <w:pPr>
              <w:pBdr>
                <w:bottom w:val="single" w:sz="48" w:space="1" w:color="EA4E4E" w:themeColor="accent1"/>
              </w:pBdr>
              <w:rPr>
                <w:rFonts w:asciiTheme="majorHAnsi" w:hAnsiTheme="majorHAnsi"/>
                <w:szCs w:val="16"/>
              </w:rPr>
            </w:pPr>
            <w:r w:rsidRPr="00FF732E">
              <w:rPr>
                <w:rFonts w:asciiTheme="majorHAnsi" w:hAnsiTheme="majorHAnsi"/>
                <w:sz w:val="32"/>
                <w:szCs w:val="32"/>
              </w:rPr>
              <w:t>HOB</w:t>
            </w:r>
            <w:r w:rsidR="006F246A">
              <w:rPr>
                <w:rFonts w:asciiTheme="majorHAnsi" w:hAnsiTheme="majorHAnsi"/>
                <w:sz w:val="32"/>
                <w:szCs w:val="32"/>
              </w:rPr>
              <w:t>B</w:t>
            </w:r>
            <w:r w:rsidRPr="00FF732E">
              <w:rPr>
                <w:rFonts w:asciiTheme="majorHAnsi" w:hAnsiTheme="majorHAnsi"/>
                <w:sz w:val="32"/>
                <w:szCs w:val="32"/>
              </w:rPr>
              <w:t>IES</w:t>
            </w:r>
          </w:p>
          <w:p w:rsidR="00FF732E" w:rsidRPr="00FF732E" w:rsidRDefault="00FF732E" w:rsidP="00FF732E">
            <w:pPr>
              <w:spacing w:line="240" w:lineRule="auto"/>
              <w:ind w:left="720"/>
              <w:rPr>
                <w:szCs w:val="16"/>
              </w:rPr>
            </w:pPr>
          </w:p>
          <w:p w:rsidR="00FF732E" w:rsidRPr="00FF732E" w:rsidRDefault="00FF732E" w:rsidP="005C3D8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26"/>
              <w:rPr>
                <w:bCs/>
                <w:iCs/>
              </w:rPr>
            </w:pPr>
            <w:r>
              <w:t>Net Surfing</w:t>
            </w:r>
            <w:r w:rsidRPr="00FF732E">
              <w:rPr>
                <w:bCs/>
                <w:iCs/>
              </w:rPr>
              <w:t xml:space="preserve"> &amp; Web Searching</w:t>
            </w:r>
          </w:p>
          <w:p w:rsidR="00FF732E" w:rsidRDefault="00FF732E" w:rsidP="005C3D8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426"/>
              <w:rPr>
                <w:bCs/>
                <w:iCs/>
              </w:rPr>
            </w:pPr>
            <w:r w:rsidRPr="00FF732E">
              <w:rPr>
                <w:bCs/>
                <w:iCs/>
              </w:rPr>
              <w:t>Books and Newspaper reading</w:t>
            </w:r>
          </w:p>
          <w:p w:rsidR="00215B26" w:rsidRPr="00FF732E" w:rsidRDefault="00215B26" w:rsidP="00215B26">
            <w:pPr>
              <w:pStyle w:val="ListParagraph"/>
              <w:spacing w:line="240" w:lineRule="auto"/>
              <w:rPr>
                <w:bCs/>
                <w:iCs/>
              </w:rPr>
            </w:pPr>
          </w:p>
          <w:p w:rsidR="00741125" w:rsidRPr="00A7200D" w:rsidRDefault="00741125" w:rsidP="00FF732E">
            <w:pPr>
              <w:pStyle w:val="ListParagraph"/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</w:tr>
    </w:tbl>
    <w:p w:rsidR="007304AF" w:rsidRDefault="007304AF">
      <w:r>
        <w:br w:type="page"/>
      </w:r>
    </w:p>
    <w:tbl>
      <w:tblPr>
        <w:tblW w:w="503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101"/>
        <w:gridCol w:w="7305"/>
      </w:tblGrid>
      <w:tr w:rsidR="00AC436E" w:rsidRPr="00333CD3" w:rsidTr="007304AF">
        <w:trPr>
          <w:trHeight w:val="1106"/>
        </w:trPr>
        <w:tc>
          <w:tcPr>
            <w:tcW w:w="4101" w:type="dxa"/>
            <w:tcMar>
              <w:top w:w="504" w:type="dxa"/>
              <w:right w:w="720" w:type="dxa"/>
            </w:tcMar>
          </w:tcPr>
          <w:p w:rsidR="00AC436E" w:rsidRDefault="00AC436E" w:rsidP="007304AF">
            <w:pPr>
              <w:rPr>
                <w:noProof/>
                <w:lang w:val="en-GB" w:eastAsia="en-GB"/>
              </w:rPr>
            </w:pPr>
          </w:p>
        </w:tc>
        <w:tc>
          <w:tcPr>
            <w:tcW w:w="7305" w:type="dxa"/>
            <w:tcMar>
              <w:top w:w="504" w:type="dxa"/>
              <w:left w:w="0" w:type="dxa"/>
            </w:tcMar>
          </w:tcPr>
          <w:p w:rsidR="00AC436E" w:rsidRPr="004D62C3" w:rsidRDefault="00AC436E" w:rsidP="00C612DA">
            <w:pPr>
              <w:pStyle w:val="Heading1"/>
            </w:pPr>
          </w:p>
        </w:tc>
      </w:tr>
    </w:tbl>
    <w:p w:rsidR="00EF7CC9" w:rsidRDefault="00EF7CC9" w:rsidP="00E22E87">
      <w:pPr>
        <w:pStyle w:val="NoSpacing"/>
      </w:pPr>
    </w:p>
    <w:p w:rsidR="00373B97" w:rsidRDefault="00373B97" w:rsidP="00E22E87">
      <w:pPr>
        <w:pStyle w:val="NoSpacing"/>
      </w:pPr>
    </w:p>
    <w:p w:rsidR="00373B97" w:rsidRDefault="00373B97" w:rsidP="00E22E87">
      <w:pPr>
        <w:pStyle w:val="NoSpacing"/>
      </w:pPr>
    </w:p>
    <w:p w:rsidR="00373B97" w:rsidRDefault="00373B97" w:rsidP="00E22E87">
      <w:pPr>
        <w:pStyle w:val="NoSpacing"/>
      </w:pPr>
    </w:p>
    <w:p w:rsidR="00373B97" w:rsidRPr="00333CD3" w:rsidRDefault="00373B97" w:rsidP="00E22E87">
      <w:pPr>
        <w:pStyle w:val="NoSpacing"/>
      </w:pPr>
    </w:p>
    <w:sectPr w:rsidR="00373B97" w:rsidRPr="00333CD3" w:rsidSect="00E31654">
      <w:headerReference w:type="first" r:id="rId9"/>
      <w:pgSz w:w="12240" w:h="15840"/>
      <w:pgMar w:top="475" w:right="432" w:bottom="432" w:left="475" w:header="576" w:footer="576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D79" w:rsidRDefault="00C30D79" w:rsidP="00713050">
      <w:pPr>
        <w:spacing w:line="240" w:lineRule="auto"/>
      </w:pPr>
      <w:r>
        <w:separator/>
      </w:r>
    </w:p>
  </w:endnote>
  <w:endnote w:type="continuationSeparator" w:id="0">
    <w:p w:rsidR="00C30D79" w:rsidRDefault="00C30D7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D79" w:rsidRDefault="00C30D79" w:rsidP="00713050">
      <w:pPr>
        <w:spacing w:line="240" w:lineRule="auto"/>
      </w:pPr>
      <w:r>
        <w:separator/>
      </w:r>
    </w:p>
  </w:footnote>
  <w:footnote w:type="continuationSeparator" w:id="0">
    <w:p w:rsidR="00C30D79" w:rsidRDefault="00C30D7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B97" w:rsidRDefault="00373B97" w:rsidP="00373B9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5D4C"/>
    <w:multiLevelType w:val="hybridMultilevel"/>
    <w:tmpl w:val="FD36BBA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6827428"/>
    <w:multiLevelType w:val="hybridMultilevel"/>
    <w:tmpl w:val="3ACAB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52F57"/>
    <w:multiLevelType w:val="hybridMultilevel"/>
    <w:tmpl w:val="D3A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667C9"/>
    <w:multiLevelType w:val="hybridMultilevel"/>
    <w:tmpl w:val="CB727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10F24"/>
    <w:multiLevelType w:val="hybridMultilevel"/>
    <w:tmpl w:val="AB26515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FB80F89"/>
    <w:multiLevelType w:val="hybridMultilevel"/>
    <w:tmpl w:val="42669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62D26"/>
    <w:multiLevelType w:val="hybridMultilevel"/>
    <w:tmpl w:val="96E8C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432D3"/>
    <w:multiLevelType w:val="hybridMultilevel"/>
    <w:tmpl w:val="8E0A7EB8"/>
    <w:lvl w:ilvl="0" w:tplc="59C08562">
      <w:start w:val="1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557C3DF0"/>
    <w:multiLevelType w:val="hybridMultilevel"/>
    <w:tmpl w:val="D68C3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02138"/>
    <w:multiLevelType w:val="hybridMultilevel"/>
    <w:tmpl w:val="2760D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0532E"/>
    <w:multiLevelType w:val="hybridMultilevel"/>
    <w:tmpl w:val="F2F2C0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AC5FAF"/>
    <w:multiLevelType w:val="hybridMultilevel"/>
    <w:tmpl w:val="DB2CB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CF"/>
    <w:rsid w:val="00000445"/>
    <w:rsid w:val="00091382"/>
    <w:rsid w:val="000B0619"/>
    <w:rsid w:val="000B61CA"/>
    <w:rsid w:val="000E4A9C"/>
    <w:rsid w:val="000F7610"/>
    <w:rsid w:val="00111C03"/>
    <w:rsid w:val="0011452B"/>
    <w:rsid w:val="00114ED7"/>
    <w:rsid w:val="001226F7"/>
    <w:rsid w:val="00140B0E"/>
    <w:rsid w:val="00150DB3"/>
    <w:rsid w:val="001A5CA9"/>
    <w:rsid w:val="001B2AC1"/>
    <w:rsid w:val="001B403A"/>
    <w:rsid w:val="00215B26"/>
    <w:rsid w:val="00217980"/>
    <w:rsid w:val="00271662"/>
    <w:rsid w:val="0027404F"/>
    <w:rsid w:val="0027421F"/>
    <w:rsid w:val="00293B83"/>
    <w:rsid w:val="002B091C"/>
    <w:rsid w:val="002C2CDD"/>
    <w:rsid w:val="002D45C6"/>
    <w:rsid w:val="002F03FA"/>
    <w:rsid w:val="00305772"/>
    <w:rsid w:val="00313E86"/>
    <w:rsid w:val="00327E3C"/>
    <w:rsid w:val="00333CD3"/>
    <w:rsid w:val="00340365"/>
    <w:rsid w:val="00342B64"/>
    <w:rsid w:val="00364079"/>
    <w:rsid w:val="00373B97"/>
    <w:rsid w:val="003B28BD"/>
    <w:rsid w:val="003C28C7"/>
    <w:rsid w:val="003C5528"/>
    <w:rsid w:val="003F0059"/>
    <w:rsid w:val="004077FB"/>
    <w:rsid w:val="00424DD9"/>
    <w:rsid w:val="0046104A"/>
    <w:rsid w:val="004717C5"/>
    <w:rsid w:val="004D62C3"/>
    <w:rsid w:val="004E36F2"/>
    <w:rsid w:val="00517A34"/>
    <w:rsid w:val="00523479"/>
    <w:rsid w:val="00543DB7"/>
    <w:rsid w:val="005729B0"/>
    <w:rsid w:val="005917E2"/>
    <w:rsid w:val="005C3D88"/>
    <w:rsid w:val="00641630"/>
    <w:rsid w:val="00684488"/>
    <w:rsid w:val="006A3CE7"/>
    <w:rsid w:val="006C4C50"/>
    <w:rsid w:val="006D76B1"/>
    <w:rsid w:val="006F246A"/>
    <w:rsid w:val="00713050"/>
    <w:rsid w:val="007304AF"/>
    <w:rsid w:val="00741125"/>
    <w:rsid w:val="007413D3"/>
    <w:rsid w:val="00746F7F"/>
    <w:rsid w:val="007569C1"/>
    <w:rsid w:val="00763832"/>
    <w:rsid w:val="007C09FB"/>
    <w:rsid w:val="007D2696"/>
    <w:rsid w:val="00802595"/>
    <w:rsid w:val="00811117"/>
    <w:rsid w:val="00841146"/>
    <w:rsid w:val="008567D7"/>
    <w:rsid w:val="0088504C"/>
    <w:rsid w:val="0089382B"/>
    <w:rsid w:val="008A1907"/>
    <w:rsid w:val="008C6BCA"/>
    <w:rsid w:val="008C7B50"/>
    <w:rsid w:val="009479F3"/>
    <w:rsid w:val="00980FAE"/>
    <w:rsid w:val="009B3C40"/>
    <w:rsid w:val="00A34AFF"/>
    <w:rsid w:val="00A42540"/>
    <w:rsid w:val="00A50939"/>
    <w:rsid w:val="00A7200D"/>
    <w:rsid w:val="00AA6A40"/>
    <w:rsid w:val="00AB5481"/>
    <w:rsid w:val="00AC436E"/>
    <w:rsid w:val="00B5664D"/>
    <w:rsid w:val="00B74ACF"/>
    <w:rsid w:val="00BA1FDB"/>
    <w:rsid w:val="00BA5B40"/>
    <w:rsid w:val="00BD0206"/>
    <w:rsid w:val="00C2098A"/>
    <w:rsid w:val="00C30D79"/>
    <w:rsid w:val="00C41C18"/>
    <w:rsid w:val="00C5444A"/>
    <w:rsid w:val="00C612DA"/>
    <w:rsid w:val="00C7741E"/>
    <w:rsid w:val="00C875AB"/>
    <w:rsid w:val="00CA3DF1"/>
    <w:rsid w:val="00CA4581"/>
    <w:rsid w:val="00CE18D5"/>
    <w:rsid w:val="00CF521A"/>
    <w:rsid w:val="00D04109"/>
    <w:rsid w:val="00D35BF5"/>
    <w:rsid w:val="00D67BB8"/>
    <w:rsid w:val="00DD6416"/>
    <w:rsid w:val="00DF4E0A"/>
    <w:rsid w:val="00E02DCD"/>
    <w:rsid w:val="00E12C60"/>
    <w:rsid w:val="00E22E87"/>
    <w:rsid w:val="00E31654"/>
    <w:rsid w:val="00E57630"/>
    <w:rsid w:val="00E86C2B"/>
    <w:rsid w:val="00EF7CC9"/>
    <w:rsid w:val="00F207C0"/>
    <w:rsid w:val="00F20AE5"/>
    <w:rsid w:val="00F60370"/>
    <w:rsid w:val="00F645C7"/>
    <w:rsid w:val="00FF4243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C4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C4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0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fan%20Ali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B1F42F48C744D4A7EE1FB51041E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C67E9-AB26-4DF7-9D07-E82250ACA420}"/>
      </w:docPartPr>
      <w:docPartBody>
        <w:p w:rsidR="0072219B" w:rsidRDefault="00BC68A2">
          <w:pPr>
            <w:pStyle w:val="12B1F42F48C744D4A7EE1FB51041EB43"/>
          </w:pPr>
          <w:r w:rsidRPr="00333CD3">
            <w:t>YN</w:t>
          </w:r>
        </w:p>
      </w:docPartBody>
    </w:docPart>
    <w:docPart>
      <w:docPartPr>
        <w:name w:val="6BF58C1E729B4AF9B9F95E142993B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8E83B-599D-4498-B376-FF22DCCF4CA1}"/>
      </w:docPartPr>
      <w:docPartBody>
        <w:p w:rsidR="0072219B" w:rsidRDefault="00BC68A2">
          <w:pPr>
            <w:pStyle w:val="6BF58C1E729B4AF9B9F95E142993BE23"/>
          </w:pPr>
          <w:r w:rsidRPr="00333CD3">
            <w:t>Skills</w:t>
          </w:r>
        </w:p>
      </w:docPartBody>
    </w:docPart>
    <w:docPart>
      <w:docPartPr>
        <w:name w:val="4D6F772FEBDF4BB49932D58C2A58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98F0-FDD2-4AE7-995C-B005EE70CA72}"/>
      </w:docPartPr>
      <w:docPartBody>
        <w:p w:rsidR="0072219B" w:rsidRDefault="00BC68A2">
          <w:pPr>
            <w:pStyle w:val="4D6F772FEBDF4BB49932D58C2A586A90"/>
          </w:pPr>
          <w:r>
            <w:t>Your Name</w:t>
          </w:r>
        </w:p>
      </w:docPartBody>
    </w:docPart>
    <w:docPart>
      <w:docPartPr>
        <w:name w:val="609E7B71E7484EF9B12B53F7A194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CE99-C2C4-4E87-A1B4-643731336DC0}"/>
      </w:docPartPr>
      <w:docPartBody>
        <w:p w:rsidR="0072219B" w:rsidRDefault="00BC68A2">
          <w:pPr>
            <w:pStyle w:val="609E7B71E7484EF9B12B53F7A19460CA"/>
          </w:pPr>
          <w:r>
            <w:t>Profession or Industry</w:t>
          </w:r>
        </w:p>
      </w:docPartBody>
    </w:docPart>
    <w:docPart>
      <w:docPartPr>
        <w:name w:val="E8A779F2CB394C988770D7877D162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055A-72DE-4775-BEAE-AF81964D839B}"/>
      </w:docPartPr>
      <w:docPartBody>
        <w:p w:rsidR="00C40F5B" w:rsidRDefault="0072219B" w:rsidP="0072219B">
          <w:pPr>
            <w:pStyle w:val="E8A779F2CB394C988770D7877D162F0C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3"/>
    <w:rsid w:val="002E20B3"/>
    <w:rsid w:val="003C6605"/>
    <w:rsid w:val="003E128C"/>
    <w:rsid w:val="00645EEB"/>
    <w:rsid w:val="0072219B"/>
    <w:rsid w:val="0074308C"/>
    <w:rsid w:val="007B2E8B"/>
    <w:rsid w:val="008A0992"/>
    <w:rsid w:val="00967513"/>
    <w:rsid w:val="00BC68A2"/>
    <w:rsid w:val="00C40F5B"/>
    <w:rsid w:val="00D100B0"/>
    <w:rsid w:val="00EA3FF5"/>
    <w:rsid w:val="00F26B85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1F42F48C744D4A7EE1FB51041EB43">
    <w:name w:val="12B1F42F48C744D4A7EE1FB51041EB43"/>
  </w:style>
  <w:style w:type="paragraph" w:customStyle="1" w:styleId="2546C4343663485D96D2A1DFC005798D">
    <w:name w:val="2546C4343663485D96D2A1DFC005798D"/>
  </w:style>
  <w:style w:type="paragraph" w:customStyle="1" w:styleId="6383B718DDD249D4AAEBA9B2919987C6">
    <w:name w:val="6383B718DDD249D4AAEBA9B2919987C6"/>
  </w:style>
  <w:style w:type="paragraph" w:customStyle="1" w:styleId="6BF58C1E729B4AF9B9F95E142993BE23">
    <w:name w:val="6BF58C1E729B4AF9B9F95E142993BE23"/>
  </w:style>
  <w:style w:type="paragraph" w:customStyle="1" w:styleId="E8A9CDE3F77D462E8AA241805D54B96B">
    <w:name w:val="E8A9CDE3F77D462E8AA241805D54B96B"/>
  </w:style>
  <w:style w:type="paragraph" w:customStyle="1" w:styleId="4D6F772FEBDF4BB49932D58C2A586A90">
    <w:name w:val="4D6F772FEBDF4BB49932D58C2A586A90"/>
  </w:style>
  <w:style w:type="paragraph" w:customStyle="1" w:styleId="609E7B71E7484EF9B12B53F7A19460CA">
    <w:name w:val="609E7B71E7484EF9B12B53F7A19460CA"/>
  </w:style>
  <w:style w:type="paragraph" w:customStyle="1" w:styleId="DB8520BF1E844D1F89395FA11E57FB50">
    <w:name w:val="DB8520BF1E844D1F89395FA11E57FB50"/>
  </w:style>
  <w:style w:type="paragraph" w:customStyle="1" w:styleId="6E8AF8B9A9EA4EF28B886D4EE56FF767">
    <w:name w:val="6E8AF8B9A9EA4EF28B886D4EE56FF767"/>
  </w:style>
  <w:style w:type="paragraph" w:customStyle="1" w:styleId="3A0ACB38C0BC428092B3742FDE6147E6">
    <w:name w:val="3A0ACB38C0BC428092B3742FDE6147E6"/>
  </w:style>
  <w:style w:type="paragraph" w:customStyle="1" w:styleId="DA6A13922EAD4BEA99D566A638B11BAF">
    <w:name w:val="DA6A13922EAD4BEA99D566A638B11BAF"/>
  </w:style>
  <w:style w:type="paragraph" w:customStyle="1" w:styleId="48F8CB457D134882A1BF16E48CA83AC2">
    <w:name w:val="48F8CB457D134882A1BF16E48CA83AC2"/>
  </w:style>
  <w:style w:type="paragraph" w:customStyle="1" w:styleId="AA8C7B66E8604980A90EA977E5A7A9EF">
    <w:name w:val="AA8C7B66E8604980A90EA977E5A7A9EF"/>
  </w:style>
  <w:style w:type="paragraph" w:customStyle="1" w:styleId="A27F8E3AAC9A4920BF67A5CF4CF88F2F">
    <w:name w:val="A27F8E3AAC9A4920BF67A5CF4CF88F2F"/>
  </w:style>
  <w:style w:type="paragraph" w:customStyle="1" w:styleId="3456399CCF3D497F92E8DBB0D387272C">
    <w:name w:val="3456399CCF3D497F92E8DBB0D387272C"/>
  </w:style>
  <w:style w:type="paragraph" w:customStyle="1" w:styleId="3E1E54C43C80493092FDED97B77496BB">
    <w:name w:val="3E1E54C43C80493092FDED97B77496BB"/>
  </w:style>
  <w:style w:type="paragraph" w:customStyle="1" w:styleId="2E28B63B25954596AFFB98072157C56E">
    <w:name w:val="2E28B63B25954596AFFB98072157C56E"/>
  </w:style>
  <w:style w:type="paragraph" w:customStyle="1" w:styleId="1A0E0209DEF84F74BCA6E296E8959279">
    <w:name w:val="1A0E0209DEF84F74BCA6E296E8959279"/>
  </w:style>
  <w:style w:type="paragraph" w:customStyle="1" w:styleId="A60B78140F1A41B29BAD8C602EDFADF0">
    <w:name w:val="A60B78140F1A41B29BAD8C602EDFADF0"/>
  </w:style>
  <w:style w:type="paragraph" w:customStyle="1" w:styleId="9DC3B6870223415A904D685218C82BBF">
    <w:name w:val="9DC3B6870223415A904D685218C82BBF"/>
  </w:style>
  <w:style w:type="paragraph" w:customStyle="1" w:styleId="E554506FC7D84A8EBB25F985C5738F3A">
    <w:name w:val="E554506FC7D84A8EBB25F985C5738F3A"/>
  </w:style>
  <w:style w:type="paragraph" w:customStyle="1" w:styleId="5C07DB22491D4269BD60D4272CB5D780">
    <w:name w:val="5C07DB22491D4269BD60D4272CB5D780"/>
  </w:style>
  <w:style w:type="paragraph" w:customStyle="1" w:styleId="73786D5A6E4540FCB63A5BEB938A01CD">
    <w:name w:val="73786D5A6E4540FCB63A5BEB938A01CD"/>
  </w:style>
  <w:style w:type="paragraph" w:customStyle="1" w:styleId="38B7E90B20204080994EF10F40C3E062">
    <w:name w:val="38B7E90B20204080994EF10F40C3E062"/>
  </w:style>
  <w:style w:type="paragraph" w:customStyle="1" w:styleId="705F8777FF4342529882A31FC132D825">
    <w:name w:val="705F8777FF4342529882A31FC132D825"/>
  </w:style>
  <w:style w:type="paragraph" w:customStyle="1" w:styleId="73AA01EAB2D84AB997F99A94063A8EC7">
    <w:name w:val="73AA01EAB2D84AB997F99A94063A8EC7"/>
  </w:style>
  <w:style w:type="paragraph" w:customStyle="1" w:styleId="2D8B2417B0BE481EB1B1CDF07517A17B">
    <w:name w:val="2D8B2417B0BE481EB1B1CDF07517A17B"/>
  </w:style>
  <w:style w:type="paragraph" w:customStyle="1" w:styleId="64D1A72D01D5475185FF028778EFC2B4">
    <w:name w:val="64D1A72D01D5475185FF028778EFC2B4"/>
  </w:style>
  <w:style w:type="paragraph" w:customStyle="1" w:styleId="61315F163A4547C5B75A62AABEC0B1E4">
    <w:name w:val="61315F163A4547C5B75A62AABEC0B1E4"/>
    <w:rsid w:val="00967513"/>
  </w:style>
  <w:style w:type="paragraph" w:customStyle="1" w:styleId="3C494EFA0DC445409E2FF9219D3484B2">
    <w:name w:val="3C494EFA0DC445409E2FF9219D3484B2"/>
    <w:rsid w:val="00967513"/>
  </w:style>
  <w:style w:type="paragraph" w:customStyle="1" w:styleId="85C409CF876C4E90AFAD6D7816365DEB">
    <w:name w:val="85C409CF876C4E90AFAD6D7816365DEB"/>
    <w:rsid w:val="00967513"/>
  </w:style>
  <w:style w:type="paragraph" w:customStyle="1" w:styleId="E587EC71FD1740E59328F276A5CE3DF1">
    <w:name w:val="E587EC71FD1740E59328F276A5CE3DF1"/>
    <w:rsid w:val="00967513"/>
  </w:style>
  <w:style w:type="paragraph" w:customStyle="1" w:styleId="2007C3438F8C423889D493BA5FF7F015">
    <w:name w:val="2007C3438F8C423889D493BA5FF7F015"/>
    <w:rsid w:val="0072219B"/>
  </w:style>
  <w:style w:type="paragraph" w:customStyle="1" w:styleId="E8A779F2CB394C988770D7877D162F0C">
    <w:name w:val="E8A779F2CB394C988770D7877D162F0C"/>
    <w:rsid w:val="007221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1F42F48C744D4A7EE1FB51041EB43">
    <w:name w:val="12B1F42F48C744D4A7EE1FB51041EB43"/>
  </w:style>
  <w:style w:type="paragraph" w:customStyle="1" w:styleId="2546C4343663485D96D2A1DFC005798D">
    <w:name w:val="2546C4343663485D96D2A1DFC005798D"/>
  </w:style>
  <w:style w:type="paragraph" w:customStyle="1" w:styleId="6383B718DDD249D4AAEBA9B2919987C6">
    <w:name w:val="6383B718DDD249D4AAEBA9B2919987C6"/>
  </w:style>
  <w:style w:type="paragraph" w:customStyle="1" w:styleId="6BF58C1E729B4AF9B9F95E142993BE23">
    <w:name w:val="6BF58C1E729B4AF9B9F95E142993BE23"/>
  </w:style>
  <w:style w:type="paragraph" w:customStyle="1" w:styleId="E8A9CDE3F77D462E8AA241805D54B96B">
    <w:name w:val="E8A9CDE3F77D462E8AA241805D54B96B"/>
  </w:style>
  <w:style w:type="paragraph" w:customStyle="1" w:styleId="4D6F772FEBDF4BB49932D58C2A586A90">
    <w:name w:val="4D6F772FEBDF4BB49932D58C2A586A90"/>
  </w:style>
  <w:style w:type="paragraph" w:customStyle="1" w:styleId="609E7B71E7484EF9B12B53F7A19460CA">
    <w:name w:val="609E7B71E7484EF9B12B53F7A19460CA"/>
  </w:style>
  <w:style w:type="paragraph" w:customStyle="1" w:styleId="DB8520BF1E844D1F89395FA11E57FB50">
    <w:name w:val="DB8520BF1E844D1F89395FA11E57FB50"/>
  </w:style>
  <w:style w:type="paragraph" w:customStyle="1" w:styleId="6E8AF8B9A9EA4EF28B886D4EE56FF767">
    <w:name w:val="6E8AF8B9A9EA4EF28B886D4EE56FF767"/>
  </w:style>
  <w:style w:type="paragraph" w:customStyle="1" w:styleId="3A0ACB38C0BC428092B3742FDE6147E6">
    <w:name w:val="3A0ACB38C0BC428092B3742FDE6147E6"/>
  </w:style>
  <w:style w:type="paragraph" w:customStyle="1" w:styleId="DA6A13922EAD4BEA99D566A638B11BAF">
    <w:name w:val="DA6A13922EAD4BEA99D566A638B11BAF"/>
  </w:style>
  <w:style w:type="paragraph" w:customStyle="1" w:styleId="48F8CB457D134882A1BF16E48CA83AC2">
    <w:name w:val="48F8CB457D134882A1BF16E48CA83AC2"/>
  </w:style>
  <w:style w:type="paragraph" w:customStyle="1" w:styleId="AA8C7B66E8604980A90EA977E5A7A9EF">
    <w:name w:val="AA8C7B66E8604980A90EA977E5A7A9EF"/>
  </w:style>
  <w:style w:type="paragraph" w:customStyle="1" w:styleId="A27F8E3AAC9A4920BF67A5CF4CF88F2F">
    <w:name w:val="A27F8E3AAC9A4920BF67A5CF4CF88F2F"/>
  </w:style>
  <w:style w:type="paragraph" w:customStyle="1" w:styleId="3456399CCF3D497F92E8DBB0D387272C">
    <w:name w:val="3456399CCF3D497F92E8DBB0D387272C"/>
  </w:style>
  <w:style w:type="paragraph" w:customStyle="1" w:styleId="3E1E54C43C80493092FDED97B77496BB">
    <w:name w:val="3E1E54C43C80493092FDED97B77496BB"/>
  </w:style>
  <w:style w:type="paragraph" w:customStyle="1" w:styleId="2E28B63B25954596AFFB98072157C56E">
    <w:name w:val="2E28B63B25954596AFFB98072157C56E"/>
  </w:style>
  <w:style w:type="paragraph" w:customStyle="1" w:styleId="1A0E0209DEF84F74BCA6E296E8959279">
    <w:name w:val="1A0E0209DEF84F74BCA6E296E8959279"/>
  </w:style>
  <w:style w:type="paragraph" w:customStyle="1" w:styleId="A60B78140F1A41B29BAD8C602EDFADF0">
    <w:name w:val="A60B78140F1A41B29BAD8C602EDFADF0"/>
  </w:style>
  <w:style w:type="paragraph" w:customStyle="1" w:styleId="9DC3B6870223415A904D685218C82BBF">
    <w:name w:val="9DC3B6870223415A904D685218C82BBF"/>
  </w:style>
  <w:style w:type="paragraph" w:customStyle="1" w:styleId="E554506FC7D84A8EBB25F985C5738F3A">
    <w:name w:val="E554506FC7D84A8EBB25F985C5738F3A"/>
  </w:style>
  <w:style w:type="paragraph" w:customStyle="1" w:styleId="5C07DB22491D4269BD60D4272CB5D780">
    <w:name w:val="5C07DB22491D4269BD60D4272CB5D780"/>
  </w:style>
  <w:style w:type="paragraph" w:customStyle="1" w:styleId="73786D5A6E4540FCB63A5BEB938A01CD">
    <w:name w:val="73786D5A6E4540FCB63A5BEB938A01CD"/>
  </w:style>
  <w:style w:type="paragraph" w:customStyle="1" w:styleId="38B7E90B20204080994EF10F40C3E062">
    <w:name w:val="38B7E90B20204080994EF10F40C3E062"/>
  </w:style>
  <w:style w:type="paragraph" w:customStyle="1" w:styleId="705F8777FF4342529882A31FC132D825">
    <w:name w:val="705F8777FF4342529882A31FC132D825"/>
  </w:style>
  <w:style w:type="paragraph" w:customStyle="1" w:styleId="73AA01EAB2D84AB997F99A94063A8EC7">
    <w:name w:val="73AA01EAB2D84AB997F99A94063A8EC7"/>
  </w:style>
  <w:style w:type="paragraph" w:customStyle="1" w:styleId="2D8B2417B0BE481EB1B1CDF07517A17B">
    <w:name w:val="2D8B2417B0BE481EB1B1CDF07517A17B"/>
  </w:style>
  <w:style w:type="paragraph" w:customStyle="1" w:styleId="64D1A72D01D5475185FF028778EFC2B4">
    <w:name w:val="64D1A72D01D5475185FF028778EFC2B4"/>
  </w:style>
  <w:style w:type="paragraph" w:customStyle="1" w:styleId="61315F163A4547C5B75A62AABEC0B1E4">
    <w:name w:val="61315F163A4547C5B75A62AABEC0B1E4"/>
    <w:rsid w:val="00967513"/>
  </w:style>
  <w:style w:type="paragraph" w:customStyle="1" w:styleId="3C494EFA0DC445409E2FF9219D3484B2">
    <w:name w:val="3C494EFA0DC445409E2FF9219D3484B2"/>
    <w:rsid w:val="00967513"/>
  </w:style>
  <w:style w:type="paragraph" w:customStyle="1" w:styleId="85C409CF876C4E90AFAD6D7816365DEB">
    <w:name w:val="85C409CF876C4E90AFAD6D7816365DEB"/>
    <w:rsid w:val="00967513"/>
  </w:style>
  <w:style w:type="paragraph" w:customStyle="1" w:styleId="E587EC71FD1740E59328F276A5CE3DF1">
    <w:name w:val="E587EC71FD1740E59328F276A5CE3DF1"/>
    <w:rsid w:val="00967513"/>
  </w:style>
  <w:style w:type="paragraph" w:customStyle="1" w:styleId="2007C3438F8C423889D493BA5FF7F015">
    <w:name w:val="2007C3438F8C423889D493BA5FF7F015"/>
    <w:rsid w:val="0072219B"/>
  </w:style>
  <w:style w:type="paragraph" w:customStyle="1" w:styleId="E8A779F2CB394C988770D7877D162F0C">
    <w:name w:val="E8A779F2CB394C988770D7877D162F0C"/>
    <w:rsid w:val="0072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engrirfanali3@gmail.com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professional Mechanical engineer</dc:subject>
  <dc:creator>MUHAMMAD AWAIS KHAN</dc:creator>
  <cp:lastModifiedBy>core i3</cp:lastModifiedBy>
  <cp:revision>4</cp:revision>
  <cp:lastPrinted>2018-03-01T19:05:00Z</cp:lastPrinted>
  <dcterms:created xsi:type="dcterms:W3CDTF">2018-07-14T07:35:00Z</dcterms:created>
  <dcterms:modified xsi:type="dcterms:W3CDTF">2018-09-09T07:28:00Z</dcterms:modified>
</cp:coreProperties>
</file>