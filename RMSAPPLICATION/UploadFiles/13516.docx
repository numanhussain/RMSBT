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701A4D" w:rsidRDefault="00C72A9A">
      <w:pPr>
        <w:rPr>
          <w:rFonts w:ascii="Franklin Gothic Book" w:hAnsi="Franklin Gothic Book"/>
          <w:sz w:val="44"/>
        </w:rPr>
      </w:pPr>
      <w:r>
        <w:rPr>
          <w:rFonts w:ascii="Franklin Gothic Book" w:hAnsi="Franklin Gothic Book"/>
          <w:noProof/>
          <w:sz w:val="44"/>
          <w:lang w:eastAsia="en-US"/>
        </w:rPr>
        <w:pict>
          <v:oval id="Oval 2" o:spid="_x0000_s1035" style="position:absolute;margin-left:138.75pt;margin-top:6.45pt;width:357pt;height:172.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" fillcolor="gray [1629]" strokecolor="#0d0d0d [3069]" strokeweight="1pt">
            <v:fill color2="black [3200]"/>
            <v:shadow color="#999 [1296]" opacity=".5" offset="6pt,6pt"/>
            <o:extrusion v:ext="view" rotationangle="20,-10"/>
            <v:textbox style="mso-next-textbox:#Oval 2">
              <w:txbxContent>
                <w:p w:rsidR="001A197A" w:rsidRPr="00585F9C" w:rsidRDefault="00585F9C" w:rsidP="00E7777C">
                  <w:pPr>
                    <w:rPr>
                      <w:rFonts w:asciiTheme="majorHAnsi" w:hAnsiTheme="majorHAnsi" w:cs="Calibri"/>
                      <w:b/>
                      <w:i/>
                      <w:sz w:val="60"/>
                      <w:szCs w:val="60"/>
                    </w:rPr>
                  </w:pPr>
                  <w:r>
                    <w:rPr>
                      <w:rFonts w:asciiTheme="majorHAnsi" w:hAnsiTheme="majorHAnsi" w:cs="Calibri"/>
                      <w:b/>
                      <w:i/>
                      <w:sz w:val="56"/>
                      <w:szCs w:val="56"/>
                    </w:rPr>
                    <w:t xml:space="preserve">  </w:t>
                  </w:r>
                  <w:r w:rsidR="00E7777C">
                    <w:rPr>
                      <w:rFonts w:asciiTheme="majorHAnsi" w:hAnsiTheme="majorHAnsi" w:cs="Calibri"/>
                      <w:b/>
                      <w:i/>
                      <w:sz w:val="60"/>
                      <w:szCs w:val="60"/>
                    </w:rPr>
                    <w:t>Abdur Rehman</w:t>
                  </w:r>
                </w:p>
                <w:p w:rsidR="006D7616" w:rsidRPr="00585F9C" w:rsidRDefault="00585F9C" w:rsidP="00585F9C">
                  <w:pPr>
                    <w:tabs>
                      <w:tab w:val="left" w:pos="1820"/>
                    </w:tabs>
                    <w:autoSpaceDE w:val="0"/>
                    <w:autoSpaceDN w:val="0"/>
                    <w:adjustRightInd w:val="0"/>
                    <w:spacing w:before="120"/>
                    <w:rPr>
                      <w:rFonts w:asciiTheme="majorHAnsi" w:hAnsiTheme="majorHAnsi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28"/>
                      <w:szCs w:val="28"/>
                    </w:rPr>
                    <w:t xml:space="preserve">  </w:t>
                  </w:r>
                  <w:r w:rsidR="00297B70" w:rsidRPr="00585F9C">
                    <w:rPr>
                      <w:rFonts w:asciiTheme="majorHAnsi" w:hAnsiTheme="majorHAnsi"/>
                      <w:b/>
                      <w:i/>
                      <w:sz w:val="28"/>
                      <w:szCs w:val="28"/>
                    </w:rPr>
                    <w:t xml:space="preserve">Address: </w:t>
                  </w:r>
                </w:p>
                <w:p w:rsidR="00585F9C" w:rsidRPr="00D83042" w:rsidRDefault="00585F9C" w:rsidP="00585F9C">
                  <w:pPr>
                    <w:tabs>
                      <w:tab w:val="left" w:pos="1820"/>
                    </w:tabs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i/>
                      <w:sz w:val="26"/>
                      <w:szCs w:val="26"/>
                    </w:rPr>
                  </w:pPr>
                  <w:r w:rsidRPr="00D83042">
                    <w:rPr>
                      <w:rFonts w:asciiTheme="majorHAnsi" w:hAnsiTheme="majorHAnsi"/>
                      <w:b/>
                      <w:i/>
                      <w:sz w:val="26"/>
                      <w:szCs w:val="26"/>
                    </w:rPr>
                    <w:t xml:space="preserve"> </w:t>
                  </w:r>
                  <w:r w:rsidR="00D83042" w:rsidRPr="00D83042">
                    <w:rPr>
                      <w:rFonts w:asciiTheme="majorHAnsi" w:hAnsiTheme="majorHAnsi" w:cstheme="minorHAnsi"/>
                      <w:b/>
                      <w:bCs/>
                      <w:i/>
                      <w:iCs/>
                      <w:sz w:val="26"/>
                      <w:szCs w:val="26"/>
                    </w:rPr>
                    <w:t>Mohalla</w:t>
                  </w:r>
                  <w:r w:rsidR="00D83042" w:rsidRPr="00D83042">
                    <w:rPr>
                      <w:rFonts w:asciiTheme="majorHAnsi" w:hAnsiTheme="majorHAnsi"/>
                      <w:b/>
                      <w:i/>
                      <w:sz w:val="26"/>
                      <w:szCs w:val="26"/>
                    </w:rPr>
                    <w:t xml:space="preserve"> </w:t>
                  </w:r>
                  <w:r w:rsidR="00E7777C" w:rsidRPr="00D83042">
                    <w:rPr>
                      <w:rFonts w:asciiTheme="majorHAnsi" w:hAnsiTheme="majorHAnsi"/>
                      <w:b/>
                      <w:i/>
                      <w:sz w:val="26"/>
                      <w:szCs w:val="26"/>
                    </w:rPr>
                    <w:t xml:space="preserve">Shakrani Masjid </w:t>
                  </w:r>
                  <w:r w:rsidR="006B3577" w:rsidRPr="00D83042">
                    <w:rPr>
                      <w:rFonts w:asciiTheme="majorHAnsi" w:hAnsiTheme="majorHAnsi"/>
                      <w:b/>
                      <w:i/>
                      <w:sz w:val="26"/>
                      <w:szCs w:val="26"/>
                    </w:rPr>
                    <w:t>Midh Ranjha, Tehsil Kot Momin, District Sargodha</w:t>
                  </w:r>
                  <w:r w:rsidR="0005396E" w:rsidRPr="00D83042">
                    <w:rPr>
                      <w:rFonts w:asciiTheme="majorHAnsi" w:hAnsiTheme="majorHAnsi"/>
                      <w:i/>
                      <w:sz w:val="26"/>
                      <w:szCs w:val="26"/>
                    </w:rPr>
                    <w:t>.</w:t>
                  </w:r>
                </w:p>
                <w:p w:rsidR="00370C81" w:rsidRPr="00D83042" w:rsidRDefault="001B7DDE" w:rsidP="00381228">
                  <w:pPr>
                    <w:tabs>
                      <w:tab w:val="left" w:pos="1820"/>
                    </w:tabs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i/>
                      <w:sz w:val="26"/>
                      <w:szCs w:val="26"/>
                    </w:rPr>
                  </w:pPr>
                  <w:r w:rsidRPr="00D83042">
                    <w:rPr>
                      <w:rFonts w:asciiTheme="majorHAnsi" w:hAnsiTheme="majorHAnsi"/>
                      <w:b/>
                      <w:i/>
                      <w:sz w:val="26"/>
                      <w:szCs w:val="26"/>
                    </w:rPr>
                    <w:t>Cell</w:t>
                  </w:r>
                  <w:r w:rsidR="0018693A" w:rsidRPr="00D83042">
                    <w:rPr>
                      <w:rFonts w:asciiTheme="majorHAnsi" w:hAnsiTheme="majorHAnsi"/>
                      <w:b/>
                      <w:i/>
                      <w:sz w:val="26"/>
                      <w:szCs w:val="26"/>
                    </w:rPr>
                    <w:t xml:space="preserve">: </w:t>
                  </w:r>
                  <w:r w:rsidR="00E7777C" w:rsidRPr="00D83042">
                    <w:rPr>
                      <w:rFonts w:asciiTheme="majorHAnsi" w:hAnsiTheme="majorHAnsi"/>
                      <w:b/>
                      <w:i/>
                      <w:sz w:val="26"/>
                      <w:szCs w:val="26"/>
                    </w:rPr>
                    <w:t>03</w:t>
                  </w:r>
                  <w:r w:rsidR="00381228" w:rsidRPr="00D83042">
                    <w:rPr>
                      <w:rFonts w:asciiTheme="majorHAnsi" w:hAnsiTheme="majorHAnsi"/>
                      <w:b/>
                      <w:i/>
                      <w:sz w:val="26"/>
                      <w:szCs w:val="26"/>
                    </w:rPr>
                    <w:t>0</w:t>
                  </w:r>
                  <w:r w:rsidR="00E7777C" w:rsidRPr="00D83042">
                    <w:rPr>
                      <w:rFonts w:asciiTheme="majorHAnsi" w:hAnsiTheme="majorHAnsi"/>
                      <w:b/>
                      <w:i/>
                      <w:sz w:val="26"/>
                      <w:szCs w:val="26"/>
                    </w:rPr>
                    <w:t>4</w:t>
                  </w:r>
                  <w:r w:rsidR="00381228" w:rsidRPr="00D83042">
                    <w:rPr>
                      <w:rFonts w:asciiTheme="majorHAnsi" w:hAnsiTheme="majorHAnsi"/>
                      <w:b/>
                      <w:i/>
                      <w:sz w:val="26"/>
                      <w:szCs w:val="26"/>
                    </w:rPr>
                    <w:t>-1678798</w:t>
                  </w:r>
                </w:p>
                <w:p w:rsidR="00177858" w:rsidRPr="00585F9C" w:rsidRDefault="00177858" w:rsidP="00AC5F15">
                  <w:pPr>
                    <w:tabs>
                      <w:tab w:val="left" w:pos="1820"/>
                    </w:tabs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b/>
                      <w:i/>
                      <w:sz w:val="26"/>
                    </w:rPr>
                  </w:pPr>
                </w:p>
              </w:txbxContent>
            </v:textbox>
          </v:oval>
        </w:pict>
      </w:r>
      <w:r>
        <w:rPr>
          <w:rFonts w:ascii="Franklin Gothic Book" w:hAnsi="Franklin Gothic Book"/>
          <w:noProof/>
          <w:sz w:val="44"/>
          <w:lang w:eastAsia="en-US"/>
        </w:rPr>
        <w:pict>
          <v:oval id="Oval 10" o:spid="_x0000_s1026" style="position:absolute;margin-left:131.25pt;margin-top:12.75pt;width:283.5pt;height:160.95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oval>
        </w:pict>
      </w:r>
      <w:r>
        <w:rPr>
          <w:rFonts w:ascii="Franklin Gothic Book" w:hAnsi="Franklin Gothic Book"/>
          <w:noProof/>
          <w:sz w:val="4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7" type="#_x0000_t202" style="position:absolute;margin-left:.1pt;margin-top:17.25pt;width:138.65pt;height:160.2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" stroked="f">
            <v:fill opacity="0"/>
            <v:textbox style="mso-next-textbox:#Text Box 11">
              <w:txbxContent>
                <w:p w:rsidR="00336941" w:rsidRPr="00BA6559" w:rsidRDefault="00E7777C" w:rsidP="00BA6559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504950" cy="1845487"/>
                        <wp:effectExtent l="38100" t="0" r="19050" b="554813"/>
                        <wp:docPr id="2" name="Picture 1" descr="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763" cy="1852615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Franklin Gothic Book" w:hAnsi="Franklin Gothic Book"/>
          <w:noProof/>
          <w:sz w:val="44"/>
          <w:lang w:eastAsia="en-US"/>
        </w:rPr>
        <w:pict>
          <v:rect id="Rectangle 9" o:spid="_x0000_s1036" style="position:absolute;margin-left:-.65pt;margin-top:12pt;width:289.4pt;height:161.7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Rectangle 9">
              <w:txbxContent>
                <w:p w:rsidR="00BA6559" w:rsidRDefault="00BA6559"/>
              </w:txbxContent>
            </v:textbox>
          </v:rect>
        </w:pict>
      </w:r>
    </w:p>
    <w:p w:rsidR="00A0114C" w:rsidRDefault="00A0114C">
      <w:pPr>
        <w:rPr>
          <w:rFonts w:ascii="Franklin Gothic Book" w:hAnsi="Franklin Gothic Book"/>
          <w:sz w:val="44"/>
        </w:rPr>
      </w:pPr>
    </w:p>
    <w:p w:rsidR="00A0114C" w:rsidRDefault="00A0114C">
      <w:pPr>
        <w:rPr>
          <w:rFonts w:ascii="Franklin Gothic Book" w:hAnsi="Franklin Gothic Book"/>
          <w:sz w:val="44"/>
        </w:rPr>
      </w:pPr>
    </w:p>
    <w:p w:rsidR="00A0114C" w:rsidRDefault="00A0114C">
      <w:pPr>
        <w:rPr>
          <w:rFonts w:ascii="Franklin Gothic Book" w:hAnsi="Franklin Gothic Book"/>
          <w:sz w:val="44"/>
        </w:rPr>
      </w:pPr>
    </w:p>
    <w:p w:rsidR="00A0114C" w:rsidRDefault="00A0114C">
      <w:pPr>
        <w:rPr>
          <w:rFonts w:ascii="Franklin Gothic Book" w:hAnsi="Franklin Gothic Book"/>
          <w:sz w:val="44"/>
        </w:rPr>
      </w:pPr>
    </w:p>
    <w:p w:rsidR="00A0114C" w:rsidRDefault="00A0114C">
      <w:pPr>
        <w:rPr>
          <w:rFonts w:ascii="Franklin Gothic Book" w:hAnsi="Franklin Gothic Book"/>
          <w:sz w:val="44"/>
        </w:rPr>
      </w:pPr>
    </w:p>
    <w:p w:rsidR="00A0114C" w:rsidRDefault="00A0114C">
      <w:pPr>
        <w:rPr>
          <w:rFonts w:ascii="Franklin Gothic Book" w:hAnsi="Franklin Gothic Book"/>
          <w:sz w:val="44"/>
        </w:rPr>
      </w:pPr>
    </w:p>
    <w:p w:rsidR="00701A4D" w:rsidRDefault="00C72A9A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  <w:lang w:eastAsia="en-U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12" o:spid="_x0000_s1028" type="#_x0000_t176" style="position:absolute;margin-left:-.65pt;margin-top:11.8pt;width:512.8pt;height:25.1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" fillcolor="#7f7f7f [1601]" strokecolor="#f2f2f2 [3041]" strokeweight="1pt">
            <v:fill color2="black [3200]" angle="-135" focusposition=".5,.5" focussize="" focus="100%" type="gradient"/>
            <v:shadow on="t" type="perspective" color="#999 [1296]" opacity=".5" origin=",.5" offset="0,0" matrix=",-56756f,,.5"/>
            <v:textbox>
              <w:txbxContent>
                <w:p w:rsidR="00A0114C" w:rsidRPr="00195497" w:rsidRDefault="00186E7E">
                  <w:pPr>
                    <w:rPr>
                      <w:rFonts w:asciiTheme="majorHAnsi" w:hAnsiTheme="majorHAnsi"/>
                      <w:b/>
                      <w:i/>
                      <w:sz w:val="28"/>
                    </w:rPr>
                  </w:pPr>
                  <w:r w:rsidRPr="00195497">
                    <w:rPr>
                      <w:rFonts w:asciiTheme="majorHAnsi" w:hAnsiTheme="majorHAnsi"/>
                      <w:b/>
                      <w:i/>
                      <w:sz w:val="28"/>
                    </w:rPr>
                    <w:t>OBJECTIVE</w:t>
                  </w:r>
                  <w:r w:rsidR="00195497" w:rsidRPr="00195497">
                    <w:rPr>
                      <w:rFonts w:asciiTheme="majorHAnsi" w:hAnsiTheme="majorHAnsi"/>
                      <w:b/>
                      <w:i/>
                      <w:sz w:val="28"/>
                    </w:rPr>
                    <w:t xml:space="preserve"> :</w:t>
                  </w:r>
                </w:p>
              </w:txbxContent>
            </v:textbox>
          </v:shape>
        </w:pict>
      </w:r>
    </w:p>
    <w:p w:rsidR="00701A4D" w:rsidRDefault="00701A4D">
      <w:pPr>
        <w:rPr>
          <w:rFonts w:ascii="Franklin Gothic Book" w:hAnsi="Franklin Gothic Book"/>
        </w:rPr>
      </w:pPr>
    </w:p>
    <w:p w:rsidR="00A0114C" w:rsidRDefault="00A0114C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:rsidR="00483B3E" w:rsidRPr="008058CE" w:rsidRDefault="005807DC" w:rsidP="00276594">
      <w:pPr>
        <w:jc w:val="center"/>
        <w:rPr>
          <w:rFonts w:ascii="Franklin Gothic Book" w:hAnsi="Franklin Gothic Book"/>
          <w:sz w:val="26"/>
          <w:szCs w:val="26"/>
        </w:rPr>
      </w:pPr>
      <w:r w:rsidRPr="008058CE">
        <w:rPr>
          <w:rFonts w:ascii="Arial" w:eastAsia="MS PMincho" w:hAnsi="Arial" w:cs="Arial"/>
          <w:i/>
          <w:sz w:val="26"/>
          <w:szCs w:val="26"/>
          <w:lang w:eastAsia="en-US"/>
        </w:rPr>
        <w:t>To purs</w:t>
      </w:r>
      <w:r w:rsidR="00276594">
        <w:rPr>
          <w:rFonts w:ascii="Arial" w:eastAsia="MS PMincho" w:hAnsi="Arial" w:cs="Arial"/>
          <w:i/>
          <w:sz w:val="26"/>
          <w:szCs w:val="26"/>
          <w:lang w:eastAsia="en-US"/>
        </w:rPr>
        <w:t>u</w:t>
      </w:r>
      <w:r w:rsidRPr="008058CE">
        <w:rPr>
          <w:rFonts w:ascii="Arial" w:eastAsia="MS PMincho" w:hAnsi="Arial" w:cs="Arial"/>
          <w:i/>
          <w:sz w:val="26"/>
          <w:szCs w:val="26"/>
          <w:lang w:eastAsia="en-US"/>
        </w:rPr>
        <w:t xml:space="preserve">e a carrier in a dynamic </w:t>
      </w:r>
      <w:r w:rsidR="00EE6D8C" w:rsidRPr="008058CE">
        <w:rPr>
          <w:rFonts w:ascii="Arial" w:eastAsia="MS PMincho" w:hAnsi="Arial" w:cs="Arial"/>
          <w:i/>
          <w:sz w:val="26"/>
          <w:szCs w:val="26"/>
          <w:lang w:eastAsia="en-US"/>
        </w:rPr>
        <w:t xml:space="preserve">and growing organization with a </w:t>
      </w:r>
      <w:r w:rsidRPr="008058CE">
        <w:rPr>
          <w:rFonts w:ascii="Arial" w:eastAsia="MS PMincho" w:hAnsi="Arial" w:cs="Arial"/>
          <w:i/>
          <w:sz w:val="26"/>
          <w:szCs w:val="26"/>
          <w:lang w:eastAsia="en-US"/>
        </w:rPr>
        <w:t>progressive</w:t>
      </w:r>
    </w:p>
    <w:p w:rsidR="00B3762D" w:rsidRPr="008058CE" w:rsidRDefault="00B3762D" w:rsidP="00585F9C">
      <w:pPr>
        <w:jc w:val="both"/>
        <w:rPr>
          <w:rFonts w:ascii="Arial" w:eastAsia="MS PMincho" w:hAnsi="Arial" w:cs="Arial"/>
          <w:i/>
          <w:sz w:val="26"/>
          <w:szCs w:val="26"/>
          <w:lang w:eastAsia="en-US"/>
        </w:rPr>
      </w:pPr>
      <w:r w:rsidRPr="008058CE">
        <w:rPr>
          <w:rFonts w:ascii="Arial" w:eastAsia="MS PMincho" w:hAnsi="Arial" w:cs="Arial"/>
          <w:i/>
          <w:sz w:val="26"/>
          <w:szCs w:val="26"/>
          <w:lang w:eastAsia="en-US"/>
        </w:rPr>
        <w:t xml:space="preserve">   </w:t>
      </w:r>
      <w:r w:rsidR="00483B3E" w:rsidRPr="008058CE">
        <w:rPr>
          <w:rFonts w:ascii="Arial" w:eastAsia="MS PMincho" w:hAnsi="Arial" w:cs="Arial"/>
          <w:i/>
          <w:sz w:val="26"/>
          <w:szCs w:val="26"/>
          <w:lang w:eastAsia="en-US"/>
        </w:rPr>
        <w:t xml:space="preserve"> </w:t>
      </w:r>
      <w:r w:rsidR="005807DC" w:rsidRPr="008058CE">
        <w:rPr>
          <w:rFonts w:ascii="Arial" w:eastAsia="MS PMincho" w:hAnsi="Arial" w:cs="Arial"/>
          <w:i/>
          <w:sz w:val="26"/>
          <w:szCs w:val="26"/>
          <w:lang w:eastAsia="en-US"/>
        </w:rPr>
        <w:t xml:space="preserve">congenial and learning work environment where I </w:t>
      </w:r>
      <w:r w:rsidR="00EE6D8C" w:rsidRPr="008058CE">
        <w:rPr>
          <w:rFonts w:ascii="Arial" w:eastAsia="MS PMincho" w:hAnsi="Arial" w:cs="Arial"/>
          <w:i/>
          <w:sz w:val="26"/>
          <w:szCs w:val="26"/>
          <w:lang w:eastAsia="en-US"/>
        </w:rPr>
        <w:t xml:space="preserve">can explode my </w:t>
      </w:r>
      <w:r w:rsidR="005807DC" w:rsidRPr="008058CE">
        <w:rPr>
          <w:rFonts w:ascii="Arial" w:eastAsia="MS PMincho" w:hAnsi="Arial" w:cs="Arial"/>
          <w:i/>
          <w:sz w:val="26"/>
          <w:szCs w:val="26"/>
          <w:lang w:eastAsia="en-US"/>
        </w:rPr>
        <w:t>technical</w:t>
      </w:r>
      <w:r w:rsidRPr="008058CE">
        <w:rPr>
          <w:rFonts w:ascii="Arial" w:eastAsia="MS PMincho" w:hAnsi="Arial" w:cs="Arial"/>
          <w:i/>
          <w:sz w:val="26"/>
          <w:szCs w:val="26"/>
          <w:lang w:eastAsia="en-US"/>
        </w:rPr>
        <w:t xml:space="preserve"> </w:t>
      </w:r>
      <w:r w:rsidR="00483B3E" w:rsidRPr="008058CE">
        <w:rPr>
          <w:rFonts w:ascii="Arial" w:eastAsia="MS PMincho" w:hAnsi="Arial" w:cs="Arial"/>
          <w:i/>
          <w:sz w:val="26"/>
          <w:szCs w:val="26"/>
          <w:lang w:eastAsia="en-US"/>
        </w:rPr>
        <w:t xml:space="preserve">and </w:t>
      </w:r>
    </w:p>
    <w:p w:rsidR="006035DA" w:rsidRPr="008058CE" w:rsidRDefault="00B3762D" w:rsidP="00585F9C">
      <w:pPr>
        <w:jc w:val="both"/>
        <w:rPr>
          <w:rFonts w:ascii="Arial" w:eastAsia="MS PMincho" w:hAnsi="Arial" w:cs="Arial"/>
          <w:i/>
          <w:sz w:val="26"/>
          <w:szCs w:val="26"/>
          <w:lang w:eastAsia="en-US"/>
        </w:rPr>
      </w:pPr>
      <w:r w:rsidRPr="008058CE">
        <w:rPr>
          <w:rFonts w:ascii="Arial" w:eastAsia="MS PMincho" w:hAnsi="Arial" w:cs="Arial"/>
          <w:i/>
          <w:sz w:val="26"/>
          <w:szCs w:val="26"/>
          <w:lang w:eastAsia="en-US"/>
        </w:rPr>
        <w:t xml:space="preserve">    </w:t>
      </w:r>
      <w:r w:rsidR="005807DC" w:rsidRPr="008058CE">
        <w:rPr>
          <w:rFonts w:ascii="Arial" w:eastAsia="MS PMincho" w:hAnsi="Arial" w:cs="Arial"/>
          <w:i/>
          <w:sz w:val="26"/>
          <w:szCs w:val="26"/>
          <w:lang w:eastAsia="en-US"/>
        </w:rPr>
        <w:t>management skills which I have acquired during my academic carrier.</w:t>
      </w:r>
    </w:p>
    <w:p w:rsidR="00483B3E" w:rsidRDefault="00C72A9A" w:rsidP="00EE6D8C">
      <w:pPr>
        <w:ind w:left="720"/>
        <w:rPr>
          <w:rFonts w:ascii="Arial" w:eastAsia="MS PMincho" w:hAnsi="Arial" w:cs="Arial"/>
          <w:i/>
          <w:color w:val="3B3E42"/>
          <w:sz w:val="26"/>
          <w:szCs w:val="26"/>
          <w:lang w:eastAsia="en-US"/>
        </w:rPr>
      </w:pPr>
      <w:r w:rsidRPr="00C72A9A">
        <w:rPr>
          <w:noProof/>
          <w:lang w:eastAsia="en-US"/>
        </w:rPr>
        <w:pict>
          <v:shape id="_x0000_s1044" type="#_x0000_t176" style="position:absolute;left:0;text-align:left;margin-left:-.65pt;margin-top:9.2pt;width:512.8pt;height:28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>
              <w:txbxContent>
                <w:p w:rsidR="006A3685" w:rsidRPr="0018406C" w:rsidRDefault="00E56CD4" w:rsidP="006A3685">
                  <w:pPr>
                    <w:rPr>
                      <w:rFonts w:asciiTheme="majorHAnsi" w:hAnsiTheme="majorHAnsi" w:cstheme="minorHAnsi"/>
                      <w:b/>
                      <w:i/>
                      <w:sz w:val="28"/>
                    </w:rPr>
                  </w:pPr>
                  <w:r w:rsidRPr="0018406C">
                    <w:rPr>
                      <w:rFonts w:asciiTheme="majorHAnsi" w:hAnsiTheme="majorHAnsi" w:cstheme="minorHAnsi"/>
                      <w:b/>
                      <w:i/>
                      <w:sz w:val="28"/>
                    </w:rPr>
                    <w:t xml:space="preserve">PROFESSIONAL </w:t>
                  </w:r>
                  <w:r w:rsidR="006A3685" w:rsidRPr="0018406C">
                    <w:rPr>
                      <w:rFonts w:asciiTheme="majorHAnsi" w:hAnsiTheme="majorHAnsi" w:cstheme="minorHAnsi"/>
                      <w:b/>
                      <w:i/>
                      <w:sz w:val="28"/>
                    </w:rPr>
                    <w:t>S</w:t>
                  </w:r>
                  <w:r w:rsidRPr="0018406C">
                    <w:rPr>
                      <w:rFonts w:asciiTheme="majorHAnsi" w:hAnsiTheme="majorHAnsi" w:cstheme="minorHAnsi"/>
                      <w:b/>
                      <w:i/>
                      <w:sz w:val="28"/>
                    </w:rPr>
                    <w:t>UMMARY</w:t>
                  </w:r>
                  <w:r w:rsidR="00DB0A7B" w:rsidRPr="0018406C">
                    <w:rPr>
                      <w:rFonts w:asciiTheme="majorHAnsi" w:hAnsiTheme="majorHAnsi" w:cstheme="minorHAnsi"/>
                      <w:b/>
                      <w:i/>
                      <w:sz w:val="28"/>
                    </w:rPr>
                    <w:t xml:space="preserve"> </w:t>
                  </w:r>
                  <w:r w:rsidR="00195497" w:rsidRPr="0018406C">
                    <w:rPr>
                      <w:rFonts w:asciiTheme="majorHAnsi" w:hAnsiTheme="majorHAnsi" w:cstheme="minorHAnsi"/>
                      <w:b/>
                      <w:i/>
                      <w:sz w:val="28"/>
                    </w:rPr>
                    <w:t>:</w:t>
                  </w:r>
                </w:p>
              </w:txbxContent>
            </v:textbox>
          </v:shape>
        </w:pict>
      </w:r>
    </w:p>
    <w:p w:rsidR="00483B3E" w:rsidRDefault="00483B3E" w:rsidP="00EE6D8C">
      <w:pPr>
        <w:ind w:left="720"/>
        <w:rPr>
          <w:rFonts w:ascii="Arial" w:eastAsia="MS PMincho" w:hAnsi="Arial" w:cs="Arial"/>
          <w:i/>
          <w:color w:val="3B3E42"/>
          <w:sz w:val="26"/>
          <w:szCs w:val="26"/>
          <w:lang w:eastAsia="en-US"/>
        </w:rPr>
      </w:pPr>
    </w:p>
    <w:p w:rsidR="00186694" w:rsidRDefault="00483B3E" w:rsidP="00585F9C">
      <w:pPr>
        <w:jc w:val="both"/>
        <w:rPr>
          <w:rFonts w:cs="Calibri"/>
          <w:i/>
          <w:sz w:val="26"/>
          <w:szCs w:val="26"/>
        </w:rPr>
      </w:pPr>
      <w:r>
        <w:rPr>
          <w:rFonts w:cs="Calibri"/>
          <w:i/>
          <w:sz w:val="26"/>
          <w:szCs w:val="26"/>
        </w:rPr>
        <w:t xml:space="preserve">           </w:t>
      </w:r>
    </w:p>
    <w:p w:rsidR="00B3762D" w:rsidRPr="00585F9C" w:rsidRDefault="00186694" w:rsidP="00276594">
      <w:pPr>
        <w:jc w:val="both"/>
        <w:rPr>
          <w:rFonts w:cs="Calibri"/>
          <w:i/>
          <w:sz w:val="26"/>
          <w:szCs w:val="26"/>
        </w:rPr>
      </w:pPr>
      <w:r>
        <w:rPr>
          <w:rFonts w:cs="Calibri"/>
          <w:i/>
          <w:sz w:val="26"/>
          <w:szCs w:val="26"/>
        </w:rPr>
        <w:t xml:space="preserve">               </w:t>
      </w:r>
      <w:r w:rsidR="00483B3E" w:rsidRPr="00585F9C">
        <w:rPr>
          <w:rFonts w:cs="Calibri"/>
          <w:i/>
          <w:sz w:val="26"/>
          <w:szCs w:val="26"/>
        </w:rPr>
        <w:t>I have Exper</w:t>
      </w:r>
      <w:r w:rsidR="00276594">
        <w:rPr>
          <w:rFonts w:cs="Calibri"/>
          <w:i/>
          <w:sz w:val="26"/>
          <w:szCs w:val="26"/>
        </w:rPr>
        <w:t>ience</w:t>
      </w:r>
      <w:r w:rsidR="00483B3E" w:rsidRPr="00585F9C">
        <w:rPr>
          <w:rFonts w:cs="Calibri"/>
          <w:i/>
          <w:sz w:val="26"/>
          <w:szCs w:val="26"/>
        </w:rPr>
        <w:t xml:space="preserve"> in Machine Maintenance, Inspection, Quality Control </w:t>
      </w:r>
      <w:r w:rsidR="0018406C" w:rsidRPr="00585F9C">
        <w:rPr>
          <w:rFonts w:cs="Calibri"/>
          <w:i/>
          <w:sz w:val="26"/>
          <w:szCs w:val="26"/>
        </w:rPr>
        <w:t>and</w:t>
      </w:r>
      <w:r w:rsidR="00483B3E" w:rsidRPr="00585F9C">
        <w:rPr>
          <w:rFonts w:cs="Calibri"/>
          <w:i/>
          <w:sz w:val="26"/>
          <w:szCs w:val="26"/>
        </w:rPr>
        <w:t xml:space="preserve"> Bes</w:t>
      </w:r>
      <w:r w:rsidR="00B3762D" w:rsidRPr="00585F9C">
        <w:rPr>
          <w:rFonts w:cs="Calibri"/>
          <w:i/>
          <w:sz w:val="26"/>
          <w:szCs w:val="26"/>
        </w:rPr>
        <w:t>t</w:t>
      </w:r>
    </w:p>
    <w:p w:rsidR="00483B3E" w:rsidRPr="00585F9C" w:rsidRDefault="00186694" w:rsidP="00585F9C">
      <w:pPr>
        <w:jc w:val="both"/>
        <w:rPr>
          <w:rFonts w:cs="Calibri"/>
          <w:i/>
          <w:sz w:val="26"/>
          <w:szCs w:val="26"/>
        </w:rPr>
      </w:pPr>
      <w:r>
        <w:rPr>
          <w:rFonts w:cs="Calibri"/>
          <w:i/>
          <w:sz w:val="26"/>
          <w:szCs w:val="26"/>
        </w:rPr>
        <w:t xml:space="preserve">  </w:t>
      </w:r>
      <w:r w:rsidR="00B3762D" w:rsidRPr="00585F9C">
        <w:rPr>
          <w:rFonts w:cs="Calibri"/>
          <w:i/>
          <w:sz w:val="26"/>
          <w:szCs w:val="26"/>
        </w:rPr>
        <w:t xml:space="preserve"> </w:t>
      </w:r>
      <w:r>
        <w:rPr>
          <w:rFonts w:cs="Calibri"/>
          <w:i/>
          <w:sz w:val="26"/>
          <w:szCs w:val="26"/>
        </w:rPr>
        <w:t xml:space="preserve">    </w:t>
      </w:r>
      <w:r w:rsidR="00483B3E" w:rsidRPr="00585F9C">
        <w:rPr>
          <w:rFonts w:cs="Calibri"/>
          <w:i/>
          <w:sz w:val="26"/>
          <w:szCs w:val="26"/>
        </w:rPr>
        <w:t xml:space="preserve">Operating </w:t>
      </w:r>
      <w:r w:rsidR="00483B3E" w:rsidRPr="00585F9C">
        <w:rPr>
          <w:rFonts w:cs="Calibri"/>
          <w:bCs/>
          <w:i/>
          <w:sz w:val="26"/>
          <w:szCs w:val="26"/>
        </w:rPr>
        <w:t>CNC Machine, Lathe Machine, Milling Machine, Shaper Machine, Power</w:t>
      </w:r>
    </w:p>
    <w:p w:rsidR="00585F9C" w:rsidRPr="00585F9C" w:rsidRDefault="00186694" w:rsidP="00585F9C">
      <w:pPr>
        <w:jc w:val="both"/>
        <w:rPr>
          <w:rFonts w:cs="Calibri"/>
          <w:bCs/>
          <w:i/>
          <w:sz w:val="26"/>
          <w:szCs w:val="26"/>
        </w:rPr>
      </w:pPr>
      <w:r>
        <w:rPr>
          <w:rFonts w:cs="Calibri"/>
          <w:bCs/>
          <w:i/>
          <w:sz w:val="26"/>
          <w:szCs w:val="26"/>
        </w:rPr>
        <w:t xml:space="preserve">       </w:t>
      </w:r>
      <w:r w:rsidR="00483B3E" w:rsidRPr="00585F9C">
        <w:rPr>
          <w:rFonts w:cs="Calibri"/>
          <w:bCs/>
          <w:i/>
          <w:sz w:val="26"/>
          <w:szCs w:val="26"/>
        </w:rPr>
        <w:t>Hacksaw and Other Machines.</w:t>
      </w:r>
      <w:r w:rsidR="00585F9C" w:rsidRPr="00585F9C">
        <w:rPr>
          <w:rFonts w:cs="Calibri"/>
          <w:bCs/>
          <w:i/>
          <w:sz w:val="26"/>
          <w:szCs w:val="26"/>
        </w:rPr>
        <w:t xml:space="preserve"> And also Expert in Electric Arc Welding, Spot Welding</w:t>
      </w:r>
    </w:p>
    <w:p w:rsidR="00483B3E" w:rsidRPr="00585F9C" w:rsidRDefault="00585F9C" w:rsidP="00585F9C">
      <w:pPr>
        <w:jc w:val="both"/>
        <w:rPr>
          <w:rFonts w:cs="Calibri"/>
          <w:bCs/>
          <w:i/>
          <w:sz w:val="26"/>
          <w:szCs w:val="26"/>
        </w:rPr>
      </w:pPr>
      <w:r w:rsidRPr="00585F9C">
        <w:rPr>
          <w:rFonts w:cs="Calibri"/>
          <w:bCs/>
          <w:i/>
          <w:sz w:val="26"/>
          <w:szCs w:val="26"/>
        </w:rPr>
        <w:t xml:space="preserve">         Machine.</w:t>
      </w:r>
    </w:p>
    <w:p w:rsidR="00DB0A7B" w:rsidRPr="00EE6D8C" w:rsidRDefault="00C72A9A" w:rsidP="00EE6D8C">
      <w:pPr>
        <w:ind w:left="720"/>
        <w:rPr>
          <w:rFonts w:ascii="Arial" w:eastAsia="MS PMincho" w:hAnsi="Arial" w:cs="Arial"/>
          <w:i/>
          <w:color w:val="3B3E42"/>
          <w:sz w:val="26"/>
          <w:szCs w:val="26"/>
          <w:lang w:eastAsia="en-US"/>
        </w:rPr>
      </w:pPr>
      <w:r w:rsidRPr="00C72A9A">
        <w:rPr>
          <w:rFonts w:ascii="Franklin Gothic Book" w:hAnsi="Franklin Gothic Book"/>
          <w:noProof/>
          <w:sz w:val="26"/>
          <w:szCs w:val="26"/>
          <w:lang w:eastAsia="en-US"/>
        </w:rPr>
        <w:pict>
          <v:shape id="AutoShape 15" o:spid="_x0000_s1029" type="#_x0000_t176" style="position:absolute;left:0;text-align:left;margin-left:4.6pt;margin-top:3.7pt;width:512.8pt;height:28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>
              <w:txbxContent>
                <w:p w:rsidR="00BB7350" w:rsidRPr="0018406C" w:rsidRDefault="00186E7E" w:rsidP="00BB7350">
                  <w:pPr>
                    <w:rPr>
                      <w:rFonts w:asciiTheme="majorHAnsi" w:hAnsiTheme="majorHAnsi"/>
                      <w:b/>
                      <w:i/>
                      <w:sz w:val="28"/>
                    </w:rPr>
                  </w:pP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PERSONAL INFORMATION</w:t>
                  </w:r>
                  <w:r w:rsidR="00195497" w:rsidRPr="00A478AE">
                    <w:rPr>
                      <w:rFonts w:asciiTheme="majorHAnsi" w:hAnsiTheme="majorHAnsi"/>
                      <w:b/>
                      <w:i/>
                      <w:sz w:val="28"/>
                    </w:rPr>
                    <w:t xml:space="preserve"> :</w:t>
                  </w:r>
                </w:p>
              </w:txbxContent>
            </v:textbox>
          </v:shape>
        </w:pict>
      </w:r>
    </w:p>
    <w:p w:rsidR="006B3577" w:rsidRPr="006B3577" w:rsidRDefault="006B3577" w:rsidP="006B3577">
      <w:pPr>
        <w:spacing w:line="360" w:lineRule="auto"/>
        <w:jc w:val="both"/>
      </w:pPr>
    </w:p>
    <w:p w:rsidR="006B3577" w:rsidRPr="00B3762D" w:rsidRDefault="003E10A6" w:rsidP="00953A13">
      <w:pPr>
        <w:ind w:left="720"/>
      </w:pPr>
      <w:r>
        <w:rPr>
          <w:b/>
          <w:i/>
        </w:rPr>
        <w:t xml:space="preserve"> </w:t>
      </w:r>
      <w:r w:rsidR="006B3577" w:rsidRPr="00B3762D">
        <w:rPr>
          <w:b/>
          <w:i/>
        </w:rPr>
        <w:t>Father’s Name</w:t>
      </w:r>
      <w:r w:rsidR="00701A4D" w:rsidRPr="00B3762D">
        <w:rPr>
          <w:b/>
        </w:rPr>
        <w:t xml:space="preserve">           </w:t>
      </w:r>
      <w:r w:rsidR="006B3577" w:rsidRPr="00B3762D">
        <w:tab/>
      </w:r>
      <w:r w:rsidR="00A478AE">
        <w:t xml:space="preserve">   </w:t>
      </w:r>
      <w:r w:rsidR="00C678E8" w:rsidRPr="00B3762D">
        <w:t xml:space="preserve">  </w:t>
      </w:r>
      <w:r w:rsidR="00701A4D" w:rsidRPr="00B3762D">
        <w:t xml:space="preserve">   </w:t>
      </w:r>
      <w:r w:rsidR="00953A13">
        <w:t>:</w:t>
      </w:r>
      <w:r w:rsidR="00701A4D" w:rsidRPr="00B3762D">
        <w:t xml:space="preserve">        </w:t>
      </w:r>
      <w:r w:rsidR="00C678E8" w:rsidRPr="00B3762D">
        <w:t xml:space="preserve">      </w:t>
      </w:r>
      <w:r w:rsidR="006B3577" w:rsidRPr="00B3762D">
        <w:t xml:space="preserve"> </w:t>
      </w:r>
      <w:r w:rsidR="00023C05">
        <w:t xml:space="preserve">  </w:t>
      </w:r>
      <w:r w:rsidR="00E7777C">
        <w:t>Muhammad Nawaz</w:t>
      </w:r>
    </w:p>
    <w:p w:rsidR="003E10A6" w:rsidRDefault="003E10A6" w:rsidP="00E7777C">
      <w:pPr>
        <w:ind w:left="720"/>
      </w:pPr>
      <w:r>
        <w:rPr>
          <w:b/>
          <w:i/>
        </w:rPr>
        <w:t xml:space="preserve"> </w:t>
      </w:r>
      <w:r w:rsidR="006B3577" w:rsidRPr="00B3762D">
        <w:rPr>
          <w:b/>
          <w:i/>
        </w:rPr>
        <w:t>Date of Birth</w:t>
      </w:r>
      <w:r w:rsidR="00701A4D" w:rsidRPr="00B3762D">
        <w:rPr>
          <w:b/>
        </w:rPr>
        <w:t xml:space="preserve">            </w:t>
      </w:r>
      <w:r w:rsidR="00B3762D">
        <w:rPr>
          <w:b/>
        </w:rPr>
        <w:t xml:space="preserve"> </w:t>
      </w:r>
      <w:r w:rsidR="00701A4D" w:rsidRPr="00B3762D">
        <w:rPr>
          <w:b/>
        </w:rPr>
        <w:t xml:space="preserve"> </w:t>
      </w:r>
      <w:r w:rsidR="006B3577" w:rsidRPr="00B3762D">
        <w:tab/>
      </w:r>
      <w:r w:rsidR="00A478AE">
        <w:t xml:space="preserve">   </w:t>
      </w:r>
      <w:r w:rsidR="00A478AE">
        <w:rPr>
          <w:rFonts w:asciiTheme="majorHAnsi" w:hAnsiTheme="majorHAnsi"/>
          <w:b/>
          <w:i/>
          <w:sz w:val="28"/>
        </w:rPr>
        <w:t xml:space="preserve"> </w:t>
      </w:r>
      <w:r w:rsidR="00A478AE">
        <w:t xml:space="preserve">    </w:t>
      </w:r>
      <w:r w:rsidR="00953A13">
        <w:t>:</w:t>
      </w:r>
      <w:r w:rsidR="00C678E8" w:rsidRPr="00B3762D">
        <w:t xml:space="preserve">   </w:t>
      </w:r>
      <w:r w:rsidR="006B3577" w:rsidRPr="00B3762D">
        <w:t xml:space="preserve"> </w:t>
      </w:r>
      <w:r w:rsidR="00023C05">
        <w:t xml:space="preserve">             </w:t>
      </w:r>
      <w:r w:rsidR="00E7777C">
        <w:t>30</w:t>
      </w:r>
      <w:r w:rsidR="006B3577" w:rsidRPr="00B3762D">
        <w:t>-</w:t>
      </w:r>
      <w:r w:rsidR="00E7777C">
        <w:t>11</w:t>
      </w:r>
      <w:r w:rsidR="006B3577" w:rsidRPr="00B3762D">
        <w:t>-199</w:t>
      </w:r>
      <w:r w:rsidR="00E7777C">
        <w:t>7</w:t>
      </w:r>
    </w:p>
    <w:p w:rsidR="006B3577" w:rsidRPr="00B3762D" w:rsidRDefault="003E10A6" w:rsidP="00E7777C">
      <w:pPr>
        <w:ind w:left="720"/>
      </w:pPr>
      <w:r>
        <w:rPr>
          <w:b/>
          <w:i/>
        </w:rPr>
        <w:t xml:space="preserve"> </w:t>
      </w:r>
      <w:r w:rsidR="006B3577" w:rsidRPr="00B3762D">
        <w:rPr>
          <w:b/>
          <w:i/>
        </w:rPr>
        <w:t>CNIC</w:t>
      </w:r>
      <w:r w:rsidR="00701A4D" w:rsidRPr="00B3762D">
        <w:rPr>
          <w:b/>
        </w:rPr>
        <w:t xml:space="preserve">                             </w:t>
      </w:r>
      <w:r w:rsidR="006B3577" w:rsidRPr="00B3762D">
        <w:tab/>
      </w:r>
      <w:r w:rsidR="00953A13">
        <w:t xml:space="preserve">        :</w:t>
      </w:r>
      <w:r w:rsidR="006B3577" w:rsidRPr="00B3762D">
        <w:tab/>
      </w:r>
      <w:r w:rsidR="00701A4D" w:rsidRPr="00B3762D">
        <w:t xml:space="preserve">          </w:t>
      </w:r>
      <w:r w:rsidR="00C678E8" w:rsidRPr="00B3762D">
        <w:t xml:space="preserve"> </w:t>
      </w:r>
      <w:r w:rsidR="006B3577" w:rsidRPr="00B3762D">
        <w:t xml:space="preserve"> 3840</w:t>
      </w:r>
      <w:r w:rsidR="00E7777C">
        <w:t>6</w:t>
      </w:r>
      <w:r w:rsidR="006B3577" w:rsidRPr="00B3762D">
        <w:t>-</w:t>
      </w:r>
      <w:r w:rsidR="00E7777C">
        <w:t>04688</w:t>
      </w:r>
      <w:r w:rsidR="006B3577" w:rsidRPr="00B3762D">
        <w:t>1</w:t>
      </w:r>
      <w:r w:rsidR="00E7777C">
        <w:t>2-1</w:t>
      </w:r>
    </w:p>
    <w:p w:rsidR="006B3577" w:rsidRPr="00B3762D" w:rsidRDefault="003E10A6" w:rsidP="00953A13">
      <w:pPr>
        <w:ind w:left="720"/>
      </w:pPr>
      <w:r>
        <w:rPr>
          <w:b/>
          <w:i/>
        </w:rPr>
        <w:t xml:space="preserve"> </w:t>
      </w:r>
      <w:r w:rsidR="006B3577" w:rsidRPr="00B3762D">
        <w:rPr>
          <w:b/>
          <w:i/>
        </w:rPr>
        <w:t>Nationality</w:t>
      </w:r>
      <w:r w:rsidR="00B3762D">
        <w:rPr>
          <w:b/>
        </w:rPr>
        <w:t xml:space="preserve">                 </w:t>
      </w:r>
      <w:r w:rsidR="006B3577" w:rsidRPr="00B3762D">
        <w:tab/>
      </w:r>
      <w:r w:rsidR="00953A13">
        <w:t xml:space="preserve">        :</w:t>
      </w:r>
      <w:r w:rsidR="006B3577" w:rsidRPr="00B3762D">
        <w:tab/>
      </w:r>
      <w:r w:rsidR="00C678E8" w:rsidRPr="00B3762D">
        <w:t xml:space="preserve">           </w:t>
      </w:r>
      <w:r w:rsidR="006B3577" w:rsidRPr="00B3762D">
        <w:t xml:space="preserve"> Pakistani</w:t>
      </w:r>
    </w:p>
    <w:p w:rsidR="006B3577" w:rsidRPr="00B3762D" w:rsidRDefault="006B3577" w:rsidP="00953A13">
      <w:pPr>
        <w:ind w:left="720"/>
      </w:pPr>
      <w:r w:rsidRPr="00B3762D">
        <w:rPr>
          <w:b/>
          <w:i/>
        </w:rPr>
        <w:t>Gender</w:t>
      </w:r>
      <w:r w:rsidR="00701A4D" w:rsidRPr="00B3762D">
        <w:rPr>
          <w:b/>
        </w:rPr>
        <w:t xml:space="preserve">                       </w:t>
      </w:r>
      <w:r w:rsidRPr="00B3762D">
        <w:tab/>
      </w:r>
      <w:r w:rsidR="00953A13">
        <w:t xml:space="preserve">        :</w:t>
      </w:r>
      <w:r w:rsidRPr="00B3762D">
        <w:tab/>
      </w:r>
      <w:r w:rsidR="00C678E8" w:rsidRPr="00B3762D">
        <w:t xml:space="preserve">           </w:t>
      </w:r>
      <w:r w:rsidRPr="00B3762D">
        <w:t xml:space="preserve"> Male</w:t>
      </w:r>
    </w:p>
    <w:p w:rsidR="006B3577" w:rsidRPr="00B3762D" w:rsidRDefault="006B3577" w:rsidP="00953A13">
      <w:pPr>
        <w:ind w:left="720"/>
      </w:pPr>
      <w:r w:rsidRPr="00B3762D">
        <w:rPr>
          <w:b/>
          <w:i/>
        </w:rPr>
        <w:t>Marital Status</w:t>
      </w:r>
      <w:r w:rsidR="00701A4D" w:rsidRPr="00B3762D">
        <w:rPr>
          <w:b/>
        </w:rPr>
        <w:t xml:space="preserve">            </w:t>
      </w:r>
      <w:r w:rsidRPr="00B3762D">
        <w:tab/>
      </w:r>
      <w:r w:rsidR="00C678E8" w:rsidRPr="00B3762D">
        <w:t xml:space="preserve">      </w:t>
      </w:r>
      <w:r w:rsidR="00953A13">
        <w:t xml:space="preserve">  :</w:t>
      </w:r>
      <w:r w:rsidRPr="00B3762D">
        <w:t xml:space="preserve">    </w:t>
      </w:r>
      <w:r w:rsidR="00C678E8" w:rsidRPr="00B3762D">
        <w:t xml:space="preserve"> </w:t>
      </w:r>
      <w:r w:rsidRPr="00B3762D">
        <w:t xml:space="preserve"> </w:t>
      </w:r>
      <w:r w:rsidR="00953A13">
        <w:t xml:space="preserve">          </w:t>
      </w:r>
      <w:r w:rsidRPr="00B3762D">
        <w:t>Single</w:t>
      </w:r>
    </w:p>
    <w:p w:rsidR="00701A4D" w:rsidRPr="00B3762D" w:rsidRDefault="006B3577" w:rsidP="00953A13">
      <w:pPr>
        <w:ind w:left="720"/>
      </w:pPr>
      <w:r w:rsidRPr="00B3762D">
        <w:rPr>
          <w:b/>
          <w:i/>
        </w:rPr>
        <w:t>Religion</w:t>
      </w:r>
      <w:r w:rsidR="00701A4D" w:rsidRPr="00B3762D">
        <w:rPr>
          <w:b/>
        </w:rPr>
        <w:t xml:space="preserve">                      </w:t>
      </w:r>
      <w:r w:rsidRPr="00B3762D">
        <w:tab/>
      </w:r>
      <w:r w:rsidR="00C678E8" w:rsidRPr="00B3762D">
        <w:t xml:space="preserve">        </w:t>
      </w:r>
      <w:r w:rsidR="00953A13">
        <w:t>:</w:t>
      </w:r>
      <w:r w:rsidR="00C678E8" w:rsidRPr="00B3762D">
        <w:t xml:space="preserve">             </w:t>
      </w:r>
      <w:r w:rsidRPr="00B3762D">
        <w:t xml:space="preserve">   Islam</w:t>
      </w:r>
    </w:p>
    <w:p w:rsidR="006B3577" w:rsidRPr="00B3762D" w:rsidRDefault="00DB0A7B" w:rsidP="00953A13">
      <w:pPr>
        <w:ind w:left="720"/>
      </w:pPr>
      <w:r w:rsidRPr="00B3762D">
        <w:rPr>
          <w:b/>
          <w:i/>
        </w:rPr>
        <w:t>Domicile</w:t>
      </w:r>
      <w:r w:rsidR="00701A4D" w:rsidRPr="00B3762D">
        <w:rPr>
          <w:b/>
        </w:rPr>
        <w:t xml:space="preserve">                  </w:t>
      </w:r>
      <w:r w:rsidR="00B3762D">
        <w:rPr>
          <w:b/>
        </w:rPr>
        <w:t xml:space="preserve">   </w:t>
      </w:r>
      <w:r w:rsidR="00E56CD4">
        <w:rPr>
          <w:b/>
        </w:rPr>
        <w:t xml:space="preserve"> </w:t>
      </w:r>
      <w:r w:rsidR="006B3577" w:rsidRPr="00B3762D">
        <w:rPr>
          <w:b/>
        </w:rPr>
        <w:tab/>
      </w:r>
      <w:r w:rsidR="00701A4D" w:rsidRPr="00B3762D">
        <w:rPr>
          <w:b/>
        </w:rPr>
        <w:t xml:space="preserve">        </w:t>
      </w:r>
      <w:r w:rsidR="00953A13">
        <w:rPr>
          <w:b/>
        </w:rPr>
        <w:t>:</w:t>
      </w:r>
      <w:r w:rsidR="00701A4D" w:rsidRPr="00B3762D">
        <w:rPr>
          <w:b/>
        </w:rPr>
        <w:t xml:space="preserve">                </w:t>
      </w:r>
      <w:r w:rsidR="00701A4D" w:rsidRPr="00B3762D">
        <w:t>Sargodha(Punjab)</w:t>
      </w:r>
    </w:p>
    <w:p w:rsidR="00701A4D" w:rsidRPr="00B3762D" w:rsidRDefault="003E10A6" w:rsidP="00E7777C">
      <w:r>
        <w:rPr>
          <w:b/>
          <w:i/>
        </w:rPr>
        <w:t xml:space="preserve"> </w:t>
      </w:r>
      <w:r w:rsidR="00E56CD4">
        <w:rPr>
          <w:b/>
          <w:i/>
        </w:rPr>
        <w:t xml:space="preserve">            </w:t>
      </w:r>
      <w:r w:rsidR="00701A4D" w:rsidRPr="00B3762D">
        <w:rPr>
          <w:b/>
          <w:i/>
        </w:rPr>
        <w:t>E-Mail Address</w:t>
      </w:r>
      <w:r w:rsidR="00701A4D" w:rsidRPr="00B3762D">
        <w:rPr>
          <w:b/>
        </w:rPr>
        <w:t xml:space="preserve">         </w:t>
      </w:r>
      <w:r w:rsidR="00023C05">
        <w:rPr>
          <w:b/>
        </w:rPr>
        <w:t xml:space="preserve">   </w:t>
      </w:r>
      <w:r>
        <w:rPr>
          <w:b/>
        </w:rPr>
        <w:t xml:space="preserve">         </w:t>
      </w:r>
      <w:r w:rsidR="00953A13">
        <w:rPr>
          <w:b/>
        </w:rPr>
        <w:t>:</w:t>
      </w:r>
      <w:r w:rsidR="00701A4D" w:rsidRPr="00B3762D">
        <w:rPr>
          <w:b/>
        </w:rPr>
        <w:t xml:space="preserve">              </w:t>
      </w:r>
      <w:r w:rsidR="00953A13">
        <w:rPr>
          <w:b/>
        </w:rPr>
        <w:t xml:space="preserve"> </w:t>
      </w:r>
      <w:r w:rsidR="00E7777C">
        <w:t>abdulrehman2673</w:t>
      </w:r>
      <w:r w:rsidR="00701A4D" w:rsidRPr="00B3762D">
        <w:t>@gmail.com</w:t>
      </w:r>
    </w:p>
    <w:p w:rsidR="00E56CD4" w:rsidRPr="00E7777C" w:rsidRDefault="00E56CD4" w:rsidP="00E7777C">
      <w:pPr>
        <w:tabs>
          <w:tab w:val="left" w:pos="1820"/>
        </w:tabs>
        <w:autoSpaceDE w:val="0"/>
        <w:autoSpaceDN w:val="0"/>
        <w:adjustRightInd w:val="0"/>
        <w:rPr>
          <w:iCs/>
        </w:rPr>
      </w:pPr>
      <w:r>
        <w:rPr>
          <w:b/>
          <w:i/>
        </w:rPr>
        <w:t xml:space="preserve">            </w:t>
      </w:r>
      <w:r w:rsidR="003E10A6">
        <w:rPr>
          <w:b/>
          <w:i/>
        </w:rPr>
        <w:t xml:space="preserve"> </w:t>
      </w:r>
      <w:r w:rsidR="00701A4D" w:rsidRPr="00B3762D">
        <w:rPr>
          <w:b/>
          <w:i/>
        </w:rPr>
        <w:t>Current Address</w:t>
      </w:r>
      <w:r w:rsidR="00701A4D" w:rsidRPr="00B3762D">
        <w:rPr>
          <w:b/>
        </w:rPr>
        <w:t xml:space="preserve">       </w:t>
      </w:r>
      <w:r w:rsidR="00B3762D">
        <w:rPr>
          <w:b/>
        </w:rPr>
        <w:t xml:space="preserve"> </w:t>
      </w:r>
      <w:r w:rsidR="00023C05">
        <w:rPr>
          <w:b/>
        </w:rPr>
        <w:t xml:space="preserve">  </w:t>
      </w:r>
      <w:r w:rsidR="003E10A6">
        <w:rPr>
          <w:b/>
        </w:rPr>
        <w:t xml:space="preserve">         </w:t>
      </w:r>
      <w:r w:rsidR="00953A13">
        <w:rPr>
          <w:b/>
        </w:rPr>
        <w:t>:</w:t>
      </w:r>
      <w:r w:rsidR="00701A4D" w:rsidRPr="00B3762D">
        <w:rPr>
          <w:b/>
        </w:rPr>
        <w:t xml:space="preserve">             </w:t>
      </w:r>
      <w:r w:rsidR="006A3685" w:rsidRPr="00B3762D">
        <w:rPr>
          <w:b/>
        </w:rPr>
        <w:t xml:space="preserve"> </w:t>
      </w:r>
      <w:r w:rsidR="00953A13">
        <w:rPr>
          <w:b/>
        </w:rPr>
        <w:t xml:space="preserve"> </w:t>
      </w:r>
      <w:r w:rsidR="006A3685" w:rsidRPr="00B3762D">
        <w:t>Mohalla</w:t>
      </w:r>
      <w:r w:rsidR="00E7777C">
        <w:t xml:space="preserve"> Shakrani Masjid</w:t>
      </w:r>
      <w:r w:rsidR="00E7777C" w:rsidRPr="00E7777C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E7777C" w:rsidRPr="00B3762D">
        <w:t>Midh Ranjha</w:t>
      </w:r>
      <w:r w:rsidR="00E7777C">
        <w:t>,</w:t>
      </w:r>
    </w:p>
    <w:p w:rsidR="00EE6D8C" w:rsidRPr="00E56CD4" w:rsidRDefault="00E56CD4" w:rsidP="00E7777C">
      <w:pPr>
        <w:tabs>
          <w:tab w:val="left" w:pos="1820"/>
        </w:tabs>
        <w:autoSpaceDE w:val="0"/>
        <w:autoSpaceDN w:val="0"/>
        <w:adjustRightInd w:val="0"/>
      </w:pPr>
      <w:r>
        <w:t xml:space="preserve">                                                                       </w:t>
      </w:r>
      <w:r w:rsidR="00023C05">
        <w:t xml:space="preserve"> </w:t>
      </w:r>
      <w:r w:rsidR="00953A13">
        <w:t xml:space="preserve">    </w:t>
      </w:r>
      <w:r w:rsidR="00023C05">
        <w:t xml:space="preserve"> </w:t>
      </w:r>
      <w:r w:rsidR="006A3685" w:rsidRPr="00B3762D">
        <w:t>Tehsil Kot Momin, District Sargodha</w:t>
      </w:r>
      <w:r w:rsidR="006A3685" w:rsidRPr="00B3762D">
        <w:rPr>
          <w:rFonts w:asciiTheme="minorHAnsi" w:hAnsiTheme="minorHAnsi"/>
          <w:sz w:val="26"/>
        </w:rPr>
        <w:t>.</w:t>
      </w:r>
    </w:p>
    <w:p w:rsidR="000B4AB6" w:rsidRDefault="00C72A9A" w:rsidP="00E56CD4">
      <w:pPr>
        <w:ind w:firstLine="72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noProof/>
          <w:lang w:eastAsia="en-US"/>
        </w:rPr>
        <w:pict>
          <v:shape id="_x0000_s1045" type="#_x0000_t176" style="position:absolute;left:0;text-align:left;margin-left:4.6pt;margin-top:5.3pt;width:512.8pt;height:28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_x0000_s1045">
              <w:txbxContent>
                <w:p w:rsidR="00A478AE" w:rsidRPr="00A478AE" w:rsidRDefault="00186694" w:rsidP="00A478AE">
                  <w:pPr>
                    <w:rPr>
                      <w:rFonts w:asciiTheme="majorHAnsi" w:hAnsiTheme="majorHAnsi"/>
                      <w:b/>
                      <w:i/>
                      <w:iCs/>
                      <w:sz w:val="28"/>
                    </w:rPr>
                  </w:pPr>
                  <w:r>
                    <w:rPr>
                      <w:rFonts w:asciiTheme="majorHAnsi" w:hAnsiTheme="majorHAnsi"/>
                      <w:b/>
                      <w:sz w:val="28"/>
                    </w:rPr>
                    <w:t xml:space="preserve"> </w:t>
                  </w:r>
                  <w:r w:rsidR="00A478AE" w:rsidRPr="00A478AE">
                    <w:rPr>
                      <w:rFonts w:asciiTheme="majorHAnsi" w:hAnsiTheme="majorHAnsi"/>
                      <w:b/>
                      <w:i/>
                      <w:iCs/>
                      <w:sz w:val="28"/>
                    </w:rPr>
                    <w:t>DEGREE-SEEKING EDUCATION</w:t>
                  </w:r>
                  <w:r w:rsidR="00A478AE">
                    <w:rPr>
                      <w:rFonts w:asciiTheme="majorHAnsi" w:hAnsiTheme="majorHAnsi"/>
                      <w:b/>
                      <w:i/>
                      <w:iCs/>
                      <w:sz w:val="28"/>
                    </w:rPr>
                    <w:t xml:space="preserve"> :</w:t>
                  </w:r>
                </w:p>
                <w:p w:rsidR="00195497" w:rsidRPr="00195497" w:rsidRDefault="00195497" w:rsidP="00195497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</w:p>
                <w:p w:rsidR="00EE6D8C" w:rsidRPr="00195497" w:rsidRDefault="00EE6D8C" w:rsidP="00195497"/>
              </w:txbxContent>
            </v:textbox>
          </v:shape>
        </w:pict>
      </w:r>
    </w:p>
    <w:p w:rsidR="00383A6A" w:rsidRDefault="00383A6A" w:rsidP="00E56CD4">
      <w:pPr>
        <w:jc w:val="both"/>
        <w:rPr>
          <w:rFonts w:ascii="Franklin Gothic Book" w:hAnsi="Franklin Gothic Book"/>
          <w:b/>
        </w:rPr>
      </w:pPr>
    </w:p>
    <w:p w:rsidR="00EE6D8C" w:rsidRDefault="00EE6D8C" w:rsidP="00186E7E">
      <w:pPr>
        <w:ind w:firstLine="720"/>
        <w:rPr>
          <w:rFonts w:ascii="Franklin Gothic Book" w:hAnsi="Franklin Gothic Book"/>
          <w:b/>
        </w:rPr>
      </w:pPr>
    </w:p>
    <w:p w:rsidR="006B3577" w:rsidRPr="00186694" w:rsidRDefault="006B3577" w:rsidP="00186694">
      <w:pPr>
        <w:ind w:firstLine="720"/>
        <w:rPr>
          <w:rFonts w:asciiTheme="majorHAnsi" w:hAnsiTheme="majorHAnsi"/>
          <w:i/>
          <w:sz w:val="32"/>
          <w:szCs w:val="32"/>
        </w:rPr>
      </w:pPr>
      <w:r w:rsidRPr="00186694">
        <w:rPr>
          <w:rFonts w:asciiTheme="majorHAnsi" w:hAnsiTheme="majorHAnsi"/>
          <w:b/>
          <w:i/>
          <w:sz w:val="32"/>
          <w:szCs w:val="32"/>
        </w:rPr>
        <w:t xml:space="preserve">2015-2018   </w:t>
      </w:r>
      <w:r w:rsidR="00EE6D8C" w:rsidRPr="00186694">
        <w:rPr>
          <w:rFonts w:asciiTheme="majorHAnsi" w:hAnsiTheme="majorHAnsi"/>
          <w:b/>
          <w:i/>
          <w:sz w:val="32"/>
          <w:szCs w:val="32"/>
        </w:rPr>
        <w:t xml:space="preserve">             </w:t>
      </w:r>
      <w:r w:rsidRPr="00186694">
        <w:rPr>
          <w:rFonts w:asciiTheme="majorHAnsi" w:hAnsiTheme="majorHAnsi"/>
          <w:b/>
          <w:i/>
          <w:sz w:val="32"/>
          <w:szCs w:val="32"/>
        </w:rPr>
        <w:t xml:space="preserve"> Mechanical Associate Engineers (DAE</w:t>
      </w:r>
      <w:r w:rsidRPr="00186694">
        <w:rPr>
          <w:rFonts w:asciiTheme="majorHAnsi" w:hAnsiTheme="majorHAnsi"/>
          <w:i/>
          <w:sz w:val="32"/>
          <w:szCs w:val="32"/>
        </w:rPr>
        <w:t>)</w:t>
      </w:r>
    </w:p>
    <w:p w:rsidR="006B3577" w:rsidRPr="00B3762D" w:rsidRDefault="006B3577" w:rsidP="00E56CD4">
      <w:pPr>
        <w:ind w:firstLine="720"/>
        <w:rPr>
          <w:rFonts w:ascii="Franklin Gothic Book" w:hAnsi="Franklin Gothic Book"/>
          <w:b/>
        </w:rPr>
      </w:pPr>
      <w:r w:rsidRPr="00B3762D">
        <w:rPr>
          <w:rFonts w:ascii="Franklin Gothic Book" w:hAnsi="Franklin Gothic Book"/>
          <w:b/>
        </w:rPr>
        <w:t xml:space="preserve"> </w:t>
      </w:r>
      <w:r w:rsidR="00186694">
        <w:rPr>
          <w:rFonts w:ascii="Franklin Gothic Book" w:hAnsi="Franklin Gothic Book"/>
          <w:b/>
        </w:rPr>
        <w:t xml:space="preserve">                               </w:t>
      </w:r>
      <w:r w:rsidR="00B3762D" w:rsidRPr="00B3762D">
        <w:rPr>
          <w:rFonts w:ascii="Franklin Gothic Book" w:hAnsi="Franklin Gothic Book"/>
          <w:b/>
        </w:rPr>
        <w:t xml:space="preserve">                 </w:t>
      </w:r>
      <w:r w:rsidR="00E56CD4">
        <w:rPr>
          <w:rFonts w:ascii="Franklin Gothic Book" w:hAnsi="Franklin Gothic Book"/>
          <w:b/>
        </w:rPr>
        <w:t xml:space="preserve">        </w:t>
      </w:r>
      <w:r w:rsidRPr="00B3762D">
        <w:rPr>
          <w:rFonts w:ascii="Franklin Gothic Book" w:hAnsi="Franklin Gothic Book"/>
          <w:b/>
        </w:rPr>
        <w:t>Hira Polytechnic College</w:t>
      </w:r>
    </w:p>
    <w:p w:rsidR="006B3577" w:rsidRPr="00186694" w:rsidRDefault="006B3577" w:rsidP="00E56CD4">
      <w:pPr>
        <w:rPr>
          <w:rFonts w:ascii="Franklin Gothic Book" w:hAnsi="Franklin Gothic Book"/>
        </w:rPr>
      </w:pPr>
      <w:r w:rsidRPr="00186694">
        <w:rPr>
          <w:rFonts w:ascii="Franklin Gothic Book" w:hAnsi="Franklin Gothic Book"/>
        </w:rPr>
        <w:t xml:space="preserve">             </w:t>
      </w:r>
      <w:r w:rsidRPr="00186694">
        <w:rPr>
          <w:rFonts w:ascii="Franklin Gothic Book" w:hAnsi="Franklin Gothic Book"/>
          <w:b/>
          <w:i/>
        </w:rPr>
        <w:t>Board</w:t>
      </w:r>
      <w:r w:rsidR="00E56CD4" w:rsidRPr="00186694">
        <w:rPr>
          <w:rFonts w:ascii="Franklin Gothic Book" w:hAnsi="Franklin Gothic Book"/>
        </w:rPr>
        <w:t xml:space="preserve">                        </w:t>
      </w:r>
      <w:r w:rsidR="008849E9">
        <w:rPr>
          <w:rFonts w:ascii="Franklin Gothic Book" w:hAnsi="Franklin Gothic Book"/>
        </w:rPr>
        <w:t xml:space="preserve"> </w:t>
      </w:r>
      <w:r w:rsidR="00AA298D" w:rsidRPr="00186694">
        <w:rPr>
          <w:rFonts w:ascii="Franklin Gothic Book" w:hAnsi="Franklin Gothic Book"/>
        </w:rPr>
        <w:t xml:space="preserve"> </w:t>
      </w:r>
      <w:r w:rsidR="00E56CD4" w:rsidRPr="00186694">
        <w:rPr>
          <w:rFonts w:ascii="Franklin Gothic Book" w:hAnsi="Franklin Gothic Book"/>
        </w:rPr>
        <w:t xml:space="preserve">   </w:t>
      </w:r>
      <w:r w:rsidR="00B3762D" w:rsidRPr="00186694">
        <w:rPr>
          <w:rFonts w:ascii="Franklin Gothic Book" w:hAnsi="Franklin Gothic Book"/>
        </w:rPr>
        <w:t xml:space="preserve">   </w:t>
      </w:r>
      <w:r w:rsidR="00953A13">
        <w:rPr>
          <w:b/>
        </w:rPr>
        <w:t>:</w:t>
      </w:r>
      <w:r w:rsidR="00B3762D" w:rsidRPr="00186694">
        <w:rPr>
          <w:rFonts w:ascii="Franklin Gothic Book" w:hAnsi="Franklin Gothic Book"/>
        </w:rPr>
        <w:t xml:space="preserve">      </w:t>
      </w:r>
      <w:r w:rsidRPr="00186694">
        <w:rPr>
          <w:rFonts w:ascii="Franklin Gothic Book" w:hAnsi="Franklin Gothic Book"/>
        </w:rPr>
        <w:t xml:space="preserve"> </w:t>
      </w:r>
      <w:r w:rsidR="00B3762D" w:rsidRPr="00186694">
        <w:rPr>
          <w:rFonts w:ascii="Franklin Gothic Book" w:hAnsi="Franklin Gothic Book"/>
        </w:rPr>
        <w:t xml:space="preserve"> </w:t>
      </w:r>
      <w:r w:rsidR="00186694">
        <w:rPr>
          <w:rFonts w:ascii="Franklin Gothic Book" w:hAnsi="Franklin Gothic Book"/>
        </w:rPr>
        <w:t xml:space="preserve"> </w:t>
      </w:r>
      <w:r w:rsidR="008849E9">
        <w:rPr>
          <w:rFonts w:ascii="Franklin Gothic Book" w:hAnsi="Franklin Gothic Book"/>
        </w:rPr>
        <w:t xml:space="preserve"> </w:t>
      </w:r>
      <w:r w:rsidR="00023C05">
        <w:rPr>
          <w:rFonts w:ascii="Franklin Gothic Book" w:hAnsi="Franklin Gothic Book"/>
        </w:rPr>
        <w:t xml:space="preserve">     </w:t>
      </w:r>
      <w:r w:rsidR="008849E9">
        <w:rPr>
          <w:rFonts w:ascii="Franklin Gothic Book" w:hAnsi="Franklin Gothic Book"/>
        </w:rPr>
        <w:t xml:space="preserve"> </w:t>
      </w:r>
      <w:r w:rsidRPr="00186694">
        <w:rPr>
          <w:rFonts w:ascii="Franklin Gothic Book" w:hAnsi="Franklin Gothic Book"/>
        </w:rPr>
        <w:t>Punjab Board of Technical Education Lahore</w:t>
      </w:r>
    </w:p>
    <w:p w:rsidR="00EE6D8C" w:rsidRPr="00186694" w:rsidRDefault="006B3577" w:rsidP="00D83042">
      <w:pPr>
        <w:rPr>
          <w:rFonts w:ascii="Franklin Gothic Book" w:hAnsi="Franklin Gothic Book"/>
        </w:rPr>
      </w:pPr>
      <w:r w:rsidRPr="00186694">
        <w:rPr>
          <w:rFonts w:ascii="Franklin Gothic Book" w:hAnsi="Franklin Gothic Book"/>
        </w:rPr>
        <w:t xml:space="preserve">             </w:t>
      </w:r>
      <w:r w:rsidR="00D83042" w:rsidRPr="00186694">
        <w:rPr>
          <w:rFonts w:ascii="Franklin Gothic Book" w:hAnsi="Franklin Gothic Book"/>
          <w:b/>
          <w:i/>
        </w:rPr>
        <w:t>3rd Year</w:t>
      </w:r>
      <w:r w:rsidR="00D83042" w:rsidRPr="00186694">
        <w:rPr>
          <w:rFonts w:ascii="Franklin Gothic Book" w:hAnsi="Franklin Gothic Book"/>
        </w:rPr>
        <w:t xml:space="preserve">                     </w:t>
      </w:r>
      <w:r w:rsidR="00D83042">
        <w:rPr>
          <w:rFonts w:ascii="Franklin Gothic Book" w:hAnsi="Franklin Gothic Book"/>
        </w:rPr>
        <w:t xml:space="preserve"> </w:t>
      </w:r>
      <w:r w:rsidR="00D83042" w:rsidRPr="00186694">
        <w:rPr>
          <w:rFonts w:ascii="Franklin Gothic Book" w:hAnsi="Franklin Gothic Book"/>
        </w:rPr>
        <w:t xml:space="preserve">      </w:t>
      </w:r>
      <w:r w:rsidR="00953A13">
        <w:rPr>
          <w:b/>
        </w:rPr>
        <w:t>:</w:t>
      </w:r>
      <w:r w:rsidR="00B3762D" w:rsidRPr="00186694">
        <w:rPr>
          <w:rFonts w:ascii="Franklin Gothic Book" w:hAnsi="Franklin Gothic Book"/>
        </w:rPr>
        <w:t xml:space="preserve">       </w:t>
      </w:r>
      <w:r w:rsidR="00E56CD4" w:rsidRPr="00186694">
        <w:rPr>
          <w:rFonts w:ascii="Franklin Gothic Book" w:hAnsi="Franklin Gothic Book"/>
        </w:rPr>
        <w:t xml:space="preserve"> </w:t>
      </w:r>
      <w:r w:rsidR="00186694">
        <w:rPr>
          <w:rFonts w:ascii="Franklin Gothic Book" w:hAnsi="Franklin Gothic Book"/>
        </w:rPr>
        <w:t xml:space="preserve"> </w:t>
      </w:r>
      <w:r w:rsidR="008849E9">
        <w:rPr>
          <w:rFonts w:ascii="Franklin Gothic Book" w:hAnsi="Franklin Gothic Book"/>
        </w:rPr>
        <w:t xml:space="preserve"> </w:t>
      </w:r>
      <w:r w:rsidR="00953A13">
        <w:rPr>
          <w:rFonts w:ascii="Franklin Gothic Book" w:hAnsi="Franklin Gothic Book"/>
        </w:rPr>
        <w:t xml:space="preserve">     </w:t>
      </w:r>
      <w:r w:rsidR="00D83042">
        <w:rPr>
          <w:rFonts w:ascii="Franklin Gothic Book" w:hAnsi="Franklin Gothic Book"/>
        </w:rPr>
        <w:t>3040</w:t>
      </w:r>
      <w:r w:rsidRPr="00186694">
        <w:rPr>
          <w:rFonts w:ascii="Franklin Gothic Book" w:hAnsi="Franklin Gothic Book"/>
        </w:rPr>
        <w:t>/</w:t>
      </w:r>
      <w:r w:rsidR="00D83042">
        <w:rPr>
          <w:rFonts w:ascii="Franklin Gothic Book" w:hAnsi="Franklin Gothic Book"/>
        </w:rPr>
        <w:t>34</w:t>
      </w:r>
      <w:r w:rsidRPr="00186694">
        <w:rPr>
          <w:rFonts w:ascii="Franklin Gothic Book" w:hAnsi="Franklin Gothic Book"/>
        </w:rPr>
        <w:t>50</w:t>
      </w:r>
    </w:p>
    <w:p w:rsidR="00E56CD4" w:rsidRPr="00186694" w:rsidRDefault="006B3577" w:rsidP="00D83042">
      <w:pPr>
        <w:rPr>
          <w:rFonts w:ascii="Franklin Gothic Book" w:hAnsi="Franklin Gothic Book"/>
        </w:rPr>
      </w:pPr>
      <w:r w:rsidRPr="00186694">
        <w:rPr>
          <w:rFonts w:ascii="Franklin Gothic Book" w:hAnsi="Franklin Gothic Book"/>
        </w:rPr>
        <w:t xml:space="preserve">             </w:t>
      </w:r>
      <w:r w:rsidR="00E56CD4" w:rsidRPr="00186694">
        <w:rPr>
          <w:rFonts w:ascii="Franklin Gothic Book" w:hAnsi="Franklin Gothic Book"/>
          <w:b/>
          <w:i/>
        </w:rPr>
        <w:t>Ave</w:t>
      </w:r>
      <w:r w:rsidR="00E56CD4" w:rsidRPr="00186694">
        <w:rPr>
          <w:rFonts w:ascii="Franklin Gothic Book" w:hAnsi="Franklin Gothic Book"/>
          <w:b/>
        </w:rPr>
        <w:t xml:space="preserve">                           </w:t>
      </w:r>
      <w:r w:rsidR="00BA6559" w:rsidRPr="00186694">
        <w:rPr>
          <w:rFonts w:asciiTheme="majorHAnsi" w:hAnsiTheme="majorHAnsi"/>
          <w:b/>
        </w:rPr>
        <w:t xml:space="preserve"> </w:t>
      </w:r>
      <w:r w:rsidR="008849E9">
        <w:rPr>
          <w:rFonts w:asciiTheme="majorHAnsi" w:hAnsiTheme="majorHAnsi"/>
          <w:b/>
        </w:rPr>
        <w:t xml:space="preserve">  </w:t>
      </w:r>
      <w:r w:rsidR="00E56CD4" w:rsidRPr="00186694">
        <w:rPr>
          <w:rFonts w:ascii="Franklin Gothic Book" w:hAnsi="Franklin Gothic Book"/>
          <w:b/>
          <w:i/>
        </w:rPr>
        <w:t xml:space="preserve">      </w:t>
      </w:r>
      <w:r w:rsidR="00953A13">
        <w:rPr>
          <w:b/>
        </w:rPr>
        <w:t>:</w:t>
      </w:r>
      <w:r w:rsidR="00E56CD4" w:rsidRPr="00186694">
        <w:rPr>
          <w:rFonts w:ascii="Franklin Gothic Book" w:hAnsi="Franklin Gothic Book"/>
          <w:b/>
          <w:i/>
        </w:rPr>
        <w:t xml:space="preserve">       </w:t>
      </w:r>
      <w:r w:rsidR="00186694">
        <w:rPr>
          <w:rFonts w:ascii="Franklin Gothic Book" w:hAnsi="Franklin Gothic Book"/>
          <w:b/>
          <w:i/>
        </w:rPr>
        <w:t xml:space="preserve"> </w:t>
      </w:r>
      <w:r w:rsidR="008849E9">
        <w:rPr>
          <w:rFonts w:ascii="Franklin Gothic Book" w:hAnsi="Franklin Gothic Book"/>
          <w:b/>
          <w:i/>
        </w:rPr>
        <w:t xml:space="preserve"> </w:t>
      </w:r>
      <w:r w:rsidR="00186694">
        <w:rPr>
          <w:rFonts w:ascii="Franklin Gothic Book" w:hAnsi="Franklin Gothic Book"/>
          <w:b/>
          <w:i/>
        </w:rPr>
        <w:t xml:space="preserve"> </w:t>
      </w:r>
      <w:r w:rsidR="008849E9">
        <w:rPr>
          <w:rFonts w:ascii="Franklin Gothic Book" w:hAnsi="Franklin Gothic Book"/>
          <w:b/>
          <w:i/>
        </w:rPr>
        <w:t xml:space="preserve"> </w:t>
      </w:r>
      <w:r w:rsidR="00023C05">
        <w:rPr>
          <w:rFonts w:ascii="Franklin Gothic Book" w:hAnsi="Franklin Gothic Book"/>
          <w:b/>
          <w:i/>
        </w:rPr>
        <w:t xml:space="preserve">    </w:t>
      </w:r>
      <w:r w:rsidR="00953A13">
        <w:rPr>
          <w:rFonts w:ascii="Franklin Gothic Book" w:hAnsi="Franklin Gothic Book"/>
          <w:b/>
          <w:i/>
        </w:rPr>
        <w:t xml:space="preserve"> </w:t>
      </w:r>
      <w:r w:rsidR="00E56CD4" w:rsidRPr="00953A13">
        <w:rPr>
          <w:rFonts w:ascii="Franklin Gothic Book" w:hAnsi="Franklin Gothic Book"/>
          <w:iCs/>
        </w:rPr>
        <w:t>8</w:t>
      </w:r>
      <w:r w:rsidR="00D83042">
        <w:rPr>
          <w:rFonts w:ascii="Franklin Gothic Book" w:hAnsi="Franklin Gothic Book"/>
          <w:iCs/>
        </w:rPr>
        <w:t>8</w:t>
      </w:r>
      <w:r w:rsidR="00E7777C">
        <w:rPr>
          <w:rFonts w:ascii="Franklin Gothic Book" w:hAnsi="Franklin Gothic Book"/>
          <w:iCs/>
        </w:rPr>
        <w:t>.</w:t>
      </w:r>
      <w:r w:rsidR="00D83042">
        <w:rPr>
          <w:rFonts w:ascii="Franklin Gothic Book" w:hAnsi="Franklin Gothic Book"/>
          <w:iCs/>
        </w:rPr>
        <w:t>11</w:t>
      </w:r>
      <w:r w:rsidR="00E56CD4" w:rsidRPr="00953A13">
        <w:rPr>
          <w:rFonts w:ascii="Franklin Gothic Book" w:hAnsi="Franklin Gothic Book"/>
          <w:iCs/>
        </w:rPr>
        <w:t>%</w:t>
      </w:r>
    </w:p>
    <w:p w:rsidR="006B3577" w:rsidRPr="00186694" w:rsidRDefault="00E56CD4" w:rsidP="00D83042">
      <w:pPr>
        <w:rPr>
          <w:rFonts w:ascii="Franklin Gothic Book" w:hAnsi="Franklin Gothic Book"/>
        </w:rPr>
      </w:pPr>
      <w:r w:rsidRPr="00186694">
        <w:rPr>
          <w:rFonts w:ascii="Franklin Gothic Book" w:hAnsi="Franklin Gothic Book"/>
        </w:rPr>
        <w:t xml:space="preserve">            </w:t>
      </w:r>
      <w:r w:rsidR="00186694">
        <w:rPr>
          <w:rFonts w:ascii="Franklin Gothic Book" w:hAnsi="Franklin Gothic Book"/>
        </w:rPr>
        <w:t xml:space="preserve"> </w:t>
      </w:r>
    </w:p>
    <w:p w:rsidR="00186694" w:rsidRDefault="00186694" w:rsidP="00186694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 xml:space="preserve">            </w:t>
      </w:r>
    </w:p>
    <w:p w:rsidR="006B3577" w:rsidRPr="00186694" w:rsidRDefault="00186694" w:rsidP="00E7777C">
      <w:pPr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 xml:space="preserve">           </w:t>
      </w:r>
      <w:r w:rsidR="006B3577" w:rsidRPr="00186694">
        <w:rPr>
          <w:rFonts w:asciiTheme="majorHAnsi" w:hAnsiTheme="majorHAnsi"/>
          <w:b/>
          <w:i/>
          <w:sz w:val="32"/>
          <w:szCs w:val="32"/>
        </w:rPr>
        <w:t>201</w:t>
      </w:r>
      <w:r w:rsidR="00E7777C">
        <w:rPr>
          <w:rFonts w:asciiTheme="majorHAnsi" w:hAnsiTheme="majorHAnsi"/>
          <w:b/>
          <w:i/>
          <w:sz w:val="32"/>
          <w:szCs w:val="32"/>
        </w:rPr>
        <w:t>2</w:t>
      </w:r>
      <w:r w:rsidR="006B3577" w:rsidRPr="00186694">
        <w:rPr>
          <w:rFonts w:asciiTheme="majorHAnsi" w:hAnsiTheme="majorHAnsi"/>
          <w:b/>
          <w:i/>
          <w:sz w:val="32"/>
          <w:szCs w:val="32"/>
        </w:rPr>
        <w:t>-201</w:t>
      </w:r>
      <w:r w:rsidR="00E7777C">
        <w:rPr>
          <w:rFonts w:asciiTheme="majorHAnsi" w:hAnsiTheme="majorHAnsi"/>
          <w:b/>
          <w:i/>
          <w:sz w:val="32"/>
          <w:szCs w:val="32"/>
        </w:rPr>
        <w:t>4</w:t>
      </w:r>
      <w:r w:rsidR="006B3577" w:rsidRPr="00186694">
        <w:rPr>
          <w:rFonts w:asciiTheme="majorHAnsi" w:hAnsiTheme="majorHAnsi"/>
          <w:b/>
          <w:i/>
          <w:sz w:val="32"/>
          <w:szCs w:val="32"/>
        </w:rPr>
        <w:t xml:space="preserve">   </w:t>
      </w:r>
      <w:r w:rsidR="006B3577" w:rsidRPr="00186694">
        <w:rPr>
          <w:rFonts w:asciiTheme="majorHAnsi" w:hAnsiTheme="majorHAnsi"/>
          <w:b/>
          <w:i/>
          <w:sz w:val="32"/>
          <w:szCs w:val="32"/>
        </w:rPr>
        <w:tab/>
      </w:r>
      <w:r w:rsidR="006B3577" w:rsidRPr="00186694">
        <w:rPr>
          <w:rFonts w:asciiTheme="majorHAnsi" w:hAnsiTheme="majorHAnsi"/>
          <w:b/>
          <w:i/>
          <w:sz w:val="32"/>
          <w:szCs w:val="32"/>
        </w:rPr>
        <w:tab/>
      </w:r>
      <w:r w:rsidR="00EE6D8C" w:rsidRPr="00186694">
        <w:rPr>
          <w:rFonts w:asciiTheme="majorHAnsi" w:hAnsiTheme="majorHAnsi"/>
          <w:b/>
          <w:i/>
          <w:sz w:val="32"/>
          <w:szCs w:val="32"/>
        </w:rPr>
        <w:t xml:space="preserve">                    </w:t>
      </w:r>
      <w:r w:rsidR="00B3762D" w:rsidRPr="00186694">
        <w:rPr>
          <w:rFonts w:asciiTheme="majorHAnsi" w:hAnsiTheme="majorHAnsi"/>
          <w:b/>
          <w:i/>
          <w:sz w:val="32"/>
          <w:szCs w:val="32"/>
        </w:rPr>
        <w:t xml:space="preserve"> Matric </w:t>
      </w:r>
    </w:p>
    <w:p w:rsidR="006B3577" w:rsidRPr="00186694" w:rsidRDefault="006B3577" w:rsidP="00E56CD4">
      <w:pPr>
        <w:ind w:firstLine="720"/>
        <w:rPr>
          <w:rFonts w:ascii="Franklin Gothic Book" w:hAnsi="Franklin Gothic Book"/>
          <w:b/>
          <w:sz w:val="22"/>
          <w:szCs w:val="22"/>
        </w:rPr>
      </w:pPr>
      <w:r w:rsidRPr="00186694">
        <w:rPr>
          <w:rFonts w:ascii="Franklin Gothic Book" w:hAnsi="Franklin Gothic Book"/>
          <w:sz w:val="22"/>
          <w:szCs w:val="22"/>
        </w:rPr>
        <w:t xml:space="preserve"> </w:t>
      </w:r>
      <w:r w:rsidR="00B3762D" w:rsidRPr="00186694">
        <w:rPr>
          <w:rFonts w:ascii="Franklin Gothic Book" w:hAnsi="Franklin Gothic Book"/>
          <w:sz w:val="22"/>
          <w:szCs w:val="22"/>
        </w:rPr>
        <w:t xml:space="preserve">                 </w:t>
      </w:r>
      <w:r w:rsidR="00E56CD4" w:rsidRPr="00186694">
        <w:rPr>
          <w:rFonts w:ascii="Franklin Gothic Book" w:hAnsi="Franklin Gothic Book"/>
          <w:sz w:val="22"/>
          <w:szCs w:val="22"/>
        </w:rPr>
        <w:t xml:space="preserve">                               </w:t>
      </w:r>
      <w:r w:rsidR="00195497" w:rsidRPr="00186694">
        <w:rPr>
          <w:rFonts w:ascii="Franklin Gothic Book" w:hAnsi="Franklin Gothic Book"/>
          <w:sz w:val="22"/>
          <w:szCs w:val="22"/>
        </w:rPr>
        <w:t xml:space="preserve"> </w:t>
      </w:r>
      <w:r w:rsidR="00E56CD4" w:rsidRPr="00186694">
        <w:rPr>
          <w:rFonts w:ascii="Franklin Gothic Book" w:hAnsi="Franklin Gothic Book"/>
          <w:sz w:val="22"/>
          <w:szCs w:val="22"/>
        </w:rPr>
        <w:t xml:space="preserve"> </w:t>
      </w:r>
      <w:r w:rsidRPr="00186694">
        <w:rPr>
          <w:rFonts w:ascii="Franklin Gothic Book" w:hAnsi="Franklin Gothic Book"/>
          <w:b/>
          <w:sz w:val="22"/>
          <w:szCs w:val="22"/>
        </w:rPr>
        <w:t>Govt.Higher Secondary School Midh Ranjha</w:t>
      </w:r>
    </w:p>
    <w:p w:rsidR="006B3577" w:rsidRPr="00953A13" w:rsidRDefault="006B3577" w:rsidP="00953A13">
      <w:pPr>
        <w:rPr>
          <w:rFonts w:ascii="Franklin Gothic Book" w:hAnsi="Franklin Gothic Book"/>
          <w:b/>
        </w:rPr>
      </w:pPr>
      <w:r w:rsidRPr="00186694">
        <w:rPr>
          <w:rFonts w:ascii="Franklin Gothic Book" w:hAnsi="Franklin Gothic Book"/>
          <w:b/>
        </w:rPr>
        <w:t xml:space="preserve">             </w:t>
      </w:r>
      <w:r w:rsidRPr="00186694">
        <w:rPr>
          <w:rFonts w:ascii="Franklin Gothic Book" w:hAnsi="Franklin Gothic Book"/>
          <w:b/>
          <w:i/>
        </w:rPr>
        <w:t>Board</w:t>
      </w:r>
      <w:r w:rsidR="00B3762D" w:rsidRPr="00186694">
        <w:rPr>
          <w:rFonts w:ascii="Franklin Gothic Book" w:hAnsi="Franklin Gothic Book"/>
          <w:b/>
        </w:rPr>
        <w:t xml:space="preserve">                      </w:t>
      </w:r>
      <w:r w:rsidR="00186694" w:rsidRPr="00186694">
        <w:rPr>
          <w:rFonts w:ascii="Franklin Gothic Book" w:hAnsi="Franklin Gothic Book"/>
        </w:rPr>
        <w:t xml:space="preserve">  </w:t>
      </w:r>
      <w:r w:rsidR="00AA298D" w:rsidRPr="00186694">
        <w:rPr>
          <w:rFonts w:ascii="Franklin Gothic Book" w:hAnsi="Franklin Gothic Book"/>
        </w:rPr>
        <w:t xml:space="preserve"> </w:t>
      </w:r>
      <w:r w:rsidR="00186694" w:rsidRPr="00186694">
        <w:rPr>
          <w:rFonts w:ascii="Franklin Gothic Book" w:hAnsi="Franklin Gothic Book"/>
        </w:rPr>
        <w:t xml:space="preserve"> </w:t>
      </w:r>
      <w:r w:rsidR="00AA298D" w:rsidRPr="00186694">
        <w:rPr>
          <w:rFonts w:ascii="Franklin Gothic Book" w:hAnsi="Franklin Gothic Book"/>
        </w:rPr>
        <w:t xml:space="preserve">      </w:t>
      </w:r>
      <w:r w:rsidR="00953A13">
        <w:rPr>
          <w:b/>
        </w:rPr>
        <w:t>:</w:t>
      </w:r>
      <w:r w:rsidR="00AA298D" w:rsidRPr="00186694">
        <w:rPr>
          <w:rFonts w:ascii="Franklin Gothic Book" w:hAnsi="Franklin Gothic Book"/>
        </w:rPr>
        <w:t xml:space="preserve">       </w:t>
      </w:r>
      <w:r w:rsidR="00186694" w:rsidRPr="00186694">
        <w:rPr>
          <w:rFonts w:ascii="Franklin Gothic Book" w:hAnsi="Franklin Gothic Book"/>
        </w:rPr>
        <w:t xml:space="preserve"> </w:t>
      </w:r>
      <w:r w:rsidR="008849E9">
        <w:rPr>
          <w:rFonts w:ascii="Franklin Gothic Book" w:hAnsi="Franklin Gothic Book"/>
        </w:rPr>
        <w:t xml:space="preserve">  </w:t>
      </w:r>
      <w:r w:rsidR="00953A13">
        <w:rPr>
          <w:rFonts w:ascii="Franklin Gothic Book" w:hAnsi="Franklin Gothic Book"/>
        </w:rPr>
        <w:t xml:space="preserve">     </w:t>
      </w:r>
      <w:r w:rsidRPr="00186694">
        <w:rPr>
          <w:rFonts w:ascii="Franklin Gothic Book" w:hAnsi="Franklin Gothic Book"/>
        </w:rPr>
        <w:t>Bise Sargodha</w:t>
      </w:r>
    </w:p>
    <w:p w:rsidR="00B3762D" w:rsidRPr="00186694" w:rsidRDefault="006B3577" w:rsidP="00E7777C">
      <w:pPr>
        <w:rPr>
          <w:rFonts w:ascii="Franklin Gothic Book" w:hAnsi="Franklin Gothic Book"/>
        </w:rPr>
      </w:pPr>
      <w:r w:rsidRPr="00186694">
        <w:rPr>
          <w:rFonts w:ascii="Franklin Gothic Book" w:hAnsi="Franklin Gothic Book"/>
        </w:rPr>
        <w:t xml:space="preserve">             </w:t>
      </w:r>
      <w:r w:rsidRPr="00186694">
        <w:rPr>
          <w:rFonts w:ascii="Franklin Gothic Book" w:hAnsi="Franklin Gothic Book"/>
          <w:b/>
          <w:i/>
        </w:rPr>
        <w:t>Obtained Marks</w:t>
      </w:r>
      <w:r w:rsidR="00B3762D" w:rsidRPr="00186694">
        <w:rPr>
          <w:rFonts w:ascii="Franklin Gothic Book" w:hAnsi="Franklin Gothic Book"/>
        </w:rPr>
        <w:t xml:space="preserve">   </w:t>
      </w:r>
      <w:r w:rsidR="00AA298D" w:rsidRPr="00186694">
        <w:rPr>
          <w:rFonts w:ascii="Franklin Gothic Book" w:hAnsi="Franklin Gothic Book"/>
        </w:rPr>
        <w:t xml:space="preserve">     </w:t>
      </w:r>
      <w:r w:rsidR="00186694" w:rsidRPr="00186694">
        <w:rPr>
          <w:rFonts w:ascii="Franklin Gothic Book" w:hAnsi="Franklin Gothic Book"/>
        </w:rPr>
        <w:t xml:space="preserve"> </w:t>
      </w:r>
      <w:r w:rsidR="00023C05">
        <w:rPr>
          <w:rFonts w:ascii="Franklin Gothic Book" w:hAnsi="Franklin Gothic Book"/>
        </w:rPr>
        <w:t xml:space="preserve"> </w:t>
      </w:r>
      <w:r w:rsidR="00B3762D" w:rsidRPr="00186694">
        <w:rPr>
          <w:rFonts w:ascii="Franklin Gothic Book" w:hAnsi="Franklin Gothic Book"/>
        </w:rPr>
        <w:t xml:space="preserve">     </w:t>
      </w:r>
      <w:r w:rsidR="00953A13">
        <w:rPr>
          <w:b/>
        </w:rPr>
        <w:t>:</w:t>
      </w:r>
      <w:r w:rsidR="00B3762D" w:rsidRPr="00186694">
        <w:rPr>
          <w:rFonts w:ascii="Franklin Gothic Book" w:hAnsi="Franklin Gothic Book"/>
        </w:rPr>
        <w:t xml:space="preserve">      </w:t>
      </w:r>
      <w:r w:rsidR="00AA298D" w:rsidRPr="00186694">
        <w:rPr>
          <w:rFonts w:ascii="Franklin Gothic Book" w:hAnsi="Franklin Gothic Book"/>
        </w:rPr>
        <w:t xml:space="preserve"> </w:t>
      </w:r>
      <w:r w:rsidR="00186694" w:rsidRPr="00186694">
        <w:rPr>
          <w:rFonts w:ascii="Franklin Gothic Book" w:hAnsi="Franklin Gothic Book"/>
        </w:rPr>
        <w:t xml:space="preserve"> </w:t>
      </w:r>
      <w:r w:rsidR="008849E9">
        <w:rPr>
          <w:rFonts w:ascii="Franklin Gothic Book" w:hAnsi="Franklin Gothic Book"/>
        </w:rPr>
        <w:t xml:space="preserve">  </w:t>
      </w:r>
      <w:r w:rsidR="00953A13">
        <w:rPr>
          <w:rFonts w:ascii="Franklin Gothic Book" w:hAnsi="Franklin Gothic Book"/>
        </w:rPr>
        <w:t xml:space="preserve">     </w:t>
      </w:r>
      <w:r w:rsidR="00B3762D" w:rsidRPr="00186694">
        <w:rPr>
          <w:rFonts w:ascii="Franklin Gothic Book" w:hAnsi="Franklin Gothic Book"/>
        </w:rPr>
        <w:t>6</w:t>
      </w:r>
      <w:r w:rsidR="00E7777C">
        <w:rPr>
          <w:rFonts w:ascii="Franklin Gothic Book" w:hAnsi="Franklin Gothic Book"/>
        </w:rPr>
        <w:t>63</w:t>
      </w:r>
      <w:r w:rsidR="00B3762D" w:rsidRPr="00186694">
        <w:rPr>
          <w:rFonts w:ascii="Franklin Gothic Book" w:hAnsi="Franklin Gothic Book"/>
        </w:rPr>
        <w:t>/1100</w:t>
      </w:r>
    </w:p>
    <w:p w:rsidR="00EE6D8C" w:rsidRPr="00E7777C" w:rsidRDefault="00E7777C" w:rsidP="00E7777C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</w:t>
      </w:r>
      <w:r w:rsidR="006B3577" w:rsidRPr="00186694">
        <w:rPr>
          <w:rFonts w:ascii="Franklin Gothic Book" w:hAnsi="Franklin Gothic Book"/>
        </w:rPr>
        <w:t xml:space="preserve"> </w:t>
      </w:r>
      <w:r w:rsidR="00B3762D" w:rsidRPr="00186694">
        <w:rPr>
          <w:rFonts w:ascii="Franklin Gothic Book" w:hAnsi="Franklin Gothic Book"/>
        </w:rPr>
        <w:t xml:space="preserve">           </w:t>
      </w:r>
      <w:r w:rsidR="00B3762D" w:rsidRPr="00186694">
        <w:rPr>
          <w:rFonts w:ascii="Franklin Gothic Book" w:hAnsi="Franklin Gothic Book"/>
          <w:b/>
          <w:i/>
        </w:rPr>
        <w:t>Ave</w:t>
      </w:r>
      <w:r w:rsidR="00B3762D" w:rsidRPr="00186694">
        <w:rPr>
          <w:rFonts w:ascii="Franklin Gothic Book" w:hAnsi="Franklin Gothic Book"/>
        </w:rPr>
        <w:t xml:space="preserve">                             </w:t>
      </w:r>
      <w:r w:rsidR="00AA298D" w:rsidRPr="00186694">
        <w:rPr>
          <w:rFonts w:ascii="Franklin Gothic Book" w:hAnsi="Franklin Gothic Book"/>
        </w:rPr>
        <w:t xml:space="preserve"> </w:t>
      </w:r>
      <w:r w:rsidR="00023C05">
        <w:rPr>
          <w:rFonts w:asciiTheme="majorHAnsi" w:hAnsiTheme="majorHAnsi"/>
          <w:b/>
        </w:rPr>
        <w:t xml:space="preserve"> </w:t>
      </w:r>
      <w:r w:rsidR="00186694" w:rsidRPr="00186694">
        <w:rPr>
          <w:rFonts w:ascii="Franklin Gothic Book" w:hAnsi="Franklin Gothic Book"/>
        </w:rPr>
        <w:t xml:space="preserve">     </w:t>
      </w:r>
      <w:r w:rsidR="00953A13">
        <w:rPr>
          <w:b/>
        </w:rPr>
        <w:t xml:space="preserve">: </w:t>
      </w:r>
      <w:r w:rsidR="00186694" w:rsidRPr="00186694">
        <w:rPr>
          <w:rFonts w:ascii="Franklin Gothic Book" w:hAnsi="Franklin Gothic Book"/>
        </w:rPr>
        <w:t xml:space="preserve">         </w:t>
      </w:r>
      <w:r w:rsidR="008849E9">
        <w:rPr>
          <w:rFonts w:ascii="Franklin Gothic Book" w:hAnsi="Franklin Gothic Book"/>
        </w:rPr>
        <w:t xml:space="preserve">  </w:t>
      </w:r>
      <w:r w:rsidR="00953A13">
        <w:rPr>
          <w:rFonts w:ascii="Franklin Gothic Book" w:hAnsi="Franklin Gothic Book"/>
        </w:rPr>
        <w:t xml:space="preserve">   </w:t>
      </w:r>
      <w:r w:rsidR="006B3577" w:rsidRPr="00186694">
        <w:rPr>
          <w:rFonts w:ascii="Franklin Gothic Book" w:hAnsi="Franklin Gothic Book"/>
        </w:rPr>
        <w:t>6</w:t>
      </w:r>
      <w:r>
        <w:rPr>
          <w:rFonts w:ascii="Franklin Gothic Book" w:hAnsi="Franklin Gothic Book"/>
        </w:rPr>
        <w:t>0</w:t>
      </w:r>
      <w:r w:rsidR="006B3577" w:rsidRPr="00186694">
        <w:rPr>
          <w:rFonts w:ascii="Franklin Gothic Book" w:hAnsi="Franklin Gothic Book"/>
        </w:rPr>
        <w:t>.</w:t>
      </w:r>
      <w:r>
        <w:rPr>
          <w:rFonts w:ascii="Franklin Gothic Book" w:hAnsi="Franklin Gothic Book"/>
        </w:rPr>
        <w:t>27</w:t>
      </w:r>
      <w:r w:rsidR="006B3577" w:rsidRPr="00186694">
        <w:rPr>
          <w:rFonts w:ascii="Franklin Gothic Book" w:hAnsi="Franklin Gothic Book"/>
        </w:rPr>
        <w:t>%</w:t>
      </w:r>
    </w:p>
    <w:p w:rsidR="00E56CD4" w:rsidRDefault="00E56CD4" w:rsidP="00186E7E">
      <w:pPr>
        <w:ind w:firstLine="720"/>
        <w:rPr>
          <w:rFonts w:ascii="Franklin Gothic Book" w:hAnsi="Franklin Gothic Book"/>
          <w:b/>
        </w:rPr>
      </w:pPr>
    </w:p>
    <w:p w:rsidR="00E7777C" w:rsidRDefault="00E7777C" w:rsidP="00E7777C"/>
    <w:p w:rsidR="00E7777C" w:rsidRDefault="00E7777C" w:rsidP="00E7777C"/>
    <w:p w:rsidR="006B3577" w:rsidRDefault="00C72A9A" w:rsidP="00E7777C">
      <w:r w:rsidRPr="00C72A9A">
        <w:rPr>
          <w:b/>
          <w:noProof/>
          <w:lang w:eastAsia="en-US"/>
        </w:rPr>
        <w:pict>
          <v:shape id="AutoShape 30" o:spid="_x0000_s1031" type="#_x0000_t176" style="position:absolute;margin-left:4.6pt;margin-top:5.85pt;width:512.8pt;height:26.8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AutoShape 30">
              <w:txbxContent>
                <w:p w:rsidR="00BA76C3" w:rsidRPr="0018406C" w:rsidRDefault="001B03A6" w:rsidP="00BA76C3">
                  <w:pPr>
                    <w:rPr>
                      <w:rFonts w:asciiTheme="majorHAnsi" w:hAnsiTheme="majorHAnsi"/>
                      <w:b/>
                      <w:i/>
                      <w:sz w:val="28"/>
                    </w:rPr>
                  </w:pP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SUBJECT STUDIES</w:t>
                  </w:r>
                  <w:r w:rsidR="00195497"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 xml:space="preserve"> </w:t>
                  </w: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:</w:t>
                  </w:r>
                </w:p>
              </w:txbxContent>
            </v:textbox>
          </v:shape>
        </w:pict>
      </w:r>
    </w:p>
    <w:p w:rsidR="00E7777C" w:rsidRDefault="00E7777C" w:rsidP="00E7777C"/>
    <w:p w:rsidR="00E56CD4" w:rsidRDefault="00E56CD4" w:rsidP="00E56CD4">
      <w:pPr>
        <w:pStyle w:val="ListParagraph"/>
        <w:ind w:left="1440"/>
      </w:pPr>
    </w:p>
    <w:p w:rsidR="006B3577" w:rsidRDefault="006B3577" w:rsidP="006B3577">
      <w:pPr>
        <w:pStyle w:val="ListParagraph"/>
        <w:numPr>
          <w:ilvl w:val="0"/>
          <w:numId w:val="6"/>
        </w:numPr>
      </w:pPr>
      <w:r>
        <w:t>Thermo Dynamics</w:t>
      </w:r>
    </w:p>
    <w:p w:rsidR="006B3577" w:rsidRDefault="006B3577" w:rsidP="006B3577">
      <w:pPr>
        <w:pStyle w:val="ListParagraph"/>
        <w:numPr>
          <w:ilvl w:val="0"/>
          <w:numId w:val="6"/>
        </w:numPr>
      </w:pPr>
      <w:r>
        <w:t>Machine Design</w:t>
      </w:r>
    </w:p>
    <w:p w:rsidR="006B3577" w:rsidRDefault="006B3577" w:rsidP="006B3577">
      <w:pPr>
        <w:pStyle w:val="ListParagraph"/>
        <w:numPr>
          <w:ilvl w:val="0"/>
          <w:numId w:val="6"/>
        </w:numPr>
      </w:pPr>
      <w:r>
        <w:t>Work Shop</w:t>
      </w:r>
    </w:p>
    <w:p w:rsidR="006B3577" w:rsidRDefault="00E56CD4" w:rsidP="006B3577">
      <w:pPr>
        <w:pStyle w:val="ListParagraph"/>
        <w:numPr>
          <w:ilvl w:val="0"/>
          <w:numId w:val="6"/>
        </w:numPr>
      </w:pPr>
      <w:r>
        <w:t>Hydraulic</w:t>
      </w:r>
    </w:p>
    <w:p w:rsidR="006B3577" w:rsidRDefault="006B3577" w:rsidP="006B3577">
      <w:pPr>
        <w:pStyle w:val="ListParagraph"/>
        <w:numPr>
          <w:ilvl w:val="0"/>
          <w:numId w:val="6"/>
        </w:numPr>
      </w:pPr>
      <w:r>
        <w:t>CAD-CAM</w:t>
      </w:r>
    </w:p>
    <w:p w:rsidR="00A26BC3" w:rsidRDefault="00A26BC3" w:rsidP="00FA03B5">
      <w:pPr>
        <w:ind w:firstLine="720"/>
      </w:pPr>
    </w:p>
    <w:p w:rsidR="00FA03B5" w:rsidRPr="000C7CFB" w:rsidRDefault="00C72A9A" w:rsidP="00FA03B5">
      <w:pPr>
        <w:ind w:firstLine="720"/>
      </w:pPr>
      <w:r>
        <w:rPr>
          <w:noProof/>
          <w:lang w:eastAsia="en-US"/>
        </w:rPr>
        <w:pict>
          <v:shape id="AutoShape 27" o:spid="_x0000_s1032" type="#_x0000_t176" style="position:absolute;left:0;text-align:left;margin-left:4.6pt;margin-top:8.55pt;width:512.8pt;height:26.8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AutoShape 27">
              <w:txbxContent>
                <w:p w:rsidR="00FA03B5" w:rsidRPr="0018406C" w:rsidRDefault="001B03A6" w:rsidP="00FA03B5">
                  <w:pPr>
                    <w:rPr>
                      <w:rFonts w:asciiTheme="majorHAnsi" w:hAnsiTheme="majorHAnsi"/>
                      <w:b/>
                      <w:i/>
                      <w:sz w:val="28"/>
                    </w:rPr>
                  </w:pP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OPERATING MACHINE</w:t>
                  </w:r>
                  <w:r w:rsidR="00195497"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 xml:space="preserve"> </w:t>
                  </w: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:</w:t>
                  </w:r>
                </w:p>
              </w:txbxContent>
            </v:textbox>
          </v:shape>
        </w:pict>
      </w:r>
    </w:p>
    <w:p w:rsidR="00FA03B5" w:rsidRDefault="00FA03B5" w:rsidP="00FA03B5"/>
    <w:p w:rsidR="00FA03B5" w:rsidRDefault="00FA03B5" w:rsidP="00FA03B5">
      <w:pPr>
        <w:rPr>
          <w:rFonts w:ascii="Franklin Gothic Book" w:hAnsi="Franklin Gothic Book"/>
          <w:b/>
        </w:rPr>
      </w:pPr>
    </w:p>
    <w:p w:rsidR="00A26BC3" w:rsidRPr="00A26BC3" w:rsidRDefault="00A26BC3" w:rsidP="00A26BC3">
      <w:pPr>
        <w:pStyle w:val="ListParagraph"/>
        <w:numPr>
          <w:ilvl w:val="0"/>
          <w:numId w:val="9"/>
        </w:numPr>
        <w:rPr>
          <w:bCs/>
        </w:rPr>
      </w:pPr>
      <w:r w:rsidRPr="00A26BC3">
        <w:rPr>
          <w:bCs/>
        </w:rPr>
        <w:t>Lathe Machine</w:t>
      </w:r>
    </w:p>
    <w:p w:rsidR="00A26BC3" w:rsidRPr="00A26BC3" w:rsidRDefault="00A26BC3" w:rsidP="00A26BC3">
      <w:pPr>
        <w:pStyle w:val="ListParagraph"/>
        <w:numPr>
          <w:ilvl w:val="0"/>
          <w:numId w:val="9"/>
        </w:numPr>
        <w:rPr>
          <w:bCs/>
        </w:rPr>
      </w:pPr>
      <w:r w:rsidRPr="00A26BC3">
        <w:rPr>
          <w:bCs/>
        </w:rPr>
        <w:t>Milling Machine</w:t>
      </w:r>
    </w:p>
    <w:p w:rsidR="00A26BC3" w:rsidRDefault="00A26BC3" w:rsidP="00A26BC3">
      <w:pPr>
        <w:pStyle w:val="ListParagraph"/>
        <w:numPr>
          <w:ilvl w:val="0"/>
          <w:numId w:val="9"/>
        </w:numPr>
        <w:rPr>
          <w:bCs/>
        </w:rPr>
      </w:pPr>
      <w:r w:rsidRPr="00A26BC3">
        <w:rPr>
          <w:bCs/>
        </w:rPr>
        <w:t>Shaper Machine</w:t>
      </w:r>
    </w:p>
    <w:p w:rsidR="00483B3E" w:rsidRPr="00483B3E" w:rsidRDefault="00483B3E" w:rsidP="00483B3E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Drill Machine</w:t>
      </w:r>
    </w:p>
    <w:p w:rsidR="00483B3E" w:rsidRDefault="00483B3E" w:rsidP="00A26BC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Power Hacksaw</w:t>
      </w:r>
    </w:p>
    <w:p w:rsidR="00E7777C" w:rsidRDefault="00E7777C" w:rsidP="00A26BC3">
      <w:pPr>
        <w:pStyle w:val="ListParagraph"/>
        <w:numPr>
          <w:ilvl w:val="0"/>
          <w:numId w:val="9"/>
        </w:numPr>
        <w:rPr>
          <w:bCs/>
        </w:rPr>
      </w:pPr>
    </w:p>
    <w:p w:rsidR="00BA76C3" w:rsidRDefault="00C72A9A" w:rsidP="00A26BC3">
      <w:pPr>
        <w:ind w:firstLine="720"/>
      </w:pPr>
      <w:r>
        <w:rPr>
          <w:noProof/>
          <w:lang w:eastAsia="en-US"/>
        </w:rPr>
        <w:pict>
          <v:shape id="AutoShape 28" o:spid="_x0000_s1033" type="#_x0000_t176" style="position:absolute;left:0;text-align:left;margin-left:4.6pt;margin-top:9.1pt;width:512.8pt;height:28.2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AutoShape 28">
              <w:txbxContent>
                <w:p w:rsidR="00BA76C3" w:rsidRPr="0018406C" w:rsidRDefault="001B03A6" w:rsidP="00AE098B">
                  <w:pPr>
                    <w:rPr>
                      <w:rFonts w:asciiTheme="majorHAnsi" w:hAnsiTheme="majorHAnsi"/>
                      <w:b/>
                      <w:i/>
                      <w:sz w:val="28"/>
                    </w:rPr>
                  </w:pP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WORK SHOP EXPERIENCE</w:t>
                  </w:r>
                  <w:r w:rsidR="00195497"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 xml:space="preserve"> </w:t>
                  </w: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:</w:t>
                  </w:r>
                </w:p>
                <w:p w:rsidR="00BA76C3" w:rsidRDefault="00BA76C3" w:rsidP="00AE098B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8D4CD0" w:rsidRDefault="008D4CD0" w:rsidP="00AE098B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8D4CD0" w:rsidRDefault="008D4CD0" w:rsidP="00AE098B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8D4CD0" w:rsidRDefault="008D4CD0" w:rsidP="00AE098B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8D4CD0" w:rsidRPr="00A56BE5" w:rsidRDefault="008D4CD0" w:rsidP="00AE098B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BA76C3" w:rsidRDefault="00BA76C3" w:rsidP="000C6CD2">
      <w:pPr>
        <w:ind w:firstLine="720"/>
      </w:pPr>
    </w:p>
    <w:p w:rsidR="00BA76C3" w:rsidRDefault="00BA76C3" w:rsidP="000C6CD2">
      <w:pPr>
        <w:ind w:firstLine="720"/>
      </w:pPr>
    </w:p>
    <w:p w:rsidR="00A26BC3" w:rsidRDefault="00A26BC3" w:rsidP="00A26BC3">
      <w:pPr>
        <w:pStyle w:val="ListParagraph"/>
        <w:numPr>
          <w:ilvl w:val="0"/>
          <w:numId w:val="12"/>
        </w:numPr>
      </w:pPr>
      <w:r>
        <w:t>Boiler</w:t>
      </w:r>
    </w:p>
    <w:p w:rsidR="00A26BC3" w:rsidRDefault="00A26BC3" w:rsidP="00A26BC3">
      <w:pPr>
        <w:pStyle w:val="ListParagraph"/>
        <w:numPr>
          <w:ilvl w:val="0"/>
          <w:numId w:val="12"/>
        </w:numPr>
      </w:pPr>
      <w:r>
        <w:t>Engine Maintenance</w:t>
      </w:r>
    </w:p>
    <w:p w:rsidR="00A26BC3" w:rsidRDefault="00A26BC3" w:rsidP="00A26BC3">
      <w:pPr>
        <w:pStyle w:val="ListParagraph"/>
        <w:numPr>
          <w:ilvl w:val="0"/>
          <w:numId w:val="12"/>
        </w:numPr>
      </w:pPr>
      <w:r>
        <w:t>Compressor Maintenance</w:t>
      </w:r>
    </w:p>
    <w:p w:rsidR="008239E3" w:rsidRDefault="00A26BC3" w:rsidP="00A26BC3">
      <w:pPr>
        <w:pStyle w:val="ListParagraph"/>
        <w:numPr>
          <w:ilvl w:val="0"/>
          <w:numId w:val="12"/>
        </w:numPr>
      </w:pPr>
      <w:r>
        <w:t>Machine Maintenance</w:t>
      </w:r>
    </w:p>
    <w:p w:rsidR="00E7777C" w:rsidRDefault="00E7777C" w:rsidP="00A26BC3">
      <w:pPr>
        <w:pStyle w:val="ListParagraph"/>
        <w:numPr>
          <w:ilvl w:val="0"/>
          <w:numId w:val="12"/>
        </w:numPr>
      </w:pPr>
    </w:p>
    <w:p w:rsidR="00A26BC3" w:rsidRDefault="00C72A9A" w:rsidP="00A26BC3">
      <w:r>
        <w:rPr>
          <w:noProof/>
          <w:lang w:eastAsia="en-US"/>
        </w:rPr>
        <w:pict>
          <v:shape id="AutoShape 32" o:spid="_x0000_s1034" type="#_x0000_t176" style="position:absolute;margin-left:4.6pt;margin-top:4.2pt;width:512.8pt;height:28.2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AutoShape 32">
              <w:txbxContent>
                <w:p w:rsidR="008239E3" w:rsidRPr="0018406C" w:rsidRDefault="001B03A6" w:rsidP="00A26BC3">
                  <w:pPr>
                    <w:rPr>
                      <w:rFonts w:asciiTheme="majorHAnsi" w:hAnsiTheme="majorHAnsi"/>
                      <w:b/>
                      <w:i/>
                      <w:sz w:val="28"/>
                    </w:rPr>
                  </w:pP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SOFTWARE SKILLS</w:t>
                  </w:r>
                  <w:r w:rsidR="00195497"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 xml:space="preserve"> </w:t>
                  </w: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:</w:t>
                  </w:r>
                </w:p>
                <w:p w:rsidR="008239E3" w:rsidRDefault="008239E3" w:rsidP="008239E3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8239E3" w:rsidRDefault="008239E3" w:rsidP="008239E3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8239E3" w:rsidRDefault="008239E3" w:rsidP="008239E3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8239E3" w:rsidRDefault="008239E3" w:rsidP="008239E3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8239E3" w:rsidRPr="00A56BE5" w:rsidRDefault="008239E3" w:rsidP="008239E3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A26BC3" w:rsidRDefault="00A26BC3" w:rsidP="00A26BC3">
      <w:pPr>
        <w:rPr>
          <w:noProof/>
          <w:lang w:eastAsia="en-US"/>
        </w:rPr>
      </w:pPr>
    </w:p>
    <w:p w:rsidR="00A26BC3" w:rsidRDefault="00A26BC3" w:rsidP="00A26BC3">
      <w:pPr>
        <w:rPr>
          <w:noProof/>
          <w:lang w:eastAsia="en-US"/>
        </w:rPr>
      </w:pPr>
    </w:p>
    <w:p w:rsidR="00A26BC3" w:rsidRDefault="00A26BC3" w:rsidP="00A26BC3">
      <w:pPr>
        <w:pStyle w:val="ListParagraph"/>
        <w:numPr>
          <w:ilvl w:val="0"/>
          <w:numId w:val="6"/>
        </w:numPr>
        <w:rPr>
          <w:noProof/>
          <w:lang w:eastAsia="en-US"/>
        </w:rPr>
      </w:pPr>
      <w:r>
        <w:rPr>
          <w:noProof/>
          <w:lang w:eastAsia="en-US"/>
        </w:rPr>
        <w:t>Ms Word</w:t>
      </w:r>
    </w:p>
    <w:p w:rsidR="00A26BC3" w:rsidRDefault="00A26BC3" w:rsidP="00A26BC3">
      <w:pPr>
        <w:pStyle w:val="ListParagraph"/>
        <w:numPr>
          <w:ilvl w:val="0"/>
          <w:numId w:val="6"/>
        </w:numPr>
        <w:rPr>
          <w:noProof/>
          <w:lang w:eastAsia="en-US"/>
        </w:rPr>
      </w:pPr>
      <w:r>
        <w:rPr>
          <w:noProof/>
          <w:lang w:eastAsia="en-US"/>
        </w:rPr>
        <w:t>Ms Excel</w:t>
      </w:r>
    </w:p>
    <w:p w:rsidR="00A26BC3" w:rsidRDefault="00A26BC3" w:rsidP="00A26BC3">
      <w:pPr>
        <w:pStyle w:val="ListParagraph"/>
        <w:numPr>
          <w:ilvl w:val="0"/>
          <w:numId w:val="6"/>
        </w:numPr>
        <w:rPr>
          <w:noProof/>
          <w:lang w:eastAsia="en-US"/>
        </w:rPr>
      </w:pPr>
      <w:r>
        <w:rPr>
          <w:noProof/>
          <w:lang w:eastAsia="en-US"/>
        </w:rPr>
        <w:t>Ms Power Point</w:t>
      </w:r>
    </w:p>
    <w:p w:rsidR="0018406C" w:rsidRDefault="00A26BC3" w:rsidP="00E7777C">
      <w:pPr>
        <w:pStyle w:val="ListParagraph"/>
        <w:numPr>
          <w:ilvl w:val="0"/>
          <w:numId w:val="6"/>
        </w:numPr>
      </w:pPr>
      <w:r>
        <w:rPr>
          <w:noProof/>
          <w:lang w:eastAsia="en-US"/>
        </w:rPr>
        <w:t>Inpage (Urdu Composing)</w:t>
      </w:r>
    </w:p>
    <w:p w:rsidR="0018406C" w:rsidRDefault="0018406C" w:rsidP="0018406C"/>
    <w:p w:rsidR="00A26BC3" w:rsidRDefault="00C72A9A" w:rsidP="00A26BC3">
      <w:pPr>
        <w:pStyle w:val="ListParagraph"/>
        <w:ind w:left="1440"/>
      </w:pPr>
      <w:r>
        <w:rPr>
          <w:noProof/>
          <w:lang w:eastAsia="en-US"/>
        </w:rPr>
        <w:pict>
          <v:shape id="_x0000_s1039" type="#_x0000_t176" style="position:absolute;left:0;text-align:left;margin-left:4.6pt;margin-top:8.8pt;width:512.8pt;height:28.2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_x0000_s1039">
              <w:txbxContent>
                <w:p w:rsidR="00A26BC3" w:rsidRPr="0018406C" w:rsidRDefault="001B03A6" w:rsidP="00A26BC3">
                  <w:pPr>
                    <w:rPr>
                      <w:rFonts w:asciiTheme="majorHAnsi" w:hAnsiTheme="majorHAnsi"/>
                      <w:b/>
                      <w:i/>
                      <w:sz w:val="28"/>
                    </w:rPr>
                  </w:pP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TECHNOLOGICAL PROFICIENCIES</w:t>
                  </w:r>
                  <w:r w:rsidR="00195497"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 xml:space="preserve"> </w:t>
                  </w: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:</w:t>
                  </w:r>
                </w:p>
                <w:p w:rsidR="00A26BC3" w:rsidRDefault="00A26BC3" w:rsidP="00A26BC3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A26BC3" w:rsidRDefault="00A26BC3" w:rsidP="00A26BC3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A26BC3" w:rsidRDefault="00A26BC3" w:rsidP="00A26BC3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A26BC3" w:rsidRPr="00A56BE5" w:rsidRDefault="00A26BC3" w:rsidP="00A26BC3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18406C" w:rsidRDefault="0018406C" w:rsidP="00A26BC3">
      <w:pPr>
        <w:pStyle w:val="ListParagraph"/>
        <w:ind w:left="1440"/>
      </w:pPr>
    </w:p>
    <w:p w:rsidR="001B03A6" w:rsidRDefault="001B03A6" w:rsidP="00A26BC3">
      <w:pPr>
        <w:pStyle w:val="ListParagraph"/>
        <w:ind w:left="1440"/>
      </w:pPr>
    </w:p>
    <w:p w:rsidR="001B03A6" w:rsidRDefault="001B03A6" w:rsidP="001B03A6">
      <w:pPr>
        <w:pStyle w:val="ListParagraph"/>
        <w:numPr>
          <w:ilvl w:val="0"/>
          <w:numId w:val="14"/>
        </w:numPr>
      </w:pPr>
      <w:r>
        <w:t>CNC programming</w:t>
      </w:r>
    </w:p>
    <w:p w:rsidR="00483B3E" w:rsidRDefault="001B03A6" w:rsidP="00483B3E">
      <w:pPr>
        <w:pStyle w:val="ListParagraph"/>
        <w:numPr>
          <w:ilvl w:val="0"/>
          <w:numId w:val="14"/>
        </w:numPr>
      </w:pPr>
      <w:r>
        <w:t>CAD-CAM</w:t>
      </w:r>
    </w:p>
    <w:p w:rsidR="00483B3E" w:rsidRDefault="00483B3E" w:rsidP="00483B3E"/>
    <w:p w:rsidR="001B03A6" w:rsidRDefault="00C72A9A" w:rsidP="001B03A6">
      <w:r>
        <w:rPr>
          <w:noProof/>
          <w:lang w:eastAsia="en-US"/>
        </w:rPr>
        <w:pict>
          <v:shape id="_x0000_s1040" type="#_x0000_t176" style="position:absolute;margin-left:-1.4pt;margin-top:5.5pt;width:517.85pt;height:28.2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_x0000_s1040">
              <w:txbxContent>
                <w:p w:rsidR="001B03A6" w:rsidRPr="0018406C" w:rsidRDefault="001B03A6" w:rsidP="001B03A6">
                  <w:pPr>
                    <w:rPr>
                      <w:rFonts w:asciiTheme="majorHAnsi" w:hAnsiTheme="majorHAnsi"/>
                      <w:b/>
                      <w:i/>
                      <w:sz w:val="28"/>
                    </w:rPr>
                  </w:pP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LANGAUGE</w:t>
                  </w:r>
                  <w:r w:rsidR="00195497"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 xml:space="preserve"> </w:t>
                  </w: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:</w:t>
                  </w:r>
                </w:p>
                <w:p w:rsidR="001B03A6" w:rsidRDefault="001B03A6" w:rsidP="001B03A6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1B03A6" w:rsidRDefault="001B03A6" w:rsidP="001B03A6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1B03A6" w:rsidRPr="00A56BE5" w:rsidRDefault="001B03A6" w:rsidP="001B03A6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1B03A6" w:rsidRDefault="001B03A6" w:rsidP="001B03A6"/>
    <w:p w:rsidR="001B03A6" w:rsidRDefault="001B03A6" w:rsidP="001B03A6"/>
    <w:p w:rsidR="001B03A6" w:rsidRDefault="001B03A6" w:rsidP="001B03A6">
      <w:pPr>
        <w:pStyle w:val="ListParagraph"/>
        <w:numPr>
          <w:ilvl w:val="0"/>
          <w:numId w:val="15"/>
        </w:numPr>
      </w:pPr>
      <w:r>
        <w:t>Urdu</w:t>
      </w:r>
    </w:p>
    <w:p w:rsidR="001B03A6" w:rsidRDefault="001B03A6" w:rsidP="001B03A6">
      <w:pPr>
        <w:pStyle w:val="ListParagraph"/>
        <w:numPr>
          <w:ilvl w:val="0"/>
          <w:numId w:val="15"/>
        </w:numPr>
      </w:pPr>
      <w:r>
        <w:t>Punjabi</w:t>
      </w:r>
    </w:p>
    <w:p w:rsidR="00EE6D8C" w:rsidRDefault="001B03A6" w:rsidP="00EE6D8C">
      <w:pPr>
        <w:pStyle w:val="ListParagraph"/>
        <w:numPr>
          <w:ilvl w:val="0"/>
          <w:numId w:val="15"/>
        </w:numPr>
      </w:pPr>
      <w:r>
        <w:t>English</w:t>
      </w:r>
    </w:p>
    <w:p w:rsidR="00E7777C" w:rsidRDefault="00E7777C" w:rsidP="00E7777C"/>
    <w:p w:rsidR="00E7777C" w:rsidRDefault="00E7777C" w:rsidP="00E7777C"/>
    <w:p w:rsidR="00E7777C" w:rsidRDefault="00E7777C" w:rsidP="00E7777C"/>
    <w:p w:rsidR="00E7777C" w:rsidRDefault="00E7777C" w:rsidP="00E7777C"/>
    <w:p w:rsidR="00E7777C" w:rsidRDefault="00E7777C" w:rsidP="00E7777C"/>
    <w:p w:rsidR="00E7777C" w:rsidRDefault="00E7777C" w:rsidP="00E7777C"/>
    <w:p w:rsidR="001B03A6" w:rsidRDefault="00C72A9A" w:rsidP="001B03A6">
      <w:r>
        <w:rPr>
          <w:noProof/>
          <w:lang w:eastAsia="en-US"/>
        </w:rPr>
        <w:pict>
          <v:shape id="_x0000_s1041" type="#_x0000_t176" style="position:absolute;margin-left:-1.4pt;margin-top:5.7pt;width:517.85pt;height:28.2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_x0000_s1041">
              <w:txbxContent>
                <w:p w:rsidR="001B03A6" w:rsidRPr="0018406C" w:rsidRDefault="001B03A6" w:rsidP="001B03A6">
                  <w:pPr>
                    <w:rPr>
                      <w:rFonts w:asciiTheme="majorHAnsi" w:hAnsiTheme="majorHAnsi"/>
                      <w:b/>
                      <w:i/>
                      <w:sz w:val="28"/>
                    </w:rPr>
                  </w:pP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ACTIVITIES</w:t>
                  </w:r>
                  <w:r w:rsidR="00195497"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 xml:space="preserve"> </w:t>
                  </w: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:</w:t>
                  </w:r>
                </w:p>
                <w:p w:rsidR="001B03A6" w:rsidRDefault="001B03A6" w:rsidP="001B03A6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1B03A6" w:rsidRDefault="001B03A6" w:rsidP="001B03A6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1B03A6" w:rsidRPr="00A56BE5" w:rsidRDefault="001B03A6" w:rsidP="001B03A6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1B03A6" w:rsidRDefault="001B03A6" w:rsidP="001B03A6"/>
    <w:p w:rsidR="001B03A6" w:rsidRDefault="001B03A6" w:rsidP="001B03A6"/>
    <w:p w:rsidR="001B03A6" w:rsidRDefault="001B03A6" w:rsidP="001B03A6">
      <w:pPr>
        <w:pStyle w:val="ListParagraph"/>
        <w:numPr>
          <w:ilvl w:val="0"/>
          <w:numId w:val="16"/>
        </w:numPr>
      </w:pPr>
      <w:r>
        <w:t xml:space="preserve">Read the Function of Machine </w:t>
      </w:r>
    </w:p>
    <w:p w:rsidR="001B03A6" w:rsidRDefault="001B03A6" w:rsidP="001B03A6">
      <w:pPr>
        <w:pStyle w:val="ListParagraph"/>
        <w:numPr>
          <w:ilvl w:val="0"/>
          <w:numId w:val="16"/>
        </w:numPr>
        <w:jc w:val="both"/>
      </w:pPr>
      <w:r>
        <w:t>Maintain Machines</w:t>
      </w:r>
    </w:p>
    <w:p w:rsidR="001B03A6" w:rsidRDefault="001B03A6" w:rsidP="001B03A6">
      <w:pPr>
        <w:pStyle w:val="ListParagraph"/>
        <w:numPr>
          <w:ilvl w:val="0"/>
          <w:numId w:val="16"/>
        </w:numPr>
      </w:pPr>
      <w:r>
        <w:t>Photography</w:t>
      </w:r>
    </w:p>
    <w:p w:rsidR="001B03A6" w:rsidRDefault="001B03A6" w:rsidP="001B03A6">
      <w:pPr>
        <w:pStyle w:val="ListParagraph"/>
        <w:numPr>
          <w:ilvl w:val="0"/>
          <w:numId w:val="16"/>
        </w:numPr>
      </w:pPr>
      <w:r>
        <w:t>Reading the Newspaper</w:t>
      </w:r>
    </w:p>
    <w:p w:rsidR="001B03A6" w:rsidRDefault="001B03A6" w:rsidP="001B03A6">
      <w:pPr>
        <w:pStyle w:val="ListParagraph"/>
        <w:numPr>
          <w:ilvl w:val="0"/>
          <w:numId w:val="16"/>
        </w:numPr>
      </w:pPr>
      <w:r>
        <w:t>Travelling</w:t>
      </w:r>
    </w:p>
    <w:p w:rsidR="001B03A6" w:rsidRDefault="001B03A6" w:rsidP="001B03A6">
      <w:pPr>
        <w:pStyle w:val="ListParagraph"/>
        <w:numPr>
          <w:ilvl w:val="0"/>
          <w:numId w:val="16"/>
        </w:numPr>
        <w:jc w:val="both"/>
      </w:pPr>
      <w:r>
        <w:t>Web Browsing</w:t>
      </w:r>
    </w:p>
    <w:p w:rsidR="001B03A6" w:rsidRDefault="001B03A6" w:rsidP="001B03A6">
      <w:pPr>
        <w:pStyle w:val="ListParagraph"/>
        <w:numPr>
          <w:ilvl w:val="0"/>
          <w:numId w:val="17"/>
        </w:numPr>
      </w:pPr>
      <w:r>
        <w:t>Belize Mission :I try my best to help the helpless people</w:t>
      </w:r>
    </w:p>
    <w:p w:rsidR="00483B3E" w:rsidRDefault="00483B3E" w:rsidP="00483B3E">
      <w:pPr>
        <w:pStyle w:val="ListParagraph"/>
        <w:ind w:left="1440"/>
      </w:pPr>
    </w:p>
    <w:p w:rsidR="001B03A6" w:rsidRDefault="00C72A9A" w:rsidP="001B03A6">
      <w:r>
        <w:rPr>
          <w:noProof/>
          <w:lang w:eastAsia="en-US"/>
        </w:rPr>
        <w:pict>
          <v:shape id="_x0000_s1042" type="#_x0000_t176" style="position:absolute;margin-left:-1.4pt;margin-top:4pt;width:517.85pt;height:28.2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_x0000_s1042">
              <w:txbxContent>
                <w:p w:rsidR="001B03A6" w:rsidRPr="0018406C" w:rsidRDefault="001B03A6" w:rsidP="001B03A6">
                  <w:pPr>
                    <w:rPr>
                      <w:rFonts w:asciiTheme="majorHAnsi" w:hAnsiTheme="majorHAnsi"/>
                      <w:b/>
                      <w:i/>
                      <w:sz w:val="28"/>
                    </w:rPr>
                  </w:pP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REFERENCE</w:t>
                  </w:r>
                  <w:r w:rsidR="00195497"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 xml:space="preserve"> </w:t>
                  </w:r>
                  <w:r w:rsidRPr="0018406C">
                    <w:rPr>
                      <w:rFonts w:asciiTheme="majorHAnsi" w:hAnsiTheme="majorHAnsi"/>
                      <w:b/>
                      <w:i/>
                      <w:sz w:val="28"/>
                    </w:rPr>
                    <w:t>:</w:t>
                  </w:r>
                </w:p>
                <w:p w:rsidR="001B03A6" w:rsidRDefault="001B03A6" w:rsidP="001B03A6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  <w:p w:rsidR="001B03A6" w:rsidRPr="00A56BE5" w:rsidRDefault="001B03A6" w:rsidP="001B03A6">
                  <w:pPr>
                    <w:rPr>
                      <w:rFonts w:ascii="Franklin Gothic Book" w:hAnsi="Franklin Gothic Book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1B03A6" w:rsidRDefault="001B03A6" w:rsidP="001B03A6"/>
    <w:p w:rsidR="001B03A6" w:rsidRDefault="001B03A6" w:rsidP="001B03A6"/>
    <w:p w:rsidR="001B03A6" w:rsidRPr="00BA6559" w:rsidRDefault="001B03A6" w:rsidP="00A30C3B">
      <w:pPr>
        <w:ind w:left="360" w:firstLine="720"/>
        <w:rPr>
          <w:rFonts w:asciiTheme="majorHAnsi" w:hAnsiTheme="majorHAnsi"/>
        </w:rPr>
      </w:pPr>
      <w:r w:rsidRPr="00BA6559">
        <w:rPr>
          <w:rFonts w:asciiTheme="majorHAnsi" w:hAnsiTheme="majorHAnsi"/>
        </w:rPr>
        <w:t>Reference will be furnished on demand</w:t>
      </w:r>
      <w:r w:rsidR="00A30C3B" w:rsidRPr="00BA6559">
        <w:rPr>
          <w:rFonts w:asciiTheme="majorHAnsi" w:hAnsiTheme="majorHAnsi"/>
        </w:rPr>
        <w:t>.</w:t>
      </w:r>
    </w:p>
    <w:p w:rsidR="001B03A6" w:rsidRDefault="001B03A6" w:rsidP="001B03A6"/>
    <w:p w:rsidR="001B03A6" w:rsidRDefault="001B03A6" w:rsidP="001B03A6"/>
    <w:p w:rsidR="001B03A6" w:rsidRDefault="001B03A6" w:rsidP="001B03A6"/>
    <w:p w:rsidR="001B03A6" w:rsidRPr="00D32A8B" w:rsidRDefault="001B03A6" w:rsidP="001B03A6">
      <w:bookmarkStart w:id="0" w:name="_GoBack"/>
      <w:bookmarkEnd w:id="0"/>
    </w:p>
    <w:sectPr w:rsidR="001B03A6" w:rsidRPr="00D32A8B" w:rsidSect="00701A4D">
      <w:pgSz w:w="11907" w:h="16839" w:code="9"/>
      <w:pgMar w:top="450" w:right="1440" w:bottom="360" w:left="900" w:header="720" w:footer="522" w:gutter="0"/>
      <w:pgBorders w:offsetFrom="page">
        <w:top w:val="dotted" w:sz="12" w:space="24" w:color="auto"/>
        <w:left w:val="dotted" w:sz="12" w:space="24" w:color="auto"/>
        <w:bottom w:val="dotted" w:sz="12" w:space="24" w:color="auto"/>
        <w:right w:val="dotted" w:sz="12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AB6" w:rsidRDefault="00F90AB6" w:rsidP="0059372D">
      <w:r>
        <w:separator/>
      </w:r>
    </w:p>
  </w:endnote>
  <w:endnote w:type="continuationSeparator" w:id="0">
    <w:p w:rsidR="00F90AB6" w:rsidRDefault="00F90AB6" w:rsidP="00593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AB6" w:rsidRDefault="00F90AB6" w:rsidP="0059372D">
      <w:r>
        <w:separator/>
      </w:r>
    </w:p>
  </w:footnote>
  <w:footnote w:type="continuationSeparator" w:id="0">
    <w:p w:rsidR="00F90AB6" w:rsidRDefault="00F90AB6" w:rsidP="005937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45F9"/>
    <w:multiLevelType w:val="hybridMultilevel"/>
    <w:tmpl w:val="D69C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B157F"/>
    <w:multiLevelType w:val="hybridMultilevel"/>
    <w:tmpl w:val="BAA02622"/>
    <w:lvl w:ilvl="0" w:tplc="2774E3FC">
      <w:start w:val="4"/>
      <w:numFmt w:val="bullet"/>
      <w:lvlText w:val="•"/>
      <w:lvlJc w:val="left"/>
      <w:pPr>
        <w:ind w:left="720" w:hanging="360"/>
      </w:pPr>
      <w:rPr>
        <w:rFonts w:ascii="Calibri" w:eastAsia="Perpetu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E5A14"/>
    <w:multiLevelType w:val="hybridMultilevel"/>
    <w:tmpl w:val="66449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CB0C36"/>
    <w:multiLevelType w:val="hybridMultilevel"/>
    <w:tmpl w:val="23A4C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78641A"/>
    <w:multiLevelType w:val="hybridMultilevel"/>
    <w:tmpl w:val="9C40A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642AF2"/>
    <w:multiLevelType w:val="hybridMultilevel"/>
    <w:tmpl w:val="A5AE945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3EAC0855"/>
    <w:multiLevelType w:val="hybridMultilevel"/>
    <w:tmpl w:val="B3402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41AD6"/>
    <w:multiLevelType w:val="hybridMultilevel"/>
    <w:tmpl w:val="6CFC8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62251D"/>
    <w:multiLevelType w:val="hybridMultilevel"/>
    <w:tmpl w:val="FC66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A2E97"/>
    <w:multiLevelType w:val="hybridMultilevel"/>
    <w:tmpl w:val="154AFE84"/>
    <w:lvl w:ilvl="0" w:tplc="0409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10">
    <w:nsid w:val="649E475D"/>
    <w:multiLevelType w:val="hybridMultilevel"/>
    <w:tmpl w:val="DB12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45880"/>
    <w:multiLevelType w:val="hybridMultilevel"/>
    <w:tmpl w:val="4DD43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7B2874"/>
    <w:multiLevelType w:val="hybridMultilevel"/>
    <w:tmpl w:val="2DC65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2A2A3F"/>
    <w:multiLevelType w:val="hybridMultilevel"/>
    <w:tmpl w:val="A6D26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C66053"/>
    <w:multiLevelType w:val="hybridMultilevel"/>
    <w:tmpl w:val="D2EE7A1C"/>
    <w:lvl w:ilvl="0" w:tplc="384E74EA">
      <w:start w:val="6"/>
      <w:numFmt w:val="bullet"/>
      <w:lvlText w:val=""/>
      <w:lvlJc w:val="left"/>
      <w:pPr>
        <w:ind w:left="1080" w:hanging="360"/>
      </w:pPr>
      <w:rPr>
        <w:rFonts w:ascii="Symbol" w:eastAsia="Perpetua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DA5064"/>
    <w:multiLevelType w:val="hybridMultilevel"/>
    <w:tmpl w:val="C5D2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C2469"/>
    <w:multiLevelType w:val="hybridMultilevel"/>
    <w:tmpl w:val="2FAC6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4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10"/>
  </w:num>
  <w:num w:numId="11">
    <w:abstractNumId w:val="15"/>
  </w:num>
  <w:num w:numId="12">
    <w:abstractNumId w:val="7"/>
  </w:num>
  <w:num w:numId="13">
    <w:abstractNumId w:val="3"/>
  </w:num>
  <w:num w:numId="14">
    <w:abstractNumId w:val="13"/>
  </w:num>
  <w:num w:numId="15">
    <w:abstractNumId w:val="6"/>
  </w:num>
  <w:num w:numId="16">
    <w:abstractNumId w:val="2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3F0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9698">
      <o:colormru v:ext="edit" colors="#e7f1d2,#e5e8f7,#fffee7,#ddf2d2,#fbd68d,#fce2ae,#fef1d6,#fffed6"/>
      <o:colormenu v:ext="edit" fillcolor="none [1629]" strokecolor="none [3069]" extrusion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36F93"/>
    <w:rsid w:val="000016F9"/>
    <w:rsid w:val="000019E1"/>
    <w:rsid w:val="00002B65"/>
    <w:rsid w:val="00003337"/>
    <w:rsid w:val="0000336D"/>
    <w:rsid w:val="000039BF"/>
    <w:rsid w:val="00004760"/>
    <w:rsid w:val="00007610"/>
    <w:rsid w:val="00013567"/>
    <w:rsid w:val="00013957"/>
    <w:rsid w:val="00013D9E"/>
    <w:rsid w:val="00017C95"/>
    <w:rsid w:val="00020D33"/>
    <w:rsid w:val="0002238A"/>
    <w:rsid w:val="00022A49"/>
    <w:rsid w:val="00023567"/>
    <w:rsid w:val="00023C05"/>
    <w:rsid w:val="000320E8"/>
    <w:rsid w:val="0004068A"/>
    <w:rsid w:val="00042A2B"/>
    <w:rsid w:val="000519D2"/>
    <w:rsid w:val="0005396E"/>
    <w:rsid w:val="000551A3"/>
    <w:rsid w:val="00055340"/>
    <w:rsid w:val="00055BF3"/>
    <w:rsid w:val="00055E8C"/>
    <w:rsid w:val="00060A12"/>
    <w:rsid w:val="00060E48"/>
    <w:rsid w:val="000616D3"/>
    <w:rsid w:val="00063222"/>
    <w:rsid w:val="00063BA9"/>
    <w:rsid w:val="00064E67"/>
    <w:rsid w:val="000650D5"/>
    <w:rsid w:val="00070363"/>
    <w:rsid w:val="0007122E"/>
    <w:rsid w:val="00073C24"/>
    <w:rsid w:val="000761E5"/>
    <w:rsid w:val="00080032"/>
    <w:rsid w:val="000800BA"/>
    <w:rsid w:val="00080594"/>
    <w:rsid w:val="0008210A"/>
    <w:rsid w:val="0008244A"/>
    <w:rsid w:val="00083A5F"/>
    <w:rsid w:val="00083A62"/>
    <w:rsid w:val="00084156"/>
    <w:rsid w:val="00084E95"/>
    <w:rsid w:val="00085588"/>
    <w:rsid w:val="00085C7F"/>
    <w:rsid w:val="00085E70"/>
    <w:rsid w:val="00092CFF"/>
    <w:rsid w:val="00094F87"/>
    <w:rsid w:val="0009625A"/>
    <w:rsid w:val="00096FD6"/>
    <w:rsid w:val="00097101"/>
    <w:rsid w:val="000A0F65"/>
    <w:rsid w:val="000A1495"/>
    <w:rsid w:val="000A2717"/>
    <w:rsid w:val="000A546B"/>
    <w:rsid w:val="000A6ECC"/>
    <w:rsid w:val="000B3621"/>
    <w:rsid w:val="000B4AB6"/>
    <w:rsid w:val="000C184A"/>
    <w:rsid w:val="000C4396"/>
    <w:rsid w:val="000C4D9B"/>
    <w:rsid w:val="000C6CD2"/>
    <w:rsid w:val="000C7CFB"/>
    <w:rsid w:val="000D0E7C"/>
    <w:rsid w:val="000D2B56"/>
    <w:rsid w:val="000D3023"/>
    <w:rsid w:val="000D323B"/>
    <w:rsid w:val="000D3F7E"/>
    <w:rsid w:val="000D443C"/>
    <w:rsid w:val="000D7BA9"/>
    <w:rsid w:val="000E1460"/>
    <w:rsid w:val="000E205C"/>
    <w:rsid w:val="000E2503"/>
    <w:rsid w:val="000E2795"/>
    <w:rsid w:val="000E3A43"/>
    <w:rsid w:val="000E4D57"/>
    <w:rsid w:val="000F078D"/>
    <w:rsid w:val="000F0C3F"/>
    <w:rsid w:val="000F3D0C"/>
    <w:rsid w:val="0010070C"/>
    <w:rsid w:val="00104941"/>
    <w:rsid w:val="00106104"/>
    <w:rsid w:val="00107064"/>
    <w:rsid w:val="0010723D"/>
    <w:rsid w:val="00111D0D"/>
    <w:rsid w:val="001127F6"/>
    <w:rsid w:val="00113358"/>
    <w:rsid w:val="001212B9"/>
    <w:rsid w:val="0013015B"/>
    <w:rsid w:val="001307C1"/>
    <w:rsid w:val="001334FA"/>
    <w:rsid w:val="0013437C"/>
    <w:rsid w:val="00134D39"/>
    <w:rsid w:val="0013666A"/>
    <w:rsid w:val="00137D63"/>
    <w:rsid w:val="00140544"/>
    <w:rsid w:val="00141934"/>
    <w:rsid w:val="00142938"/>
    <w:rsid w:val="00142C6F"/>
    <w:rsid w:val="00143741"/>
    <w:rsid w:val="00153048"/>
    <w:rsid w:val="00154768"/>
    <w:rsid w:val="00162064"/>
    <w:rsid w:val="0016308F"/>
    <w:rsid w:val="00163439"/>
    <w:rsid w:val="001641FD"/>
    <w:rsid w:val="00164FBB"/>
    <w:rsid w:val="00170D1B"/>
    <w:rsid w:val="00172F6A"/>
    <w:rsid w:val="00175479"/>
    <w:rsid w:val="00175C7C"/>
    <w:rsid w:val="00177858"/>
    <w:rsid w:val="00182D8A"/>
    <w:rsid w:val="0018406C"/>
    <w:rsid w:val="001853FC"/>
    <w:rsid w:val="00185F19"/>
    <w:rsid w:val="00186694"/>
    <w:rsid w:val="0018693A"/>
    <w:rsid w:val="00186E7E"/>
    <w:rsid w:val="00187FC2"/>
    <w:rsid w:val="00190201"/>
    <w:rsid w:val="001912CA"/>
    <w:rsid w:val="00195497"/>
    <w:rsid w:val="001979D8"/>
    <w:rsid w:val="00197CEC"/>
    <w:rsid w:val="001A197A"/>
    <w:rsid w:val="001A4952"/>
    <w:rsid w:val="001A49F9"/>
    <w:rsid w:val="001B03A6"/>
    <w:rsid w:val="001B26C6"/>
    <w:rsid w:val="001B796D"/>
    <w:rsid w:val="001B7DDE"/>
    <w:rsid w:val="001C1E10"/>
    <w:rsid w:val="001C2826"/>
    <w:rsid w:val="001C60D0"/>
    <w:rsid w:val="001D03C0"/>
    <w:rsid w:val="001D13A1"/>
    <w:rsid w:val="001D3893"/>
    <w:rsid w:val="001D3C2F"/>
    <w:rsid w:val="001D3FCF"/>
    <w:rsid w:val="001D474F"/>
    <w:rsid w:val="001D4FCB"/>
    <w:rsid w:val="001D58E9"/>
    <w:rsid w:val="001D659E"/>
    <w:rsid w:val="001D65B7"/>
    <w:rsid w:val="001D6B2C"/>
    <w:rsid w:val="001E0EFF"/>
    <w:rsid w:val="001E4304"/>
    <w:rsid w:val="001E54A4"/>
    <w:rsid w:val="001E7C8F"/>
    <w:rsid w:val="001F1959"/>
    <w:rsid w:val="001F1D40"/>
    <w:rsid w:val="001F1D95"/>
    <w:rsid w:val="001F23F5"/>
    <w:rsid w:val="001F58D5"/>
    <w:rsid w:val="001F76F9"/>
    <w:rsid w:val="001F7ADA"/>
    <w:rsid w:val="002008F4"/>
    <w:rsid w:val="00200A1B"/>
    <w:rsid w:val="00201524"/>
    <w:rsid w:val="00201F82"/>
    <w:rsid w:val="00203EAD"/>
    <w:rsid w:val="00204A64"/>
    <w:rsid w:val="00206207"/>
    <w:rsid w:val="0020693B"/>
    <w:rsid w:val="002106C3"/>
    <w:rsid w:val="00214A04"/>
    <w:rsid w:val="00216086"/>
    <w:rsid w:val="00216463"/>
    <w:rsid w:val="00217627"/>
    <w:rsid w:val="00222E8B"/>
    <w:rsid w:val="002239E5"/>
    <w:rsid w:val="00223C6A"/>
    <w:rsid w:val="00225A60"/>
    <w:rsid w:val="00233E2A"/>
    <w:rsid w:val="00235426"/>
    <w:rsid w:val="00236730"/>
    <w:rsid w:val="00240154"/>
    <w:rsid w:val="002423BD"/>
    <w:rsid w:val="002425FD"/>
    <w:rsid w:val="00242F0F"/>
    <w:rsid w:val="00244697"/>
    <w:rsid w:val="00250B7D"/>
    <w:rsid w:val="002520EF"/>
    <w:rsid w:val="00255567"/>
    <w:rsid w:val="00257659"/>
    <w:rsid w:val="00260381"/>
    <w:rsid w:val="002624F8"/>
    <w:rsid w:val="00264385"/>
    <w:rsid w:val="002646A4"/>
    <w:rsid w:val="00265D20"/>
    <w:rsid w:val="002660EE"/>
    <w:rsid w:val="002701C3"/>
    <w:rsid w:val="00272AD0"/>
    <w:rsid w:val="0027321D"/>
    <w:rsid w:val="00273C0D"/>
    <w:rsid w:val="00276594"/>
    <w:rsid w:val="00280089"/>
    <w:rsid w:val="002800E0"/>
    <w:rsid w:val="00282290"/>
    <w:rsid w:val="00282D33"/>
    <w:rsid w:val="002841E0"/>
    <w:rsid w:val="00285429"/>
    <w:rsid w:val="00285BE5"/>
    <w:rsid w:val="00285E02"/>
    <w:rsid w:val="002878E8"/>
    <w:rsid w:val="00291B0A"/>
    <w:rsid w:val="0029249E"/>
    <w:rsid w:val="0029386B"/>
    <w:rsid w:val="002944B4"/>
    <w:rsid w:val="00296D06"/>
    <w:rsid w:val="00297B70"/>
    <w:rsid w:val="002A0C33"/>
    <w:rsid w:val="002A24B3"/>
    <w:rsid w:val="002A51C2"/>
    <w:rsid w:val="002A5DEA"/>
    <w:rsid w:val="002B10A8"/>
    <w:rsid w:val="002B2EB8"/>
    <w:rsid w:val="002B3B2C"/>
    <w:rsid w:val="002B43C8"/>
    <w:rsid w:val="002B4628"/>
    <w:rsid w:val="002C10E0"/>
    <w:rsid w:val="002C4380"/>
    <w:rsid w:val="002D2911"/>
    <w:rsid w:val="002E0EF1"/>
    <w:rsid w:val="002E489E"/>
    <w:rsid w:val="002E60DA"/>
    <w:rsid w:val="002E6FAF"/>
    <w:rsid w:val="002E7EDF"/>
    <w:rsid w:val="002F192B"/>
    <w:rsid w:val="002F1CD1"/>
    <w:rsid w:val="002F53DA"/>
    <w:rsid w:val="002F59E5"/>
    <w:rsid w:val="00305C04"/>
    <w:rsid w:val="003060BA"/>
    <w:rsid w:val="00307CF9"/>
    <w:rsid w:val="00310B6B"/>
    <w:rsid w:val="00313D57"/>
    <w:rsid w:val="00316F99"/>
    <w:rsid w:val="003211A5"/>
    <w:rsid w:val="00322A14"/>
    <w:rsid w:val="00322A38"/>
    <w:rsid w:val="0032472E"/>
    <w:rsid w:val="00326126"/>
    <w:rsid w:val="00326151"/>
    <w:rsid w:val="003302D6"/>
    <w:rsid w:val="00331337"/>
    <w:rsid w:val="00332E24"/>
    <w:rsid w:val="003339FF"/>
    <w:rsid w:val="00335AE4"/>
    <w:rsid w:val="00336941"/>
    <w:rsid w:val="00336E2C"/>
    <w:rsid w:val="00344E33"/>
    <w:rsid w:val="0034591E"/>
    <w:rsid w:val="0034753E"/>
    <w:rsid w:val="00351EBC"/>
    <w:rsid w:val="003564D6"/>
    <w:rsid w:val="00360590"/>
    <w:rsid w:val="003629FF"/>
    <w:rsid w:val="0036454B"/>
    <w:rsid w:val="003648B4"/>
    <w:rsid w:val="00364E47"/>
    <w:rsid w:val="00367270"/>
    <w:rsid w:val="00370C10"/>
    <w:rsid w:val="00370C81"/>
    <w:rsid w:val="00371199"/>
    <w:rsid w:val="003714E5"/>
    <w:rsid w:val="00372672"/>
    <w:rsid w:val="003756E4"/>
    <w:rsid w:val="00380500"/>
    <w:rsid w:val="0038116E"/>
    <w:rsid w:val="00381228"/>
    <w:rsid w:val="00381949"/>
    <w:rsid w:val="00381FFF"/>
    <w:rsid w:val="00383A6A"/>
    <w:rsid w:val="00384B1B"/>
    <w:rsid w:val="00384DE4"/>
    <w:rsid w:val="00386B20"/>
    <w:rsid w:val="0039300D"/>
    <w:rsid w:val="0039464C"/>
    <w:rsid w:val="00396456"/>
    <w:rsid w:val="003966A1"/>
    <w:rsid w:val="00397FCC"/>
    <w:rsid w:val="003A012E"/>
    <w:rsid w:val="003A1C5A"/>
    <w:rsid w:val="003A376F"/>
    <w:rsid w:val="003A7F77"/>
    <w:rsid w:val="003B127E"/>
    <w:rsid w:val="003B296B"/>
    <w:rsid w:val="003B4B40"/>
    <w:rsid w:val="003B6D0A"/>
    <w:rsid w:val="003C56BA"/>
    <w:rsid w:val="003C78AE"/>
    <w:rsid w:val="003D04EE"/>
    <w:rsid w:val="003D1D23"/>
    <w:rsid w:val="003D3E09"/>
    <w:rsid w:val="003D43E6"/>
    <w:rsid w:val="003D49B5"/>
    <w:rsid w:val="003E10A6"/>
    <w:rsid w:val="003E1604"/>
    <w:rsid w:val="003E2BFD"/>
    <w:rsid w:val="003E2C00"/>
    <w:rsid w:val="003E2FDD"/>
    <w:rsid w:val="003E4379"/>
    <w:rsid w:val="003E4EDE"/>
    <w:rsid w:val="003E531C"/>
    <w:rsid w:val="003E55FE"/>
    <w:rsid w:val="003E6173"/>
    <w:rsid w:val="003F0F56"/>
    <w:rsid w:val="003F3FD1"/>
    <w:rsid w:val="003F51C4"/>
    <w:rsid w:val="003F5B9E"/>
    <w:rsid w:val="003F64DD"/>
    <w:rsid w:val="00400CFA"/>
    <w:rsid w:val="00400DF3"/>
    <w:rsid w:val="00403A11"/>
    <w:rsid w:val="004070B9"/>
    <w:rsid w:val="004120FE"/>
    <w:rsid w:val="00412DCC"/>
    <w:rsid w:val="00413311"/>
    <w:rsid w:val="0041442E"/>
    <w:rsid w:val="00415D25"/>
    <w:rsid w:val="004176EC"/>
    <w:rsid w:val="00420926"/>
    <w:rsid w:val="00420D2A"/>
    <w:rsid w:val="004236B8"/>
    <w:rsid w:val="00426132"/>
    <w:rsid w:val="00430583"/>
    <w:rsid w:val="00431F5D"/>
    <w:rsid w:val="00435403"/>
    <w:rsid w:val="004361DD"/>
    <w:rsid w:val="00436EA5"/>
    <w:rsid w:val="00436F7C"/>
    <w:rsid w:val="004374F8"/>
    <w:rsid w:val="004461BE"/>
    <w:rsid w:val="0044632C"/>
    <w:rsid w:val="00450617"/>
    <w:rsid w:val="0045070E"/>
    <w:rsid w:val="00450F52"/>
    <w:rsid w:val="00452FCF"/>
    <w:rsid w:val="004536BC"/>
    <w:rsid w:val="00454A2C"/>
    <w:rsid w:val="00462E5B"/>
    <w:rsid w:val="00465259"/>
    <w:rsid w:val="0046587B"/>
    <w:rsid w:val="004660C8"/>
    <w:rsid w:val="00466B93"/>
    <w:rsid w:val="00467C14"/>
    <w:rsid w:val="0047112E"/>
    <w:rsid w:val="0047150A"/>
    <w:rsid w:val="00481C3C"/>
    <w:rsid w:val="004824AB"/>
    <w:rsid w:val="004829D1"/>
    <w:rsid w:val="004839FF"/>
    <w:rsid w:val="00483B3E"/>
    <w:rsid w:val="00485158"/>
    <w:rsid w:val="00491A10"/>
    <w:rsid w:val="00491C54"/>
    <w:rsid w:val="004938B9"/>
    <w:rsid w:val="00493A34"/>
    <w:rsid w:val="00493C03"/>
    <w:rsid w:val="004940B2"/>
    <w:rsid w:val="004A203F"/>
    <w:rsid w:val="004A2C08"/>
    <w:rsid w:val="004A51F7"/>
    <w:rsid w:val="004B173E"/>
    <w:rsid w:val="004C19C0"/>
    <w:rsid w:val="004C241D"/>
    <w:rsid w:val="004C246C"/>
    <w:rsid w:val="004C2CA0"/>
    <w:rsid w:val="004C4117"/>
    <w:rsid w:val="004D0A74"/>
    <w:rsid w:val="004D1265"/>
    <w:rsid w:val="004D2488"/>
    <w:rsid w:val="004D275A"/>
    <w:rsid w:val="004D4769"/>
    <w:rsid w:val="004D7088"/>
    <w:rsid w:val="004E2F2E"/>
    <w:rsid w:val="004F02AE"/>
    <w:rsid w:val="004F05BC"/>
    <w:rsid w:val="004F0FF7"/>
    <w:rsid w:val="004F3CDF"/>
    <w:rsid w:val="004F4F03"/>
    <w:rsid w:val="004F5CC5"/>
    <w:rsid w:val="004F61A4"/>
    <w:rsid w:val="004F75E7"/>
    <w:rsid w:val="004F79B7"/>
    <w:rsid w:val="00500073"/>
    <w:rsid w:val="0050108C"/>
    <w:rsid w:val="005015C2"/>
    <w:rsid w:val="00503557"/>
    <w:rsid w:val="005038B6"/>
    <w:rsid w:val="005136EC"/>
    <w:rsid w:val="0051664C"/>
    <w:rsid w:val="005204F2"/>
    <w:rsid w:val="00523705"/>
    <w:rsid w:val="0052602C"/>
    <w:rsid w:val="0052792A"/>
    <w:rsid w:val="005315C5"/>
    <w:rsid w:val="005321D7"/>
    <w:rsid w:val="005352D9"/>
    <w:rsid w:val="00536223"/>
    <w:rsid w:val="005370BE"/>
    <w:rsid w:val="00543583"/>
    <w:rsid w:val="00543EC6"/>
    <w:rsid w:val="00544A48"/>
    <w:rsid w:val="00547DD6"/>
    <w:rsid w:val="00550261"/>
    <w:rsid w:val="005506E7"/>
    <w:rsid w:val="0055248D"/>
    <w:rsid w:val="00554EC3"/>
    <w:rsid w:val="0055652A"/>
    <w:rsid w:val="0055790E"/>
    <w:rsid w:val="00561155"/>
    <w:rsid w:val="005635A5"/>
    <w:rsid w:val="00565D76"/>
    <w:rsid w:val="00566FD7"/>
    <w:rsid w:val="00570F5A"/>
    <w:rsid w:val="00575AA7"/>
    <w:rsid w:val="005807DC"/>
    <w:rsid w:val="0058179D"/>
    <w:rsid w:val="0058228F"/>
    <w:rsid w:val="00584C01"/>
    <w:rsid w:val="00585F9C"/>
    <w:rsid w:val="00586584"/>
    <w:rsid w:val="00586785"/>
    <w:rsid w:val="00590DBF"/>
    <w:rsid w:val="0059173A"/>
    <w:rsid w:val="0059372D"/>
    <w:rsid w:val="0059643B"/>
    <w:rsid w:val="0059695F"/>
    <w:rsid w:val="005A3923"/>
    <w:rsid w:val="005A4347"/>
    <w:rsid w:val="005A48F8"/>
    <w:rsid w:val="005A5BE4"/>
    <w:rsid w:val="005B4563"/>
    <w:rsid w:val="005B52EE"/>
    <w:rsid w:val="005C646D"/>
    <w:rsid w:val="005C7EB9"/>
    <w:rsid w:val="005D0549"/>
    <w:rsid w:val="005D1AB6"/>
    <w:rsid w:val="005D3177"/>
    <w:rsid w:val="005D799F"/>
    <w:rsid w:val="005D79E5"/>
    <w:rsid w:val="005D7BFD"/>
    <w:rsid w:val="005E75A3"/>
    <w:rsid w:val="005F02CA"/>
    <w:rsid w:val="005F30C3"/>
    <w:rsid w:val="005F4CDC"/>
    <w:rsid w:val="005F5EA0"/>
    <w:rsid w:val="005F602C"/>
    <w:rsid w:val="005F6ED1"/>
    <w:rsid w:val="005F77E5"/>
    <w:rsid w:val="006035DA"/>
    <w:rsid w:val="006100CB"/>
    <w:rsid w:val="00614BB5"/>
    <w:rsid w:val="00615193"/>
    <w:rsid w:val="00617152"/>
    <w:rsid w:val="00621DD6"/>
    <w:rsid w:val="006228B0"/>
    <w:rsid w:val="00624D4D"/>
    <w:rsid w:val="00624FBC"/>
    <w:rsid w:val="00624FC8"/>
    <w:rsid w:val="00625FE5"/>
    <w:rsid w:val="00630CFC"/>
    <w:rsid w:val="00636497"/>
    <w:rsid w:val="00637838"/>
    <w:rsid w:val="00640EE4"/>
    <w:rsid w:val="00651F46"/>
    <w:rsid w:val="00654414"/>
    <w:rsid w:val="00654E32"/>
    <w:rsid w:val="006555AD"/>
    <w:rsid w:val="00657D5E"/>
    <w:rsid w:val="006602BC"/>
    <w:rsid w:val="00670553"/>
    <w:rsid w:val="00670FCF"/>
    <w:rsid w:val="006716A3"/>
    <w:rsid w:val="00671F07"/>
    <w:rsid w:val="00671F1D"/>
    <w:rsid w:val="006720B6"/>
    <w:rsid w:val="0067265A"/>
    <w:rsid w:val="00672FE4"/>
    <w:rsid w:val="00675EB1"/>
    <w:rsid w:val="006842E2"/>
    <w:rsid w:val="00684B49"/>
    <w:rsid w:val="00687138"/>
    <w:rsid w:val="006921FF"/>
    <w:rsid w:val="00693A46"/>
    <w:rsid w:val="00694775"/>
    <w:rsid w:val="00694791"/>
    <w:rsid w:val="006952A4"/>
    <w:rsid w:val="006966BD"/>
    <w:rsid w:val="006A1251"/>
    <w:rsid w:val="006A2DBF"/>
    <w:rsid w:val="006A3189"/>
    <w:rsid w:val="006A3685"/>
    <w:rsid w:val="006A5758"/>
    <w:rsid w:val="006A5D69"/>
    <w:rsid w:val="006A654A"/>
    <w:rsid w:val="006A6F94"/>
    <w:rsid w:val="006A7BDD"/>
    <w:rsid w:val="006B22D4"/>
    <w:rsid w:val="006B3577"/>
    <w:rsid w:val="006B44A6"/>
    <w:rsid w:val="006C167D"/>
    <w:rsid w:val="006C2D86"/>
    <w:rsid w:val="006C37A5"/>
    <w:rsid w:val="006C3F2F"/>
    <w:rsid w:val="006C4118"/>
    <w:rsid w:val="006D18CE"/>
    <w:rsid w:val="006D2C5B"/>
    <w:rsid w:val="006D373F"/>
    <w:rsid w:val="006D3CA8"/>
    <w:rsid w:val="006D739D"/>
    <w:rsid w:val="006D7616"/>
    <w:rsid w:val="006D7B62"/>
    <w:rsid w:val="006E3596"/>
    <w:rsid w:val="006E3C28"/>
    <w:rsid w:val="006F344C"/>
    <w:rsid w:val="006F4AF3"/>
    <w:rsid w:val="006F572B"/>
    <w:rsid w:val="00701A4D"/>
    <w:rsid w:val="00703F35"/>
    <w:rsid w:val="00704237"/>
    <w:rsid w:val="00704FEF"/>
    <w:rsid w:val="00707AFF"/>
    <w:rsid w:val="00707CBF"/>
    <w:rsid w:val="0071362C"/>
    <w:rsid w:val="00715943"/>
    <w:rsid w:val="00715E24"/>
    <w:rsid w:val="0071631B"/>
    <w:rsid w:val="007172E1"/>
    <w:rsid w:val="00717D98"/>
    <w:rsid w:val="00717E50"/>
    <w:rsid w:val="0072040B"/>
    <w:rsid w:val="00722A2C"/>
    <w:rsid w:val="0072344B"/>
    <w:rsid w:val="00725DC7"/>
    <w:rsid w:val="0073640F"/>
    <w:rsid w:val="00736F93"/>
    <w:rsid w:val="0073739A"/>
    <w:rsid w:val="00741756"/>
    <w:rsid w:val="00742C79"/>
    <w:rsid w:val="0074695F"/>
    <w:rsid w:val="00753843"/>
    <w:rsid w:val="00754CB6"/>
    <w:rsid w:val="007575C5"/>
    <w:rsid w:val="007578ED"/>
    <w:rsid w:val="00757E73"/>
    <w:rsid w:val="00761C34"/>
    <w:rsid w:val="00762205"/>
    <w:rsid w:val="007630B1"/>
    <w:rsid w:val="00764C8B"/>
    <w:rsid w:val="00767071"/>
    <w:rsid w:val="00767B17"/>
    <w:rsid w:val="00770F32"/>
    <w:rsid w:val="0077247A"/>
    <w:rsid w:val="00772CC3"/>
    <w:rsid w:val="00776686"/>
    <w:rsid w:val="0077689B"/>
    <w:rsid w:val="007822CB"/>
    <w:rsid w:val="00782520"/>
    <w:rsid w:val="00784145"/>
    <w:rsid w:val="00784345"/>
    <w:rsid w:val="00785477"/>
    <w:rsid w:val="00790F2A"/>
    <w:rsid w:val="007954DB"/>
    <w:rsid w:val="0079677A"/>
    <w:rsid w:val="00797637"/>
    <w:rsid w:val="007A13C1"/>
    <w:rsid w:val="007A2415"/>
    <w:rsid w:val="007A32AE"/>
    <w:rsid w:val="007A423B"/>
    <w:rsid w:val="007A44E7"/>
    <w:rsid w:val="007A5468"/>
    <w:rsid w:val="007B2A3C"/>
    <w:rsid w:val="007B4741"/>
    <w:rsid w:val="007B5C70"/>
    <w:rsid w:val="007B72A1"/>
    <w:rsid w:val="007C1968"/>
    <w:rsid w:val="007C34D8"/>
    <w:rsid w:val="007D0D70"/>
    <w:rsid w:val="007D1A3C"/>
    <w:rsid w:val="007D2F7F"/>
    <w:rsid w:val="007D3B7B"/>
    <w:rsid w:val="007D70ED"/>
    <w:rsid w:val="007E2937"/>
    <w:rsid w:val="007E51A3"/>
    <w:rsid w:val="007E5AE8"/>
    <w:rsid w:val="007E72EA"/>
    <w:rsid w:val="007F1416"/>
    <w:rsid w:val="007F1A57"/>
    <w:rsid w:val="007F1C0D"/>
    <w:rsid w:val="007F1ED8"/>
    <w:rsid w:val="007F2CBE"/>
    <w:rsid w:val="007F3015"/>
    <w:rsid w:val="007F382C"/>
    <w:rsid w:val="007F5CD6"/>
    <w:rsid w:val="007F717A"/>
    <w:rsid w:val="0080140C"/>
    <w:rsid w:val="00804A56"/>
    <w:rsid w:val="008058CE"/>
    <w:rsid w:val="008063E8"/>
    <w:rsid w:val="00807ABA"/>
    <w:rsid w:val="008118C6"/>
    <w:rsid w:val="00811C54"/>
    <w:rsid w:val="00814667"/>
    <w:rsid w:val="00814D69"/>
    <w:rsid w:val="0081550E"/>
    <w:rsid w:val="00815A1D"/>
    <w:rsid w:val="00821711"/>
    <w:rsid w:val="008224CB"/>
    <w:rsid w:val="00822508"/>
    <w:rsid w:val="008239E3"/>
    <w:rsid w:val="00824473"/>
    <w:rsid w:val="0083288D"/>
    <w:rsid w:val="00835B13"/>
    <w:rsid w:val="008411DB"/>
    <w:rsid w:val="00846A80"/>
    <w:rsid w:val="00847F94"/>
    <w:rsid w:val="00852DF7"/>
    <w:rsid w:val="00853643"/>
    <w:rsid w:val="008540FC"/>
    <w:rsid w:val="0085434E"/>
    <w:rsid w:val="00854622"/>
    <w:rsid w:val="00854B17"/>
    <w:rsid w:val="00857ACD"/>
    <w:rsid w:val="00857D33"/>
    <w:rsid w:val="00857ED4"/>
    <w:rsid w:val="0086715B"/>
    <w:rsid w:val="00870325"/>
    <w:rsid w:val="00871A02"/>
    <w:rsid w:val="00872843"/>
    <w:rsid w:val="00881D91"/>
    <w:rsid w:val="008849E9"/>
    <w:rsid w:val="00885A40"/>
    <w:rsid w:val="00885D99"/>
    <w:rsid w:val="0088770E"/>
    <w:rsid w:val="0089045A"/>
    <w:rsid w:val="00890874"/>
    <w:rsid w:val="00892920"/>
    <w:rsid w:val="00892CF0"/>
    <w:rsid w:val="00892EFA"/>
    <w:rsid w:val="0089439F"/>
    <w:rsid w:val="0089454D"/>
    <w:rsid w:val="008947E7"/>
    <w:rsid w:val="008949AE"/>
    <w:rsid w:val="00894FD3"/>
    <w:rsid w:val="008A5144"/>
    <w:rsid w:val="008A643F"/>
    <w:rsid w:val="008A69CC"/>
    <w:rsid w:val="008B1609"/>
    <w:rsid w:val="008B2D78"/>
    <w:rsid w:val="008B35D0"/>
    <w:rsid w:val="008B3670"/>
    <w:rsid w:val="008B3F79"/>
    <w:rsid w:val="008B4CA4"/>
    <w:rsid w:val="008B79F0"/>
    <w:rsid w:val="008C12D9"/>
    <w:rsid w:val="008C465F"/>
    <w:rsid w:val="008C57B1"/>
    <w:rsid w:val="008D2F4C"/>
    <w:rsid w:val="008D4609"/>
    <w:rsid w:val="008D4CD0"/>
    <w:rsid w:val="008D6193"/>
    <w:rsid w:val="008D7E49"/>
    <w:rsid w:val="008E0633"/>
    <w:rsid w:val="008E14FA"/>
    <w:rsid w:val="008E5D82"/>
    <w:rsid w:val="008E5E16"/>
    <w:rsid w:val="008E7CC1"/>
    <w:rsid w:val="008F3296"/>
    <w:rsid w:val="008F7AB0"/>
    <w:rsid w:val="008F7E06"/>
    <w:rsid w:val="0091036B"/>
    <w:rsid w:val="00911C22"/>
    <w:rsid w:val="009135AA"/>
    <w:rsid w:val="00914499"/>
    <w:rsid w:val="00914FA9"/>
    <w:rsid w:val="00915303"/>
    <w:rsid w:val="00915750"/>
    <w:rsid w:val="0091662F"/>
    <w:rsid w:val="00920509"/>
    <w:rsid w:val="00921830"/>
    <w:rsid w:val="00921C33"/>
    <w:rsid w:val="009254B6"/>
    <w:rsid w:val="009305ED"/>
    <w:rsid w:val="00930DDB"/>
    <w:rsid w:val="00932EB9"/>
    <w:rsid w:val="0093418B"/>
    <w:rsid w:val="0093501C"/>
    <w:rsid w:val="0093559A"/>
    <w:rsid w:val="009404E6"/>
    <w:rsid w:val="00942832"/>
    <w:rsid w:val="00942D51"/>
    <w:rsid w:val="009460E1"/>
    <w:rsid w:val="00947AAB"/>
    <w:rsid w:val="00950797"/>
    <w:rsid w:val="00951843"/>
    <w:rsid w:val="00951A9E"/>
    <w:rsid w:val="00953A13"/>
    <w:rsid w:val="00953D32"/>
    <w:rsid w:val="00955110"/>
    <w:rsid w:val="009630A9"/>
    <w:rsid w:val="009638D5"/>
    <w:rsid w:val="009655B7"/>
    <w:rsid w:val="00966265"/>
    <w:rsid w:val="0096689C"/>
    <w:rsid w:val="009668BF"/>
    <w:rsid w:val="0096742B"/>
    <w:rsid w:val="009674BA"/>
    <w:rsid w:val="0097076D"/>
    <w:rsid w:val="00972E1D"/>
    <w:rsid w:val="00973A84"/>
    <w:rsid w:val="00976044"/>
    <w:rsid w:val="009803F0"/>
    <w:rsid w:val="0098407C"/>
    <w:rsid w:val="009861E4"/>
    <w:rsid w:val="0098776B"/>
    <w:rsid w:val="00987F1B"/>
    <w:rsid w:val="0099026D"/>
    <w:rsid w:val="00991B81"/>
    <w:rsid w:val="0099685A"/>
    <w:rsid w:val="009B0B64"/>
    <w:rsid w:val="009B4A1A"/>
    <w:rsid w:val="009B4F25"/>
    <w:rsid w:val="009B5E8F"/>
    <w:rsid w:val="009B703F"/>
    <w:rsid w:val="009B79DF"/>
    <w:rsid w:val="009C0E15"/>
    <w:rsid w:val="009C1C4C"/>
    <w:rsid w:val="009C2196"/>
    <w:rsid w:val="009C2D81"/>
    <w:rsid w:val="009C4858"/>
    <w:rsid w:val="009C5824"/>
    <w:rsid w:val="009D24EC"/>
    <w:rsid w:val="009D56D1"/>
    <w:rsid w:val="009D772E"/>
    <w:rsid w:val="009E3173"/>
    <w:rsid w:val="009E4A52"/>
    <w:rsid w:val="009F305B"/>
    <w:rsid w:val="009F7464"/>
    <w:rsid w:val="009F76C8"/>
    <w:rsid w:val="00A00EDD"/>
    <w:rsid w:val="00A0114C"/>
    <w:rsid w:val="00A02104"/>
    <w:rsid w:val="00A0592B"/>
    <w:rsid w:val="00A07A85"/>
    <w:rsid w:val="00A1203F"/>
    <w:rsid w:val="00A12F74"/>
    <w:rsid w:val="00A134F5"/>
    <w:rsid w:val="00A14C11"/>
    <w:rsid w:val="00A14F45"/>
    <w:rsid w:val="00A15312"/>
    <w:rsid w:val="00A16E98"/>
    <w:rsid w:val="00A20626"/>
    <w:rsid w:val="00A20ED5"/>
    <w:rsid w:val="00A23DA6"/>
    <w:rsid w:val="00A24037"/>
    <w:rsid w:val="00A26BC3"/>
    <w:rsid w:val="00A26C63"/>
    <w:rsid w:val="00A30C3B"/>
    <w:rsid w:val="00A31B99"/>
    <w:rsid w:val="00A327C8"/>
    <w:rsid w:val="00A375A2"/>
    <w:rsid w:val="00A419BE"/>
    <w:rsid w:val="00A44F74"/>
    <w:rsid w:val="00A45AFC"/>
    <w:rsid w:val="00A45DE5"/>
    <w:rsid w:val="00A45E2B"/>
    <w:rsid w:val="00A46A38"/>
    <w:rsid w:val="00A478AE"/>
    <w:rsid w:val="00A51419"/>
    <w:rsid w:val="00A516DD"/>
    <w:rsid w:val="00A546F2"/>
    <w:rsid w:val="00A54C70"/>
    <w:rsid w:val="00A54CCC"/>
    <w:rsid w:val="00A55F35"/>
    <w:rsid w:val="00A56BE5"/>
    <w:rsid w:val="00A571BB"/>
    <w:rsid w:val="00A578D2"/>
    <w:rsid w:val="00A618FC"/>
    <w:rsid w:val="00A63899"/>
    <w:rsid w:val="00A63C5D"/>
    <w:rsid w:val="00A64E1D"/>
    <w:rsid w:val="00A661FC"/>
    <w:rsid w:val="00A70A12"/>
    <w:rsid w:val="00A70FAE"/>
    <w:rsid w:val="00A73D43"/>
    <w:rsid w:val="00A742A0"/>
    <w:rsid w:val="00A76118"/>
    <w:rsid w:val="00A7658F"/>
    <w:rsid w:val="00A76E8B"/>
    <w:rsid w:val="00A77BEF"/>
    <w:rsid w:val="00A77F0D"/>
    <w:rsid w:val="00A837BE"/>
    <w:rsid w:val="00A846E3"/>
    <w:rsid w:val="00A86657"/>
    <w:rsid w:val="00A86C0D"/>
    <w:rsid w:val="00A87D99"/>
    <w:rsid w:val="00A91F9B"/>
    <w:rsid w:val="00A92E23"/>
    <w:rsid w:val="00A94F41"/>
    <w:rsid w:val="00A96271"/>
    <w:rsid w:val="00A979AF"/>
    <w:rsid w:val="00AA298D"/>
    <w:rsid w:val="00AA36C5"/>
    <w:rsid w:val="00AA7327"/>
    <w:rsid w:val="00AB053B"/>
    <w:rsid w:val="00AB1DC1"/>
    <w:rsid w:val="00AB27CE"/>
    <w:rsid w:val="00AB3D24"/>
    <w:rsid w:val="00AB7DCB"/>
    <w:rsid w:val="00AC0296"/>
    <w:rsid w:val="00AC19D8"/>
    <w:rsid w:val="00AC2E3C"/>
    <w:rsid w:val="00AC43CC"/>
    <w:rsid w:val="00AC5F15"/>
    <w:rsid w:val="00AC789B"/>
    <w:rsid w:val="00AD020D"/>
    <w:rsid w:val="00AD0366"/>
    <w:rsid w:val="00AD4DC2"/>
    <w:rsid w:val="00AD6339"/>
    <w:rsid w:val="00AE098B"/>
    <w:rsid w:val="00AE1543"/>
    <w:rsid w:val="00AE1C10"/>
    <w:rsid w:val="00AE4CE4"/>
    <w:rsid w:val="00AE58C4"/>
    <w:rsid w:val="00AE66A3"/>
    <w:rsid w:val="00AE732E"/>
    <w:rsid w:val="00AE78B8"/>
    <w:rsid w:val="00AF2AE1"/>
    <w:rsid w:val="00AF3994"/>
    <w:rsid w:val="00AF42FD"/>
    <w:rsid w:val="00B009EB"/>
    <w:rsid w:val="00B0202C"/>
    <w:rsid w:val="00B048E5"/>
    <w:rsid w:val="00B05A85"/>
    <w:rsid w:val="00B05DB6"/>
    <w:rsid w:val="00B0737A"/>
    <w:rsid w:val="00B11306"/>
    <w:rsid w:val="00B15B7A"/>
    <w:rsid w:val="00B15F48"/>
    <w:rsid w:val="00B17065"/>
    <w:rsid w:val="00B170B1"/>
    <w:rsid w:val="00B2167B"/>
    <w:rsid w:val="00B22E49"/>
    <w:rsid w:val="00B258D0"/>
    <w:rsid w:val="00B2684E"/>
    <w:rsid w:val="00B3294C"/>
    <w:rsid w:val="00B33DDE"/>
    <w:rsid w:val="00B35531"/>
    <w:rsid w:val="00B3759B"/>
    <w:rsid w:val="00B3762D"/>
    <w:rsid w:val="00B37D2E"/>
    <w:rsid w:val="00B45B65"/>
    <w:rsid w:val="00B46750"/>
    <w:rsid w:val="00B50DCC"/>
    <w:rsid w:val="00B53471"/>
    <w:rsid w:val="00B600FF"/>
    <w:rsid w:val="00B6049B"/>
    <w:rsid w:val="00B618C9"/>
    <w:rsid w:val="00B64C47"/>
    <w:rsid w:val="00B67620"/>
    <w:rsid w:val="00B72909"/>
    <w:rsid w:val="00B7348B"/>
    <w:rsid w:val="00B73E76"/>
    <w:rsid w:val="00B80168"/>
    <w:rsid w:val="00B81AB6"/>
    <w:rsid w:val="00B833BC"/>
    <w:rsid w:val="00B83FCE"/>
    <w:rsid w:val="00B87D3C"/>
    <w:rsid w:val="00B9258B"/>
    <w:rsid w:val="00B927EA"/>
    <w:rsid w:val="00B92E0A"/>
    <w:rsid w:val="00B949A8"/>
    <w:rsid w:val="00BA03D1"/>
    <w:rsid w:val="00BA0E00"/>
    <w:rsid w:val="00BA20AA"/>
    <w:rsid w:val="00BA2AD0"/>
    <w:rsid w:val="00BA30E0"/>
    <w:rsid w:val="00BA4135"/>
    <w:rsid w:val="00BA4D75"/>
    <w:rsid w:val="00BA64AA"/>
    <w:rsid w:val="00BA6559"/>
    <w:rsid w:val="00BA76C3"/>
    <w:rsid w:val="00BB1C57"/>
    <w:rsid w:val="00BB481C"/>
    <w:rsid w:val="00BB7350"/>
    <w:rsid w:val="00BC0808"/>
    <w:rsid w:val="00BC08FE"/>
    <w:rsid w:val="00BC17A8"/>
    <w:rsid w:val="00BC365A"/>
    <w:rsid w:val="00BC6885"/>
    <w:rsid w:val="00BC6A8A"/>
    <w:rsid w:val="00BC7588"/>
    <w:rsid w:val="00BD141D"/>
    <w:rsid w:val="00BD2864"/>
    <w:rsid w:val="00BD45D7"/>
    <w:rsid w:val="00BE1A84"/>
    <w:rsid w:val="00BE1DCE"/>
    <w:rsid w:val="00BE2159"/>
    <w:rsid w:val="00BE32BA"/>
    <w:rsid w:val="00BE3A3A"/>
    <w:rsid w:val="00BE4FF7"/>
    <w:rsid w:val="00BE4FFE"/>
    <w:rsid w:val="00BF4B1E"/>
    <w:rsid w:val="00BF75F9"/>
    <w:rsid w:val="00C00FC0"/>
    <w:rsid w:val="00C02E6E"/>
    <w:rsid w:val="00C041CB"/>
    <w:rsid w:val="00C04D73"/>
    <w:rsid w:val="00C05BB8"/>
    <w:rsid w:val="00C171BA"/>
    <w:rsid w:val="00C2043B"/>
    <w:rsid w:val="00C23821"/>
    <w:rsid w:val="00C23F00"/>
    <w:rsid w:val="00C24778"/>
    <w:rsid w:val="00C25793"/>
    <w:rsid w:val="00C263C2"/>
    <w:rsid w:val="00C3207B"/>
    <w:rsid w:val="00C36748"/>
    <w:rsid w:val="00C4171F"/>
    <w:rsid w:val="00C438C7"/>
    <w:rsid w:val="00C43D65"/>
    <w:rsid w:val="00C441AE"/>
    <w:rsid w:val="00C46806"/>
    <w:rsid w:val="00C50621"/>
    <w:rsid w:val="00C5459D"/>
    <w:rsid w:val="00C554C4"/>
    <w:rsid w:val="00C55D59"/>
    <w:rsid w:val="00C575EB"/>
    <w:rsid w:val="00C64A9E"/>
    <w:rsid w:val="00C671A7"/>
    <w:rsid w:val="00C678E8"/>
    <w:rsid w:val="00C718FA"/>
    <w:rsid w:val="00C72950"/>
    <w:rsid w:val="00C72A9A"/>
    <w:rsid w:val="00C73578"/>
    <w:rsid w:val="00C74E09"/>
    <w:rsid w:val="00C77112"/>
    <w:rsid w:val="00C81E03"/>
    <w:rsid w:val="00C8587C"/>
    <w:rsid w:val="00C86E92"/>
    <w:rsid w:val="00C879A8"/>
    <w:rsid w:val="00C87B4A"/>
    <w:rsid w:val="00C90DFE"/>
    <w:rsid w:val="00C91E11"/>
    <w:rsid w:val="00C92A93"/>
    <w:rsid w:val="00C94452"/>
    <w:rsid w:val="00C9464F"/>
    <w:rsid w:val="00C94759"/>
    <w:rsid w:val="00C953C4"/>
    <w:rsid w:val="00C95F64"/>
    <w:rsid w:val="00C970BF"/>
    <w:rsid w:val="00CA46B5"/>
    <w:rsid w:val="00CA75A4"/>
    <w:rsid w:val="00CB1C96"/>
    <w:rsid w:val="00CB38F1"/>
    <w:rsid w:val="00CB57DA"/>
    <w:rsid w:val="00CB5BAC"/>
    <w:rsid w:val="00CB5C84"/>
    <w:rsid w:val="00CB7B9D"/>
    <w:rsid w:val="00CC0FAF"/>
    <w:rsid w:val="00CC1594"/>
    <w:rsid w:val="00CC292E"/>
    <w:rsid w:val="00CC38BD"/>
    <w:rsid w:val="00CC51C0"/>
    <w:rsid w:val="00CC54A4"/>
    <w:rsid w:val="00CD3196"/>
    <w:rsid w:val="00CD3393"/>
    <w:rsid w:val="00CD5412"/>
    <w:rsid w:val="00CD5A80"/>
    <w:rsid w:val="00CE01FB"/>
    <w:rsid w:val="00CE0749"/>
    <w:rsid w:val="00CE0AE7"/>
    <w:rsid w:val="00CE0B5C"/>
    <w:rsid w:val="00CE0FF9"/>
    <w:rsid w:val="00CE1259"/>
    <w:rsid w:val="00CE3220"/>
    <w:rsid w:val="00CE34CB"/>
    <w:rsid w:val="00CE7C83"/>
    <w:rsid w:val="00CF46CC"/>
    <w:rsid w:val="00CF5478"/>
    <w:rsid w:val="00D01635"/>
    <w:rsid w:val="00D02B02"/>
    <w:rsid w:val="00D05E51"/>
    <w:rsid w:val="00D06B3E"/>
    <w:rsid w:val="00D07585"/>
    <w:rsid w:val="00D14AAA"/>
    <w:rsid w:val="00D2245C"/>
    <w:rsid w:val="00D235AB"/>
    <w:rsid w:val="00D249F0"/>
    <w:rsid w:val="00D2663F"/>
    <w:rsid w:val="00D30EAF"/>
    <w:rsid w:val="00D32A8B"/>
    <w:rsid w:val="00D33DD6"/>
    <w:rsid w:val="00D350D8"/>
    <w:rsid w:val="00D37557"/>
    <w:rsid w:val="00D40BA7"/>
    <w:rsid w:val="00D454FE"/>
    <w:rsid w:val="00D46E96"/>
    <w:rsid w:val="00D477C7"/>
    <w:rsid w:val="00D51C37"/>
    <w:rsid w:val="00D5272B"/>
    <w:rsid w:val="00D563CA"/>
    <w:rsid w:val="00D62888"/>
    <w:rsid w:val="00D67368"/>
    <w:rsid w:val="00D72007"/>
    <w:rsid w:val="00D802F4"/>
    <w:rsid w:val="00D80E19"/>
    <w:rsid w:val="00D81536"/>
    <w:rsid w:val="00D818AE"/>
    <w:rsid w:val="00D83042"/>
    <w:rsid w:val="00D83FF4"/>
    <w:rsid w:val="00D8580A"/>
    <w:rsid w:val="00D90B81"/>
    <w:rsid w:val="00D9129D"/>
    <w:rsid w:val="00D93A19"/>
    <w:rsid w:val="00D93E53"/>
    <w:rsid w:val="00D96BB3"/>
    <w:rsid w:val="00DA229E"/>
    <w:rsid w:val="00DA2C27"/>
    <w:rsid w:val="00DA2F8E"/>
    <w:rsid w:val="00DA397D"/>
    <w:rsid w:val="00DA46A8"/>
    <w:rsid w:val="00DA4DD4"/>
    <w:rsid w:val="00DA6F49"/>
    <w:rsid w:val="00DB0A7B"/>
    <w:rsid w:val="00DB1C2D"/>
    <w:rsid w:val="00DB2DD2"/>
    <w:rsid w:val="00DB3244"/>
    <w:rsid w:val="00DB3D1F"/>
    <w:rsid w:val="00DB555B"/>
    <w:rsid w:val="00DC065D"/>
    <w:rsid w:val="00DC248F"/>
    <w:rsid w:val="00DC2B6D"/>
    <w:rsid w:val="00DC3ABC"/>
    <w:rsid w:val="00DC4851"/>
    <w:rsid w:val="00DC5B06"/>
    <w:rsid w:val="00DC7CCF"/>
    <w:rsid w:val="00DD17EC"/>
    <w:rsid w:val="00DD28A3"/>
    <w:rsid w:val="00DD2C92"/>
    <w:rsid w:val="00DD3ED7"/>
    <w:rsid w:val="00DD5AA7"/>
    <w:rsid w:val="00DD71C7"/>
    <w:rsid w:val="00DE0791"/>
    <w:rsid w:val="00DE5322"/>
    <w:rsid w:val="00DE6A5B"/>
    <w:rsid w:val="00DE74BD"/>
    <w:rsid w:val="00DE7E15"/>
    <w:rsid w:val="00DF02CC"/>
    <w:rsid w:val="00DF0946"/>
    <w:rsid w:val="00DF2160"/>
    <w:rsid w:val="00DF4558"/>
    <w:rsid w:val="00DF7F06"/>
    <w:rsid w:val="00E00132"/>
    <w:rsid w:val="00E00ADF"/>
    <w:rsid w:val="00E011B9"/>
    <w:rsid w:val="00E0367E"/>
    <w:rsid w:val="00E04026"/>
    <w:rsid w:val="00E04F7C"/>
    <w:rsid w:val="00E060CC"/>
    <w:rsid w:val="00E07063"/>
    <w:rsid w:val="00E10A00"/>
    <w:rsid w:val="00E117F1"/>
    <w:rsid w:val="00E140B4"/>
    <w:rsid w:val="00E14F7B"/>
    <w:rsid w:val="00E16185"/>
    <w:rsid w:val="00E1677D"/>
    <w:rsid w:val="00E21EC0"/>
    <w:rsid w:val="00E225E0"/>
    <w:rsid w:val="00E23D3D"/>
    <w:rsid w:val="00E25D0B"/>
    <w:rsid w:val="00E26317"/>
    <w:rsid w:val="00E3034C"/>
    <w:rsid w:val="00E35CA0"/>
    <w:rsid w:val="00E43234"/>
    <w:rsid w:val="00E44583"/>
    <w:rsid w:val="00E4498A"/>
    <w:rsid w:val="00E453BA"/>
    <w:rsid w:val="00E51C3D"/>
    <w:rsid w:val="00E56618"/>
    <w:rsid w:val="00E56CD4"/>
    <w:rsid w:val="00E62D7A"/>
    <w:rsid w:val="00E66A9C"/>
    <w:rsid w:val="00E67D34"/>
    <w:rsid w:val="00E71C12"/>
    <w:rsid w:val="00E72FBB"/>
    <w:rsid w:val="00E73288"/>
    <w:rsid w:val="00E75BB5"/>
    <w:rsid w:val="00E76447"/>
    <w:rsid w:val="00E76544"/>
    <w:rsid w:val="00E77486"/>
    <w:rsid w:val="00E7777C"/>
    <w:rsid w:val="00E84BEB"/>
    <w:rsid w:val="00E86979"/>
    <w:rsid w:val="00E91C87"/>
    <w:rsid w:val="00E9228B"/>
    <w:rsid w:val="00E923B7"/>
    <w:rsid w:val="00E92C69"/>
    <w:rsid w:val="00E94E6F"/>
    <w:rsid w:val="00E9622C"/>
    <w:rsid w:val="00EA380A"/>
    <w:rsid w:val="00EA6CBE"/>
    <w:rsid w:val="00EA732D"/>
    <w:rsid w:val="00EA7373"/>
    <w:rsid w:val="00EA7718"/>
    <w:rsid w:val="00EB095A"/>
    <w:rsid w:val="00EB2ABB"/>
    <w:rsid w:val="00EB480E"/>
    <w:rsid w:val="00EB65DD"/>
    <w:rsid w:val="00EC0224"/>
    <w:rsid w:val="00EC04E8"/>
    <w:rsid w:val="00EC26DC"/>
    <w:rsid w:val="00EC6F9A"/>
    <w:rsid w:val="00ED0BD9"/>
    <w:rsid w:val="00ED2B88"/>
    <w:rsid w:val="00EE27FF"/>
    <w:rsid w:val="00EE6633"/>
    <w:rsid w:val="00EE6D8C"/>
    <w:rsid w:val="00EE7CE9"/>
    <w:rsid w:val="00EF1849"/>
    <w:rsid w:val="00EF234C"/>
    <w:rsid w:val="00EF28A1"/>
    <w:rsid w:val="00EF6884"/>
    <w:rsid w:val="00EF782B"/>
    <w:rsid w:val="00F01492"/>
    <w:rsid w:val="00F031D2"/>
    <w:rsid w:val="00F040FD"/>
    <w:rsid w:val="00F06A0B"/>
    <w:rsid w:val="00F06E3E"/>
    <w:rsid w:val="00F07EB3"/>
    <w:rsid w:val="00F119EE"/>
    <w:rsid w:val="00F14683"/>
    <w:rsid w:val="00F17CA7"/>
    <w:rsid w:val="00F212CC"/>
    <w:rsid w:val="00F21E26"/>
    <w:rsid w:val="00F229EC"/>
    <w:rsid w:val="00F2435C"/>
    <w:rsid w:val="00F247EF"/>
    <w:rsid w:val="00F31910"/>
    <w:rsid w:val="00F31D5D"/>
    <w:rsid w:val="00F320C7"/>
    <w:rsid w:val="00F348F0"/>
    <w:rsid w:val="00F3548C"/>
    <w:rsid w:val="00F360BA"/>
    <w:rsid w:val="00F362B0"/>
    <w:rsid w:val="00F37268"/>
    <w:rsid w:val="00F40F53"/>
    <w:rsid w:val="00F4275A"/>
    <w:rsid w:val="00F44D90"/>
    <w:rsid w:val="00F51042"/>
    <w:rsid w:val="00F519F9"/>
    <w:rsid w:val="00F53251"/>
    <w:rsid w:val="00F5437F"/>
    <w:rsid w:val="00F57316"/>
    <w:rsid w:val="00F57381"/>
    <w:rsid w:val="00F57BFD"/>
    <w:rsid w:val="00F609E1"/>
    <w:rsid w:val="00F6129B"/>
    <w:rsid w:val="00F61344"/>
    <w:rsid w:val="00F620D4"/>
    <w:rsid w:val="00F7728C"/>
    <w:rsid w:val="00F857E5"/>
    <w:rsid w:val="00F863EF"/>
    <w:rsid w:val="00F900D3"/>
    <w:rsid w:val="00F90AB6"/>
    <w:rsid w:val="00F92034"/>
    <w:rsid w:val="00F948A9"/>
    <w:rsid w:val="00F957CD"/>
    <w:rsid w:val="00FA03B5"/>
    <w:rsid w:val="00FA0B94"/>
    <w:rsid w:val="00FA18B3"/>
    <w:rsid w:val="00FA1D1A"/>
    <w:rsid w:val="00FA2B58"/>
    <w:rsid w:val="00FB6A7B"/>
    <w:rsid w:val="00FC4E6A"/>
    <w:rsid w:val="00FD0F79"/>
    <w:rsid w:val="00FD244B"/>
    <w:rsid w:val="00FD3506"/>
    <w:rsid w:val="00FE1B49"/>
    <w:rsid w:val="00FE2E04"/>
    <w:rsid w:val="00FE4352"/>
    <w:rsid w:val="00FE5425"/>
    <w:rsid w:val="00FE6C17"/>
    <w:rsid w:val="00FE7BE5"/>
    <w:rsid w:val="00FF0817"/>
    <w:rsid w:val="00FF0CCD"/>
    <w:rsid w:val="00FF4A14"/>
    <w:rsid w:val="00FF5EC0"/>
    <w:rsid w:val="00FF6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ru v:ext="edit" colors="#e7f1d2,#e5e8f7,#fffee7,#ddf2d2,#fbd68d,#fce2ae,#fef1d6,#fffed6"/>
      <o:colormenu v:ext="edit" fillcolor="none [1629]" strokecolor="none [3069]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erpetua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FF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A478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3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72D"/>
    <w:rPr>
      <w:lang w:eastAsia="ja-JP"/>
    </w:rPr>
  </w:style>
  <w:style w:type="paragraph" w:styleId="Footer">
    <w:name w:val="footer"/>
    <w:basedOn w:val="Normal"/>
    <w:link w:val="FooterChar"/>
    <w:rsid w:val="00593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372D"/>
    <w:rPr>
      <w:lang w:eastAsia="ja-JP"/>
    </w:rPr>
  </w:style>
  <w:style w:type="paragraph" w:styleId="BalloonText">
    <w:name w:val="Balloon Text"/>
    <w:basedOn w:val="Normal"/>
    <w:link w:val="BalloonTextChar"/>
    <w:rsid w:val="00593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372D"/>
    <w:rPr>
      <w:rFonts w:ascii="Tahoma" w:hAnsi="Tahoma" w:cs="Tahoma"/>
      <w:sz w:val="16"/>
      <w:szCs w:val="16"/>
      <w:lang w:eastAsia="ja-JP"/>
    </w:rPr>
  </w:style>
  <w:style w:type="paragraph" w:styleId="BodyText3">
    <w:name w:val="Body Text 3"/>
    <w:link w:val="BodyText3Char"/>
    <w:uiPriority w:val="99"/>
    <w:unhideWhenUsed/>
    <w:rsid w:val="00FF4A14"/>
    <w:pPr>
      <w:spacing w:after="120" w:line="285" w:lineRule="auto"/>
    </w:pPr>
    <w:rPr>
      <w:rFonts w:ascii="Constantia" w:eastAsia="Times New Roman" w:hAnsi="Constantia"/>
      <w:color w:val="000000"/>
      <w:kern w:val="28"/>
      <w:sz w:val="16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FF4A14"/>
    <w:rPr>
      <w:rFonts w:ascii="Constantia" w:eastAsia="Times New Roman" w:hAnsi="Constantia"/>
      <w:color w:val="000000"/>
      <w:kern w:val="28"/>
      <w:sz w:val="16"/>
      <w:szCs w:val="22"/>
      <w:lang w:val="en-US" w:eastAsia="en-US" w:bidi="ar-SA"/>
    </w:rPr>
  </w:style>
  <w:style w:type="character" w:customStyle="1" w:styleId="apple-style-span">
    <w:name w:val="apple-style-span"/>
    <w:basedOn w:val="DefaultParagraphFont"/>
    <w:rsid w:val="000D3023"/>
  </w:style>
  <w:style w:type="character" w:customStyle="1" w:styleId="apple-converted-space">
    <w:name w:val="apple-converted-space"/>
    <w:basedOn w:val="DefaultParagraphFont"/>
    <w:rsid w:val="000D3023"/>
  </w:style>
  <w:style w:type="character" w:styleId="Hyperlink">
    <w:name w:val="Hyperlink"/>
    <w:basedOn w:val="DefaultParagraphFont"/>
    <w:uiPriority w:val="99"/>
    <w:unhideWhenUsed/>
    <w:rsid w:val="009707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22C"/>
    <w:pPr>
      <w:ind w:left="720"/>
      <w:contextualSpacing/>
    </w:pPr>
  </w:style>
  <w:style w:type="paragraph" w:styleId="DocumentMap">
    <w:name w:val="Document Map"/>
    <w:basedOn w:val="Normal"/>
    <w:link w:val="DocumentMapChar"/>
    <w:semiHidden/>
    <w:unhideWhenUsed/>
    <w:rsid w:val="00AA298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A298D"/>
    <w:rPr>
      <w:rFonts w:ascii="Tahoma" w:hAnsi="Tahoma" w:cs="Tahoma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rsid w:val="00A47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lman\My%20Documents\Downloads\TS0300048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682C-55E3-43E3-8AFB-043AC60A1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42A687-E6E2-4F09-A0C6-448538C1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TS030004816</Template>
  <TotalTime>106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Fraz HD Studio</cp:lastModifiedBy>
  <cp:revision>16</cp:revision>
  <cp:lastPrinted>2018-07-07T10:43:00Z</cp:lastPrinted>
  <dcterms:created xsi:type="dcterms:W3CDTF">2018-07-14T05:44:00Z</dcterms:created>
  <dcterms:modified xsi:type="dcterms:W3CDTF">2018-09-12T12:06:00Z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TC300048169990</vt:lpwstr>
  </property>
</Properties>
</file>