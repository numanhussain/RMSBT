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063" w:rsidRPr="00F23368" w:rsidRDefault="00D70063" w:rsidP="005A4287">
      <w:pPr>
        <w:pStyle w:val="Heading3"/>
        <w:ind w:right="-187"/>
        <w:rPr>
          <w:sz w:val="18"/>
          <w:szCs w:val="18"/>
        </w:rPr>
      </w:pPr>
      <w:r w:rsidRPr="00F23368">
        <w:rPr>
          <w:noProof/>
          <w:sz w:val="18"/>
          <w:szCs w:val="18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4B34010B" wp14:editId="2518E96D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48840" cy="8458200"/>
                <wp:effectExtent l="0" t="0" r="381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B87" w:rsidRPr="00486E5D" w:rsidRDefault="00D70063" w:rsidP="00D11B87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3AF241DB" wp14:editId="7AD5494B">
                                  <wp:extent cx="1838325" cy="2363560"/>
                                  <wp:effectExtent l="190500" t="190500" r="180975" b="18923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7653" cy="24141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70063" w:rsidRPr="007D201F" w:rsidRDefault="00246CB2" w:rsidP="00D70063">
                            <w:pPr>
                              <w:pStyle w:val="Subtitle"/>
                              <w:rPr>
                                <w:b/>
                                <w:sz w:val="30"/>
                              </w:rPr>
                            </w:pPr>
                            <w:sdt>
                              <w:sdtPr>
                                <w:rPr>
                                  <w:b/>
                                  <w:sz w:val="30"/>
                                </w:rPr>
                                <w:alias w:val="Position Title"/>
                                <w:tag w:val=""/>
                                <w:id w:val="-214128171"/>
                                <w:placeholder>
                                  <w:docPart w:val="425334C16E6A4FF794A58DDA5EC744F9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D11B87" w:rsidRPr="007D201F">
                                  <w:rPr>
                                    <w:b/>
                                    <w:sz w:val="30"/>
                                  </w:rPr>
                                  <w:t>MUHAMMAD ASADULLAH</w:t>
                                </w:r>
                                <w:r w:rsidR="00D11B87" w:rsidRPr="007D201F">
                                  <w:rPr>
                                    <w:b/>
                                    <w:sz w:val="30"/>
                                  </w:rPr>
                                  <w:br/>
                                  <w:t>QURESHI</w:t>
                                </w:r>
                              </w:sdtContent>
                            </w:sdt>
                          </w:p>
                          <w:p w:rsidR="00D11B87" w:rsidRDefault="00D11B87" w:rsidP="00D70063">
                            <w:pPr>
                              <w:pStyle w:val="Subtitle"/>
                            </w:pPr>
                            <w:r>
                              <w:t>ASSISTANT MAINTAINER</w:t>
                            </w:r>
                          </w:p>
                          <w:p w:rsidR="0030254F" w:rsidRDefault="0030254F" w:rsidP="00D70063">
                            <w:pPr>
                              <w:pStyle w:val="Subtitle"/>
                            </w:pPr>
                            <w:r>
                              <w:t>(DAE MECHANICAL)</w:t>
                            </w:r>
                          </w:p>
                          <w:p w:rsidR="00855B21" w:rsidRDefault="00855B21" w:rsidP="00D70063">
                            <w:pPr>
                              <w:pStyle w:val="Subtitle"/>
                            </w:pPr>
                          </w:p>
                          <w:p w:rsidR="00855B21" w:rsidRDefault="00855B21" w:rsidP="00D70063">
                            <w:pPr>
                              <w:pStyle w:val="Subtitle"/>
                            </w:pPr>
                            <w:r w:rsidRPr="00855B21">
                              <w:rPr>
                                <w:b/>
                                <w:u w:val="single"/>
                              </w:rPr>
                              <w:t>date of birth</w:t>
                            </w:r>
                            <w:r>
                              <w:t>.</w:t>
                            </w:r>
                          </w:p>
                          <w:p w:rsidR="00855B21" w:rsidRPr="00855B21" w:rsidRDefault="00855B21" w:rsidP="00D70063">
                            <w:pPr>
                              <w:pStyle w:val="Subtitle"/>
                              <w:rPr>
                                <w:rFonts w:asciiTheme="minorHAnsi" w:eastAsiaTheme="minorHAnsi" w:hAnsiTheme="minorHAnsi"/>
                                <w:caps w:val="0"/>
                                <w:color w:val="auto"/>
                                <w:lang w:eastAsia="en-US"/>
                              </w:rPr>
                            </w:pPr>
                            <w:r w:rsidRPr="00855B21">
                              <w:rPr>
                                <w:rFonts w:asciiTheme="minorHAnsi" w:eastAsiaTheme="minorHAnsi" w:hAnsiTheme="minorHAnsi"/>
                                <w:caps w:val="0"/>
                                <w:color w:val="auto"/>
                                <w:lang w:eastAsia="en-US"/>
                              </w:rPr>
                              <w:t>25-08-1994</w:t>
                            </w:r>
                          </w:p>
                          <w:p w:rsidR="00D70063" w:rsidRPr="00F23368" w:rsidRDefault="00246CB2" w:rsidP="00D70063">
                            <w:pPr>
                              <w:pStyle w:val="Heading1"/>
                              <w:rPr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-1270160369"/>
                                <w:placeholder>
                                  <w:docPart w:val="3865D013D27E4E61B54DAF186326CAC2"/>
                                </w:placeholder>
                                <w:temporary/>
                                <w:showingPlcHdr/>
                              </w:sdtPr>
                              <w:sdtEndPr/>
                              <w:sdtContent>
                                <w:r w:rsidR="00D70063" w:rsidRPr="00F23368">
                                  <w:rPr>
                                    <w:sz w:val="22"/>
                                    <w:szCs w:val="22"/>
                                  </w:rPr>
                                  <w:t>Objective</w:t>
                                </w:r>
                              </w:sdtContent>
                            </w:sdt>
                          </w:p>
                          <w:p w:rsidR="00D70063" w:rsidRPr="00F23368" w:rsidRDefault="00D11B87" w:rsidP="00D7006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23368">
                              <w:rPr>
                                <w:sz w:val="22"/>
                                <w:szCs w:val="22"/>
                              </w:rPr>
                              <w:t>TO GET START WITH A WELL REPUTED ORGANIZATION FOR GIVING MY BEST.</w:t>
                            </w:r>
                          </w:p>
                          <w:sdt>
                            <w:sdtPr>
                              <w:rPr>
                                <w:sz w:val="22"/>
                                <w:szCs w:val="22"/>
                              </w:rPr>
                              <w:id w:val="1993831541"/>
                              <w:temporary/>
                              <w:showingPlcHdr/>
                            </w:sdtPr>
                            <w:sdtEndPr/>
                            <w:sdtContent>
                              <w:p w:rsidR="00D70063" w:rsidRPr="00F23368" w:rsidRDefault="00D70063" w:rsidP="00D70063">
                                <w:pPr>
                                  <w:pStyle w:val="Heading2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F23368">
                                  <w:rPr>
                                    <w:sz w:val="22"/>
                                    <w:szCs w:val="22"/>
                                  </w:rPr>
                                  <w:t>Skills &amp; Abilities</w:t>
                                </w:r>
                              </w:p>
                            </w:sdtContent>
                          </w:sdt>
                          <w:p w:rsidR="00D11B87" w:rsidRPr="00F23368" w:rsidRDefault="00D11B87" w:rsidP="00D7006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F23368">
                              <w:rPr>
                                <w:sz w:val="22"/>
                                <w:szCs w:val="22"/>
                              </w:rPr>
                              <w:t xml:space="preserve">Troubleshooting and Maintenance of Mechanical </w:t>
                            </w:r>
                            <w:r w:rsidR="00EC13AA" w:rsidRPr="00F23368">
                              <w:rPr>
                                <w:sz w:val="22"/>
                                <w:szCs w:val="22"/>
                              </w:rPr>
                              <w:t>equipment’s</w:t>
                            </w:r>
                            <w:r w:rsidRPr="00F23368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proofErr w:type="gramEnd"/>
                          </w:p>
                          <w:p w:rsidR="007D201F" w:rsidRPr="00F23368" w:rsidRDefault="007D201F" w:rsidP="00D70063">
                            <w:pPr>
                              <w:pStyle w:val="Heading2"/>
                              <w:rPr>
                                <w:sz w:val="22"/>
                                <w:szCs w:val="22"/>
                              </w:rPr>
                            </w:pPr>
                            <w:r w:rsidRPr="00F23368">
                              <w:rPr>
                                <w:sz w:val="22"/>
                                <w:szCs w:val="22"/>
                              </w:rPr>
                              <w:t>PHYSICAL ADDRESS</w:t>
                            </w:r>
                          </w:p>
                          <w:p w:rsidR="00D70063" w:rsidRPr="00F23368" w:rsidRDefault="00D11B87" w:rsidP="00D70063">
                            <w:pPr>
                              <w:pStyle w:val="ContactInfo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F23368">
                              <w:rPr>
                                <w:sz w:val="22"/>
                                <w:szCs w:val="22"/>
                              </w:rPr>
                              <w:t>D-83 N</w:t>
                            </w:r>
                            <w:r w:rsidR="00EC13AA" w:rsidRPr="00F23368">
                              <w:rPr>
                                <w:sz w:val="22"/>
                                <w:szCs w:val="22"/>
                              </w:rPr>
                              <w:t>EW COLONY CHASHNA BARRAGE, DISTT.</w:t>
                            </w:r>
                            <w:proofErr w:type="gramEnd"/>
                            <w:r w:rsidR="00EC13AA" w:rsidRPr="00F23368">
                              <w:rPr>
                                <w:sz w:val="22"/>
                                <w:szCs w:val="22"/>
                              </w:rPr>
                              <w:t xml:space="preserve"> MIANWALI</w:t>
                            </w:r>
                          </w:p>
                          <w:p w:rsidR="00D11B87" w:rsidRPr="00F23368" w:rsidRDefault="00D11B87" w:rsidP="00D70063">
                            <w:pPr>
                              <w:pStyle w:val="ContactInfo"/>
                              <w:rPr>
                                <w:sz w:val="22"/>
                                <w:szCs w:val="22"/>
                              </w:rPr>
                            </w:pPr>
                            <w:r w:rsidRPr="00F23368">
                              <w:rPr>
                                <w:rStyle w:val="Strong"/>
                                <w:sz w:val="22"/>
                                <w:szCs w:val="22"/>
                              </w:rPr>
                              <w:t>P</w:t>
                            </w:r>
                            <w:r w:rsidR="007D201F" w:rsidRPr="00F23368">
                              <w:rPr>
                                <w:rStyle w:val="Strong"/>
                                <w:sz w:val="22"/>
                                <w:szCs w:val="22"/>
                              </w:rPr>
                              <w:t xml:space="preserve"> #</w:t>
                            </w:r>
                            <w:r w:rsidRPr="00F23368">
                              <w:rPr>
                                <w:rStyle w:val="Strong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23368">
                              <w:rPr>
                                <w:rStyle w:val="Strong"/>
                                <w:b w:val="0"/>
                                <w:sz w:val="22"/>
                                <w:szCs w:val="22"/>
                              </w:rPr>
                              <w:t>03068070388</w:t>
                            </w:r>
                            <w:r w:rsidR="00D70063" w:rsidRPr="00F2336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D70063" w:rsidRPr="00F23368" w:rsidRDefault="00D11B87" w:rsidP="00D70063">
                            <w:pPr>
                              <w:pStyle w:val="ContactInfo"/>
                              <w:rPr>
                                <w:sz w:val="22"/>
                                <w:szCs w:val="22"/>
                              </w:rPr>
                            </w:pPr>
                            <w:r w:rsidRPr="00F23368">
                              <w:rPr>
                                <w:sz w:val="22"/>
                                <w:szCs w:val="22"/>
                              </w:rPr>
                              <w:t>asadullah.qureshi8@hotmail.com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escription: Sidebar text box" style="position:absolute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" filled="f" stroked="f">
                <v:textbox inset="0,0,0,0">
                  <w:txbxContent>
                    <w:p w:rsidR="00D11B87" w:rsidRPr="00486E5D" w:rsidRDefault="00D70063" w:rsidP="00D11B87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3AF241DB" wp14:editId="7AD5494B">
                            <wp:extent cx="1838325" cy="2363560"/>
                            <wp:effectExtent l="190500" t="190500" r="180975" b="18923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77653" cy="241412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70063" w:rsidRPr="007D201F" w:rsidRDefault="00246CB2" w:rsidP="00D70063">
                      <w:pPr>
                        <w:pStyle w:val="Subtitle"/>
                        <w:rPr>
                          <w:b/>
                          <w:sz w:val="30"/>
                        </w:rPr>
                      </w:pPr>
                      <w:sdt>
                        <w:sdtPr>
                          <w:rPr>
                            <w:b/>
                            <w:sz w:val="30"/>
                          </w:rPr>
                          <w:alias w:val="Position Title"/>
                          <w:tag w:val=""/>
                          <w:id w:val="-214128171"/>
                          <w:placeholder>
                            <w:docPart w:val="425334C16E6A4FF794A58DDA5EC744F9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r w:rsidR="00D11B87" w:rsidRPr="007D201F">
                            <w:rPr>
                              <w:b/>
                              <w:sz w:val="30"/>
                            </w:rPr>
                            <w:t>MUHAMMAD ASADULLAH</w:t>
                          </w:r>
                          <w:r w:rsidR="00D11B87" w:rsidRPr="007D201F">
                            <w:rPr>
                              <w:b/>
                              <w:sz w:val="30"/>
                            </w:rPr>
                            <w:br/>
                            <w:t>QURESHI</w:t>
                          </w:r>
                        </w:sdtContent>
                      </w:sdt>
                    </w:p>
                    <w:p w:rsidR="00D11B87" w:rsidRDefault="00D11B87" w:rsidP="00D70063">
                      <w:pPr>
                        <w:pStyle w:val="Subtitle"/>
                      </w:pPr>
                      <w:r>
                        <w:t>ASSISTANT MAINTAINER</w:t>
                      </w:r>
                    </w:p>
                    <w:p w:rsidR="0030254F" w:rsidRDefault="0030254F" w:rsidP="00D70063">
                      <w:pPr>
                        <w:pStyle w:val="Subtitle"/>
                      </w:pPr>
                      <w:r>
                        <w:t>(DAE MECHANICAL)</w:t>
                      </w:r>
                    </w:p>
                    <w:p w:rsidR="00855B21" w:rsidRDefault="00855B21" w:rsidP="00D70063">
                      <w:pPr>
                        <w:pStyle w:val="Subtitle"/>
                      </w:pPr>
                    </w:p>
                    <w:p w:rsidR="00855B21" w:rsidRDefault="00855B21" w:rsidP="00D70063">
                      <w:pPr>
                        <w:pStyle w:val="Subtitle"/>
                      </w:pPr>
                      <w:r w:rsidRPr="00855B21">
                        <w:rPr>
                          <w:b/>
                          <w:u w:val="single"/>
                        </w:rPr>
                        <w:t>date of birth</w:t>
                      </w:r>
                      <w:r>
                        <w:t>.</w:t>
                      </w:r>
                    </w:p>
                    <w:p w:rsidR="00855B21" w:rsidRPr="00855B21" w:rsidRDefault="00855B21" w:rsidP="00D70063">
                      <w:pPr>
                        <w:pStyle w:val="Subtitle"/>
                        <w:rPr>
                          <w:rFonts w:asciiTheme="minorHAnsi" w:eastAsiaTheme="minorHAnsi" w:hAnsiTheme="minorHAnsi"/>
                          <w:caps w:val="0"/>
                          <w:color w:val="auto"/>
                          <w:lang w:eastAsia="en-US"/>
                        </w:rPr>
                      </w:pPr>
                      <w:r w:rsidRPr="00855B21">
                        <w:rPr>
                          <w:rFonts w:asciiTheme="minorHAnsi" w:eastAsiaTheme="minorHAnsi" w:hAnsiTheme="minorHAnsi"/>
                          <w:caps w:val="0"/>
                          <w:color w:val="auto"/>
                          <w:lang w:eastAsia="en-US"/>
                        </w:rPr>
                        <w:t>25-08-1994</w:t>
                      </w:r>
                    </w:p>
                    <w:p w:rsidR="00D70063" w:rsidRPr="00F23368" w:rsidRDefault="00246CB2" w:rsidP="00D70063">
                      <w:pPr>
                        <w:pStyle w:val="Heading1"/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sz w:val="22"/>
                            <w:szCs w:val="22"/>
                          </w:rPr>
                          <w:id w:val="-1270160369"/>
                          <w:placeholder>
                            <w:docPart w:val="3865D013D27E4E61B54DAF186326CAC2"/>
                          </w:placeholder>
                          <w:temporary/>
                          <w:showingPlcHdr/>
                        </w:sdtPr>
                        <w:sdtEndPr/>
                        <w:sdtContent>
                          <w:r w:rsidR="00D70063" w:rsidRPr="00F23368">
                            <w:rPr>
                              <w:sz w:val="22"/>
                              <w:szCs w:val="22"/>
                            </w:rPr>
                            <w:t>Objective</w:t>
                          </w:r>
                        </w:sdtContent>
                      </w:sdt>
                    </w:p>
                    <w:p w:rsidR="00D70063" w:rsidRPr="00F23368" w:rsidRDefault="00D11B87" w:rsidP="00D70063">
                      <w:pPr>
                        <w:rPr>
                          <w:sz w:val="22"/>
                          <w:szCs w:val="22"/>
                        </w:rPr>
                      </w:pPr>
                      <w:r w:rsidRPr="00F23368">
                        <w:rPr>
                          <w:sz w:val="22"/>
                          <w:szCs w:val="22"/>
                        </w:rPr>
                        <w:t>TO GET START WITH A WELL REPUTED ORGANIZATION FOR GIVING MY BEST.</w:t>
                      </w:r>
                    </w:p>
                    <w:sdt>
                      <w:sdtPr>
                        <w:rPr>
                          <w:sz w:val="22"/>
                          <w:szCs w:val="22"/>
                        </w:rPr>
                        <w:id w:val="1993831541"/>
                        <w:temporary/>
                        <w:showingPlcHdr/>
                      </w:sdtPr>
                      <w:sdtEndPr/>
                      <w:sdtContent>
                        <w:p w:rsidR="00D70063" w:rsidRPr="00F23368" w:rsidRDefault="00D70063" w:rsidP="00D70063">
                          <w:pPr>
                            <w:pStyle w:val="Heading2"/>
                            <w:rPr>
                              <w:sz w:val="22"/>
                              <w:szCs w:val="22"/>
                            </w:rPr>
                          </w:pPr>
                          <w:r w:rsidRPr="00F23368">
                            <w:rPr>
                              <w:sz w:val="22"/>
                              <w:szCs w:val="22"/>
                            </w:rPr>
                            <w:t>Skills &amp; Abilities</w:t>
                          </w:r>
                        </w:p>
                      </w:sdtContent>
                    </w:sdt>
                    <w:p w:rsidR="00D11B87" w:rsidRPr="00F23368" w:rsidRDefault="00D11B87" w:rsidP="00D70063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F23368">
                        <w:rPr>
                          <w:sz w:val="22"/>
                          <w:szCs w:val="22"/>
                        </w:rPr>
                        <w:t xml:space="preserve">Troubleshooting and Maintenance of Mechanical </w:t>
                      </w:r>
                      <w:r w:rsidR="00EC13AA" w:rsidRPr="00F23368">
                        <w:rPr>
                          <w:sz w:val="22"/>
                          <w:szCs w:val="22"/>
                        </w:rPr>
                        <w:t>equipment’s</w:t>
                      </w:r>
                      <w:r w:rsidRPr="00F23368">
                        <w:rPr>
                          <w:sz w:val="22"/>
                          <w:szCs w:val="22"/>
                        </w:rPr>
                        <w:t>.</w:t>
                      </w:r>
                      <w:proofErr w:type="gramEnd"/>
                    </w:p>
                    <w:p w:rsidR="007D201F" w:rsidRPr="00F23368" w:rsidRDefault="007D201F" w:rsidP="00D70063">
                      <w:pPr>
                        <w:pStyle w:val="Heading2"/>
                        <w:rPr>
                          <w:sz w:val="22"/>
                          <w:szCs w:val="22"/>
                        </w:rPr>
                      </w:pPr>
                      <w:r w:rsidRPr="00F23368">
                        <w:rPr>
                          <w:sz w:val="22"/>
                          <w:szCs w:val="22"/>
                        </w:rPr>
                        <w:t>PHYSICAL ADDRESS</w:t>
                      </w:r>
                    </w:p>
                    <w:p w:rsidR="00D70063" w:rsidRPr="00F23368" w:rsidRDefault="00D11B87" w:rsidP="00D70063">
                      <w:pPr>
                        <w:pStyle w:val="ContactInfo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F23368">
                        <w:rPr>
                          <w:sz w:val="22"/>
                          <w:szCs w:val="22"/>
                        </w:rPr>
                        <w:t>D-83 N</w:t>
                      </w:r>
                      <w:r w:rsidR="00EC13AA" w:rsidRPr="00F23368">
                        <w:rPr>
                          <w:sz w:val="22"/>
                          <w:szCs w:val="22"/>
                        </w:rPr>
                        <w:t>EW COLONY CHASHNA BARRAGE, DISTT.</w:t>
                      </w:r>
                      <w:proofErr w:type="gramEnd"/>
                      <w:r w:rsidR="00EC13AA" w:rsidRPr="00F23368">
                        <w:rPr>
                          <w:sz w:val="22"/>
                          <w:szCs w:val="22"/>
                        </w:rPr>
                        <w:t xml:space="preserve"> MIANWALI</w:t>
                      </w:r>
                    </w:p>
                    <w:p w:rsidR="00D11B87" w:rsidRPr="00F23368" w:rsidRDefault="00D11B87" w:rsidP="00D70063">
                      <w:pPr>
                        <w:pStyle w:val="ContactInfo"/>
                        <w:rPr>
                          <w:sz w:val="22"/>
                          <w:szCs w:val="22"/>
                        </w:rPr>
                      </w:pPr>
                      <w:r w:rsidRPr="00F23368">
                        <w:rPr>
                          <w:rStyle w:val="Strong"/>
                          <w:sz w:val="22"/>
                          <w:szCs w:val="22"/>
                        </w:rPr>
                        <w:t>P</w:t>
                      </w:r>
                      <w:r w:rsidR="007D201F" w:rsidRPr="00F23368">
                        <w:rPr>
                          <w:rStyle w:val="Strong"/>
                          <w:sz w:val="22"/>
                          <w:szCs w:val="22"/>
                        </w:rPr>
                        <w:t xml:space="preserve"> #</w:t>
                      </w:r>
                      <w:r w:rsidRPr="00F23368">
                        <w:rPr>
                          <w:rStyle w:val="Strong"/>
                          <w:sz w:val="22"/>
                          <w:szCs w:val="22"/>
                        </w:rPr>
                        <w:t xml:space="preserve"> </w:t>
                      </w:r>
                      <w:r w:rsidRPr="00F23368">
                        <w:rPr>
                          <w:rStyle w:val="Strong"/>
                          <w:b w:val="0"/>
                          <w:sz w:val="22"/>
                          <w:szCs w:val="22"/>
                        </w:rPr>
                        <w:t>03068070388</w:t>
                      </w:r>
                      <w:r w:rsidR="00D70063" w:rsidRPr="00F23368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:rsidR="00D70063" w:rsidRPr="00F23368" w:rsidRDefault="00D11B87" w:rsidP="00D70063">
                      <w:pPr>
                        <w:pStyle w:val="ContactInfo"/>
                        <w:rPr>
                          <w:sz w:val="22"/>
                          <w:szCs w:val="22"/>
                        </w:rPr>
                      </w:pPr>
                      <w:r w:rsidRPr="00F23368">
                        <w:rPr>
                          <w:sz w:val="22"/>
                          <w:szCs w:val="22"/>
                        </w:rPr>
                        <w:t>asadullah.qureshi8@hotmail.com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</w:p>
    <w:sdt>
      <w:sdtPr>
        <w:rPr>
          <w:sz w:val="18"/>
          <w:szCs w:val="18"/>
        </w:rPr>
        <w:id w:val="1745452497"/>
        <w:placeholder>
          <w:docPart w:val="F59834CE52A94702B325973CE922A197"/>
        </w:placeholder>
        <w:temporary/>
        <w:showingPlcHdr/>
      </w:sdtPr>
      <w:sdtEndPr/>
      <w:sdtContent>
        <w:p w:rsidR="00D70063" w:rsidRPr="00F23368" w:rsidRDefault="00D70063" w:rsidP="00D70063">
          <w:pPr>
            <w:pStyle w:val="Heading3"/>
            <w:rPr>
              <w:sz w:val="18"/>
              <w:szCs w:val="18"/>
            </w:rPr>
          </w:pPr>
          <w:r w:rsidRPr="00F23368">
            <w:rPr>
              <w:sz w:val="18"/>
              <w:szCs w:val="18"/>
            </w:rPr>
            <w:t>Education</w:t>
          </w:r>
        </w:p>
      </w:sdtContent>
    </w:sdt>
    <w:p w:rsidR="007265C1" w:rsidRPr="00F23368" w:rsidRDefault="007265C1" w:rsidP="007265C1">
      <w:pPr>
        <w:pStyle w:val="Heading4"/>
        <w:rPr>
          <w:sz w:val="18"/>
          <w:szCs w:val="18"/>
        </w:rPr>
      </w:pPr>
      <w:r w:rsidRPr="00F23368">
        <w:rPr>
          <w:sz w:val="18"/>
          <w:szCs w:val="18"/>
        </w:rPr>
        <w:t>diploma of associate engineering</w:t>
      </w:r>
    </w:p>
    <w:p w:rsidR="007265C1" w:rsidRPr="00F23368" w:rsidRDefault="007265C1" w:rsidP="007265C1">
      <w:pPr>
        <w:pStyle w:val="Heading5"/>
        <w:rPr>
          <w:sz w:val="18"/>
          <w:szCs w:val="18"/>
        </w:rPr>
      </w:pPr>
      <w:r w:rsidRPr="00F23368">
        <w:rPr>
          <w:sz w:val="18"/>
          <w:szCs w:val="18"/>
        </w:rPr>
        <w:t>in mechanical technology</w:t>
      </w:r>
    </w:p>
    <w:p w:rsidR="007265C1" w:rsidRPr="00F23368" w:rsidRDefault="007265C1" w:rsidP="007265C1">
      <w:pPr>
        <w:pStyle w:val="Heading4"/>
        <w:rPr>
          <w:b w:val="0"/>
          <w:sz w:val="18"/>
          <w:szCs w:val="18"/>
        </w:rPr>
      </w:pPr>
      <w:r w:rsidRPr="00F23368">
        <w:rPr>
          <w:b w:val="0"/>
          <w:sz w:val="18"/>
          <w:szCs w:val="18"/>
        </w:rPr>
        <w:t>Dr. A.Q Khan Institute of technology, Mianwali</w:t>
      </w:r>
    </w:p>
    <w:p w:rsidR="007265C1" w:rsidRPr="00F23368" w:rsidRDefault="007265C1" w:rsidP="007265C1">
      <w:pPr>
        <w:rPr>
          <w:sz w:val="18"/>
          <w:szCs w:val="18"/>
          <w:lang w:eastAsia="ja-JP"/>
        </w:rPr>
      </w:pPr>
      <w:r w:rsidRPr="00F23368">
        <w:rPr>
          <w:rFonts w:eastAsiaTheme="minorEastAsia" w:cstheme="majorBidi"/>
          <w:caps/>
          <w:sz w:val="18"/>
          <w:szCs w:val="18"/>
          <w:lang w:eastAsia="ja-JP"/>
        </w:rPr>
        <w:t>2012~2015</w:t>
      </w:r>
    </w:p>
    <w:p w:rsidR="00D11B87" w:rsidRPr="00F23368" w:rsidRDefault="00D11B87" w:rsidP="00D11B87">
      <w:pPr>
        <w:pStyle w:val="Heading4"/>
        <w:rPr>
          <w:sz w:val="18"/>
          <w:szCs w:val="18"/>
        </w:rPr>
      </w:pPr>
      <w:r w:rsidRPr="00F23368">
        <w:rPr>
          <w:sz w:val="18"/>
          <w:szCs w:val="18"/>
        </w:rPr>
        <w:t>matriculation</w:t>
      </w:r>
    </w:p>
    <w:p w:rsidR="00D11B87" w:rsidRPr="00F23368" w:rsidRDefault="00D11B87" w:rsidP="00D11B87">
      <w:pPr>
        <w:pStyle w:val="Heading5"/>
        <w:rPr>
          <w:sz w:val="18"/>
          <w:szCs w:val="18"/>
        </w:rPr>
      </w:pPr>
      <w:proofErr w:type="gramStart"/>
      <w:r w:rsidRPr="00F23368">
        <w:rPr>
          <w:sz w:val="18"/>
          <w:szCs w:val="18"/>
        </w:rPr>
        <w:t>With computer sciences.</w:t>
      </w:r>
      <w:proofErr w:type="gramEnd"/>
    </w:p>
    <w:p w:rsidR="007265C1" w:rsidRPr="00F23368" w:rsidRDefault="00AA42D7" w:rsidP="007265C1">
      <w:pPr>
        <w:spacing w:after="0"/>
        <w:rPr>
          <w:sz w:val="18"/>
          <w:szCs w:val="18"/>
          <w:lang w:eastAsia="ja-JP"/>
        </w:rPr>
      </w:pPr>
      <w:r w:rsidRPr="00F23368">
        <w:rPr>
          <w:sz w:val="18"/>
          <w:szCs w:val="18"/>
          <w:lang w:eastAsia="ja-JP"/>
        </w:rPr>
        <w:t>G</w:t>
      </w:r>
      <w:r w:rsidR="00EC13AA" w:rsidRPr="00F23368">
        <w:rPr>
          <w:sz w:val="18"/>
          <w:szCs w:val="18"/>
          <w:lang w:eastAsia="ja-JP"/>
        </w:rPr>
        <w:t>OVT</w:t>
      </w:r>
      <w:r w:rsidR="00C2731A" w:rsidRPr="00F23368">
        <w:rPr>
          <w:sz w:val="18"/>
          <w:szCs w:val="18"/>
          <w:lang w:eastAsia="ja-JP"/>
        </w:rPr>
        <w:t>.</w:t>
      </w:r>
      <w:r w:rsidRPr="00F23368">
        <w:rPr>
          <w:sz w:val="18"/>
          <w:szCs w:val="18"/>
          <w:lang w:eastAsia="ja-JP"/>
        </w:rPr>
        <w:t xml:space="preserve"> H</w:t>
      </w:r>
      <w:r w:rsidR="00EC13AA" w:rsidRPr="00F23368">
        <w:rPr>
          <w:sz w:val="18"/>
          <w:szCs w:val="18"/>
          <w:lang w:eastAsia="ja-JP"/>
        </w:rPr>
        <w:t>IGH</w:t>
      </w:r>
      <w:r w:rsidRPr="00F23368">
        <w:rPr>
          <w:sz w:val="18"/>
          <w:szCs w:val="18"/>
          <w:lang w:eastAsia="ja-JP"/>
        </w:rPr>
        <w:t xml:space="preserve"> S</w:t>
      </w:r>
      <w:r w:rsidR="00EC13AA" w:rsidRPr="00F23368">
        <w:rPr>
          <w:sz w:val="18"/>
          <w:szCs w:val="18"/>
          <w:lang w:eastAsia="ja-JP"/>
        </w:rPr>
        <w:t>CHOOL</w:t>
      </w:r>
      <w:r w:rsidRPr="00F23368">
        <w:rPr>
          <w:sz w:val="18"/>
          <w:szCs w:val="18"/>
          <w:lang w:eastAsia="ja-JP"/>
        </w:rPr>
        <w:t>, WAPDA</w:t>
      </w:r>
      <w:r w:rsidR="007265C1" w:rsidRPr="00F23368">
        <w:rPr>
          <w:sz w:val="18"/>
          <w:szCs w:val="18"/>
          <w:lang w:eastAsia="ja-JP"/>
        </w:rPr>
        <w:t xml:space="preserve"> C</w:t>
      </w:r>
      <w:r w:rsidR="00EC13AA" w:rsidRPr="00F23368">
        <w:rPr>
          <w:sz w:val="18"/>
          <w:szCs w:val="18"/>
          <w:lang w:eastAsia="ja-JP"/>
        </w:rPr>
        <w:t>OLONY</w:t>
      </w:r>
      <w:r w:rsidR="007265C1" w:rsidRPr="00F23368">
        <w:rPr>
          <w:sz w:val="18"/>
          <w:szCs w:val="18"/>
          <w:lang w:eastAsia="ja-JP"/>
        </w:rPr>
        <w:t xml:space="preserve">, </w:t>
      </w:r>
      <w:r w:rsidR="00EC13AA" w:rsidRPr="00F23368">
        <w:rPr>
          <w:sz w:val="18"/>
          <w:szCs w:val="18"/>
          <w:lang w:eastAsia="ja-JP"/>
        </w:rPr>
        <w:t>CHASHMA</w:t>
      </w:r>
    </w:p>
    <w:p w:rsidR="00D70063" w:rsidRPr="00F23368" w:rsidRDefault="00D11B87" w:rsidP="007265C1">
      <w:pPr>
        <w:spacing w:after="0"/>
        <w:rPr>
          <w:sz w:val="18"/>
          <w:szCs w:val="18"/>
          <w:lang w:eastAsia="ja-JP"/>
        </w:rPr>
      </w:pPr>
      <w:r w:rsidRPr="00F23368">
        <w:rPr>
          <w:sz w:val="18"/>
          <w:szCs w:val="18"/>
          <w:lang w:eastAsia="ja-JP"/>
        </w:rPr>
        <w:t>2010~2012</w:t>
      </w:r>
    </w:p>
    <w:p w:rsidR="007265C1" w:rsidRPr="00F23368" w:rsidRDefault="007265C1" w:rsidP="007265C1">
      <w:pPr>
        <w:spacing w:after="0"/>
        <w:rPr>
          <w:sz w:val="18"/>
          <w:szCs w:val="18"/>
          <w:lang w:eastAsia="ja-JP"/>
        </w:rPr>
      </w:pPr>
    </w:p>
    <w:p w:rsidR="007D201F" w:rsidRPr="00F23368" w:rsidRDefault="007D201F" w:rsidP="007D201F">
      <w:pPr>
        <w:pStyle w:val="Heading3"/>
        <w:rPr>
          <w:sz w:val="18"/>
          <w:szCs w:val="18"/>
        </w:rPr>
      </w:pPr>
      <w:r w:rsidRPr="00F23368">
        <w:rPr>
          <w:sz w:val="18"/>
          <w:szCs w:val="18"/>
        </w:rPr>
        <w:t>courseS</w:t>
      </w:r>
    </w:p>
    <w:p w:rsidR="007D201F" w:rsidRPr="00F23368" w:rsidRDefault="003E4FD1" w:rsidP="003E4FD1">
      <w:pPr>
        <w:spacing w:after="0"/>
        <w:rPr>
          <w:b/>
          <w:sz w:val="18"/>
          <w:szCs w:val="18"/>
          <w:lang w:eastAsia="ja-JP"/>
        </w:rPr>
      </w:pPr>
      <w:r w:rsidRPr="00F23368">
        <w:rPr>
          <w:b/>
          <w:sz w:val="18"/>
          <w:szCs w:val="18"/>
          <w:lang w:eastAsia="ja-JP"/>
        </w:rPr>
        <w:t xml:space="preserve">BASICS OF </w:t>
      </w:r>
      <w:proofErr w:type="gramStart"/>
      <w:r w:rsidRPr="00F23368">
        <w:rPr>
          <w:b/>
          <w:sz w:val="18"/>
          <w:szCs w:val="18"/>
          <w:lang w:eastAsia="ja-JP"/>
        </w:rPr>
        <w:t>I</w:t>
      </w:r>
      <w:r w:rsidR="007D201F" w:rsidRPr="00F23368">
        <w:rPr>
          <w:b/>
          <w:sz w:val="18"/>
          <w:szCs w:val="18"/>
          <w:lang w:eastAsia="ja-JP"/>
        </w:rPr>
        <w:t>T</w:t>
      </w:r>
      <w:proofErr w:type="gramEnd"/>
      <w:r w:rsidRPr="00F23368">
        <w:rPr>
          <w:b/>
          <w:sz w:val="18"/>
          <w:szCs w:val="18"/>
          <w:lang w:eastAsia="ja-JP"/>
        </w:rPr>
        <w:t xml:space="preserve"> SOFTWARES</w:t>
      </w:r>
    </w:p>
    <w:p w:rsidR="007D201F" w:rsidRPr="00F23368" w:rsidRDefault="003E4FD1" w:rsidP="007265C1">
      <w:pPr>
        <w:spacing w:after="0"/>
        <w:rPr>
          <w:sz w:val="18"/>
          <w:szCs w:val="18"/>
          <w:lang w:eastAsia="ja-JP"/>
        </w:rPr>
      </w:pPr>
      <w:r w:rsidRPr="00F23368">
        <w:rPr>
          <w:sz w:val="18"/>
          <w:szCs w:val="18"/>
          <w:lang w:eastAsia="ja-JP"/>
        </w:rPr>
        <w:t>PIXEL INSTITUTE OF COMPUTER SCIENCES, CHASHMA</w:t>
      </w:r>
    </w:p>
    <w:p w:rsidR="007D201F" w:rsidRPr="00F23368" w:rsidRDefault="007D201F" w:rsidP="007265C1">
      <w:pPr>
        <w:spacing w:after="0"/>
        <w:rPr>
          <w:sz w:val="18"/>
          <w:szCs w:val="18"/>
          <w:lang w:eastAsia="ja-JP"/>
        </w:rPr>
      </w:pPr>
    </w:p>
    <w:p w:rsidR="00D11B87" w:rsidRPr="00F23368" w:rsidRDefault="00246CB2" w:rsidP="00D11B87">
      <w:pPr>
        <w:pStyle w:val="Heading3"/>
        <w:rPr>
          <w:sz w:val="18"/>
          <w:szCs w:val="18"/>
        </w:rPr>
      </w:pPr>
      <w:sdt>
        <w:sdtPr>
          <w:rPr>
            <w:sz w:val="18"/>
            <w:szCs w:val="18"/>
          </w:rPr>
          <w:id w:val="-1420087472"/>
          <w:placeholder>
            <w:docPart w:val="7E87F44AFABC4DAB949C9BEDB30A4625"/>
          </w:placeholder>
          <w:temporary/>
          <w:showingPlcHdr/>
        </w:sdtPr>
        <w:sdtEndPr/>
        <w:sdtContent>
          <w:r w:rsidR="00D11B87" w:rsidRPr="00F23368">
            <w:rPr>
              <w:sz w:val="18"/>
              <w:szCs w:val="18"/>
            </w:rPr>
            <w:t>Experience</w:t>
          </w:r>
        </w:sdtContent>
      </w:sdt>
      <w:r w:rsidR="00AA42D7" w:rsidRPr="00F23368">
        <w:rPr>
          <w:sz w:val="18"/>
          <w:szCs w:val="18"/>
        </w:rPr>
        <w:t>S</w:t>
      </w:r>
    </w:p>
    <w:p w:rsidR="007265C1" w:rsidRPr="00F23368" w:rsidRDefault="007265C1" w:rsidP="007265C1">
      <w:pPr>
        <w:pStyle w:val="Heading4"/>
        <w:rPr>
          <w:sz w:val="18"/>
          <w:szCs w:val="18"/>
        </w:rPr>
      </w:pPr>
      <w:r w:rsidRPr="00F23368">
        <w:rPr>
          <w:sz w:val="18"/>
          <w:szCs w:val="18"/>
        </w:rPr>
        <w:t>CHASMA NUCLEAR POWER PLANT UNIT-1</w:t>
      </w:r>
    </w:p>
    <w:p w:rsidR="00C2731A" w:rsidRPr="00F23368" w:rsidRDefault="00C2731A" w:rsidP="007265C1">
      <w:pPr>
        <w:pStyle w:val="Heading5"/>
        <w:rPr>
          <w:sz w:val="18"/>
          <w:szCs w:val="18"/>
        </w:rPr>
      </w:pPr>
      <w:r w:rsidRPr="00F23368">
        <w:rPr>
          <w:sz w:val="18"/>
          <w:szCs w:val="18"/>
        </w:rPr>
        <w:t>DURING REFUELING OUTAGE-11 (2017)</w:t>
      </w:r>
    </w:p>
    <w:p w:rsidR="007265C1" w:rsidRPr="00F23368" w:rsidRDefault="007265C1" w:rsidP="007265C1">
      <w:pPr>
        <w:pStyle w:val="Heading5"/>
        <w:rPr>
          <w:sz w:val="18"/>
          <w:szCs w:val="18"/>
        </w:rPr>
      </w:pPr>
      <w:r w:rsidRPr="00F23368">
        <w:rPr>
          <w:sz w:val="18"/>
          <w:szCs w:val="18"/>
        </w:rPr>
        <w:t>shutdown assistant maintainer HVAC group</w:t>
      </w:r>
    </w:p>
    <w:p w:rsidR="007265C1" w:rsidRPr="00F23368" w:rsidRDefault="007265C1" w:rsidP="007265C1">
      <w:pPr>
        <w:rPr>
          <w:sz w:val="18"/>
          <w:szCs w:val="18"/>
        </w:rPr>
      </w:pPr>
      <w:r w:rsidRPr="00F23368">
        <w:rPr>
          <w:sz w:val="18"/>
          <w:szCs w:val="18"/>
        </w:rPr>
        <w:t>DIAGNOSING THE HEAT VANTILATION AND AIR CONDITIONING SYSTEMS AND ITS EQUIPMENTS AND RESOLVING ISSUES BY MAINTENANCE TECHNIQUES.</w:t>
      </w:r>
    </w:p>
    <w:p w:rsidR="007265C1" w:rsidRPr="00F23368" w:rsidRDefault="007265C1" w:rsidP="00D11B87">
      <w:pPr>
        <w:pStyle w:val="Heading4"/>
        <w:rPr>
          <w:sz w:val="18"/>
          <w:szCs w:val="18"/>
        </w:rPr>
      </w:pPr>
    </w:p>
    <w:p w:rsidR="00D11B87" w:rsidRPr="00F23368" w:rsidRDefault="00AA42D7" w:rsidP="00D11B87">
      <w:pPr>
        <w:pStyle w:val="Heading4"/>
        <w:rPr>
          <w:sz w:val="18"/>
          <w:szCs w:val="18"/>
        </w:rPr>
      </w:pPr>
      <w:r w:rsidRPr="00F23368">
        <w:rPr>
          <w:sz w:val="18"/>
          <w:szCs w:val="18"/>
        </w:rPr>
        <w:t>Chashma nuclear power plant unit-2</w:t>
      </w:r>
    </w:p>
    <w:p w:rsidR="00C2731A" w:rsidRPr="00F23368" w:rsidRDefault="00C2731A" w:rsidP="00D11B87">
      <w:pPr>
        <w:pStyle w:val="Heading5"/>
        <w:rPr>
          <w:sz w:val="18"/>
          <w:szCs w:val="18"/>
        </w:rPr>
      </w:pPr>
      <w:r w:rsidRPr="00F23368">
        <w:rPr>
          <w:b/>
          <w:sz w:val="18"/>
          <w:szCs w:val="18"/>
        </w:rPr>
        <w:t>DURING REFUELING OUTAGE-04 (2016</w:t>
      </w:r>
      <w:r w:rsidRPr="00F23368">
        <w:rPr>
          <w:sz w:val="18"/>
          <w:szCs w:val="18"/>
        </w:rPr>
        <w:t>)</w:t>
      </w:r>
    </w:p>
    <w:p w:rsidR="00D11B87" w:rsidRPr="00F23368" w:rsidRDefault="00AA42D7" w:rsidP="00D11B87">
      <w:pPr>
        <w:pStyle w:val="Heading5"/>
        <w:rPr>
          <w:sz w:val="18"/>
          <w:szCs w:val="18"/>
        </w:rPr>
      </w:pPr>
      <w:r w:rsidRPr="00F23368">
        <w:rPr>
          <w:sz w:val="18"/>
          <w:szCs w:val="18"/>
        </w:rPr>
        <w:t>shutdown assistant maintainer turbine group</w:t>
      </w:r>
    </w:p>
    <w:p w:rsidR="00AA42D7" w:rsidRPr="00F23368" w:rsidRDefault="00AA42D7" w:rsidP="00D11B87">
      <w:pPr>
        <w:rPr>
          <w:sz w:val="18"/>
          <w:szCs w:val="18"/>
        </w:rPr>
      </w:pPr>
      <w:r w:rsidRPr="00F23368">
        <w:rPr>
          <w:sz w:val="18"/>
          <w:szCs w:val="18"/>
        </w:rPr>
        <w:t xml:space="preserve">DIAGNOSING </w:t>
      </w:r>
      <w:r w:rsidR="007265C1" w:rsidRPr="00F23368">
        <w:rPr>
          <w:sz w:val="18"/>
          <w:szCs w:val="18"/>
        </w:rPr>
        <w:t>THE TURBINE AUXILIARIES EQUIPMENTS AND ASSIST IN MAINTAINING EQUIPMENTS</w:t>
      </w:r>
    </w:p>
    <w:p w:rsidR="00C2731A" w:rsidRPr="00F23368" w:rsidRDefault="00C2731A" w:rsidP="00C2731A">
      <w:pPr>
        <w:pStyle w:val="Heading4"/>
        <w:rPr>
          <w:sz w:val="18"/>
          <w:szCs w:val="18"/>
        </w:rPr>
      </w:pPr>
      <w:r w:rsidRPr="00F23368">
        <w:rPr>
          <w:sz w:val="18"/>
          <w:szCs w:val="18"/>
        </w:rPr>
        <w:t>UNIQUE ELECTRO-mECHANICAL WORKS</w:t>
      </w:r>
    </w:p>
    <w:p w:rsidR="00C2731A" w:rsidRPr="00F23368" w:rsidRDefault="00C2731A" w:rsidP="000E2584">
      <w:pPr>
        <w:spacing w:after="0"/>
        <w:rPr>
          <w:sz w:val="18"/>
          <w:szCs w:val="18"/>
        </w:rPr>
      </w:pPr>
      <w:r w:rsidRPr="00F23368">
        <w:rPr>
          <w:sz w:val="18"/>
          <w:szCs w:val="18"/>
        </w:rPr>
        <w:t>2014~2016</w:t>
      </w:r>
    </w:p>
    <w:p w:rsidR="00C2731A" w:rsidRPr="00F23368" w:rsidRDefault="00C2731A" w:rsidP="000E2584">
      <w:pPr>
        <w:spacing w:after="0"/>
        <w:rPr>
          <w:sz w:val="18"/>
          <w:szCs w:val="18"/>
        </w:rPr>
      </w:pPr>
      <w:r w:rsidRPr="00F23368">
        <w:rPr>
          <w:sz w:val="18"/>
          <w:szCs w:val="18"/>
        </w:rPr>
        <w:t>ASSISTANT</w:t>
      </w:r>
      <w:r w:rsidR="000E2584" w:rsidRPr="00F23368">
        <w:rPr>
          <w:sz w:val="18"/>
          <w:szCs w:val="18"/>
        </w:rPr>
        <w:t xml:space="preserve"> IC</w:t>
      </w:r>
      <w:r w:rsidRPr="00F23368">
        <w:rPr>
          <w:sz w:val="18"/>
          <w:szCs w:val="18"/>
        </w:rPr>
        <w:t xml:space="preserve"> ENGINE MAINTAINER</w:t>
      </w:r>
    </w:p>
    <w:p w:rsidR="00C2731A" w:rsidRPr="00F23368" w:rsidRDefault="000E2584" w:rsidP="000E2584">
      <w:pPr>
        <w:spacing w:after="0"/>
        <w:rPr>
          <w:sz w:val="18"/>
          <w:szCs w:val="18"/>
        </w:rPr>
      </w:pPr>
      <w:r w:rsidRPr="00F23368">
        <w:rPr>
          <w:sz w:val="18"/>
          <w:szCs w:val="18"/>
        </w:rPr>
        <w:t>LEARNING FIXING PRACTICAL IC ENGINES PROBLEMS BY USING MAINTENANCE TECHNIQUES</w:t>
      </w:r>
    </w:p>
    <w:p w:rsidR="005A4287" w:rsidRPr="00F23368" w:rsidRDefault="005A4287" w:rsidP="000E2584">
      <w:pPr>
        <w:spacing w:after="0"/>
        <w:rPr>
          <w:sz w:val="18"/>
          <w:szCs w:val="18"/>
        </w:rPr>
      </w:pPr>
    </w:p>
    <w:p w:rsidR="005A4287" w:rsidRPr="00F23368" w:rsidRDefault="005A4287" w:rsidP="000E2584">
      <w:pPr>
        <w:spacing w:after="0"/>
        <w:rPr>
          <w:sz w:val="18"/>
          <w:szCs w:val="18"/>
        </w:rPr>
      </w:pPr>
    </w:p>
    <w:p w:rsidR="005A4287" w:rsidRPr="00F23368" w:rsidRDefault="005A4287" w:rsidP="005A4287">
      <w:pPr>
        <w:pStyle w:val="Heading4"/>
        <w:rPr>
          <w:sz w:val="18"/>
          <w:szCs w:val="18"/>
        </w:rPr>
      </w:pPr>
      <w:r w:rsidRPr="00F23368">
        <w:rPr>
          <w:sz w:val="18"/>
          <w:szCs w:val="18"/>
        </w:rPr>
        <w:t>CHASHMA NUCLEAR POWER PLANT UNIT-2</w:t>
      </w:r>
    </w:p>
    <w:p w:rsidR="005A4287" w:rsidRPr="00F23368" w:rsidRDefault="005A4287" w:rsidP="005A4287">
      <w:pPr>
        <w:spacing w:after="0"/>
        <w:rPr>
          <w:b/>
          <w:sz w:val="18"/>
          <w:szCs w:val="18"/>
        </w:rPr>
      </w:pPr>
      <w:r w:rsidRPr="00F23368">
        <w:rPr>
          <w:b/>
          <w:sz w:val="18"/>
          <w:szCs w:val="18"/>
        </w:rPr>
        <w:t>DURING REFUELING OUTAGE-05 (2017)</w:t>
      </w:r>
    </w:p>
    <w:p w:rsidR="005A4287" w:rsidRPr="00F23368" w:rsidRDefault="005A4287" w:rsidP="005A4287">
      <w:pPr>
        <w:spacing w:after="0"/>
        <w:rPr>
          <w:sz w:val="18"/>
          <w:szCs w:val="18"/>
        </w:rPr>
      </w:pPr>
      <w:r w:rsidRPr="00F23368">
        <w:rPr>
          <w:sz w:val="18"/>
          <w:szCs w:val="18"/>
        </w:rPr>
        <w:t xml:space="preserve">SHUTDOWN ASSISTANT MAINTAINER </w:t>
      </w:r>
      <w:r w:rsidR="0033120C" w:rsidRPr="00F23368">
        <w:rPr>
          <w:sz w:val="18"/>
          <w:szCs w:val="18"/>
        </w:rPr>
        <w:t xml:space="preserve">PUMP </w:t>
      </w:r>
      <w:r w:rsidRPr="00F23368">
        <w:rPr>
          <w:sz w:val="18"/>
          <w:szCs w:val="18"/>
        </w:rPr>
        <w:t>GROUP</w:t>
      </w:r>
    </w:p>
    <w:p w:rsidR="005A4287" w:rsidRPr="00F23368" w:rsidRDefault="005A4287" w:rsidP="005A4287">
      <w:pPr>
        <w:spacing w:after="0"/>
        <w:rPr>
          <w:sz w:val="18"/>
          <w:szCs w:val="18"/>
        </w:rPr>
      </w:pPr>
      <w:r w:rsidRPr="00F23368">
        <w:rPr>
          <w:sz w:val="18"/>
          <w:szCs w:val="18"/>
        </w:rPr>
        <w:t xml:space="preserve">DIAGNOSING THE </w:t>
      </w:r>
      <w:r w:rsidR="0033120C" w:rsidRPr="00F23368">
        <w:rPr>
          <w:sz w:val="18"/>
          <w:szCs w:val="18"/>
        </w:rPr>
        <w:t>PUMP</w:t>
      </w:r>
      <w:r w:rsidRPr="00F23368">
        <w:rPr>
          <w:sz w:val="18"/>
          <w:szCs w:val="18"/>
        </w:rPr>
        <w:t xml:space="preserve"> AUXILIARIES EQUIPMENTS AND ASSIST IN MAINTAINING EQUIPMENTS</w:t>
      </w:r>
    </w:p>
    <w:p w:rsidR="005A4287" w:rsidRPr="00F23368" w:rsidRDefault="005A4287" w:rsidP="005A4287">
      <w:pPr>
        <w:spacing w:after="0"/>
        <w:rPr>
          <w:sz w:val="18"/>
          <w:szCs w:val="18"/>
        </w:rPr>
      </w:pPr>
    </w:p>
    <w:p w:rsidR="005A4287" w:rsidRPr="00F23368" w:rsidRDefault="005A4287" w:rsidP="005A4287">
      <w:pPr>
        <w:pStyle w:val="Heading4"/>
        <w:ind w:left="720"/>
        <w:rPr>
          <w:sz w:val="18"/>
          <w:szCs w:val="18"/>
        </w:rPr>
      </w:pPr>
      <w:r w:rsidRPr="00F23368">
        <w:rPr>
          <w:sz w:val="18"/>
          <w:szCs w:val="18"/>
        </w:rPr>
        <w:t>CHASHMA NUCLEAR POWER PLANT UNIT-3</w:t>
      </w:r>
    </w:p>
    <w:p w:rsidR="005A4287" w:rsidRPr="00F23368" w:rsidRDefault="005A4287" w:rsidP="005A4287">
      <w:pPr>
        <w:pStyle w:val="Heading4"/>
        <w:ind w:left="720"/>
        <w:rPr>
          <w:sz w:val="18"/>
          <w:szCs w:val="18"/>
        </w:rPr>
      </w:pPr>
      <w:r w:rsidRPr="00F23368">
        <w:rPr>
          <w:sz w:val="18"/>
          <w:szCs w:val="18"/>
        </w:rPr>
        <w:t>DURING REFUELING OUTAGE-01 (2018)</w:t>
      </w:r>
    </w:p>
    <w:p w:rsidR="005A4287" w:rsidRPr="00F23368" w:rsidRDefault="005A4287" w:rsidP="005A4287">
      <w:pPr>
        <w:spacing w:after="0"/>
        <w:rPr>
          <w:sz w:val="18"/>
          <w:szCs w:val="18"/>
        </w:rPr>
      </w:pPr>
      <w:r w:rsidRPr="00F23368">
        <w:rPr>
          <w:sz w:val="18"/>
          <w:szCs w:val="18"/>
        </w:rPr>
        <w:t xml:space="preserve">SHUTDOWN ASSISTANT MAINTAINER </w:t>
      </w:r>
      <w:r w:rsidR="0033120C" w:rsidRPr="00F23368">
        <w:rPr>
          <w:sz w:val="18"/>
          <w:szCs w:val="18"/>
        </w:rPr>
        <w:t>PUMP</w:t>
      </w:r>
      <w:r w:rsidRPr="00F23368">
        <w:rPr>
          <w:sz w:val="18"/>
          <w:szCs w:val="18"/>
        </w:rPr>
        <w:t xml:space="preserve"> GROUP</w:t>
      </w:r>
    </w:p>
    <w:p w:rsidR="005A4287" w:rsidRPr="00F23368" w:rsidRDefault="005A4287" w:rsidP="005A4287">
      <w:pPr>
        <w:spacing w:after="0"/>
        <w:rPr>
          <w:sz w:val="18"/>
          <w:szCs w:val="18"/>
        </w:rPr>
      </w:pPr>
      <w:r w:rsidRPr="00F23368">
        <w:rPr>
          <w:sz w:val="18"/>
          <w:szCs w:val="18"/>
        </w:rPr>
        <w:t xml:space="preserve">DIAGNOSING THE </w:t>
      </w:r>
      <w:r w:rsidR="0033120C" w:rsidRPr="00F23368">
        <w:rPr>
          <w:sz w:val="18"/>
          <w:szCs w:val="18"/>
        </w:rPr>
        <w:t>PUMP</w:t>
      </w:r>
      <w:r w:rsidRPr="00F23368">
        <w:rPr>
          <w:sz w:val="18"/>
          <w:szCs w:val="18"/>
        </w:rPr>
        <w:t xml:space="preserve"> AUXILIARIES EQUIPMENTS AND ASSIST IN MAINTAINING EQUIPMENTS</w:t>
      </w:r>
      <w:r w:rsidR="0033120C" w:rsidRPr="00F23368">
        <w:rPr>
          <w:sz w:val="18"/>
          <w:szCs w:val="18"/>
        </w:rPr>
        <w:t xml:space="preserve"> </w:t>
      </w:r>
    </w:p>
    <w:p w:rsidR="005A4287" w:rsidRPr="00F23368" w:rsidRDefault="005A4287" w:rsidP="005A4287">
      <w:pPr>
        <w:spacing w:after="0"/>
        <w:rPr>
          <w:sz w:val="18"/>
          <w:szCs w:val="18"/>
        </w:rPr>
      </w:pPr>
    </w:p>
    <w:p w:rsidR="00581FC8" w:rsidRPr="00F23368" w:rsidRDefault="00246CB2" w:rsidP="00EC13AA">
      <w:pPr>
        <w:pStyle w:val="Heading3"/>
        <w:rPr>
          <w:sz w:val="18"/>
          <w:szCs w:val="18"/>
        </w:rPr>
      </w:pPr>
      <w:sdt>
        <w:sdtPr>
          <w:rPr>
            <w:sz w:val="18"/>
            <w:szCs w:val="18"/>
          </w:rPr>
          <w:id w:val="1154334311"/>
          <w:placeholder>
            <w:docPart w:val="B327CE5387A544DA97DD4FC23863F074"/>
          </w:placeholder>
          <w:temporary/>
          <w:showingPlcHdr/>
        </w:sdtPr>
        <w:sdtEndPr/>
        <w:sdtContent>
          <w:r w:rsidR="00D70063" w:rsidRPr="00F23368">
            <w:rPr>
              <w:sz w:val="18"/>
              <w:szCs w:val="18"/>
            </w:rPr>
            <w:t>REFERENCES</w:t>
          </w:r>
        </w:sdtContent>
      </w:sdt>
    </w:p>
    <w:p w:rsidR="00D11B87" w:rsidRPr="00F23368" w:rsidRDefault="00EC13AA" w:rsidP="00EC13AA">
      <w:pPr>
        <w:spacing w:after="0"/>
        <w:ind w:left="3600"/>
        <w:rPr>
          <w:sz w:val="18"/>
          <w:szCs w:val="18"/>
          <w:lang w:eastAsia="ja-JP"/>
        </w:rPr>
      </w:pPr>
      <w:r w:rsidRPr="00F23368">
        <w:rPr>
          <w:bCs/>
          <w:sz w:val="18"/>
          <w:szCs w:val="18"/>
        </w:rPr>
        <w:t>I solemnly undertake that all information / particulars given above are correct to the best of my knowledge and I have not concealed any information.</w:t>
      </w:r>
      <w:bookmarkStart w:id="0" w:name="_GoBack"/>
      <w:bookmarkEnd w:id="0"/>
    </w:p>
    <w:sectPr w:rsidR="00D11B87" w:rsidRPr="00F23368" w:rsidSect="005A4287">
      <w:headerReference w:type="default" r:id="rId9"/>
      <w:pgSz w:w="12240" w:h="15840" w:code="1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CB2" w:rsidRDefault="00246CB2" w:rsidP="00187B92">
      <w:pPr>
        <w:spacing w:after="0" w:line="240" w:lineRule="auto"/>
      </w:pPr>
      <w:r>
        <w:separator/>
      </w:r>
    </w:p>
  </w:endnote>
  <w:endnote w:type="continuationSeparator" w:id="0">
    <w:p w:rsidR="00246CB2" w:rsidRDefault="00246CB2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CB2" w:rsidRDefault="00246CB2" w:rsidP="00187B92">
      <w:pPr>
        <w:spacing w:after="0" w:line="240" w:lineRule="auto"/>
      </w:pPr>
      <w:r>
        <w:separator/>
      </w:r>
    </w:p>
  </w:footnote>
  <w:footnote w:type="continuationSeparator" w:id="0">
    <w:p w:rsidR="00246CB2" w:rsidRDefault="00246CB2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3368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5C9E5CCF" wp14:editId="425B4C63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187B92" w:rsidRDefault="00D81D62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Q</w:t>
                                        </w:r>
                                        <w:r w:rsidR="00D11B87">
                                          <w:t>ureshi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246CB2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D11B87">
                                          <w:t>MUHAMMAD ASADULLAH</w:t>
                                        </w:r>
                                        <w:r w:rsidR="00D11B87">
                                          <w:br/>
                                          <w:t>QURESHI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Default="00246CB2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Description: 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:rsidR="002C0739" w:rsidRPr="00187B92" w:rsidRDefault="00D81D62" w:rsidP="00187B92">
                                  <w:pPr>
                                    <w:pStyle w:val="Title"/>
                                  </w:pPr>
                                  <w:r>
                                    <w:t>Q</w:t>
                                  </w:r>
                                  <w:r w:rsidR="00D11B87">
                                    <w:t>ureshi</w:t>
                                  </w:r>
                                </w:p>
                              </w:sdtContent>
                            </w:sdt>
                            <w:p w:rsidR="002C0739" w:rsidRPr="00970D57" w:rsidRDefault="00246CB2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r w:rsidR="00D11B87">
                                    <w:t>MUHAMMAD ASADULLAH</w:t>
                                  </w:r>
                                  <w:r w:rsidR="00D11B87">
                                    <w:br/>
                                    <w:t>QURESHI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Default="00246CB2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B87"/>
    <w:rsid w:val="000E2584"/>
    <w:rsid w:val="00157B6F"/>
    <w:rsid w:val="00187B92"/>
    <w:rsid w:val="00246CB2"/>
    <w:rsid w:val="00293B83"/>
    <w:rsid w:val="002C0739"/>
    <w:rsid w:val="0030254F"/>
    <w:rsid w:val="0033120C"/>
    <w:rsid w:val="0039505A"/>
    <w:rsid w:val="003E4FD1"/>
    <w:rsid w:val="00486E5D"/>
    <w:rsid w:val="00581FC8"/>
    <w:rsid w:val="005A4287"/>
    <w:rsid w:val="006027EE"/>
    <w:rsid w:val="00653095"/>
    <w:rsid w:val="006A3CE7"/>
    <w:rsid w:val="006B6D95"/>
    <w:rsid w:val="007265C1"/>
    <w:rsid w:val="0073588E"/>
    <w:rsid w:val="007D201F"/>
    <w:rsid w:val="00832943"/>
    <w:rsid w:val="00855B21"/>
    <w:rsid w:val="008C33FB"/>
    <w:rsid w:val="00AA42D7"/>
    <w:rsid w:val="00C2731A"/>
    <w:rsid w:val="00C6455C"/>
    <w:rsid w:val="00D11B87"/>
    <w:rsid w:val="00D70063"/>
    <w:rsid w:val="00D81D62"/>
    <w:rsid w:val="00EC13AA"/>
    <w:rsid w:val="00EF5D94"/>
    <w:rsid w:val="00F23368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D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D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reshi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59834CE52A94702B325973CE922A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DDBBB-5B6C-4B41-9CDA-67E96E29E3DB}"/>
      </w:docPartPr>
      <w:docPartBody>
        <w:p w:rsidR="001253D3" w:rsidRDefault="007E69A7">
          <w:pPr>
            <w:pStyle w:val="F59834CE52A94702B325973CE922A197"/>
          </w:pPr>
          <w:r>
            <w:t>Education</w:t>
          </w:r>
        </w:p>
      </w:docPartBody>
    </w:docPart>
    <w:docPart>
      <w:docPartPr>
        <w:name w:val="B327CE5387A544DA97DD4FC23863F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F9C0E-4274-4E8B-BAEA-F3E994B6D2D3}"/>
      </w:docPartPr>
      <w:docPartBody>
        <w:p w:rsidR="001253D3" w:rsidRDefault="007E69A7">
          <w:pPr>
            <w:pStyle w:val="B327CE5387A544DA97DD4FC23863F074"/>
          </w:pPr>
          <w:r>
            <w:t>REFERENCES</w:t>
          </w:r>
        </w:p>
      </w:docPartBody>
    </w:docPart>
    <w:docPart>
      <w:docPartPr>
        <w:name w:val="425334C16E6A4FF794A58DDA5EC74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4B0A3-27CE-46D7-BD88-DD0F7A0672DB}"/>
      </w:docPartPr>
      <w:docPartBody>
        <w:p w:rsidR="001253D3" w:rsidRDefault="007E69A7">
          <w:pPr>
            <w:pStyle w:val="425334C16E6A4FF794A58DDA5EC744F9"/>
          </w:pPr>
          <w:r>
            <w:t>Position Title</w:t>
          </w:r>
        </w:p>
      </w:docPartBody>
    </w:docPart>
    <w:docPart>
      <w:docPartPr>
        <w:name w:val="7E87F44AFABC4DAB949C9BEDB30A4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594F7-4912-4983-A156-7CE5D73D06E1}"/>
      </w:docPartPr>
      <w:docPartBody>
        <w:p w:rsidR="001253D3" w:rsidRDefault="008840A8" w:rsidP="008840A8">
          <w:pPr>
            <w:pStyle w:val="7E87F44AFABC4DAB949C9BEDB30A462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0A8"/>
    <w:rsid w:val="00033E51"/>
    <w:rsid w:val="001253D3"/>
    <w:rsid w:val="003F5762"/>
    <w:rsid w:val="004C5BB6"/>
    <w:rsid w:val="006F20A4"/>
    <w:rsid w:val="007E69A7"/>
    <w:rsid w:val="008840A8"/>
    <w:rsid w:val="00DB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6D7068B5484050BBDABB0B8E8D4C81">
    <w:name w:val="656D7068B5484050BBDABB0B8E8D4C81"/>
  </w:style>
  <w:style w:type="paragraph" w:customStyle="1" w:styleId="92A84923337C4523B343A8CD7C794512">
    <w:name w:val="92A84923337C4523B343A8CD7C794512"/>
  </w:style>
  <w:style w:type="paragraph" w:customStyle="1" w:styleId="7CE6E9862A554316BE4CE04BBA8DF88B">
    <w:name w:val="7CE6E9862A554316BE4CE04BBA8DF88B"/>
  </w:style>
  <w:style w:type="paragraph" w:customStyle="1" w:styleId="96FA265AFFD4426B8F7B95A2BC35FCC3">
    <w:name w:val="96FA265AFFD4426B8F7B95A2BC35FCC3"/>
  </w:style>
  <w:style w:type="paragraph" w:customStyle="1" w:styleId="0625BA414DBB442C9C2D5D5AF1191D64">
    <w:name w:val="0625BA414DBB442C9C2D5D5AF1191D64"/>
  </w:style>
  <w:style w:type="paragraph" w:customStyle="1" w:styleId="EEB68AF2C1364ACEAECEACAB9F5048C8">
    <w:name w:val="EEB68AF2C1364ACEAECEACAB9F5048C8"/>
  </w:style>
  <w:style w:type="paragraph" w:customStyle="1" w:styleId="61404BEABA74447C87A24E261D0E6739">
    <w:name w:val="61404BEABA74447C87A24E261D0E6739"/>
  </w:style>
  <w:style w:type="paragraph" w:customStyle="1" w:styleId="F59834CE52A94702B325973CE922A197">
    <w:name w:val="F59834CE52A94702B325973CE922A197"/>
  </w:style>
  <w:style w:type="paragraph" w:customStyle="1" w:styleId="D064497F9DD0453D90195BCC6EF21E72">
    <w:name w:val="D064497F9DD0453D90195BCC6EF21E72"/>
  </w:style>
  <w:style w:type="paragraph" w:customStyle="1" w:styleId="57BF91CF24884BABBD01625046F19598">
    <w:name w:val="57BF91CF24884BABBD01625046F19598"/>
  </w:style>
  <w:style w:type="paragraph" w:customStyle="1" w:styleId="E42F0B4A99F748228C754529F11FC10F">
    <w:name w:val="E42F0B4A99F748228C754529F11FC10F"/>
  </w:style>
  <w:style w:type="paragraph" w:customStyle="1" w:styleId="7FF6E56F35BA43648B634CDCFEF93B7C">
    <w:name w:val="7FF6E56F35BA43648B634CDCFEF93B7C"/>
  </w:style>
  <w:style w:type="paragraph" w:customStyle="1" w:styleId="BCE6390E07D141E19D6E0163422FCF74">
    <w:name w:val="BCE6390E07D141E19D6E0163422FCF74"/>
  </w:style>
  <w:style w:type="paragraph" w:customStyle="1" w:styleId="B5DAB9B9A6A6465AA285F3992C1087A7">
    <w:name w:val="B5DAB9B9A6A6465AA285F3992C1087A7"/>
  </w:style>
  <w:style w:type="paragraph" w:customStyle="1" w:styleId="B327CE5387A544DA97DD4FC23863F074">
    <w:name w:val="B327CE5387A544DA97DD4FC23863F074"/>
  </w:style>
  <w:style w:type="paragraph" w:customStyle="1" w:styleId="03D22CB6E0584D9486150196F6E530CA">
    <w:name w:val="03D22CB6E0584D9486150196F6E530CA"/>
  </w:style>
  <w:style w:type="paragraph" w:customStyle="1" w:styleId="7A6C0F6E828747509A0757D91C4ED7B0">
    <w:name w:val="7A6C0F6E828747509A0757D91C4ED7B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FE89F934BE6498DBA29DFFE65F6EF8F">
    <w:name w:val="CFE89F934BE6498DBA29DFFE65F6EF8F"/>
  </w:style>
  <w:style w:type="paragraph" w:customStyle="1" w:styleId="425334C16E6A4FF794A58DDA5EC744F9">
    <w:name w:val="425334C16E6A4FF794A58DDA5EC744F9"/>
  </w:style>
  <w:style w:type="paragraph" w:customStyle="1" w:styleId="3865D013D27E4E61B54DAF186326CAC2">
    <w:name w:val="3865D013D27E4E61B54DAF186326CAC2"/>
  </w:style>
  <w:style w:type="paragraph" w:customStyle="1" w:styleId="64C576B0BEF54015B8EC9CBE05E1AEB0">
    <w:name w:val="64C576B0BEF54015B8EC9CBE05E1AEB0"/>
  </w:style>
  <w:style w:type="paragraph" w:customStyle="1" w:styleId="DA506A424F7F47C79D0F1A3D8B079B04">
    <w:name w:val="DA506A424F7F47C79D0F1A3D8B079B04"/>
  </w:style>
  <w:style w:type="paragraph" w:customStyle="1" w:styleId="DD3049BC7C724AF7ABE868E48CFF7168">
    <w:name w:val="DD3049BC7C724AF7ABE868E48CFF7168"/>
  </w:style>
  <w:style w:type="paragraph" w:customStyle="1" w:styleId="E844DD1794BA4DC59BEB926BFC491720">
    <w:name w:val="E844DD1794BA4DC59BEB926BFC491720"/>
  </w:style>
  <w:style w:type="paragraph" w:customStyle="1" w:styleId="31DA652A808348B1BBE4F864676AF80F">
    <w:name w:val="31DA652A808348B1BBE4F864676AF80F"/>
  </w:style>
  <w:style w:type="paragraph" w:customStyle="1" w:styleId="4F1EE55DB6404C5182043D2752124F3F">
    <w:name w:val="4F1EE55DB6404C5182043D2752124F3F"/>
  </w:style>
  <w:style w:type="paragraph" w:customStyle="1" w:styleId="6E1C5A4C348C4E96B9712398F67D9ED4">
    <w:name w:val="6E1C5A4C348C4E96B9712398F67D9ED4"/>
  </w:style>
  <w:style w:type="paragraph" w:customStyle="1" w:styleId="87071EF12D7B40898253FA15965F6427">
    <w:name w:val="87071EF12D7B40898253FA15965F6427"/>
  </w:style>
  <w:style w:type="paragraph" w:customStyle="1" w:styleId="89B96E764D9345D391159ABD2A3D0352">
    <w:name w:val="89B96E764D9345D391159ABD2A3D0352"/>
  </w:style>
  <w:style w:type="paragraph" w:customStyle="1" w:styleId="7A128E878EEA481188C37D4706497701">
    <w:name w:val="7A128E878EEA481188C37D4706497701"/>
    <w:rsid w:val="008840A8"/>
  </w:style>
  <w:style w:type="paragraph" w:customStyle="1" w:styleId="7E87F44AFABC4DAB949C9BEDB30A4625">
    <w:name w:val="7E87F44AFABC4DAB949C9BEDB30A4625"/>
    <w:rsid w:val="008840A8"/>
  </w:style>
  <w:style w:type="paragraph" w:customStyle="1" w:styleId="0DB22A7BBB304AE78344F1A62646224A">
    <w:name w:val="0DB22A7BBB304AE78344F1A62646224A"/>
    <w:rsid w:val="008840A8"/>
  </w:style>
  <w:style w:type="paragraph" w:customStyle="1" w:styleId="89F8CB0F595B47CF9999F6F6E8A7BE44">
    <w:name w:val="89F8CB0F595B47CF9999F6F6E8A7BE44"/>
    <w:rsid w:val="008840A8"/>
  </w:style>
  <w:style w:type="paragraph" w:customStyle="1" w:styleId="2D838184068247A3825837E7B3CF340B">
    <w:name w:val="2D838184068247A3825837E7B3CF340B"/>
    <w:rsid w:val="008840A8"/>
  </w:style>
  <w:style w:type="paragraph" w:customStyle="1" w:styleId="DF202FA976EE4FE98AC94769C3EC4A57">
    <w:name w:val="DF202FA976EE4FE98AC94769C3EC4A57"/>
    <w:rsid w:val="008840A8"/>
  </w:style>
  <w:style w:type="paragraph" w:customStyle="1" w:styleId="4323A6FBBE5343648FBF0CA7A193BF90">
    <w:name w:val="4323A6FBBE5343648FBF0CA7A193BF90"/>
    <w:rsid w:val="008840A8"/>
  </w:style>
  <w:style w:type="paragraph" w:customStyle="1" w:styleId="3A711F5F88B549F4BBAFFF509884BF1B">
    <w:name w:val="3A711F5F88B549F4BBAFFF509884BF1B"/>
    <w:rsid w:val="008840A8"/>
  </w:style>
  <w:style w:type="paragraph" w:customStyle="1" w:styleId="CC35E06BD5494B0BA121378654DE0F21">
    <w:name w:val="CC35E06BD5494B0BA121378654DE0F21"/>
    <w:rsid w:val="008840A8"/>
  </w:style>
  <w:style w:type="paragraph" w:customStyle="1" w:styleId="BA555031B515427EAE4040731AD673A0">
    <w:name w:val="BA555031B515427EAE4040731AD673A0"/>
    <w:rsid w:val="008840A8"/>
  </w:style>
  <w:style w:type="paragraph" w:customStyle="1" w:styleId="FDFD4FF2DBAE4ABA9D893C01816FA3D0">
    <w:name w:val="FDFD4FF2DBAE4ABA9D893C01816FA3D0"/>
    <w:rsid w:val="008840A8"/>
  </w:style>
  <w:style w:type="paragraph" w:customStyle="1" w:styleId="9D9A5A69FB7A44898B89AD12AA93FD23">
    <w:name w:val="9D9A5A69FB7A44898B89AD12AA93FD23"/>
    <w:rsid w:val="008840A8"/>
  </w:style>
  <w:style w:type="paragraph" w:customStyle="1" w:styleId="621F176CC92E4607BA820D7D1928C509">
    <w:name w:val="621F176CC92E4607BA820D7D1928C509"/>
    <w:rsid w:val="008840A8"/>
  </w:style>
  <w:style w:type="paragraph" w:customStyle="1" w:styleId="72F83517881F4CEB9AB14AB119B3051D">
    <w:name w:val="72F83517881F4CEB9AB14AB119B3051D"/>
    <w:rsid w:val="008840A8"/>
  </w:style>
  <w:style w:type="paragraph" w:customStyle="1" w:styleId="C82DEE0FCC214D71A1A36105C66F0802">
    <w:name w:val="C82DEE0FCC214D71A1A36105C66F0802"/>
    <w:rsid w:val="008840A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6D7068B5484050BBDABB0B8E8D4C81">
    <w:name w:val="656D7068B5484050BBDABB0B8E8D4C81"/>
  </w:style>
  <w:style w:type="paragraph" w:customStyle="1" w:styleId="92A84923337C4523B343A8CD7C794512">
    <w:name w:val="92A84923337C4523B343A8CD7C794512"/>
  </w:style>
  <w:style w:type="paragraph" w:customStyle="1" w:styleId="7CE6E9862A554316BE4CE04BBA8DF88B">
    <w:name w:val="7CE6E9862A554316BE4CE04BBA8DF88B"/>
  </w:style>
  <w:style w:type="paragraph" w:customStyle="1" w:styleId="96FA265AFFD4426B8F7B95A2BC35FCC3">
    <w:name w:val="96FA265AFFD4426B8F7B95A2BC35FCC3"/>
  </w:style>
  <w:style w:type="paragraph" w:customStyle="1" w:styleId="0625BA414DBB442C9C2D5D5AF1191D64">
    <w:name w:val="0625BA414DBB442C9C2D5D5AF1191D64"/>
  </w:style>
  <w:style w:type="paragraph" w:customStyle="1" w:styleId="EEB68AF2C1364ACEAECEACAB9F5048C8">
    <w:name w:val="EEB68AF2C1364ACEAECEACAB9F5048C8"/>
  </w:style>
  <w:style w:type="paragraph" w:customStyle="1" w:styleId="61404BEABA74447C87A24E261D0E6739">
    <w:name w:val="61404BEABA74447C87A24E261D0E6739"/>
  </w:style>
  <w:style w:type="paragraph" w:customStyle="1" w:styleId="F59834CE52A94702B325973CE922A197">
    <w:name w:val="F59834CE52A94702B325973CE922A197"/>
  </w:style>
  <w:style w:type="paragraph" w:customStyle="1" w:styleId="D064497F9DD0453D90195BCC6EF21E72">
    <w:name w:val="D064497F9DD0453D90195BCC6EF21E72"/>
  </w:style>
  <w:style w:type="paragraph" w:customStyle="1" w:styleId="57BF91CF24884BABBD01625046F19598">
    <w:name w:val="57BF91CF24884BABBD01625046F19598"/>
  </w:style>
  <w:style w:type="paragraph" w:customStyle="1" w:styleId="E42F0B4A99F748228C754529F11FC10F">
    <w:name w:val="E42F0B4A99F748228C754529F11FC10F"/>
  </w:style>
  <w:style w:type="paragraph" w:customStyle="1" w:styleId="7FF6E56F35BA43648B634CDCFEF93B7C">
    <w:name w:val="7FF6E56F35BA43648B634CDCFEF93B7C"/>
  </w:style>
  <w:style w:type="paragraph" w:customStyle="1" w:styleId="BCE6390E07D141E19D6E0163422FCF74">
    <w:name w:val="BCE6390E07D141E19D6E0163422FCF74"/>
  </w:style>
  <w:style w:type="paragraph" w:customStyle="1" w:styleId="B5DAB9B9A6A6465AA285F3992C1087A7">
    <w:name w:val="B5DAB9B9A6A6465AA285F3992C1087A7"/>
  </w:style>
  <w:style w:type="paragraph" w:customStyle="1" w:styleId="B327CE5387A544DA97DD4FC23863F074">
    <w:name w:val="B327CE5387A544DA97DD4FC23863F074"/>
  </w:style>
  <w:style w:type="paragraph" w:customStyle="1" w:styleId="03D22CB6E0584D9486150196F6E530CA">
    <w:name w:val="03D22CB6E0584D9486150196F6E530CA"/>
  </w:style>
  <w:style w:type="paragraph" w:customStyle="1" w:styleId="7A6C0F6E828747509A0757D91C4ED7B0">
    <w:name w:val="7A6C0F6E828747509A0757D91C4ED7B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FE89F934BE6498DBA29DFFE65F6EF8F">
    <w:name w:val="CFE89F934BE6498DBA29DFFE65F6EF8F"/>
  </w:style>
  <w:style w:type="paragraph" w:customStyle="1" w:styleId="425334C16E6A4FF794A58DDA5EC744F9">
    <w:name w:val="425334C16E6A4FF794A58DDA5EC744F9"/>
  </w:style>
  <w:style w:type="paragraph" w:customStyle="1" w:styleId="3865D013D27E4E61B54DAF186326CAC2">
    <w:name w:val="3865D013D27E4E61B54DAF186326CAC2"/>
  </w:style>
  <w:style w:type="paragraph" w:customStyle="1" w:styleId="64C576B0BEF54015B8EC9CBE05E1AEB0">
    <w:name w:val="64C576B0BEF54015B8EC9CBE05E1AEB0"/>
  </w:style>
  <w:style w:type="paragraph" w:customStyle="1" w:styleId="DA506A424F7F47C79D0F1A3D8B079B04">
    <w:name w:val="DA506A424F7F47C79D0F1A3D8B079B04"/>
  </w:style>
  <w:style w:type="paragraph" w:customStyle="1" w:styleId="DD3049BC7C724AF7ABE868E48CFF7168">
    <w:name w:val="DD3049BC7C724AF7ABE868E48CFF7168"/>
  </w:style>
  <w:style w:type="paragraph" w:customStyle="1" w:styleId="E844DD1794BA4DC59BEB926BFC491720">
    <w:name w:val="E844DD1794BA4DC59BEB926BFC491720"/>
  </w:style>
  <w:style w:type="paragraph" w:customStyle="1" w:styleId="31DA652A808348B1BBE4F864676AF80F">
    <w:name w:val="31DA652A808348B1BBE4F864676AF80F"/>
  </w:style>
  <w:style w:type="paragraph" w:customStyle="1" w:styleId="4F1EE55DB6404C5182043D2752124F3F">
    <w:name w:val="4F1EE55DB6404C5182043D2752124F3F"/>
  </w:style>
  <w:style w:type="paragraph" w:customStyle="1" w:styleId="6E1C5A4C348C4E96B9712398F67D9ED4">
    <w:name w:val="6E1C5A4C348C4E96B9712398F67D9ED4"/>
  </w:style>
  <w:style w:type="paragraph" w:customStyle="1" w:styleId="87071EF12D7B40898253FA15965F6427">
    <w:name w:val="87071EF12D7B40898253FA15965F6427"/>
  </w:style>
  <w:style w:type="paragraph" w:customStyle="1" w:styleId="89B96E764D9345D391159ABD2A3D0352">
    <w:name w:val="89B96E764D9345D391159ABD2A3D0352"/>
  </w:style>
  <w:style w:type="paragraph" w:customStyle="1" w:styleId="7A128E878EEA481188C37D4706497701">
    <w:name w:val="7A128E878EEA481188C37D4706497701"/>
    <w:rsid w:val="008840A8"/>
  </w:style>
  <w:style w:type="paragraph" w:customStyle="1" w:styleId="7E87F44AFABC4DAB949C9BEDB30A4625">
    <w:name w:val="7E87F44AFABC4DAB949C9BEDB30A4625"/>
    <w:rsid w:val="008840A8"/>
  </w:style>
  <w:style w:type="paragraph" w:customStyle="1" w:styleId="0DB22A7BBB304AE78344F1A62646224A">
    <w:name w:val="0DB22A7BBB304AE78344F1A62646224A"/>
    <w:rsid w:val="008840A8"/>
  </w:style>
  <w:style w:type="paragraph" w:customStyle="1" w:styleId="89F8CB0F595B47CF9999F6F6E8A7BE44">
    <w:name w:val="89F8CB0F595B47CF9999F6F6E8A7BE44"/>
    <w:rsid w:val="008840A8"/>
  </w:style>
  <w:style w:type="paragraph" w:customStyle="1" w:styleId="2D838184068247A3825837E7B3CF340B">
    <w:name w:val="2D838184068247A3825837E7B3CF340B"/>
    <w:rsid w:val="008840A8"/>
  </w:style>
  <w:style w:type="paragraph" w:customStyle="1" w:styleId="DF202FA976EE4FE98AC94769C3EC4A57">
    <w:name w:val="DF202FA976EE4FE98AC94769C3EC4A57"/>
    <w:rsid w:val="008840A8"/>
  </w:style>
  <w:style w:type="paragraph" w:customStyle="1" w:styleId="4323A6FBBE5343648FBF0CA7A193BF90">
    <w:name w:val="4323A6FBBE5343648FBF0CA7A193BF90"/>
    <w:rsid w:val="008840A8"/>
  </w:style>
  <w:style w:type="paragraph" w:customStyle="1" w:styleId="3A711F5F88B549F4BBAFFF509884BF1B">
    <w:name w:val="3A711F5F88B549F4BBAFFF509884BF1B"/>
    <w:rsid w:val="008840A8"/>
  </w:style>
  <w:style w:type="paragraph" w:customStyle="1" w:styleId="CC35E06BD5494B0BA121378654DE0F21">
    <w:name w:val="CC35E06BD5494B0BA121378654DE0F21"/>
    <w:rsid w:val="008840A8"/>
  </w:style>
  <w:style w:type="paragraph" w:customStyle="1" w:styleId="BA555031B515427EAE4040731AD673A0">
    <w:name w:val="BA555031B515427EAE4040731AD673A0"/>
    <w:rsid w:val="008840A8"/>
  </w:style>
  <w:style w:type="paragraph" w:customStyle="1" w:styleId="FDFD4FF2DBAE4ABA9D893C01816FA3D0">
    <w:name w:val="FDFD4FF2DBAE4ABA9D893C01816FA3D0"/>
    <w:rsid w:val="008840A8"/>
  </w:style>
  <w:style w:type="paragraph" w:customStyle="1" w:styleId="9D9A5A69FB7A44898B89AD12AA93FD23">
    <w:name w:val="9D9A5A69FB7A44898B89AD12AA93FD23"/>
    <w:rsid w:val="008840A8"/>
  </w:style>
  <w:style w:type="paragraph" w:customStyle="1" w:styleId="621F176CC92E4607BA820D7D1928C509">
    <w:name w:val="621F176CC92E4607BA820D7D1928C509"/>
    <w:rsid w:val="008840A8"/>
  </w:style>
  <w:style w:type="paragraph" w:customStyle="1" w:styleId="72F83517881F4CEB9AB14AB119B3051D">
    <w:name w:val="72F83517881F4CEB9AB14AB119B3051D"/>
    <w:rsid w:val="008840A8"/>
  </w:style>
  <w:style w:type="paragraph" w:customStyle="1" w:styleId="C82DEE0FCC214D71A1A36105C66F0802">
    <w:name w:val="C82DEE0FCC214D71A1A36105C66F0802"/>
    <w:rsid w:val="008840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MUHAMMAD ASADULLAH
QURESHI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110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</dc:creator>
  <cp:keywords/>
  <dc:description/>
  <cp:lastModifiedBy>Qureshi</cp:lastModifiedBy>
  <cp:revision>12</cp:revision>
  <dcterms:created xsi:type="dcterms:W3CDTF">2017-11-08T05:59:00Z</dcterms:created>
  <dcterms:modified xsi:type="dcterms:W3CDTF">2018-09-06T02:32:00Z</dcterms:modified>
</cp:coreProperties>
</file>