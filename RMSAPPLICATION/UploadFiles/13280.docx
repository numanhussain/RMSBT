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right w:w="0" w:type="dxa"/>
        </w:tblCellMar>
        <w:tblLook w:val="04A0"/>
      </w:tblPr>
      <w:tblGrid>
        <w:gridCol w:w="2922"/>
        <w:gridCol w:w="699"/>
        <w:gridCol w:w="5982"/>
      </w:tblGrid>
      <w:tr w:rsidR="00B93310" w:rsidRPr="005152F2" w:rsidTr="00E941EF">
        <w:tc>
          <w:tcPr>
            <w:tcW w:w="3023" w:type="dxa"/>
          </w:tcPr>
          <w:bookmarkStart w:id="0" w:name="_GoBack" w:displacedByCustomXml="next"/>
          <w:sdt>
            <w:sdtPr>
              <w:alias w:val="Your Name:"/>
              <w:tag w:val="Your Name:"/>
              <w:id w:val="-1220516334"/>
              <w:placeholder>
                <w:docPart w:val="DA1A3585977240AE84A6ABE7FC3A84FC"/>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430838" w:rsidP="003856C9">
                <w:pPr>
                  <w:pStyle w:val="Heading1"/>
                </w:pPr>
                <w:r>
                  <w:t>Awais Nazir Jarral</w:t>
                </w:r>
              </w:p>
            </w:sdtContent>
          </w:sdt>
          <w:tbl>
            <w:tblPr>
              <w:tblW w:w="5000" w:type="pct"/>
              <w:tblBorders>
                <w:top w:val="single" w:sz="8" w:space="0" w:color="99CB38" w:themeColor="accent1"/>
                <w:bottom w:val="single" w:sz="8" w:space="0" w:color="99CB38" w:themeColor="accent1"/>
                <w:insideH w:val="single" w:sz="8" w:space="0" w:color="99CB38" w:themeColor="accent1"/>
                <w:insideV w:val="single" w:sz="8" w:space="0" w:color="99CB38" w:themeColor="accent1"/>
              </w:tblBorders>
              <w:tblLayout w:type="fixed"/>
              <w:tblCellMar>
                <w:top w:w="144" w:type="dxa"/>
                <w:left w:w="0" w:type="dxa"/>
                <w:bottom w:w="144" w:type="dxa"/>
                <w:right w:w="0" w:type="dxa"/>
              </w:tblCellMar>
              <w:tblLook w:val="04A0"/>
            </w:tblPr>
            <w:tblGrid>
              <w:gridCol w:w="2922"/>
            </w:tblGrid>
            <w:tr w:rsidR="00441EB9" w:rsidRPr="005152F2" w:rsidTr="0043426C">
              <w:tc>
                <w:tcPr>
                  <w:tcW w:w="3023" w:type="dxa"/>
                  <w:tcBorders>
                    <w:top w:val="nil"/>
                    <w:bottom w:val="nil"/>
                  </w:tcBorders>
                  <w:tcMar>
                    <w:top w:w="360" w:type="dxa"/>
                    <w:bottom w:w="0" w:type="dxa"/>
                  </w:tcMar>
                </w:tcPr>
                <w:p w:rsidR="004E4B38" w:rsidRDefault="004E4B38" w:rsidP="004E4B38">
                  <w:pPr>
                    <w:pStyle w:val="Heading3"/>
                    <w:jc w:val="both"/>
                  </w:pPr>
                </w:p>
                <w:p w:rsidR="00441EB9" w:rsidRDefault="00112166" w:rsidP="00441EB9">
                  <w:pPr>
                    <w:pStyle w:val="Heading3"/>
                  </w:pPr>
                  <w:r>
                    <w:rPr>
                      <w:noProof/>
                    </w:rPr>
                  </w:r>
                  <w:r>
                    <w:rPr>
                      <w:noProof/>
                    </w:rPr>
                    <w:pict>
                      <v:group 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99cb38 [3204]" strokecolor="#99cb38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99cb38 [3204]" strokecolor="#99cb38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5152F2" w:rsidTr="0043426C">
              <w:tc>
                <w:tcPr>
                  <w:tcW w:w="3023" w:type="dxa"/>
                  <w:tcBorders>
                    <w:top w:val="nil"/>
                    <w:bottom w:val="nil"/>
                  </w:tcBorders>
                  <w:tcMar>
                    <w:top w:w="115" w:type="dxa"/>
                    <w:bottom w:w="0" w:type="dxa"/>
                  </w:tcMar>
                </w:tcPr>
                <w:p w:rsidR="00875868" w:rsidRDefault="002E676A" w:rsidP="00875868">
                  <w:pPr>
                    <w:pStyle w:val="Heading3"/>
                  </w:pPr>
                  <w:r>
                    <w:t>House#1237, sector-f, new city</w:t>
                  </w:r>
                  <w:r w:rsidR="00875868">
                    <w:t>,</w:t>
                  </w:r>
                  <w:r>
                    <w:t xml:space="preserve"> mirpur</w:t>
                  </w:r>
                  <w:r w:rsidR="00875868">
                    <w:t xml:space="preserve"> azad kashmir, pakistan.</w:t>
                  </w:r>
                </w:p>
                <w:p w:rsidR="00875868" w:rsidRDefault="00112166" w:rsidP="00875868">
                  <w:pPr>
                    <w:pStyle w:val="Heading3"/>
                  </w:pPr>
                  <m:oMathPara>
                    <m:oMath>
                      <m:d>
                        <m:dPr>
                          <m:begChr m:val="["/>
                          <m:endChr m:val="]"/>
                          <m:ctrlPr>
                            <w:rPr>
                              <w:rFonts w:ascii="Cambria Math" w:hAnsi="Cambria Math"/>
                              <w:i/>
                              <w:sz w:val="18"/>
                              <w:szCs w:val="18"/>
                            </w:rPr>
                          </m:ctrlPr>
                        </m:dPr>
                        <m:e>
                          <m:r>
                            <w:rPr>
                              <w:rFonts w:ascii="Cambria Math" w:hAnsi="Cambria Math"/>
                              <w:sz w:val="18"/>
                              <w:szCs w:val="18"/>
                            </w:rPr>
                            <m:t>engr_awaisjarral@hotmail.com</m:t>
                          </m:r>
                        </m:e>
                      </m:d>
                    </m:oMath>
                  </m:oMathPara>
                </w:p>
              </w:tc>
            </w:tr>
            <w:tr w:rsidR="00441EB9" w:rsidRPr="005152F2" w:rsidTr="0043426C">
              <w:tc>
                <w:tcPr>
                  <w:tcW w:w="3023" w:type="dxa"/>
                  <w:tcBorders>
                    <w:top w:val="nil"/>
                    <w:bottom w:val="nil"/>
                  </w:tcBorders>
                  <w:tcMar>
                    <w:top w:w="360" w:type="dxa"/>
                    <w:bottom w:w="0" w:type="dxa"/>
                  </w:tcMar>
                </w:tcPr>
                <w:p w:rsidR="00441EB9" w:rsidRDefault="00112166" w:rsidP="00441EB9">
                  <w:pPr>
                    <w:pStyle w:val="Heading3"/>
                  </w:pPr>
                  <w:r>
                    <w:rPr>
                      <w:noProof/>
                    </w:rPr>
                  </w:r>
                  <w:r>
                    <w:rPr>
                      <w:noProof/>
                    </w:rPr>
                    <w:pict>
                      <v:group id="_x0000_s1037"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9"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99cb38 [3204]" strokecolor="#99cb38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99cb38 [3204]" strokecolor="#99cb38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43426C">
              <w:tc>
                <w:tcPr>
                  <w:tcW w:w="3023" w:type="dxa"/>
                  <w:tcBorders>
                    <w:top w:val="nil"/>
                    <w:bottom w:val="nil"/>
                  </w:tcBorders>
                  <w:tcMar>
                    <w:top w:w="115" w:type="dxa"/>
                    <w:bottom w:w="0" w:type="dxa"/>
                  </w:tcMar>
                </w:tcPr>
                <w:p w:rsidR="00FE13D9" w:rsidRDefault="002E676A" w:rsidP="00FE13D9">
                  <w:pPr>
                    <w:pStyle w:val="Heading3"/>
                  </w:pPr>
                  <w:r>
                    <w:t>+92-345-3874974</w:t>
                  </w:r>
                </w:p>
              </w:tc>
            </w:tr>
            <w:tr w:rsidR="00441EB9" w:rsidRPr="005152F2" w:rsidTr="000A2C43">
              <w:trPr>
                <w:trHeight w:val="25"/>
              </w:trPr>
              <w:tc>
                <w:tcPr>
                  <w:tcW w:w="3023" w:type="dxa"/>
                  <w:tcBorders>
                    <w:top w:val="nil"/>
                    <w:bottom w:val="nil"/>
                  </w:tcBorders>
                  <w:tcMar>
                    <w:top w:w="115" w:type="dxa"/>
                    <w:bottom w:w="0" w:type="dxa"/>
                  </w:tcMar>
                </w:tcPr>
                <w:p w:rsidR="00441EB9" w:rsidRDefault="00441EB9" w:rsidP="00FE13D9">
                  <w:pPr>
                    <w:pStyle w:val="Heading3"/>
                    <w:jc w:val="both"/>
                  </w:pPr>
                </w:p>
              </w:tc>
            </w:tr>
            <w:tr w:rsidR="005A7E57" w:rsidRPr="005152F2" w:rsidTr="00F56435">
              <w:tc>
                <w:tcPr>
                  <w:tcW w:w="3023" w:type="dxa"/>
                  <w:tcMar>
                    <w:top w:w="374" w:type="dxa"/>
                    <w:bottom w:w="115" w:type="dxa"/>
                  </w:tcMar>
                </w:tcPr>
                <w:p w:rsidR="004E4B38" w:rsidRDefault="004E4B38" w:rsidP="004E4B38">
                  <w:pPr>
                    <w:pStyle w:val="Heading3"/>
                    <w:jc w:val="both"/>
                  </w:pPr>
                </w:p>
                <w:p w:rsidR="002C77B9" w:rsidRDefault="00112166" w:rsidP="002C77B9">
                  <w:pPr>
                    <w:pStyle w:val="Heading3"/>
                  </w:pPr>
                  <w:sdt>
                    <w:sdtPr>
                      <w:alias w:val="Objective:"/>
                      <w:tag w:val="Objective:"/>
                      <w:id w:val="319159961"/>
                      <w:placeholder>
                        <w:docPart w:val="9DB67DF45004452A84E63EBE59DF7495"/>
                      </w:placeholder>
                      <w:temporary/>
                      <w:showingPlcHdr/>
                    </w:sdtPr>
                    <w:sdtContent>
                      <w:r w:rsidR="002B7747" w:rsidRPr="00FF315F">
                        <w:rPr>
                          <w:b/>
                        </w:rPr>
                        <w:t>Objective</w:t>
                      </w:r>
                    </w:sdtContent>
                  </w:sdt>
                </w:p>
                <w:p w:rsidR="005A7E57" w:rsidRDefault="00112166" w:rsidP="00616FF4">
                  <w:pPr>
                    <w:pStyle w:val="GraphicElement"/>
                  </w:pPr>
                  <w:r>
                    <w:pict>
                      <v:line id="Straight Connector 83" o:spid="_x0000_s1036"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99cb38 [3204]" strokeweight="1pt">
                        <v:stroke joinstyle="miter"/>
                        <w10:wrap type="none"/>
                        <w10:anchorlock/>
                      </v:line>
                    </w:pict>
                  </w:r>
                </w:p>
                <w:p w:rsidR="00FE13D9" w:rsidRPr="00240E47" w:rsidRDefault="00FE13D9" w:rsidP="00FE13D9">
                  <w:pPr>
                    <w:rPr>
                      <w:rFonts w:cstheme="minorHAnsi"/>
                      <w:b/>
                      <w:u w:val="single"/>
                    </w:rPr>
                  </w:pPr>
                  <w:r w:rsidRPr="00240E47">
                    <w:rPr>
                      <w:rFonts w:cstheme="minorHAnsi"/>
                      <w:color w:val="000000"/>
                    </w:rPr>
                    <w:t>To acquire a challenging position in a reputable, growth oriented organization,</w:t>
                  </w:r>
                </w:p>
                <w:p w:rsidR="00FE13D9" w:rsidRPr="00240E47" w:rsidRDefault="00FE13D9" w:rsidP="00FE13D9">
                  <w:pPr>
                    <w:tabs>
                      <w:tab w:val="left" w:pos="1695"/>
                    </w:tabs>
                    <w:rPr>
                      <w:rFonts w:cstheme="minorHAnsi"/>
                    </w:rPr>
                  </w:pPr>
                  <w:r>
                    <w:rPr>
                      <w:rFonts w:cstheme="minorHAnsi"/>
                    </w:rPr>
                    <w:t>w</w:t>
                  </w:r>
                  <w:r w:rsidRPr="00240E47">
                    <w:rPr>
                      <w:rFonts w:cstheme="minorHAnsi"/>
                    </w:rPr>
                    <w:t>hich provides constant personal development and groom my technical</w:t>
                  </w:r>
                  <w:r>
                    <w:rPr>
                      <w:rFonts w:cstheme="minorHAnsi"/>
                    </w:rPr>
                    <w:t>,</w:t>
                  </w:r>
                </w:p>
                <w:p w:rsidR="004E4B38" w:rsidRPr="000A2C43" w:rsidRDefault="00212509" w:rsidP="00FF315F">
                  <w:pPr>
                    <w:tabs>
                      <w:tab w:val="left" w:pos="1695"/>
                    </w:tabs>
                    <w:rPr>
                      <w:rFonts w:cstheme="minorHAnsi"/>
                    </w:rPr>
                  </w:pPr>
                  <w:r>
                    <w:rPr>
                      <w:rFonts w:cstheme="minorHAnsi"/>
                    </w:rPr>
                    <w:t>Managerial</w:t>
                  </w:r>
                  <w:r w:rsidR="00FE13D9" w:rsidRPr="00240E47">
                    <w:rPr>
                      <w:rFonts w:cstheme="minorHAnsi"/>
                    </w:rPr>
                    <w:t xml:space="preserve"> and interpersonal abilities.</w:t>
                  </w:r>
                </w:p>
              </w:tc>
            </w:tr>
            <w:tr w:rsidR="00463463" w:rsidRPr="005152F2" w:rsidTr="00F56435">
              <w:tc>
                <w:tcPr>
                  <w:tcW w:w="3023" w:type="dxa"/>
                  <w:tcMar>
                    <w:top w:w="374" w:type="dxa"/>
                    <w:bottom w:w="115" w:type="dxa"/>
                  </w:tcMar>
                </w:tcPr>
                <w:p w:rsidR="004E4B38" w:rsidRDefault="004E4B38" w:rsidP="00FF315F">
                  <w:pPr>
                    <w:pStyle w:val="Heading3"/>
                    <w:jc w:val="both"/>
                  </w:pPr>
                </w:p>
                <w:p w:rsidR="005A7E57" w:rsidRPr="00FF315F" w:rsidRDefault="00112166" w:rsidP="0043426C">
                  <w:pPr>
                    <w:pStyle w:val="Heading3"/>
                    <w:rPr>
                      <w:b/>
                    </w:rPr>
                  </w:pPr>
                  <w:sdt>
                    <w:sdtPr>
                      <w:alias w:val="Skills:"/>
                      <w:tag w:val="Skills:"/>
                      <w:id w:val="1490835561"/>
                      <w:placeholder>
                        <w:docPart w:val="D34DB3B6697347C4A2938CF87ED0866A"/>
                      </w:placeholder>
                      <w:temporary/>
                      <w:showingPlcHdr/>
                    </w:sdtPr>
                    <w:sdtContent>
                      <w:r w:rsidR="007B2F5C" w:rsidRPr="00FF315F">
                        <w:rPr>
                          <w:b/>
                        </w:rPr>
                        <w:t>Skills</w:t>
                      </w:r>
                    </w:sdtContent>
                  </w:sdt>
                </w:p>
                <w:p w:rsidR="00616FF4" w:rsidRPr="005A7E57" w:rsidRDefault="00112166" w:rsidP="00616FF4">
                  <w:pPr>
                    <w:pStyle w:val="GraphicElement"/>
                  </w:pPr>
                  <w:r>
                    <w:pict>
                      <v:line id="Straight Connector 84" o:spid="_x0000_s1035"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99cb38 [3204]" strokeweight="1pt">
                        <v:stroke joinstyle="miter"/>
                        <w10:wrap type="none"/>
                        <w10:anchorlock/>
                      </v:line>
                    </w:pict>
                  </w:r>
                </w:p>
                <w:p w:rsidR="000A2C43" w:rsidRDefault="000A2C43" w:rsidP="002E676A">
                  <w:r>
                    <w:t>MS OFFICE</w:t>
                  </w:r>
                </w:p>
                <w:p w:rsidR="004E4B38" w:rsidRDefault="000A2C43" w:rsidP="00FF315F">
                  <w:r>
                    <w:t>MATLAB</w:t>
                  </w:r>
                </w:p>
                <w:p w:rsidR="00FF5839" w:rsidRDefault="00FF5839" w:rsidP="00FF315F">
                  <w:r>
                    <w:t>PLC</w:t>
                  </w:r>
                </w:p>
                <w:p w:rsidR="00FF5839" w:rsidRPr="005152F2" w:rsidRDefault="00FF5839" w:rsidP="00FF315F">
                  <w:r>
                    <w:t>AutoCAD</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tblPr>
            <w:tblGrid>
              <w:gridCol w:w="5982"/>
            </w:tblGrid>
            <w:tr w:rsidR="008F6337" w:rsidTr="00396369">
              <w:trPr>
                <w:trHeight w:val="4104"/>
              </w:trPr>
              <w:tc>
                <w:tcPr>
                  <w:tcW w:w="5191" w:type="dxa"/>
                  <w:tcMar>
                    <w:left w:w="115" w:type="dxa"/>
                    <w:bottom w:w="374" w:type="dxa"/>
                    <w:right w:w="115" w:type="dxa"/>
                  </w:tcMar>
                </w:tcPr>
                <w:p w:rsidR="008F6337" w:rsidRPr="005152F2" w:rsidRDefault="00112166" w:rsidP="008F6337">
                  <w:pPr>
                    <w:pStyle w:val="Heading2"/>
                  </w:pPr>
                  <w:sdt>
                    <w:sdtPr>
                      <w:alias w:val="Experience:"/>
                      <w:tag w:val="Experience:"/>
                      <w:id w:val="1217937480"/>
                      <w:placeholder>
                        <w:docPart w:val="5527FAF8CA234554AC04585EA391561D"/>
                      </w:placeholder>
                      <w:temporary/>
                      <w:showingPlcHdr/>
                    </w:sdtPr>
                    <w:sdtContent>
                      <w:r w:rsidR="003053D9" w:rsidRPr="005152F2">
                        <w:t>Experience</w:t>
                      </w:r>
                    </w:sdtContent>
                  </w:sdt>
                </w:p>
                <w:p w:rsidR="008F6337" w:rsidRPr="0043426C" w:rsidRDefault="002E676A" w:rsidP="00FE13D9">
                  <w:pPr>
                    <w:pStyle w:val="Heading4"/>
                    <w:numPr>
                      <w:ilvl w:val="0"/>
                      <w:numId w:val="1"/>
                    </w:numPr>
                  </w:pPr>
                  <w:r>
                    <w:t>kohsar hydro power (pVT.) ltd.</w:t>
                  </w:r>
                </w:p>
                <w:p w:rsidR="008F6337" w:rsidRPr="005152F2" w:rsidRDefault="002E676A" w:rsidP="008F6337">
                  <w:pPr>
                    <w:pStyle w:val="Heading5"/>
                  </w:pPr>
                  <w:r>
                    <w:t>15-10-2014 to 02-02</w:t>
                  </w:r>
                  <w:r w:rsidR="00FE13D9">
                    <w:t>-2016</w:t>
                  </w:r>
                </w:p>
                <w:p w:rsidR="008F6337" w:rsidRDefault="00FE13D9" w:rsidP="008F6337">
                  <w:r>
                    <w:t>Worked as Assistant Electrical Engineer.</w:t>
                  </w:r>
                </w:p>
                <w:p w:rsidR="007B2F5C" w:rsidRDefault="002E676A" w:rsidP="000A2C43">
                  <w:r>
                    <w:t>Major focus was on Operation, Maintenance &amp; Protection of Power Plant.</w:t>
                  </w:r>
                </w:p>
                <w:p w:rsidR="008F6337" w:rsidRDefault="000A2C43" w:rsidP="000A2C43">
                  <w:pPr>
                    <w:pStyle w:val="Heading4"/>
                    <w:numPr>
                      <w:ilvl w:val="0"/>
                      <w:numId w:val="1"/>
                    </w:numPr>
                  </w:pPr>
                  <w:r>
                    <w:t>internship: kohsar hydro power plant</w:t>
                  </w:r>
                </w:p>
                <w:p w:rsidR="000A2C43" w:rsidRDefault="000A2C43" w:rsidP="000A2C43">
                  <w:pPr>
                    <w:pStyle w:val="Heading4"/>
                    <w:numPr>
                      <w:ilvl w:val="0"/>
                      <w:numId w:val="1"/>
                    </w:numPr>
                  </w:pPr>
                  <w:r>
                    <w:t>internship: mangla power house</w:t>
                  </w:r>
                </w:p>
              </w:tc>
            </w:tr>
            <w:tr w:rsidR="008F6337" w:rsidTr="00396369">
              <w:trPr>
                <w:trHeight w:val="3672"/>
              </w:trPr>
              <w:tc>
                <w:tcPr>
                  <w:tcW w:w="5191" w:type="dxa"/>
                  <w:tcMar>
                    <w:left w:w="115" w:type="dxa"/>
                    <w:bottom w:w="374" w:type="dxa"/>
                    <w:right w:w="115" w:type="dxa"/>
                  </w:tcMar>
                </w:tcPr>
                <w:p w:rsidR="008F6337" w:rsidRPr="005152F2" w:rsidRDefault="00112166" w:rsidP="008F6337">
                  <w:pPr>
                    <w:pStyle w:val="Heading2"/>
                  </w:pPr>
                  <w:sdt>
                    <w:sdtPr>
                      <w:alias w:val="Education:"/>
                      <w:tag w:val="Education:"/>
                      <w:id w:val="1349516922"/>
                      <w:placeholder>
                        <w:docPart w:val="BB22AFD1692A4525B9BED689A257F98F"/>
                      </w:placeholder>
                      <w:temporary/>
                      <w:showingPlcHdr/>
                    </w:sdtPr>
                    <w:sdtContent>
                      <w:r w:rsidR="003053D9" w:rsidRPr="005152F2">
                        <w:t>Education</w:t>
                      </w:r>
                    </w:sdtContent>
                  </w:sdt>
                </w:p>
                <w:p w:rsidR="007B2F5C" w:rsidRPr="0043426C" w:rsidRDefault="00212509" w:rsidP="002B3890">
                  <w:pPr>
                    <w:pStyle w:val="Heading4"/>
                  </w:pPr>
                  <w:r>
                    <w:t>B.s electrical engineering/2014</w:t>
                  </w:r>
                </w:p>
                <w:p w:rsidR="007B2F5C" w:rsidRPr="005152F2" w:rsidRDefault="00212509" w:rsidP="007B2F5C">
                  <w:pPr>
                    <w:pStyle w:val="Heading5"/>
                  </w:pPr>
                  <w:r>
                    <w:t>Mirpur University of Science &amp; Technology (MUST)</w:t>
                  </w:r>
                </w:p>
                <w:p w:rsidR="008F6337" w:rsidRDefault="002E676A" w:rsidP="00212509">
                  <w:r>
                    <w:t>CGPA: 3.30</w:t>
                  </w:r>
                </w:p>
                <w:p w:rsidR="00212509" w:rsidRDefault="00212509" w:rsidP="00212509">
                  <w:pPr>
                    <w:rPr>
                      <w:b/>
                    </w:rPr>
                  </w:pPr>
                  <w:r w:rsidRPr="00212509">
                    <w:rPr>
                      <w:b/>
                    </w:rPr>
                    <w:t>HSSC/2010</w:t>
                  </w:r>
                </w:p>
                <w:p w:rsidR="00212509" w:rsidRDefault="00212509" w:rsidP="002E676A">
                  <w:r>
                    <w:t>AJK Board of Intermediate &amp; Secondary Education</w:t>
                  </w:r>
                </w:p>
                <w:p w:rsidR="00212509" w:rsidRDefault="00212509" w:rsidP="00212509">
                  <w:pPr>
                    <w:rPr>
                      <w:b/>
                    </w:rPr>
                  </w:pPr>
                  <w:r w:rsidRPr="00212509">
                    <w:rPr>
                      <w:b/>
                    </w:rPr>
                    <w:t>SSC/2007</w:t>
                  </w:r>
                </w:p>
                <w:p w:rsidR="00212509" w:rsidRPr="00212509" w:rsidRDefault="00212509" w:rsidP="002E676A">
                  <w:r>
                    <w:t>AJK Board of Intermediate &amp; Secondary Education</w:t>
                  </w:r>
                </w:p>
              </w:tc>
            </w:tr>
            <w:tr w:rsidR="008F6337" w:rsidTr="00B85871">
              <w:tc>
                <w:tcPr>
                  <w:tcW w:w="5191" w:type="dxa"/>
                </w:tcPr>
                <w:p w:rsidR="008F6337" w:rsidRPr="005152F2" w:rsidRDefault="000A2C43" w:rsidP="008F6337">
                  <w:pPr>
                    <w:pStyle w:val="Heading2"/>
                  </w:pPr>
                  <w:r>
                    <w:t>final year project</w:t>
                  </w:r>
                </w:p>
                <w:p w:rsidR="008F6337" w:rsidRDefault="000A2C43" w:rsidP="000A2C43">
                  <w:r>
                    <w:t>Design of Solar Power System for Science Block of MUST</w:t>
                  </w:r>
                </w:p>
              </w:tc>
            </w:tr>
          </w:tbl>
          <w:p w:rsidR="008F6337" w:rsidRPr="005152F2" w:rsidRDefault="008F6337" w:rsidP="003856C9"/>
        </w:tc>
      </w:tr>
      <w:bookmarkEnd w:id="0"/>
    </w:tbl>
    <w:p w:rsidR="00430838" w:rsidRDefault="00430838" w:rsidP="000A2C43">
      <w:pPr>
        <w:pStyle w:val="NoSpacing"/>
        <w:jc w:val="both"/>
      </w:pPr>
    </w:p>
    <w:tbl>
      <w:tblPr>
        <w:tblW w:w="5000" w:type="pct"/>
        <w:tblLayout w:type="fixed"/>
        <w:tblCellMar>
          <w:left w:w="0" w:type="dxa"/>
          <w:right w:w="0" w:type="dxa"/>
        </w:tblCellMar>
        <w:tblLook w:val="04A0"/>
      </w:tblPr>
      <w:tblGrid>
        <w:gridCol w:w="2922"/>
        <w:gridCol w:w="699"/>
        <w:gridCol w:w="5982"/>
      </w:tblGrid>
      <w:tr w:rsidR="00430838" w:rsidRPr="005152F2" w:rsidTr="00502DBA">
        <w:tc>
          <w:tcPr>
            <w:tcW w:w="3023" w:type="dxa"/>
          </w:tcPr>
          <w:p w:rsidR="00430838" w:rsidRPr="005152F2" w:rsidRDefault="00430838" w:rsidP="00502DBA">
            <w:pPr>
              <w:pStyle w:val="Heading1"/>
            </w:pPr>
            <w:r>
              <w:t>Awais nazir jarral</w:t>
            </w:r>
          </w:p>
          <w:tbl>
            <w:tblPr>
              <w:tblW w:w="5000" w:type="pct"/>
              <w:tblBorders>
                <w:top w:val="single" w:sz="8" w:space="0" w:color="99CB38" w:themeColor="accent1"/>
                <w:bottom w:val="single" w:sz="8" w:space="0" w:color="99CB38" w:themeColor="accent1"/>
                <w:insideH w:val="single" w:sz="8" w:space="0" w:color="99CB38" w:themeColor="accent1"/>
                <w:insideV w:val="single" w:sz="8" w:space="0" w:color="99CB38" w:themeColor="accent1"/>
              </w:tblBorders>
              <w:tblLayout w:type="fixed"/>
              <w:tblCellMar>
                <w:top w:w="144" w:type="dxa"/>
                <w:left w:w="0" w:type="dxa"/>
                <w:bottom w:w="144" w:type="dxa"/>
                <w:right w:w="0" w:type="dxa"/>
              </w:tblCellMar>
              <w:tblLook w:val="04A0"/>
            </w:tblPr>
            <w:tblGrid>
              <w:gridCol w:w="2922"/>
            </w:tblGrid>
            <w:tr w:rsidR="00430838" w:rsidRPr="005152F2" w:rsidTr="00502DBA">
              <w:tc>
                <w:tcPr>
                  <w:tcW w:w="3023" w:type="dxa"/>
                  <w:tcBorders>
                    <w:top w:val="nil"/>
                    <w:bottom w:val="nil"/>
                  </w:tcBorders>
                  <w:tcMar>
                    <w:top w:w="360" w:type="dxa"/>
                    <w:bottom w:w="0" w:type="dxa"/>
                  </w:tcMar>
                </w:tcPr>
                <w:p w:rsidR="00430838" w:rsidRDefault="00112166" w:rsidP="00502DBA">
                  <w:pPr>
                    <w:pStyle w:val="Heading3"/>
                  </w:pPr>
                  <w:r>
                    <w:rPr>
                      <w:noProof/>
                    </w:rPr>
                  </w:r>
                  <w:r>
                    <w:rPr>
                      <w:noProof/>
                    </w:rPr>
                    <w:pict>
                      <v:group id="Group 43" o:spid="_x0000_s1032"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B1&#10;mroWIhQAAEJyAAAOAAAAAAAAAAAAAAAAAC4CAABkcnMvZTJvRG9jLnhtbFBLAQItABQABgAIAAAA&#10;IQBoRxvQ2AAAAAMBAAAPAAAAAAAAAAAAAAAAAHwWAABkcnMvZG93bnJldi54bWxQSwUGAAAAAAQA&#10;BADzAAAAgRcAAAAA&#10;">
                        <v:shape id="Freeform 7" o:spid="_x0000_s1034"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99cb38 [3204]" strokecolor="#99cb38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33"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99cb38 [3204]" strokecolor="#99cb38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30838" w:rsidRPr="005152F2" w:rsidTr="00502DBA">
              <w:tc>
                <w:tcPr>
                  <w:tcW w:w="3023" w:type="dxa"/>
                  <w:tcBorders>
                    <w:top w:val="nil"/>
                    <w:bottom w:val="nil"/>
                  </w:tcBorders>
                  <w:tcMar>
                    <w:top w:w="115" w:type="dxa"/>
                    <w:bottom w:w="0" w:type="dxa"/>
                  </w:tcMar>
                </w:tcPr>
                <w:p w:rsidR="00430838" w:rsidRDefault="00430838" w:rsidP="00502DBA">
                  <w:pPr>
                    <w:pStyle w:val="Heading3"/>
                  </w:pPr>
                  <m:oMathPara>
                    <m:oMath>
                      <m:r>
                        <w:rPr>
                          <w:rFonts w:ascii="Cambria Math" w:hAnsi="Cambria Math"/>
                        </w:rPr>
                        <m:t>engr_awaisjarral@hotmail.com</m:t>
                      </m:r>
                    </m:oMath>
                  </m:oMathPara>
                </w:p>
              </w:tc>
            </w:tr>
            <w:tr w:rsidR="00430838" w:rsidRPr="005152F2" w:rsidTr="00502DBA">
              <w:tc>
                <w:tcPr>
                  <w:tcW w:w="3023" w:type="dxa"/>
                  <w:tcBorders>
                    <w:top w:val="nil"/>
                    <w:bottom w:val="nil"/>
                  </w:tcBorders>
                  <w:tcMar>
                    <w:top w:w="360" w:type="dxa"/>
                    <w:bottom w:w="0" w:type="dxa"/>
                  </w:tcMar>
                </w:tcPr>
                <w:p w:rsidR="00430838" w:rsidRDefault="00112166" w:rsidP="00502DBA">
                  <w:pPr>
                    <w:pStyle w:val="Heading3"/>
                  </w:pPr>
                  <w:r>
                    <w:rPr>
                      <w:noProof/>
                    </w:rPr>
                  </w:r>
                  <w:r>
                    <w:rPr>
                      <w:noProof/>
                    </w:rPr>
                    <w:pict>
                      <v:group id="Group 37" o:spid="_x0000_s1029"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JrKMuZbJQAA0t4AAA4AAAAAAAAAAAAAAAAALgIAAGRycy9lMm9E&#10;b2MueG1sUEsBAi0AFAAGAAgAAAAhAGhHG9DYAAAAAwEAAA8AAAAAAAAAAAAAAAAAtScAAGRycy9k&#10;b3ducmV2LnhtbFBLBQYAAAAABAAEAPMAAAC6KAAAAAA=&#10;">
                        <v:shape id="Freeform 10" o:spid="_x0000_s1031"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99cb38 [3204]" strokecolor="#99cb38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30"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99cb38 [3204]" strokecolor="#99cb38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30838" w:rsidRPr="005152F2" w:rsidTr="00502DBA">
              <w:tc>
                <w:tcPr>
                  <w:tcW w:w="3023" w:type="dxa"/>
                  <w:tcBorders>
                    <w:top w:val="nil"/>
                    <w:bottom w:val="nil"/>
                  </w:tcBorders>
                  <w:tcMar>
                    <w:top w:w="115" w:type="dxa"/>
                    <w:bottom w:w="0" w:type="dxa"/>
                  </w:tcMar>
                </w:tcPr>
                <w:p w:rsidR="00430838" w:rsidRDefault="00430838" w:rsidP="00502DBA">
                  <w:pPr>
                    <w:pStyle w:val="Heading3"/>
                  </w:pPr>
                  <w:r>
                    <w:t>0092-345-3874974</w:t>
                  </w:r>
                </w:p>
              </w:tc>
            </w:tr>
            <w:tr w:rsidR="00430838" w:rsidRPr="005152F2" w:rsidTr="00502DBA">
              <w:tc>
                <w:tcPr>
                  <w:tcW w:w="3023" w:type="dxa"/>
                  <w:tcBorders>
                    <w:top w:val="nil"/>
                    <w:bottom w:val="single" w:sz="8" w:space="0" w:color="99CB38" w:themeColor="accent1"/>
                  </w:tcBorders>
                  <w:tcMar>
                    <w:top w:w="288" w:type="dxa"/>
                    <w:bottom w:w="374" w:type="dxa"/>
                  </w:tcMar>
                </w:tcPr>
                <w:p w:rsidR="00430838" w:rsidRPr="00441EB9" w:rsidRDefault="00430838" w:rsidP="00502DBA">
                  <w:pPr>
                    <w:pStyle w:val="Heading3"/>
                    <w:rPr>
                      <w:rFonts w:asciiTheme="minorHAnsi" w:eastAsiaTheme="minorHAnsi" w:hAnsiTheme="minorHAnsi" w:cstheme="minorBidi"/>
                      <w:szCs w:val="18"/>
                    </w:rPr>
                  </w:pPr>
                  <w:r>
                    <w:t>house#1237, sector-f, new city, mirpur (10250), azad kashmir.</w:t>
                  </w:r>
                </w:p>
              </w:tc>
            </w:tr>
          </w:tbl>
          <w:p w:rsidR="00430838" w:rsidRPr="005152F2" w:rsidRDefault="00430838" w:rsidP="00502DBA"/>
        </w:tc>
        <w:tc>
          <w:tcPr>
            <w:tcW w:w="723" w:type="dxa"/>
          </w:tcPr>
          <w:p w:rsidR="00430838" w:rsidRPr="005152F2" w:rsidRDefault="00430838" w:rsidP="00502DBA"/>
        </w:tc>
        <w:tc>
          <w:tcPr>
            <w:tcW w:w="6190" w:type="dxa"/>
          </w:tcPr>
          <w:tbl>
            <w:tblPr>
              <w:tblW w:w="5000" w:type="pct"/>
              <w:tblBorders>
                <w:bottom w:val="single" w:sz="8" w:space="0" w:color="99CB38" w:themeColor="accent1"/>
              </w:tblBorders>
              <w:tblLayout w:type="fixed"/>
              <w:tblLook w:val="04A0"/>
            </w:tblPr>
            <w:tblGrid>
              <w:gridCol w:w="5982"/>
            </w:tblGrid>
            <w:tr w:rsidR="00430838" w:rsidTr="00502DBA">
              <w:trPr>
                <w:trHeight w:val="10512"/>
              </w:trPr>
              <w:tc>
                <w:tcPr>
                  <w:tcW w:w="6190" w:type="dxa"/>
                  <w:tcMar>
                    <w:left w:w="115" w:type="dxa"/>
                    <w:bottom w:w="576" w:type="dxa"/>
                    <w:right w:w="115" w:type="dxa"/>
                  </w:tcMar>
                </w:tcPr>
                <w:p w:rsidR="00430838" w:rsidRDefault="00430838" w:rsidP="00430838">
                  <w:pPr>
                    <w:pStyle w:val="Heading2"/>
                    <w:jc w:val="left"/>
                  </w:pPr>
                  <w:r>
                    <w:t>to whom it may concern</w:t>
                  </w:r>
                </w:p>
                <w:p w:rsidR="00430838" w:rsidRDefault="00430838" w:rsidP="00430838">
                  <w:pPr>
                    <w:jc w:val="left"/>
                  </w:pPr>
                </w:p>
                <w:p w:rsidR="00430838" w:rsidRPr="00430838" w:rsidRDefault="00430838" w:rsidP="00430838">
                  <w:pPr>
                    <w:spacing w:after="120"/>
                    <w:jc w:val="left"/>
                    <w:rPr>
                      <w:sz w:val="24"/>
                      <w:szCs w:val="24"/>
                    </w:rPr>
                  </w:pPr>
                  <w:r w:rsidRPr="00430838">
                    <w:rPr>
                      <w:sz w:val="24"/>
                      <w:szCs w:val="24"/>
                    </w:rPr>
                    <w:t>I was excited to see your opening for a job and I hope to be invited for an interview.</w:t>
                  </w:r>
                </w:p>
                <w:p w:rsidR="00430838" w:rsidRPr="00430838" w:rsidRDefault="00430838" w:rsidP="00430838">
                  <w:pPr>
                    <w:spacing w:after="120"/>
                    <w:jc w:val="left"/>
                    <w:rPr>
                      <w:sz w:val="24"/>
                      <w:szCs w:val="24"/>
                    </w:rPr>
                  </w:pPr>
                  <w:r w:rsidRPr="00430838">
                    <w:rPr>
                      <w:sz w:val="24"/>
                      <w:szCs w:val="24"/>
                    </w:rPr>
                    <w:t>My background includes serving as Assistant Electrical Engineer at Kohsar Hydro Power (Pvt.) Ltd. Major focus of my work was on operation, maintenance and troubleshooting of equipment used in hydel power generation. My experience also covered knowledge of transmission mechanism &amp; operation, safety and maintenance of transmission components. Apart from this, I have ability of understanding blue prints and structural diagrams of electrical circuits.</w:t>
                  </w:r>
                </w:p>
                <w:p w:rsidR="00430838" w:rsidRPr="00430838" w:rsidRDefault="00430838" w:rsidP="00430838">
                  <w:pPr>
                    <w:spacing w:after="120"/>
                    <w:jc w:val="left"/>
                    <w:rPr>
                      <w:sz w:val="24"/>
                      <w:szCs w:val="24"/>
                    </w:rPr>
                  </w:pPr>
                  <w:r w:rsidRPr="00430838">
                    <w:rPr>
                      <w:sz w:val="24"/>
                      <w:szCs w:val="24"/>
                    </w:rPr>
                    <w:t>In addition to this experience, I had worked as Internee at Mangla Power House and Kohsar Hydro Power Plant.</w:t>
                  </w:r>
                </w:p>
                <w:p w:rsidR="00430838" w:rsidRPr="00430838" w:rsidRDefault="00430838" w:rsidP="00430838">
                  <w:pPr>
                    <w:spacing w:after="120"/>
                    <w:jc w:val="left"/>
                    <w:rPr>
                      <w:sz w:val="24"/>
                      <w:szCs w:val="24"/>
                    </w:rPr>
                  </w:pPr>
                  <w:r w:rsidRPr="00430838">
                    <w:rPr>
                      <w:sz w:val="24"/>
                      <w:szCs w:val="24"/>
                    </w:rPr>
                    <w:t>I also bring to the table strong computer proficiencies in MS Word, MS Excel and MS PowerPoint. I also have command on MATLAB</w:t>
                  </w:r>
                  <w:r w:rsidR="00FF5839">
                    <w:rPr>
                      <w:sz w:val="24"/>
                      <w:szCs w:val="24"/>
                    </w:rPr>
                    <w:t>, PLC and AutoCAD</w:t>
                  </w:r>
                  <w:r w:rsidRPr="00430838">
                    <w:rPr>
                      <w:sz w:val="24"/>
                      <w:szCs w:val="24"/>
                    </w:rPr>
                    <w:t>. Please see the accompanying resume for details of my experience and education.</w:t>
                  </w:r>
                </w:p>
                <w:p w:rsidR="00430838" w:rsidRPr="00430838" w:rsidRDefault="00430838" w:rsidP="00430838">
                  <w:pPr>
                    <w:jc w:val="left"/>
                    <w:rPr>
                      <w:sz w:val="24"/>
                      <w:szCs w:val="24"/>
                    </w:rPr>
                  </w:pPr>
                  <w:r w:rsidRPr="00430838">
                    <w:rPr>
                      <w:sz w:val="24"/>
                      <w:szCs w:val="24"/>
                    </w:rPr>
                    <w:t>I am confident that I can offer you the problem-solving skills you are seeking. Feel free to call me at 0092-345-3874974 to arrange an interview. Thank you for your time—I look forward to learning more about this opportunity!</w:t>
                  </w:r>
                </w:p>
                <w:p w:rsidR="00430838" w:rsidRPr="00430838" w:rsidRDefault="00430838" w:rsidP="00430838">
                  <w:pPr>
                    <w:jc w:val="left"/>
                    <w:rPr>
                      <w:sz w:val="24"/>
                      <w:szCs w:val="24"/>
                    </w:rPr>
                  </w:pPr>
                </w:p>
                <w:p w:rsidR="00430838" w:rsidRPr="00430838" w:rsidRDefault="00112166" w:rsidP="00430838">
                  <w:pPr>
                    <w:pStyle w:val="Closing"/>
                    <w:rPr>
                      <w:sz w:val="24"/>
                      <w:szCs w:val="24"/>
                    </w:rPr>
                  </w:pPr>
                  <w:sdt>
                    <w:sdtPr>
                      <w:rPr>
                        <w:sz w:val="24"/>
                        <w:szCs w:val="24"/>
                      </w:rPr>
                      <w:alias w:val="Sincerely:"/>
                      <w:tag w:val="Sincerely:"/>
                      <w:id w:val="1167130124"/>
                      <w:placeholder>
                        <w:docPart w:val="CE1E5D8A2CCD458BB5B45B4C69BA85DE"/>
                      </w:placeholder>
                      <w:temporary/>
                      <w:showingPlcHdr/>
                    </w:sdtPr>
                    <w:sdtContent>
                      <w:r w:rsidR="00430838" w:rsidRPr="00430838">
                        <w:rPr>
                          <w:sz w:val="24"/>
                          <w:szCs w:val="24"/>
                        </w:rPr>
                        <w:t>Sincerely</w:t>
                      </w:r>
                    </w:sdtContent>
                  </w:sdt>
                  <w:r w:rsidR="00430838" w:rsidRPr="00430838">
                    <w:rPr>
                      <w:sz w:val="24"/>
                      <w:szCs w:val="24"/>
                    </w:rPr>
                    <w:t>,</w:t>
                  </w:r>
                </w:p>
                <w:sdt>
                  <w:sdtPr>
                    <w:rPr>
                      <w:sz w:val="24"/>
                      <w:szCs w:val="24"/>
                    </w:rPr>
                    <w:alias w:val="Your Name:"/>
                    <w:tag w:val="Your Name:"/>
                    <w:id w:val="773287407"/>
                    <w:placeholder>
                      <w:docPart w:val="E7E0FCF14D9E4681A6925B3FC6FA770B"/>
                    </w:placeholder>
                    <w:dataBinding w:prefixMappings="xmlns:ns0='http://purl.org/dc/elements/1.1/' xmlns:ns1='http://schemas.openxmlformats.org/package/2006/metadata/core-properties' " w:xpath="/ns1:coreProperties[1]/ns0:creator[1]" w:storeItemID="{6C3C8BC8-F283-45AE-878A-BAB7291924A1}"/>
                    <w:text/>
                  </w:sdtPr>
                  <w:sdtContent>
                    <w:p w:rsidR="00430838" w:rsidRPr="00ED349C" w:rsidRDefault="00430838" w:rsidP="00430838">
                      <w:pPr>
                        <w:pStyle w:val="Signature"/>
                        <w:rPr>
                          <w:caps/>
                        </w:rPr>
                      </w:pPr>
                      <w:r w:rsidRPr="00430838">
                        <w:rPr>
                          <w:sz w:val="24"/>
                          <w:szCs w:val="24"/>
                        </w:rPr>
                        <w:t>Awais Nazir Jarral</w:t>
                      </w:r>
                    </w:p>
                  </w:sdtContent>
                </w:sdt>
              </w:tc>
            </w:tr>
          </w:tbl>
          <w:p w:rsidR="00430838" w:rsidRPr="005152F2" w:rsidRDefault="00430838" w:rsidP="00430838">
            <w:pPr>
              <w:jc w:val="left"/>
            </w:pPr>
          </w:p>
        </w:tc>
      </w:tr>
    </w:tbl>
    <w:p w:rsidR="00430838" w:rsidRDefault="00430838" w:rsidP="00FF5839">
      <w:pPr>
        <w:pStyle w:val="NoSpacing"/>
        <w:jc w:val="both"/>
      </w:pPr>
    </w:p>
    <w:sectPr w:rsidR="00430838" w:rsidSect="00FE51FE">
      <w:headerReference w:type="default" r:id="rId8"/>
      <w:footerReference w:type="default" r:id="rId9"/>
      <w:headerReference w:type="first" r:id="rId10"/>
      <w:footerReference w:type="first" r:id="rId11"/>
      <w:pgSz w:w="11907" w:h="16839" w:code="9"/>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2E7" w:rsidRDefault="00D372E7" w:rsidP="003856C9">
      <w:pPr>
        <w:spacing w:after="0" w:line="240" w:lineRule="auto"/>
      </w:pPr>
      <w:r>
        <w:separator/>
      </w:r>
    </w:p>
  </w:endnote>
  <w:endnote w:type="continuationSeparator" w:id="1">
    <w:p w:rsidR="00D372E7" w:rsidRDefault="00D372E7"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6C9" w:rsidRDefault="00112166"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1765FE">
          <w:instrText xml:space="preserve"> PAGE   \* MERGEFORMAT </w:instrText>
        </w:r>
        <w:r>
          <w:fldChar w:fldCharType="separate"/>
        </w:r>
        <w:r w:rsidR="00FF5839">
          <w:rPr>
            <w:noProof/>
          </w:rPr>
          <w:t>2</w:t>
        </w:r>
        <w:r>
          <w:rPr>
            <w:noProof/>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5FE" w:rsidRDefault="00112166">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2E7" w:rsidRDefault="00D372E7" w:rsidP="003856C9">
      <w:pPr>
        <w:spacing w:after="0" w:line="240" w:lineRule="auto"/>
      </w:pPr>
      <w:r>
        <w:separator/>
      </w:r>
    </w:p>
  </w:footnote>
  <w:footnote w:type="continuationSeparator" w:id="1">
    <w:p w:rsidR="00D372E7" w:rsidRDefault="00D372E7"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38" w:rsidRDefault="00430838">
    <w:pPr>
      <w:pStyle w:val="Header"/>
    </w:pPr>
  </w:p>
  <w:p w:rsidR="00430838" w:rsidRDefault="00430838">
    <w:pPr>
      <w:pStyle w:val="Header"/>
    </w:pPr>
  </w:p>
  <w:p w:rsidR="00430838" w:rsidRDefault="00430838">
    <w:pPr>
      <w:pStyle w:val="Header"/>
    </w:pPr>
  </w:p>
  <w:p w:rsidR="00430838" w:rsidRDefault="00430838">
    <w:pPr>
      <w:pStyle w:val="Header"/>
    </w:pPr>
  </w:p>
  <w:p w:rsidR="00430838" w:rsidRDefault="00430838">
    <w:pPr>
      <w:pStyle w:val="Header"/>
    </w:pPr>
  </w:p>
  <w:p w:rsidR="003856C9" w:rsidRDefault="00112166">
    <w:pPr>
      <w:pStyle w:val="Header"/>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406" w:rsidRDefault="00133406">
    <w:pPr>
      <w:pStyle w:val="Header"/>
    </w:pPr>
  </w:p>
  <w:p w:rsidR="00133406" w:rsidRDefault="00133406">
    <w:pPr>
      <w:pStyle w:val="Header"/>
    </w:pPr>
  </w:p>
  <w:p w:rsidR="00133406" w:rsidRDefault="00133406">
    <w:pPr>
      <w:pStyle w:val="Header"/>
    </w:pPr>
  </w:p>
  <w:p w:rsidR="00133406" w:rsidRDefault="00133406">
    <w:pPr>
      <w:pStyle w:val="Header"/>
    </w:pPr>
  </w:p>
  <w:p w:rsidR="00210E95" w:rsidRDefault="00210E95">
    <w:pPr>
      <w:pStyle w:val="Header"/>
    </w:pPr>
  </w:p>
  <w:p w:rsidR="00DC79BB" w:rsidRDefault="00112166">
    <w:pPr>
      <w:pStyle w:val="Header"/>
    </w:pPr>
    <w:r>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411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17CF8"/>
    <w:multiLevelType w:val="hybridMultilevel"/>
    <w:tmpl w:val="56902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E13D9"/>
    <w:rsid w:val="00052BE1"/>
    <w:rsid w:val="0007412A"/>
    <w:rsid w:val="000A2C43"/>
    <w:rsid w:val="0010199E"/>
    <w:rsid w:val="00112166"/>
    <w:rsid w:val="0011768C"/>
    <w:rsid w:val="00133406"/>
    <w:rsid w:val="001765FE"/>
    <w:rsid w:val="0019561F"/>
    <w:rsid w:val="001B32D2"/>
    <w:rsid w:val="00210E95"/>
    <w:rsid w:val="00212509"/>
    <w:rsid w:val="00293B83"/>
    <w:rsid w:val="002A3621"/>
    <w:rsid w:val="002B1123"/>
    <w:rsid w:val="002B3890"/>
    <w:rsid w:val="002B7747"/>
    <w:rsid w:val="002C77B9"/>
    <w:rsid w:val="002E676A"/>
    <w:rsid w:val="002F485A"/>
    <w:rsid w:val="003053D9"/>
    <w:rsid w:val="00312917"/>
    <w:rsid w:val="00384C53"/>
    <w:rsid w:val="003856C9"/>
    <w:rsid w:val="00396369"/>
    <w:rsid w:val="003F4D31"/>
    <w:rsid w:val="00430838"/>
    <w:rsid w:val="0043426C"/>
    <w:rsid w:val="00441EB9"/>
    <w:rsid w:val="00463463"/>
    <w:rsid w:val="00473EF8"/>
    <w:rsid w:val="004760E5"/>
    <w:rsid w:val="004D22BB"/>
    <w:rsid w:val="004E4B38"/>
    <w:rsid w:val="005152F2"/>
    <w:rsid w:val="00534E4E"/>
    <w:rsid w:val="0054389D"/>
    <w:rsid w:val="00551D35"/>
    <w:rsid w:val="00557019"/>
    <w:rsid w:val="005674AC"/>
    <w:rsid w:val="005A1E51"/>
    <w:rsid w:val="005A7E57"/>
    <w:rsid w:val="005B4691"/>
    <w:rsid w:val="00616FF4"/>
    <w:rsid w:val="006A3CE7"/>
    <w:rsid w:val="00743379"/>
    <w:rsid w:val="007803B7"/>
    <w:rsid w:val="007B2F5C"/>
    <w:rsid w:val="007C5F05"/>
    <w:rsid w:val="008308E9"/>
    <w:rsid w:val="00832043"/>
    <w:rsid w:val="00832F81"/>
    <w:rsid w:val="00875868"/>
    <w:rsid w:val="00887D16"/>
    <w:rsid w:val="008C7CA2"/>
    <w:rsid w:val="008F6337"/>
    <w:rsid w:val="00A42F91"/>
    <w:rsid w:val="00AF1258"/>
    <w:rsid w:val="00B01E52"/>
    <w:rsid w:val="00B550FC"/>
    <w:rsid w:val="00B85871"/>
    <w:rsid w:val="00B907EE"/>
    <w:rsid w:val="00B93310"/>
    <w:rsid w:val="00BC1F18"/>
    <w:rsid w:val="00BD2E58"/>
    <w:rsid w:val="00BF6BAB"/>
    <w:rsid w:val="00C007A5"/>
    <w:rsid w:val="00C25E74"/>
    <w:rsid w:val="00C4403A"/>
    <w:rsid w:val="00CE6306"/>
    <w:rsid w:val="00D11C4D"/>
    <w:rsid w:val="00D372E7"/>
    <w:rsid w:val="00D5067A"/>
    <w:rsid w:val="00D73A3A"/>
    <w:rsid w:val="00DC79BB"/>
    <w:rsid w:val="00E34D58"/>
    <w:rsid w:val="00E941EF"/>
    <w:rsid w:val="00EB1C1B"/>
    <w:rsid w:val="00F56435"/>
    <w:rsid w:val="00FA07AA"/>
    <w:rsid w:val="00FB0A17"/>
    <w:rsid w:val="00FB6A8F"/>
    <w:rsid w:val="00FE13D9"/>
    <w:rsid w:val="00FE20E6"/>
    <w:rsid w:val="00FE51FE"/>
    <w:rsid w:val="00FE7FC3"/>
    <w:rsid w:val="00FF315F"/>
    <w:rsid w:val="00FF58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Closing" w:uiPriority="11" w:qFormat="1"/>
    <w:lsdException w:name="Signature" w:uiPriority="12"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9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99CB38" w:themeColor="accent1"/>
        <w:bottom w:val="single" w:sz="8" w:space="22" w:color="99CB38"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99CB38" w:themeColor="accent1"/>
        <w:bottom w:val="single" w:sz="8" w:space="7" w:color="99CB38"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98"/>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FF315F"/>
    <w:rPr>
      <w:color w:val="EE7B08" w:themeColor="hyperlink"/>
      <w:u w:val="single"/>
    </w:rPr>
  </w:style>
  <w:style w:type="paragraph" w:styleId="Closing">
    <w:name w:val="Closing"/>
    <w:basedOn w:val="Normal"/>
    <w:next w:val="Signature"/>
    <w:link w:val="ClosingChar"/>
    <w:uiPriority w:val="11"/>
    <w:qFormat/>
    <w:rsid w:val="00430838"/>
    <w:pPr>
      <w:spacing w:before="360" w:after="120"/>
      <w:contextualSpacing/>
      <w:jc w:val="left"/>
    </w:pPr>
  </w:style>
  <w:style w:type="character" w:customStyle="1" w:styleId="ClosingChar">
    <w:name w:val="Closing Char"/>
    <w:basedOn w:val="DefaultParagraphFont"/>
    <w:link w:val="Closing"/>
    <w:uiPriority w:val="11"/>
    <w:rsid w:val="00430838"/>
  </w:style>
  <w:style w:type="paragraph" w:styleId="Signature">
    <w:name w:val="Signature"/>
    <w:basedOn w:val="Normal"/>
    <w:next w:val="Normal"/>
    <w:link w:val="SignatureChar"/>
    <w:uiPriority w:val="12"/>
    <w:qFormat/>
    <w:rsid w:val="00430838"/>
    <w:pPr>
      <w:spacing w:after="120" w:line="240" w:lineRule="auto"/>
      <w:jc w:val="left"/>
    </w:pPr>
  </w:style>
  <w:style w:type="character" w:customStyle="1" w:styleId="SignatureChar">
    <w:name w:val="Signature Char"/>
    <w:basedOn w:val="DefaultParagraphFont"/>
    <w:link w:val="Signature"/>
    <w:uiPriority w:val="12"/>
    <w:rsid w:val="00430838"/>
  </w:style>
  <w:style w:type="paragraph" w:styleId="BalloonText">
    <w:name w:val="Balloon Text"/>
    <w:basedOn w:val="Normal"/>
    <w:link w:val="BalloonTextChar"/>
    <w:uiPriority w:val="99"/>
    <w:semiHidden/>
    <w:unhideWhenUsed/>
    <w:rsid w:val="00FF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8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20kousar\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1A3585977240AE84A6ABE7FC3A84FC"/>
        <w:category>
          <w:name w:val="General"/>
          <w:gallery w:val="placeholder"/>
        </w:category>
        <w:types>
          <w:type w:val="bbPlcHdr"/>
        </w:types>
        <w:behaviors>
          <w:behavior w:val="content"/>
        </w:behaviors>
        <w:guid w:val="{72910164-C53A-4231-A64E-1DA0F2232086}"/>
      </w:docPartPr>
      <w:docPartBody>
        <w:p w:rsidR="00993FAB" w:rsidRDefault="007F071F">
          <w:pPr>
            <w:pStyle w:val="DA1A3585977240AE84A6ABE7FC3A84FC"/>
          </w:pPr>
          <w:r w:rsidRPr="005152F2">
            <w:t>Your Name</w:t>
          </w:r>
        </w:p>
      </w:docPartBody>
    </w:docPart>
    <w:docPart>
      <w:docPartPr>
        <w:name w:val="9DB67DF45004452A84E63EBE59DF7495"/>
        <w:category>
          <w:name w:val="General"/>
          <w:gallery w:val="placeholder"/>
        </w:category>
        <w:types>
          <w:type w:val="bbPlcHdr"/>
        </w:types>
        <w:behaviors>
          <w:behavior w:val="content"/>
        </w:behaviors>
        <w:guid w:val="{C1D10A13-C433-41C3-B0D0-51166E5A3222}"/>
      </w:docPartPr>
      <w:docPartBody>
        <w:p w:rsidR="00993FAB" w:rsidRDefault="007F071F">
          <w:pPr>
            <w:pStyle w:val="9DB67DF45004452A84E63EBE59DF7495"/>
          </w:pPr>
          <w:r>
            <w:t>Objective</w:t>
          </w:r>
        </w:p>
      </w:docPartBody>
    </w:docPart>
    <w:docPart>
      <w:docPartPr>
        <w:name w:val="D34DB3B6697347C4A2938CF87ED0866A"/>
        <w:category>
          <w:name w:val="General"/>
          <w:gallery w:val="placeholder"/>
        </w:category>
        <w:types>
          <w:type w:val="bbPlcHdr"/>
        </w:types>
        <w:behaviors>
          <w:behavior w:val="content"/>
        </w:behaviors>
        <w:guid w:val="{18E1E953-D884-4C54-BEB7-06A6BEBA2ECF}"/>
      </w:docPartPr>
      <w:docPartBody>
        <w:p w:rsidR="00993FAB" w:rsidRDefault="007F071F">
          <w:pPr>
            <w:pStyle w:val="D34DB3B6697347C4A2938CF87ED0866A"/>
          </w:pPr>
          <w:r>
            <w:t>Skills</w:t>
          </w:r>
        </w:p>
      </w:docPartBody>
    </w:docPart>
    <w:docPart>
      <w:docPartPr>
        <w:name w:val="5527FAF8CA234554AC04585EA391561D"/>
        <w:category>
          <w:name w:val="General"/>
          <w:gallery w:val="placeholder"/>
        </w:category>
        <w:types>
          <w:type w:val="bbPlcHdr"/>
        </w:types>
        <w:behaviors>
          <w:behavior w:val="content"/>
        </w:behaviors>
        <w:guid w:val="{A314D8B4-75C7-413B-9C81-2D9B29E6A1A6}"/>
      </w:docPartPr>
      <w:docPartBody>
        <w:p w:rsidR="00993FAB" w:rsidRDefault="007F071F">
          <w:pPr>
            <w:pStyle w:val="5527FAF8CA234554AC04585EA391561D"/>
          </w:pPr>
          <w:r w:rsidRPr="005152F2">
            <w:t>Experience</w:t>
          </w:r>
        </w:p>
      </w:docPartBody>
    </w:docPart>
    <w:docPart>
      <w:docPartPr>
        <w:name w:val="BB22AFD1692A4525B9BED689A257F98F"/>
        <w:category>
          <w:name w:val="General"/>
          <w:gallery w:val="placeholder"/>
        </w:category>
        <w:types>
          <w:type w:val="bbPlcHdr"/>
        </w:types>
        <w:behaviors>
          <w:behavior w:val="content"/>
        </w:behaviors>
        <w:guid w:val="{131238F0-7451-482D-AB7F-FC6BB9301EF0}"/>
      </w:docPartPr>
      <w:docPartBody>
        <w:p w:rsidR="00993FAB" w:rsidRDefault="007F071F">
          <w:pPr>
            <w:pStyle w:val="BB22AFD1692A4525B9BED689A257F98F"/>
          </w:pPr>
          <w:r w:rsidRPr="005152F2">
            <w:t>Education</w:t>
          </w:r>
        </w:p>
      </w:docPartBody>
    </w:docPart>
    <w:docPart>
      <w:docPartPr>
        <w:name w:val="CE1E5D8A2CCD458BB5B45B4C69BA85DE"/>
        <w:category>
          <w:name w:val="General"/>
          <w:gallery w:val="placeholder"/>
        </w:category>
        <w:types>
          <w:type w:val="bbPlcHdr"/>
        </w:types>
        <w:behaviors>
          <w:behavior w:val="content"/>
        </w:behaviors>
        <w:guid w:val="{CD05D836-0694-450C-BF24-AF5BF14CD99C}"/>
      </w:docPartPr>
      <w:docPartBody>
        <w:p w:rsidR="00337FC2" w:rsidRDefault="001E152F" w:rsidP="001E152F">
          <w:pPr>
            <w:pStyle w:val="CE1E5D8A2CCD458BB5B45B4C69BA85DE"/>
          </w:pPr>
          <w:r>
            <w:t>Sincerely</w:t>
          </w:r>
        </w:p>
      </w:docPartBody>
    </w:docPart>
    <w:docPart>
      <w:docPartPr>
        <w:name w:val="E7E0FCF14D9E4681A6925B3FC6FA770B"/>
        <w:category>
          <w:name w:val="General"/>
          <w:gallery w:val="placeholder"/>
        </w:category>
        <w:types>
          <w:type w:val="bbPlcHdr"/>
        </w:types>
        <w:behaviors>
          <w:behavior w:val="content"/>
        </w:behaviors>
        <w:guid w:val="{CAD22BD2-8DF0-400E-994B-BC2FBCE931D6}"/>
      </w:docPartPr>
      <w:docPartBody>
        <w:p w:rsidR="00337FC2" w:rsidRDefault="001E152F" w:rsidP="001E152F">
          <w:pPr>
            <w:pStyle w:val="E7E0FCF14D9E4681A6925B3FC6FA770B"/>
          </w:pPr>
          <w:r w:rsidRPr="005152F2">
            <w:t>Your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071F"/>
    <w:rsid w:val="001E152F"/>
    <w:rsid w:val="001F2A0F"/>
    <w:rsid w:val="00337FC2"/>
    <w:rsid w:val="003510B4"/>
    <w:rsid w:val="00713144"/>
    <w:rsid w:val="007F071F"/>
    <w:rsid w:val="00890ED6"/>
    <w:rsid w:val="008A4604"/>
    <w:rsid w:val="00993FAB"/>
    <w:rsid w:val="00AF1281"/>
    <w:rsid w:val="00CB0E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1A3585977240AE84A6ABE7FC3A84FC">
    <w:name w:val="DA1A3585977240AE84A6ABE7FC3A84FC"/>
    <w:rsid w:val="00337FC2"/>
  </w:style>
  <w:style w:type="paragraph" w:customStyle="1" w:styleId="4A95456F78EA4E46AE857621E4FF83ED">
    <w:name w:val="4A95456F78EA4E46AE857621E4FF83ED"/>
    <w:rsid w:val="00337FC2"/>
  </w:style>
  <w:style w:type="paragraph" w:customStyle="1" w:styleId="7F94BBB1A653462A83A63C0DE7A923E2">
    <w:name w:val="7F94BBB1A653462A83A63C0DE7A923E2"/>
    <w:rsid w:val="00337FC2"/>
  </w:style>
  <w:style w:type="paragraph" w:customStyle="1" w:styleId="030A597369CC416ABA1CF832870499BB">
    <w:name w:val="030A597369CC416ABA1CF832870499BB"/>
    <w:rsid w:val="00337FC2"/>
  </w:style>
  <w:style w:type="paragraph" w:customStyle="1" w:styleId="F78304C4672346FD885B566CAB6EFAB6">
    <w:name w:val="F78304C4672346FD885B566CAB6EFAB6"/>
    <w:rsid w:val="00337FC2"/>
  </w:style>
  <w:style w:type="paragraph" w:customStyle="1" w:styleId="9DB67DF45004452A84E63EBE59DF7495">
    <w:name w:val="9DB67DF45004452A84E63EBE59DF7495"/>
    <w:rsid w:val="00337FC2"/>
  </w:style>
  <w:style w:type="paragraph" w:customStyle="1" w:styleId="C5D477D693CF44559915C1D69371BDC0">
    <w:name w:val="C5D477D693CF44559915C1D69371BDC0"/>
    <w:rsid w:val="00337FC2"/>
  </w:style>
  <w:style w:type="paragraph" w:customStyle="1" w:styleId="D34DB3B6697347C4A2938CF87ED0866A">
    <w:name w:val="D34DB3B6697347C4A2938CF87ED0866A"/>
    <w:rsid w:val="00337FC2"/>
  </w:style>
  <w:style w:type="paragraph" w:customStyle="1" w:styleId="0F62C398CC1D48B1B3EC6373101DED03">
    <w:name w:val="0F62C398CC1D48B1B3EC6373101DED03"/>
    <w:rsid w:val="00337FC2"/>
  </w:style>
  <w:style w:type="paragraph" w:customStyle="1" w:styleId="5527FAF8CA234554AC04585EA391561D">
    <w:name w:val="5527FAF8CA234554AC04585EA391561D"/>
    <w:rsid w:val="00337FC2"/>
  </w:style>
  <w:style w:type="paragraph" w:customStyle="1" w:styleId="EA85775134DA4A54AD6BB915596EFBA7">
    <w:name w:val="EA85775134DA4A54AD6BB915596EFBA7"/>
    <w:rsid w:val="00337FC2"/>
  </w:style>
  <w:style w:type="paragraph" w:customStyle="1" w:styleId="D86440E6D7BC4427A8FEC808B338DEEB">
    <w:name w:val="D86440E6D7BC4427A8FEC808B338DEEB"/>
    <w:rsid w:val="00337FC2"/>
  </w:style>
  <w:style w:type="paragraph" w:customStyle="1" w:styleId="742436EBBCCF46979E3D8D24D19913C5">
    <w:name w:val="742436EBBCCF46979E3D8D24D19913C5"/>
    <w:rsid w:val="00337FC2"/>
  </w:style>
  <w:style w:type="paragraph" w:customStyle="1" w:styleId="5396B7363CE043DCBEE3EF208C2279F4">
    <w:name w:val="5396B7363CE043DCBEE3EF208C2279F4"/>
    <w:rsid w:val="00337FC2"/>
  </w:style>
  <w:style w:type="paragraph" w:customStyle="1" w:styleId="37642CAED69249BA80AADEB5617877EA">
    <w:name w:val="37642CAED69249BA80AADEB5617877EA"/>
    <w:rsid w:val="00337FC2"/>
  </w:style>
  <w:style w:type="paragraph" w:customStyle="1" w:styleId="F6C4A9AD01134A2B9DD177F2061A5B89">
    <w:name w:val="F6C4A9AD01134A2B9DD177F2061A5B89"/>
    <w:rsid w:val="00337FC2"/>
  </w:style>
  <w:style w:type="paragraph" w:customStyle="1" w:styleId="BB22AFD1692A4525B9BED689A257F98F">
    <w:name w:val="BB22AFD1692A4525B9BED689A257F98F"/>
    <w:rsid w:val="00337FC2"/>
  </w:style>
  <w:style w:type="paragraph" w:customStyle="1" w:styleId="1F9DC88A8CEA46F48B099067E818AA5C">
    <w:name w:val="1F9DC88A8CEA46F48B099067E818AA5C"/>
    <w:rsid w:val="00337FC2"/>
  </w:style>
  <w:style w:type="paragraph" w:customStyle="1" w:styleId="803A5FCE07DF4DE39967781B18AA496E">
    <w:name w:val="803A5FCE07DF4DE39967781B18AA496E"/>
    <w:rsid w:val="00337FC2"/>
  </w:style>
  <w:style w:type="paragraph" w:customStyle="1" w:styleId="D2299C1EE7F94C29B3C2DD5D35D0D225">
    <w:name w:val="D2299C1EE7F94C29B3C2DD5D35D0D225"/>
    <w:rsid w:val="00337FC2"/>
  </w:style>
  <w:style w:type="paragraph" w:customStyle="1" w:styleId="CDDBC1128030453F93005DF1BF3DFE46">
    <w:name w:val="CDDBC1128030453F93005DF1BF3DFE46"/>
    <w:rsid w:val="00337FC2"/>
  </w:style>
  <w:style w:type="paragraph" w:customStyle="1" w:styleId="AB57AD172572416F9209BE7A9FEC7C03">
    <w:name w:val="AB57AD172572416F9209BE7A9FEC7C03"/>
    <w:rsid w:val="00337FC2"/>
  </w:style>
  <w:style w:type="character" w:styleId="PlaceholderText">
    <w:name w:val="Placeholder Text"/>
    <w:basedOn w:val="DefaultParagraphFont"/>
    <w:uiPriority w:val="99"/>
    <w:semiHidden/>
    <w:rsid w:val="008A4604"/>
    <w:rPr>
      <w:color w:val="808080"/>
    </w:rPr>
  </w:style>
  <w:style w:type="paragraph" w:customStyle="1" w:styleId="CE1E5D8A2CCD458BB5B45B4C69BA85DE">
    <w:name w:val="CE1E5D8A2CCD458BB5B45B4C69BA85DE"/>
    <w:rsid w:val="001E152F"/>
  </w:style>
  <w:style w:type="paragraph" w:customStyle="1" w:styleId="E7E0FCF14D9E4681A6925B3FC6FA770B">
    <w:name w:val="E7E0FCF14D9E4681A6925B3FC6FA770B"/>
    <w:rsid w:val="001E152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B43E-AA41-4B07-8AA8-714BAE0C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14</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Nazir Jarral</dc:creator>
  <cp:keywords/>
  <dc:description/>
  <cp:lastModifiedBy>Bhutta</cp:lastModifiedBy>
  <cp:revision>6</cp:revision>
  <dcterms:created xsi:type="dcterms:W3CDTF">2016-10-22T18:23:00Z</dcterms:created>
  <dcterms:modified xsi:type="dcterms:W3CDTF">2017-03-03T17:28:00Z</dcterms:modified>
</cp:coreProperties>
</file>