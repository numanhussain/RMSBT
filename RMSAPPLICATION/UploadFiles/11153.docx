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91C43" w14:textId="77777777" w:rsidR="002835CF" w:rsidRDefault="00D95378" w:rsidP="00340A79">
      <w:pPr>
        <w:pStyle w:val="ContactInfo"/>
        <w:spacing w:line="276" w:lineRule="auto"/>
      </w:pPr>
      <w:r>
        <w:t>P-18, Street 02, Raheem Town</w:t>
      </w:r>
    </w:p>
    <w:p w14:paraId="4B8E236F" w14:textId="77777777" w:rsidR="002835CF" w:rsidRDefault="00D95378" w:rsidP="00340A79">
      <w:pPr>
        <w:pStyle w:val="ContactInfo"/>
        <w:spacing w:line="276" w:lineRule="auto"/>
      </w:pPr>
      <w:r>
        <w:t>Faisalabad, 38000</w:t>
      </w:r>
    </w:p>
    <w:p w14:paraId="26F24526" w14:textId="77777777" w:rsidR="00D95378" w:rsidRDefault="00D95378" w:rsidP="00340A79">
      <w:pPr>
        <w:pStyle w:val="ContactInfo"/>
        <w:spacing w:line="276" w:lineRule="auto"/>
      </w:pPr>
      <w:r>
        <w:t>+92301-6767674</w:t>
      </w:r>
    </w:p>
    <w:p w14:paraId="375384E4" w14:textId="77777777" w:rsidR="00D95378" w:rsidRPr="00530FC4" w:rsidRDefault="00530FC4" w:rsidP="00340A79">
      <w:pPr>
        <w:pStyle w:val="ContactInfo"/>
        <w:spacing w:line="276" w:lineRule="auto"/>
        <w:rPr>
          <w:b/>
          <w:sz w:val="20"/>
          <w:szCs w:val="20"/>
        </w:rPr>
      </w:pPr>
      <w:r w:rsidRPr="00530FC4">
        <w:rPr>
          <w:b/>
          <w:sz w:val="20"/>
          <w:szCs w:val="20"/>
        </w:rPr>
        <w:t>PEC NO. 64690</w:t>
      </w:r>
    </w:p>
    <w:p w14:paraId="1A1E009D" w14:textId="77777777" w:rsidR="002835CF" w:rsidRDefault="00D95378" w:rsidP="00340A79">
      <w:pPr>
        <w:pStyle w:val="ContactInfo"/>
        <w:spacing w:line="276" w:lineRule="auto"/>
        <w:rPr>
          <w:rStyle w:val="Emphasis"/>
        </w:rPr>
      </w:pPr>
      <w:r>
        <w:rPr>
          <w:rStyle w:val="Emphasis"/>
        </w:rPr>
        <w:t>shah.numan@ymail.com</w:t>
      </w:r>
    </w:p>
    <w:sdt>
      <w:sdtPr>
        <w:alias w:val="Your Name"/>
        <w:tag w:val=""/>
        <w:id w:val="-574512284"/>
        <w:placeholder>
          <w:docPart w:val="DF8F18082B804457A172EAF5D6ED978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0C0A3C16" w14:textId="77777777" w:rsidR="002835CF" w:rsidRDefault="00E800C6" w:rsidP="00340A79">
          <w:pPr>
            <w:pStyle w:val="Name"/>
            <w:spacing w:line="276" w:lineRule="auto"/>
          </w:pPr>
          <w:r>
            <w:t>Syed Numan Muzaffar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472"/>
        <w:gridCol w:w="7830"/>
      </w:tblGrid>
      <w:tr w:rsidR="002835CF" w14:paraId="77503322" w14:textId="77777777" w:rsidTr="00D95378">
        <w:trPr>
          <w:trHeight w:val="26"/>
        </w:trPr>
        <w:tc>
          <w:tcPr>
            <w:tcW w:w="1778" w:type="dxa"/>
          </w:tcPr>
          <w:p w14:paraId="7FAFE28B" w14:textId="77777777" w:rsidR="002835CF" w:rsidRDefault="00D301E9" w:rsidP="00340A79">
            <w:pPr>
              <w:pStyle w:val="Heading1"/>
              <w:spacing w:line="276" w:lineRule="auto"/>
            </w:pPr>
            <w:r>
              <w:t>Objective</w:t>
            </w:r>
          </w:p>
        </w:tc>
        <w:tc>
          <w:tcPr>
            <w:tcW w:w="472" w:type="dxa"/>
          </w:tcPr>
          <w:p w14:paraId="1992E470" w14:textId="77777777" w:rsidR="002835CF" w:rsidRDefault="002835CF" w:rsidP="00340A79">
            <w:pPr>
              <w:spacing w:line="276" w:lineRule="auto"/>
            </w:pPr>
          </w:p>
        </w:tc>
        <w:tc>
          <w:tcPr>
            <w:tcW w:w="7830" w:type="dxa"/>
          </w:tcPr>
          <w:p w14:paraId="33524C91" w14:textId="77777777" w:rsidR="002835CF" w:rsidRDefault="00307D7F" w:rsidP="002C2649">
            <w:pPr>
              <w:spacing w:line="276" w:lineRule="auto"/>
            </w:pPr>
            <w:r w:rsidRPr="00307D7F">
              <w:t xml:space="preserve">Recently graduated with a B.S in Electrical Engineering, seeking to leverage acquired academic knowledge and work experience to effectively fill </w:t>
            </w:r>
            <w:r w:rsidR="002C2649">
              <w:t>the space in your organization</w:t>
            </w:r>
            <w:r w:rsidRPr="00307D7F">
              <w:t>. A dedicated worker aiming to help achieve company goals and take on more responsibility as quickly as possible.</w:t>
            </w:r>
          </w:p>
        </w:tc>
      </w:tr>
      <w:tr w:rsidR="002835CF" w14:paraId="51BCD0E5" w14:textId="77777777">
        <w:tc>
          <w:tcPr>
            <w:tcW w:w="1778" w:type="dxa"/>
          </w:tcPr>
          <w:p w14:paraId="5AC6A519" w14:textId="77777777" w:rsidR="002C2649" w:rsidRDefault="002C2649" w:rsidP="00340A79">
            <w:pPr>
              <w:pStyle w:val="Heading1"/>
              <w:spacing w:line="276" w:lineRule="auto"/>
            </w:pPr>
          </w:p>
          <w:p w14:paraId="11B892C4" w14:textId="77777777" w:rsidR="002835CF" w:rsidRDefault="00D95378" w:rsidP="00340A79">
            <w:pPr>
              <w:pStyle w:val="Heading1"/>
              <w:spacing w:line="276" w:lineRule="auto"/>
            </w:pPr>
            <w:r>
              <w:t>Personal information</w:t>
            </w:r>
          </w:p>
        </w:tc>
        <w:tc>
          <w:tcPr>
            <w:tcW w:w="472" w:type="dxa"/>
          </w:tcPr>
          <w:p w14:paraId="70E32525" w14:textId="77777777" w:rsidR="002835CF" w:rsidRDefault="002835CF" w:rsidP="00340A79">
            <w:pPr>
              <w:spacing w:line="276" w:lineRule="auto"/>
            </w:pPr>
          </w:p>
        </w:tc>
        <w:tc>
          <w:tcPr>
            <w:tcW w:w="7830" w:type="dxa"/>
          </w:tcPr>
          <w:p w14:paraId="5514E245" w14:textId="77777777" w:rsidR="002835CF" w:rsidRDefault="00D95378" w:rsidP="00340A79">
            <w:pPr>
              <w:pStyle w:val="ResumeText"/>
              <w:spacing w:line="276" w:lineRule="auto"/>
            </w:pPr>
            <w:r w:rsidRPr="00D95378">
              <w:rPr>
                <w:b/>
              </w:rPr>
              <w:t>Date of Birth:</w:t>
            </w:r>
            <w:r w:rsidRPr="00D95378">
              <w:t xml:space="preserve"> </w:t>
            </w:r>
            <w:r w:rsidRPr="00D95378">
              <w:tab/>
            </w:r>
            <w:r>
              <w:t xml:space="preserve">     </w:t>
            </w:r>
            <w:r w:rsidRPr="00D95378">
              <w:t>19-01-1993</w:t>
            </w:r>
          </w:p>
          <w:p w14:paraId="1D394537" w14:textId="77777777" w:rsidR="00D95378" w:rsidRDefault="00D95378" w:rsidP="00340A79">
            <w:pPr>
              <w:pStyle w:val="ResumeText"/>
              <w:spacing w:line="276" w:lineRule="auto"/>
            </w:pPr>
            <w:r w:rsidRPr="00D95378">
              <w:rPr>
                <w:b/>
              </w:rPr>
              <w:t>CNIC:</w:t>
            </w:r>
            <w:r w:rsidRPr="00D95378">
              <w:t xml:space="preserve"> </w:t>
            </w:r>
            <w:r w:rsidRPr="00D95378">
              <w:tab/>
            </w:r>
            <w:r w:rsidRPr="00D95378">
              <w:tab/>
            </w:r>
            <w:r>
              <w:t xml:space="preserve">     </w:t>
            </w:r>
            <w:r w:rsidRPr="00D95378">
              <w:t>33100-9333428-9</w:t>
            </w:r>
          </w:p>
          <w:p w14:paraId="392101C8" w14:textId="77777777" w:rsidR="00D95378" w:rsidRDefault="00D95378" w:rsidP="00340A79">
            <w:pPr>
              <w:pStyle w:val="ResumeText"/>
              <w:spacing w:line="276" w:lineRule="auto"/>
            </w:pPr>
            <w:r w:rsidRPr="00D95378">
              <w:rPr>
                <w:b/>
              </w:rPr>
              <w:t>Nationality:</w:t>
            </w:r>
            <w:r w:rsidRPr="00D95378">
              <w:t xml:space="preserve"> </w:t>
            </w:r>
            <w:r w:rsidRPr="00D95378">
              <w:tab/>
            </w:r>
            <w:r>
              <w:t xml:space="preserve">      </w:t>
            </w:r>
            <w:r w:rsidRPr="00D95378">
              <w:t>Pakistani</w:t>
            </w:r>
          </w:p>
          <w:p w14:paraId="424E3557" w14:textId="77777777" w:rsidR="00D95378" w:rsidRDefault="00D95378" w:rsidP="00340A79">
            <w:pPr>
              <w:pStyle w:val="ResumeText"/>
              <w:spacing w:line="276" w:lineRule="auto"/>
            </w:pPr>
            <w:r w:rsidRPr="00D95378">
              <w:rPr>
                <w:b/>
              </w:rPr>
              <w:t>Religion:</w:t>
            </w:r>
            <w:r w:rsidRPr="00D95378">
              <w:tab/>
            </w:r>
            <w:r>
              <w:t xml:space="preserve">      </w:t>
            </w:r>
            <w:r w:rsidRPr="00D95378">
              <w:t>Islam</w:t>
            </w:r>
          </w:p>
          <w:p w14:paraId="4D6122B8" w14:textId="77777777" w:rsidR="00D95378" w:rsidRDefault="00D95378" w:rsidP="00340A79">
            <w:pPr>
              <w:pStyle w:val="ResumeText"/>
              <w:spacing w:line="276" w:lineRule="auto"/>
            </w:pPr>
            <w:r w:rsidRPr="00D95378">
              <w:rPr>
                <w:b/>
              </w:rPr>
              <w:t>Marital Status:</w:t>
            </w:r>
            <w:r w:rsidRPr="00D95378">
              <w:tab/>
            </w:r>
            <w:r>
              <w:t xml:space="preserve">      </w:t>
            </w:r>
            <w:r w:rsidRPr="00D95378">
              <w:t>Single</w:t>
            </w:r>
          </w:p>
          <w:p w14:paraId="227DDE10" w14:textId="77777777" w:rsidR="00D95378" w:rsidRDefault="00D95378" w:rsidP="00340A79">
            <w:pPr>
              <w:pStyle w:val="ResumeText"/>
              <w:spacing w:line="276" w:lineRule="auto"/>
            </w:pPr>
          </w:p>
        </w:tc>
      </w:tr>
      <w:tr w:rsidR="00D95378" w14:paraId="6BDC528C" w14:textId="77777777" w:rsidTr="00775A95">
        <w:tc>
          <w:tcPr>
            <w:tcW w:w="1778" w:type="dxa"/>
          </w:tcPr>
          <w:p w14:paraId="53A6CD2A" w14:textId="77777777" w:rsidR="002C2649" w:rsidRDefault="002C2649" w:rsidP="00340A79">
            <w:pPr>
              <w:pStyle w:val="Heading1"/>
              <w:spacing w:line="276" w:lineRule="auto"/>
            </w:pPr>
          </w:p>
          <w:p w14:paraId="41199448" w14:textId="77777777" w:rsidR="00D95378" w:rsidRDefault="002C2649" w:rsidP="002C2649">
            <w:pPr>
              <w:pStyle w:val="Heading1"/>
              <w:spacing w:line="276" w:lineRule="auto"/>
              <w:jc w:val="center"/>
            </w:pPr>
            <w:r>
              <w:t xml:space="preserve">              </w:t>
            </w:r>
            <w:r w:rsidR="00D95378">
              <w:t>Education</w:t>
            </w:r>
          </w:p>
        </w:tc>
        <w:tc>
          <w:tcPr>
            <w:tcW w:w="472" w:type="dxa"/>
          </w:tcPr>
          <w:p w14:paraId="0D5A67B3" w14:textId="77777777" w:rsidR="00D95378" w:rsidRDefault="00D95378" w:rsidP="00340A79">
            <w:pPr>
              <w:spacing w:line="276" w:lineRule="auto"/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955174272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801916299"/>
                  <w:placeholder>
                    <w:docPart w:val="BE433A4A891C44A595D1D7CFE931ECF9"/>
                  </w:placeholder>
                  <w15:repeatingSectionItem/>
                </w:sdtPr>
                <w:sdtEndPr/>
                <w:sdtContent>
                  <w:p w14:paraId="6048F3D3" w14:textId="77777777" w:rsidR="00D95378" w:rsidRPr="002C2649" w:rsidRDefault="00307D7F" w:rsidP="00340A79">
                    <w:pPr>
                      <w:pStyle w:val="Heading2"/>
                      <w:spacing w:line="276" w:lineRule="auto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>
                      <w:t xml:space="preserve">Secondary education EXAMINATION: matriculation, </w:t>
                    </w:r>
                    <w:r w:rsidRPr="00307D7F">
                      <w:rPr>
                        <w:b w:val="0"/>
                      </w:rPr>
                      <w:t>2008</w:t>
                    </w:r>
                  </w:p>
                  <w:p w14:paraId="69BECF86" w14:textId="77777777" w:rsidR="00307D7F" w:rsidRDefault="00307D7F" w:rsidP="00340A79">
                    <w:pPr>
                      <w:spacing w:line="276" w:lineRule="auto"/>
                    </w:pPr>
                    <w:r w:rsidRPr="00307D7F">
                      <w:rPr>
                        <w:b/>
                      </w:rPr>
                      <w:t>Kamil Foundation School</w:t>
                    </w:r>
                    <w:r>
                      <w:t>, Jinnah Colony –Faisalabad, Pakistan</w:t>
                    </w:r>
                  </w:p>
                  <w:p w14:paraId="582C3AC5" w14:textId="77777777" w:rsidR="00307D7F" w:rsidRDefault="00307D7F" w:rsidP="00340A79">
                    <w:pPr>
                      <w:spacing w:line="276" w:lineRule="auto"/>
                    </w:pPr>
                    <w:r w:rsidRPr="00307D7F">
                      <w:rPr>
                        <w:b/>
                      </w:rPr>
                      <w:t>Marks Obtained</w:t>
                    </w:r>
                    <w:r>
                      <w:t xml:space="preserve"> [672/850]</w:t>
                    </w:r>
                  </w:p>
                  <w:p w14:paraId="33D77168" w14:textId="77777777" w:rsidR="00340A79" w:rsidRDefault="00307D7F" w:rsidP="00340A79">
                    <w:pPr>
                      <w:spacing w:line="276" w:lineRule="auto"/>
                    </w:pPr>
                    <w:r w:rsidRPr="00307D7F">
                      <w:rPr>
                        <w:b/>
                      </w:rPr>
                      <w:t>Division</w:t>
                    </w:r>
                    <w:r>
                      <w:t xml:space="preserve"> [First]</w:t>
                    </w:r>
                  </w:p>
                  <w:p w14:paraId="6B267473" w14:textId="77777777" w:rsidR="00D95378" w:rsidRDefault="009F2446" w:rsidP="00340A79">
                    <w:pPr>
                      <w:spacing w:line="276" w:lineRule="auto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678875539"/>
                  <w:placeholder>
                    <w:docPart w:val="BE433A4A891C44A595D1D7CFE931ECF9"/>
                  </w:placeholder>
                  <w15:repeatingSectionItem/>
                </w:sdtPr>
                <w:sdtEndPr/>
                <w:sdtContent>
                  <w:p w14:paraId="3D4E5F88" w14:textId="77777777" w:rsidR="00D95378" w:rsidRPr="00307D7F" w:rsidRDefault="00307D7F" w:rsidP="00340A79">
                    <w:pPr>
                      <w:pStyle w:val="Heading2"/>
                      <w:spacing w:line="276" w:lineRule="auto"/>
                      <w:rPr>
                        <w:b w:val="0"/>
                      </w:rPr>
                    </w:pPr>
                    <w:r>
                      <w:t xml:space="preserve">F.sC Pre-engineering, </w:t>
                    </w:r>
                    <w:r>
                      <w:rPr>
                        <w:b w:val="0"/>
                      </w:rPr>
                      <w:t>2010</w:t>
                    </w:r>
                  </w:p>
                  <w:p w14:paraId="02B3B2B6" w14:textId="77777777" w:rsidR="00307D7F" w:rsidRDefault="00307D7F" w:rsidP="00340A79">
                    <w:pPr>
                      <w:spacing w:line="276" w:lineRule="auto"/>
                    </w:pPr>
                    <w:r w:rsidRPr="00340A79">
                      <w:rPr>
                        <w:b/>
                      </w:rPr>
                      <w:t>Faisalabad College of Science and Commerce</w:t>
                    </w:r>
                    <w:r>
                      <w:t xml:space="preserve"> –Faisalabad, Pakistan</w:t>
                    </w:r>
                  </w:p>
                  <w:p w14:paraId="42DB9C7A" w14:textId="77777777" w:rsidR="00307D7F" w:rsidRDefault="00307D7F" w:rsidP="00340A79">
                    <w:pPr>
                      <w:spacing w:line="276" w:lineRule="auto"/>
                    </w:pPr>
                    <w:r w:rsidRPr="00307D7F">
                      <w:rPr>
                        <w:b/>
                      </w:rPr>
                      <w:t>Marks Obtained</w:t>
                    </w:r>
                    <w:r>
                      <w:t xml:space="preserve"> [735/1100]</w:t>
                    </w:r>
                  </w:p>
                  <w:p w14:paraId="7E0EBC2D" w14:textId="77777777" w:rsidR="00307D7F" w:rsidRDefault="00307D7F" w:rsidP="00340A79">
                    <w:pPr>
                      <w:spacing w:line="276" w:lineRule="auto"/>
                    </w:pPr>
                    <w:r w:rsidRPr="00307D7F">
                      <w:rPr>
                        <w:b/>
                      </w:rPr>
                      <w:t>Division</w:t>
                    </w:r>
                    <w:r>
                      <w:t xml:space="preserve"> [First]</w:t>
                    </w:r>
                  </w:p>
                </w:sdtContent>
              </w:sdt>
              <w:p w14:paraId="1656029C" w14:textId="77777777" w:rsidR="00340A79" w:rsidRDefault="00340A79" w:rsidP="00340A79">
                <w:pPr>
                  <w:pStyle w:val="Heading2"/>
                  <w:spacing w:line="276" w:lineRule="auto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</w:pP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93235846"/>
                  <w:placeholder>
                    <w:docPart w:val="42914D481AA646D79A13C64F55F23456"/>
                  </w:placeholder>
                  <w15:repeatingSectionItem/>
                </w:sdtPr>
                <w:sdtEndPr/>
                <w:sdtContent>
                  <w:p w14:paraId="7CAEE2AD" w14:textId="77777777" w:rsidR="00307D7F" w:rsidRPr="00307D7F" w:rsidRDefault="00307D7F" w:rsidP="00340A79">
                    <w:pPr>
                      <w:pStyle w:val="Heading2"/>
                      <w:spacing w:line="276" w:lineRule="auto"/>
                      <w:rPr>
                        <w:b w:val="0"/>
                      </w:rPr>
                    </w:pPr>
                    <w:r>
                      <w:t xml:space="preserve">B.Sc Electrical ENGINEERING (electronics), </w:t>
                    </w:r>
                    <w:r>
                      <w:rPr>
                        <w:b w:val="0"/>
                      </w:rPr>
                      <w:t>2017</w:t>
                    </w:r>
                  </w:p>
                  <w:p w14:paraId="5C3AF60A" w14:textId="77777777" w:rsidR="00307D7F" w:rsidRDefault="00307D7F" w:rsidP="00340A79">
                    <w:pPr>
                      <w:spacing w:line="276" w:lineRule="auto"/>
                    </w:pPr>
                    <w:r w:rsidRPr="00340A79">
                      <w:rPr>
                        <w:b/>
                      </w:rPr>
                      <w:t>The University of Faisalabad</w:t>
                    </w:r>
                    <w:r>
                      <w:t xml:space="preserve"> –Faisalabad, Pakistan</w:t>
                    </w:r>
                  </w:p>
                  <w:p w14:paraId="5CFDCCC0" w14:textId="77777777" w:rsidR="00307D7F" w:rsidRPr="00307D7F" w:rsidRDefault="00307D7F" w:rsidP="00340A79">
                    <w:pPr>
                      <w:spacing w:line="276" w:lineRule="auto"/>
                      <w:rPr>
                        <w:b/>
                      </w:rPr>
                    </w:pPr>
                    <w:r w:rsidRPr="00307D7F">
                      <w:rPr>
                        <w:b/>
                      </w:rPr>
                      <w:t xml:space="preserve">Final Year Project: </w:t>
                    </w:r>
                    <w:r w:rsidRPr="00307D7F">
                      <w:t>[Automatic Placement of Objects through Feature Detection]</w:t>
                    </w:r>
                  </w:p>
                  <w:p w14:paraId="0FA4C9E7" w14:textId="77777777" w:rsidR="00307D7F" w:rsidRPr="00307D7F" w:rsidRDefault="00307D7F" w:rsidP="00340A79">
                    <w:pPr>
                      <w:spacing w:line="276" w:lineRule="auto"/>
                      <w:rPr>
                        <w:b/>
                      </w:rPr>
                    </w:pPr>
                    <w:r w:rsidRPr="00307D7F">
                      <w:rPr>
                        <w:b/>
                      </w:rPr>
                      <w:t xml:space="preserve">Academic Achievement Award:  </w:t>
                    </w:r>
                    <w:r w:rsidRPr="00307D7F">
                      <w:t>[</w:t>
                    </w:r>
                    <w:r w:rsidR="00340A79">
                      <w:t xml:space="preserve">Overall </w:t>
                    </w:r>
                    <w:r w:rsidRPr="00307D7F">
                      <w:t>2nd Position in Final Year Project</w:t>
                    </w:r>
                    <w:r w:rsidR="00340A79">
                      <w:t>s</w:t>
                    </w:r>
                    <w:r w:rsidRPr="00307D7F">
                      <w:t xml:space="preserve"> Competition]</w:t>
                    </w:r>
                  </w:p>
                  <w:p w14:paraId="3FE268D4" w14:textId="2DC733F8" w:rsidR="00D95378" w:rsidRDefault="00307D7F" w:rsidP="00340A79">
                    <w:pPr>
                      <w:spacing w:line="276" w:lineRule="auto"/>
                    </w:pPr>
                    <w:r w:rsidRPr="00307D7F">
                      <w:rPr>
                        <w:b/>
                      </w:rPr>
                      <w:t xml:space="preserve">Result: </w:t>
                    </w:r>
                    <w:r w:rsidRPr="00307D7F">
                      <w:t>[</w:t>
                    </w:r>
                    <w:r w:rsidR="001C7A3B">
                      <w:t>2.96</w:t>
                    </w:r>
                    <w:r w:rsidR="00340A79">
                      <w:t>/4.00</w:t>
                    </w:r>
                    <w:r w:rsidRPr="00307D7F">
                      <w:t>]</w:t>
                    </w:r>
                    <w:r w:rsidR="00B669DA">
                      <w:t xml:space="preserve"> or [ 72.30 % ]</w:t>
                    </w:r>
                  </w:p>
                  <w:bookmarkStart w:id="0" w:name="_GoBack" w:displacedByCustomXml="next"/>
                  <w:bookmarkEnd w:id="0" w:displacedByCustomXml="next"/>
                </w:sdtContent>
              </w:sdt>
            </w:sdtContent>
          </w:sdt>
        </w:tc>
      </w:tr>
      <w:tr w:rsidR="00D95378" w14:paraId="178BB142" w14:textId="77777777" w:rsidTr="002C2649">
        <w:trPr>
          <w:trHeight w:val="31"/>
        </w:trPr>
        <w:tc>
          <w:tcPr>
            <w:tcW w:w="1778" w:type="dxa"/>
          </w:tcPr>
          <w:p w14:paraId="7E57B446" w14:textId="77777777" w:rsidR="00D95378" w:rsidRDefault="00D95378" w:rsidP="00340A79">
            <w:pPr>
              <w:pStyle w:val="Heading1"/>
              <w:spacing w:line="276" w:lineRule="auto"/>
            </w:pPr>
          </w:p>
        </w:tc>
        <w:tc>
          <w:tcPr>
            <w:tcW w:w="472" w:type="dxa"/>
          </w:tcPr>
          <w:p w14:paraId="05ABE588" w14:textId="77777777" w:rsidR="00D95378" w:rsidRDefault="00D95378" w:rsidP="00340A79">
            <w:pPr>
              <w:spacing w:line="276" w:lineRule="auto"/>
            </w:pPr>
          </w:p>
        </w:tc>
        <w:tc>
          <w:tcPr>
            <w:tcW w:w="7830" w:type="dxa"/>
          </w:tcPr>
          <w:p w14:paraId="2E914EE0" w14:textId="77777777" w:rsidR="00D95378" w:rsidRPr="00D95378" w:rsidRDefault="00D95378" w:rsidP="00340A79">
            <w:pPr>
              <w:pStyle w:val="ResumeText"/>
              <w:spacing w:line="276" w:lineRule="auto"/>
              <w:rPr>
                <w:b/>
              </w:rPr>
            </w:pPr>
          </w:p>
        </w:tc>
      </w:tr>
      <w:tr w:rsidR="002835CF" w14:paraId="1AF7283B" w14:textId="77777777">
        <w:tc>
          <w:tcPr>
            <w:tcW w:w="1778" w:type="dxa"/>
          </w:tcPr>
          <w:p w14:paraId="651BE832" w14:textId="77777777" w:rsidR="002835CF" w:rsidRDefault="00116353" w:rsidP="00116353">
            <w:pPr>
              <w:pStyle w:val="Heading1"/>
              <w:spacing w:line="276" w:lineRule="auto"/>
              <w:jc w:val="left"/>
            </w:pPr>
            <w:r>
              <w:lastRenderedPageBreak/>
              <w:t xml:space="preserve">            </w:t>
            </w:r>
            <w:r w:rsidR="00067100">
              <w:t xml:space="preserve">Other </w:t>
            </w:r>
            <w:r w:rsidR="00D301E9">
              <w:t>Skills</w:t>
            </w:r>
          </w:p>
        </w:tc>
        <w:tc>
          <w:tcPr>
            <w:tcW w:w="472" w:type="dxa"/>
          </w:tcPr>
          <w:p w14:paraId="7AA7C158" w14:textId="77777777" w:rsidR="002835CF" w:rsidRDefault="002835CF" w:rsidP="00340A79">
            <w:pPr>
              <w:spacing w:line="276" w:lineRule="auto"/>
            </w:pPr>
          </w:p>
        </w:tc>
        <w:tc>
          <w:tcPr>
            <w:tcW w:w="7830" w:type="dxa"/>
          </w:tcPr>
          <w:p w14:paraId="10B13E7D" w14:textId="77777777" w:rsidR="00067100" w:rsidRDefault="00067100" w:rsidP="00340A79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Search Engine Optimization</w:t>
            </w:r>
            <w:r w:rsidR="002C2649">
              <w:t xml:space="preserve"> (On-Page, Off-Page Optimization)</w:t>
            </w:r>
          </w:p>
          <w:p w14:paraId="7AB6FC13" w14:textId="77777777" w:rsidR="00067100" w:rsidRDefault="00067100" w:rsidP="00340A79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Web Development</w:t>
            </w:r>
            <w:r w:rsidR="002C2649">
              <w:t xml:space="preserve"> (</w:t>
            </w:r>
            <w:proofErr w:type="spellStart"/>
            <w:r w:rsidR="002C2649">
              <w:t>Wordpress</w:t>
            </w:r>
            <w:proofErr w:type="spellEnd"/>
            <w:r w:rsidR="002C2649">
              <w:t>, Blogger, Ecommerce sites)</w:t>
            </w:r>
          </w:p>
          <w:p w14:paraId="58F16DB8" w14:textId="77777777" w:rsidR="00D42D66" w:rsidRDefault="00067100" w:rsidP="00D42D66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Microsoft Office</w:t>
            </w:r>
            <w:r w:rsidR="00D42D66">
              <w:t xml:space="preserve"> </w:t>
            </w:r>
          </w:p>
          <w:p w14:paraId="410B1FC2" w14:textId="77777777" w:rsidR="002C2649" w:rsidRDefault="00D42D66" w:rsidP="00D42D66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Social Media Marketing </w:t>
            </w:r>
          </w:p>
          <w:p w14:paraId="62CE2F3D" w14:textId="77777777" w:rsidR="00D42D66" w:rsidRDefault="00D42D66" w:rsidP="00D42D66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Event Blogging</w:t>
            </w:r>
          </w:p>
        </w:tc>
      </w:tr>
      <w:tr w:rsidR="002835CF" w14:paraId="604C86D0" w14:textId="77777777" w:rsidTr="002C2649">
        <w:trPr>
          <w:trHeight w:val="1979"/>
        </w:trPr>
        <w:tc>
          <w:tcPr>
            <w:tcW w:w="1778" w:type="dxa"/>
          </w:tcPr>
          <w:p w14:paraId="16CF1695" w14:textId="77777777" w:rsidR="00D42D66" w:rsidRDefault="00D42D66" w:rsidP="00340A79">
            <w:pPr>
              <w:pStyle w:val="Heading1"/>
              <w:spacing w:line="276" w:lineRule="auto"/>
            </w:pPr>
          </w:p>
          <w:p w14:paraId="21A21FFB" w14:textId="77777777" w:rsidR="00D42D66" w:rsidRDefault="00D42D66" w:rsidP="00340A79">
            <w:pPr>
              <w:pStyle w:val="Heading1"/>
              <w:spacing w:line="276" w:lineRule="auto"/>
            </w:pPr>
          </w:p>
          <w:p w14:paraId="63B1AF75" w14:textId="77777777" w:rsidR="002835CF" w:rsidRDefault="00067100" w:rsidP="00340A79">
            <w:pPr>
              <w:pStyle w:val="Heading1"/>
              <w:spacing w:line="276" w:lineRule="auto"/>
            </w:pPr>
            <w:r>
              <w:t xml:space="preserve">other </w:t>
            </w:r>
            <w:r w:rsidR="00D301E9">
              <w:t>Work History</w:t>
            </w:r>
          </w:p>
        </w:tc>
        <w:tc>
          <w:tcPr>
            <w:tcW w:w="472" w:type="dxa"/>
          </w:tcPr>
          <w:p w14:paraId="32A4FC16" w14:textId="77777777" w:rsidR="002835CF" w:rsidRDefault="002835CF" w:rsidP="00340A79">
            <w:pPr>
              <w:spacing w:line="276" w:lineRule="auto"/>
            </w:pPr>
          </w:p>
        </w:tc>
        <w:tc>
          <w:tcPr>
            <w:tcW w:w="7830" w:type="dxa"/>
          </w:tcPr>
          <w:p w14:paraId="7E67B6FF" w14:textId="77777777" w:rsidR="00D42D66" w:rsidRDefault="00067100" w:rsidP="00340A79">
            <w:pPr>
              <w:pStyle w:val="ResumeText"/>
              <w:spacing w:line="276" w:lineRule="auto"/>
            </w:pPr>
            <w:r w:rsidRPr="00067100">
              <w:t xml:space="preserve">I have been working part time as a Freelancer at different freelancing websites, Seller at Fiverr.com in the field of Web development and Search Engine Optimization for about 2 Years. </w:t>
            </w:r>
          </w:p>
          <w:p w14:paraId="6BE46120" w14:textId="77777777" w:rsidR="00D42D66" w:rsidRDefault="00067100" w:rsidP="00340A79">
            <w:pPr>
              <w:pStyle w:val="ResumeText"/>
              <w:spacing w:line="276" w:lineRule="auto"/>
            </w:pPr>
            <w:r w:rsidRPr="00067100">
              <w:t xml:space="preserve">I </w:t>
            </w:r>
            <w:r w:rsidR="00D42D66">
              <w:t>have been</w:t>
            </w:r>
            <w:r w:rsidRPr="00067100">
              <w:t xml:space="preserve"> working as Publisher Partner with Google AdSense Program for about 4 Years.</w:t>
            </w:r>
          </w:p>
          <w:p w14:paraId="336EF8A5" w14:textId="77777777" w:rsidR="00D42D66" w:rsidRDefault="00D42D66" w:rsidP="00340A79">
            <w:pPr>
              <w:pStyle w:val="ResumeText"/>
              <w:spacing w:line="276" w:lineRule="auto"/>
            </w:pPr>
            <w:r w:rsidRPr="00067100">
              <w:t xml:space="preserve">I have been working </w:t>
            </w:r>
            <w:r w:rsidR="00067100" w:rsidRPr="00067100">
              <w:t>with Social Media Marketing for about 2 Years.</w:t>
            </w:r>
          </w:p>
          <w:p w14:paraId="43459AB2" w14:textId="77777777" w:rsidR="002C2649" w:rsidRDefault="00D42D66" w:rsidP="00340A79">
            <w:pPr>
              <w:pStyle w:val="ResumeText"/>
              <w:spacing w:line="276" w:lineRule="auto"/>
            </w:pPr>
            <w:r w:rsidRPr="00067100">
              <w:t xml:space="preserve">I have been working </w:t>
            </w:r>
            <w:r w:rsidR="00067100">
              <w:t>for</w:t>
            </w:r>
            <w:r w:rsidR="00067100" w:rsidRPr="00067100">
              <w:t xml:space="preserve"> many clients worldwide for the management of their websites on regular basis.</w:t>
            </w:r>
          </w:p>
        </w:tc>
      </w:tr>
      <w:tr w:rsidR="002C2649" w14:paraId="70B3FA58" w14:textId="77777777" w:rsidTr="001C7A3B">
        <w:trPr>
          <w:trHeight w:val="818"/>
        </w:trPr>
        <w:tc>
          <w:tcPr>
            <w:tcW w:w="1778" w:type="dxa"/>
          </w:tcPr>
          <w:p w14:paraId="72DCC5D5" w14:textId="77777777" w:rsidR="00D42D66" w:rsidRDefault="00116353" w:rsidP="00116353">
            <w:pPr>
              <w:pStyle w:val="Heading1"/>
              <w:spacing w:line="276" w:lineRule="auto"/>
              <w:jc w:val="left"/>
            </w:pPr>
            <w:r>
              <w:t xml:space="preserve">                Portfolio</w:t>
            </w:r>
          </w:p>
          <w:p w14:paraId="1A9E6847" w14:textId="77777777" w:rsidR="002C2649" w:rsidRDefault="002C2649" w:rsidP="00340A79">
            <w:pPr>
              <w:pStyle w:val="Heading1"/>
              <w:spacing w:line="276" w:lineRule="auto"/>
            </w:pPr>
          </w:p>
        </w:tc>
        <w:tc>
          <w:tcPr>
            <w:tcW w:w="472" w:type="dxa"/>
          </w:tcPr>
          <w:p w14:paraId="4A1334D9" w14:textId="77777777" w:rsidR="002C2649" w:rsidRDefault="002C2649" w:rsidP="00340A79">
            <w:pPr>
              <w:spacing w:line="276" w:lineRule="auto"/>
            </w:pPr>
          </w:p>
        </w:tc>
        <w:tc>
          <w:tcPr>
            <w:tcW w:w="7830" w:type="dxa"/>
          </w:tcPr>
          <w:p w14:paraId="5DDF467E" w14:textId="77777777" w:rsidR="00D42D66" w:rsidRDefault="009F2446" w:rsidP="00D42D66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hyperlink r:id="rId10" w:history="1">
              <w:r w:rsidR="00D42D66" w:rsidRPr="002C13EF">
                <w:rPr>
                  <w:rStyle w:val="Hyperlink"/>
                </w:rPr>
                <w:t>https://fiverr.com/numansyed2212</w:t>
              </w:r>
            </w:hyperlink>
            <w:r w:rsidR="00D42D66">
              <w:t xml:space="preserve">             (Freelancing Profile)</w:t>
            </w:r>
          </w:p>
          <w:p w14:paraId="59A02B8F" w14:textId="77777777" w:rsidR="002C2649" w:rsidRPr="00067100" w:rsidRDefault="009F2446" w:rsidP="001C7A3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hyperlink r:id="rId11" w:history="1">
              <w:r w:rsidR="00D42D66" w:rsidRPr="002C13EF">
                <w:rPr>
                  <w:rStyle w:val="Hyperlink"/>
                </w:rPr>
                <w:t>https://stl.news</w:t>
              </w:r>
            </w:hyperlink>
            <w:r w:rsidR="00D42D66">
              <w:t xml:space="preserve">                                                (SEO)</w:t>
            </w:r>
          </w:p>
        </w:tc>
      </w:tr>
      <w:tr w:rsidR="002835CF" w14:paraId="6390FCCF" w14:textId="77777777" w:rsidTr="00116353">
        <w:trPr>
          <w:trHeight w:val="629"/>
        </w:trPr>
        <w:tc>
          <w:tcPr>
            <w:tcW w:w="1778" w:type="dxa"/>
          </w:tcPr>
          <w:p w14:paraId="4397E34D" w14:textId="77777777" w:rsidR="002835CF" w:rsidRDefault="00116353" w:rsidP="00116353">
            <w:pPr>
              <w:pStyle w:val="Heading1"/>
              <w:spacing w:line="276" w:lineRule="auto"/>
              <w:jc w:val="left"/>
            </w:pPr>
            <w:r>
              <w:t xml:space="preserve">                  </w:t>
            </w:r>
            <w:r w:rsidR="00067100">
              <w:t>Interests</w:t>
            </w:r>
          </w:p>
        </w:tc>
        <w:tc>
          <w:tcPr>
            <w:tcW w:w="472" w:type="dxa"/>
          </w:tcPr>
          <w:p w14:paraId="34F7D904" w14:textId="77777777" w:rsidR="002835CF" w:rsidRDefault="002835CF" w:rsidP="00340A79">
            <w:pPr>
              <w:spacing w:line="276" w:lineRule="auto"/>
            </w:pPr>
          </w:p>
        </w:tc>
        <w:tc>
          <w:tcPr>
            <w:tcW w:w="7830" w:type="dxa"/>
          </w:tcPr>
          <w:p w14:paraId="234D3257" w14:textId="77777777" w:rsidR="00340A79" w:rsidRDefault="00D42D66" w:rsidP="00340A79">
            <w:pPr>
              <w:spacing w:line="276" w:lineRule="auto"/>
            </w:pPr>
            <w:r>
              <w:t xml:space="preserve">To Learn about new technology, </w:t>
            </w:r>
            <w:r w:rsidR="00067100" w:rsidRPr="00067100">
              <w:t>To Explore Software and Information Technologies, Music and Sports</w:t>
            </w:r>
            <w:r w:rsidR="00116353">
              <w:t>.</w:t>
            </w:r>
          </w:p>
        </w:tc>
      </w:tr>
      <w:tr w:rsidR="00725D68" w14:paraId="58255616" w14:textId="77777777" w:rsidTr="00116353">
        <w:trPr>
          <w:trHeight w:val="818"/>
        </w:trPr>
        <w:tc>
          <w:tcPr>
            <w:tcW w:w="1778" w:type="dxa"/>
          </w:tcPr>
          <w:p w14:paraId="4C3F7CCC" w14:textId="77777777" w:rsidR="00725D68" w:rsidRDefault="00116353" w:rsidP="00340A79">
            <w:pPr>
              <w:pStyle w:val="Heading1"/>
              <w:spacing w:line="276" w:lineRule="auto"/>
            </w:pPr>
            <w:r>
              <w:t xml:space="preserve">            </w:t>
            </w:r>
            <w:r w:rsidR="00725D68">
              <w:t>Abilities</w:t>
            </w:r>
          </w:p>
        </w:tc>
        <w:tc>
          <w:tcPr>
            <w:tcW w:w="472" w:type="dxa"/>
          </w:tcPr>
          <w:p w14:paraId="3AA371A8" w14:textId="77777777" w:rsidR="00725D68" w:rsidRDefault="00725D68" w:rsidP="00340A79">
            <w:pPr>
              <w:spacing w:line="276" w:lineRule="auto"/>
            </w:pPr>
          </w:p>
        </w:tc>
        <w:tc>
          <w:tcPr>
            <w:tcW w:w="7830" w:type="dxa"/>
          </w:tcPr>
          <w:p w14:paraId="2B4C01D0" w14:textId="77777777" w:rsidR="00725D68" w:rsidRDefault="00725D68" w:rsidP="00B94D54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 w:rsidRPr="00725D68">
              <w:t xml:space="preserve">Ability to learn </w:t>
            </w:r>
            <w:r w:rsidR="00B94D54">
              <w:t xml:space="preserve">new things </w:t>
            </w:r>
            <w:r w:rsidRPr="00725D68">
              <w:t>quickly</w:t>
            </w:r>
          </w:p>
          <w:p w14:paraId="1DEE62DA" w14:textId="77777777" w:rsidR="00B94D54" w:rsidRDefault="00B94D54" w:rsidP="00B94D54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Communication</w:t>
            </w:r>
          </w:p>
          <w:p w14:paraId="5D531A50" w14:textId="77777777" w:rsidR="00B94D54" w:rsidRDefault="00B94D54" w:rsidP="00B94D54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Punctuality</w:t>
            </w:r>
          </w:p>
        </w:tc>
      </w:tr>
      <w:tr w:rsidR="00067100" w14:paraId="53BA1665" w14:textId="77777777">
        <w:tc>
          <w:tcPr>
            <w:tcW w:w="1778" w:type="dxa"/>
          </w:tcPr>
          <w:p w14:paraId="2B6480D4" w14:textId="77777777" w:rsidR="00067100" w:rsidRDefault="00116353" w:rsidP="00116353">
            <w:pPr>
              <w:pStyle w:val="Heading1"/>
              <w:spacing w:line="276" w:lineRule="auto"/>
              <w:jc w:val="left"/>
            </w:pPr>
            <w:r>
              <w:t xml:space="preserve">               </w:t>
            </w:r>
            <w:r w:rsidR="00067100">
              <w:t>Languages</w:t>
            </w:r>
          </w:p>
        </w:tc>
        <w:tc>
          <w:tcPr>
            <w:tcW w:w="472" w:type="dxa"/>
          </w:tcPr>
          <w:p w14:paraId="49AF2200" w14:textId="77777777" w:rsidR="00067100" w:rsidRDefault="00067100" w:rsidP="00340A79">
            <w:pPr>
              <w:spacing w:line="276" w:lineRule="auto"/>
            </w:pPr>
          </w:p>
        </w:tc>
        <w:tc>
          <w:tcPr>
            <w:tcW w:w="7830" w:type="dxa"/>
          </w:tcPr>
          <w:p w14:paraId="5EB843CC" w14:textId="77777777" w:rsidR="00067100" w:rsidRDefault="00067100" w:rsidP="00340A79">
            <w:pPr>
              <w:spacing w:line="276" w:lineRule="auto"/>
            </w:pPr>
            <w:r>
              <w:t>Urdu, English</w:t>
            </w:r>
          </w:p>
          <w:p w14:paraId="5E0DD53B" w14:textId="77777777" w:rsidR="00340A79" w:rsidRDefault="00067100" w:rsidP="00340A79">
            <w:pPr>
              <w:spacing w:line="276" w:lineRule="auto"/>
            </w:pPr>
            <w:r>
              <w:t>Fluent reading/writing/Speaking English.</w:t>
            </w:r>
          </w:p>
        </w:tc>
      </w:tr>
      <w:tr w:rsidR="00067100" w14:paraId="3FAAF994" w14:textId="77777777">
        <w:tc>
          <w:tcPr>
            <w:tcW w:w="1778" w:type="dxa"/>
          </w:tcPr>
          <w:p w14:paraId="24F9F1FE" w14:textId="77777777" w:rsidR="00067100" w:rsidRDefault="00116353" w:rsidP="00116353">
            <w:pPr>
              <w:pStyle w:val="Heading1"/>
              <w:spacing w:line="276" w:lineRule="auto"/>
              <w:jc w:val="left"/>
            </w:pPr>
            <w:r>
              <w:t xml:space="preserve">              </w:t>
            </w:r>
            <w:r w:rsidR="00067100">
              <w:t>References</w:t>
            </w:r>
          </w:p>
        </w:tc>
        <w:tc>
          <w:tcPr>
            <w:tcW w:w="472" w:type="dxa"/>
          </w:tcPr>
          <w:p w14:paraId="23C553D3" w14:textId="77777777" w:rsidR="00067100" w:rsidRDefault="00067100" w:rsidP="00340A79">
            <w:pPr>
              <w:spacing w:line="276" w:lineRule="auto"/>
            </w:pPr>
          </w:p>
        </w:tc>
        <w:tc>
          <w:tcPr>
            <w:tcW w:w="7830" w:type="dxa"/>
          </w:tcPr>
          <w:p w14:paraId="642D821E" w14:textId="77777777" w:rsidR="00067100" w:rsidRDefault="00067100" w:rsidP="00340A79">
            <w:pPr>
              <w:spacing w:line="276" w:lineRule="auto"/>
            </w:pPr>
            <w:r>
              <w:t>Engr. Muhammad Abdullah, Lecturer</w:t>
            </w:r>
            <w:r w:rsidR="00725D68">
              <w:t xml:space="preserve">                             Engr. Ray</w:t>
            </w:r>
            <w:r w:rsidR="001C7A3B">
              <w:t>y</w:t>
            </w:r>
            <w:r w:rsidR="00725D68">
              <w:t>an Fazal, Lecturer</w:t>
            </w:r>
          </w:p>
          <w:p w14:paraId="40E5A924" w14:textId="77777777" w:rsidR="00067100" w:rsidRDefault="00067100" w:rsidP="00340A79">
            <w:pPr>
              <w:spacing w:line="276" w:lineRule="auto"/>
            </w:pPr>
            <w:r>
              <w:t>The University of Faisalabad, Faisalabad.</w:t>
            </w:r>
            <w:r w:rsidR="00725D68">
              <w:t xml:space="preserve">                       </w:t>
            </w:r>
            <w:proofErr w:type="spellStart"/>
            <w:r w:rsidR="00725D68" w:rsidRPr="00725D68">
              <w:t>Riphah</w:t>
            </w:r>
            <w:proofErr w:type="spellEnd"/>
            <w:r w:rsidR="00725D68" w:rsidRPr="00725D68">
              <w:t xml:space="preserve"> International University</w:t>
            </w:r>
            <w:r w:rsidR="00725D68">
              <w:t>, Faisalabad.</w:t>
            </w:r>
          </w:p>
          <w:p w14:paraId="4596A7AA" w14:textId="77777777" w:rsidR="00067100" w:rsidRDefault="00067100" w:rsidP="00340A79">
            <w:pPr>
              <w:spacing w:line="276" w:lineRule="auto"/>
            </w:pPr>
            <w:r>
              <w:t xml:space="preserve">Email: </w:t>
            </w:r>
            <w:hyperlink r:id="rId12" w:history="1">
              <w:r w:rsidR="00725D68" w:rsidRPr="004C7300">
                <w:rPr>
                  <w:rStyle w:val="Hyperlink"/>
                </w:rPr>
                <w:t>m.abdullah@tuf.edu.pk</w:t>
              </w:r>
            </w:hyperlink>
            <w:r w:rsidR="00725D68">
              <w:t xml:space="preserve">                                         Contact No. +92300-7869321</w:t>
            </w:r>
          </w:p>
        </w:tc>
      </w:tr>
      <w:tr w:rsidR="00725D68" w14:paraId="22E55AE3" w14:textId="77777777">
        <w:tc>
          <w:tcPr>
            <w:tcW w:w="1778" w:type="dxa"/>
          </w:tcPr>
          <w:p w14:paraId="1D356DEC" w14:textId="77777777" w:rsidR="00725D68" w:rsidRDefault="00725D68" w:rsidP="00340A79">
            <w:pPr>
              <w:pStyle w:val="Heading1"/>
              <w:spacing w:line="276" w:lineRule="auto"/>
            </w:pPr>
          </w:p>
        </w:tc>
        <w:tc>
          <w:tcPr>
            <w:tcW w:w="472" w:type="dxa"/>
          </w:tcPr>
          <w:p w14:paraId="25C6B155" w14:textId="77777777" w:rsidR="00725D68" w:rsidRDefault="00725D68" w:rsidP="00340A79">
            <w:pPr>
              <w:spacing w:line="276" w:lineRule="auto"/>
            </w:pPr>
          </w:p>
        </w:tc>
        <w:tc>
          <w:tcPr>
            <w:tcW w:w="7830" w:type="dxa"/>
          </w:tcPr>
          <w:p w14:paraId="528DBF01" w14:textId="77777777" w:rsidR="00725D68" w:rsidRDefault="00725D68" w:rsidP="00340A79">
            <w:pPr>
              <w:spacing w:line="276" w:lineRule="auto"/>
            </w:pPr>
          </w:p>
        </w:tc>
      </w:tr>
    </w:tbl>
    <w:p w14:paraId="53DC81EB" w14:textId="77777777" w:rsidR="002835CF" w:rsidRDefault="002835CF" w:rsidP="00F57460">
      <w:pPr>
        <w:spacing w:line="276" w:lineRule="auto"/>
      </w:pPr>
    </w:p>
    <w:sectPr w:rsidR="002835CF">
      <w:footerReference w:type="default" r:id="rId13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681C6" w14:textId="77777777" w:rsidR="009F2446" w:rsidRDefault="009F2446">
      <w:pPr>
        <w:spacing w:before="0" w:after="0" w:line="240" w:lineRule="auto"/>
      </w:pPr>
      <w:r>
        <w:separator/>
      </w:r>
    </w:p>
  </w:endnote>
  <w:endnote w:type="continuationSeparator" w:id="0">
    <w:p w14:paraId="55F83F01" w14:textId="77777777" w:rsidR="009F2446" w:rsidRDefault="009F24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FBF7B" w14:textId="77777777" w:rsidR="002835CF" w:rsidRDefault="002835CF" w:rsidP="00725D68">
    <w:pPr>
      <w:pStyle w:val="Footer"/>
      <w:tabs>
        <w:tab w:val="left" w:pos="921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2E655" w14:textId="77777777" w:rsidR="009F2446" w:rsidRDefault="009F2446">
      <w:pPr>
        <w:spacing w:before="0" w:after="0" w:line="240" w:lineRule="auto"/>
      </w:pPr>
      <w:r>
        <w:separator/>
      </w:r>
    </w:p>
  </w:footnote>
  <w:footnote w:type="continuationSeparator" w:id="0">
    <w:p w14:paraId="5688596B" w14:textId="77777777" w:rsidR="009F2446" w:rsidRDefault="009F244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12FE7"/>
    <w:multiLevelType w:val="hybridMultilevel"/>
    <w:tmpl w:val="BEF45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D490F"/>
    <w:multiLevelType w:val="hybridMultilevel"/>
    <w:tmpl w:val="341C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378"/>
    <w:rsid w:val="00067100"/>
    <w:rsid w:val="00116353"/>
    <w:rsid w:val="001C7A3B"/>
    <w:rsid w:val="002402CF"/>
    <w:rsid w:val="002835CF"/>
    <w:rsid w:val="002C2649"/>
    <w:rsid w:val="00307D7F"/>
    <w:rsid w:val="00340A79"/>
    <w:rsid w:val="00530FC4"/>
    <w:rsid w:val="006A198F"/>
    <w:rsid w:val="00725D68"/>
    <w:rsid w:val="007B2096"/>
    <w:rsid w:val="008D37A2"/>
    <w:rsid w:val="009F2446"/>
    <w:rsid w:val="00B669DA"/>
    <w:rsid w:val="00B94D54"/>
    <w:rsid w:val="00CC4FAF"/>
    <w:rsid w:val="00CF6653"/>
    <w:rsid w:val="00D301E9"/>
    <w:rsid w:val="00D42D66"/>
    <w:rsid w:val="00D95378"/>
    <w:rsid w:val="00E718FD"/>
    <w:rsid w:val="00E800C6"/>
    <w:rsid w:val="00EA500E"/>
    <w:rsid w:val="00F55338"/>
    <w:rsid w:val="00F5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B9066"/>
  <w15:chartTrackingRefBased/>
  <w15:docId w15:val="{E51676BE-0747-40F9-AE4D-B329DC39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character" w:styleId="Strong">
    <w:name w:val="Strong"/>
    <w:basedOn w:val="DefaultParagraphFont"/>
    <w:uiPriority w:val="22"/>
    <w:qFormat/>
    <w:rsid w:val="00D95378"/>
    <w:rPr>
      <w:b/>
      <w:bCs/>
    </w:rPr>
  </w:style>
  <w:style w:type="paragraph" w:styleId="ListParagraph">
    <w:name w:val="List Paragraph"/>
    <w:basedOn w:val="Normal"/>
    <w:uiPriority w:val="34"/>
    <w:semiHidden/>
    <w:qFormat/>
    <w:rsid w:val="000671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2D66"/>
    <w:rPr>
      <w:color w:val="F59E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.abdullah@tuf.edu.pk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l.news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fiverr.com/numansyed2212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uman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8F18082B804457A172EAF5D6ED9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47B61-2244-45FC-A80F-0C7EBFBA8849}"/>
      </w:docPartPr>
      <w:docPartBody>
        <w:p w:rsidR="008507E3" w:rsidRDefault="00430E75">
          <w:pPr>
            <w:pStyle w:val="DF8F18082B804457A172EAF5D6ED9781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BE433A4A891C44A595D1D7CFE931E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463ED-DF07-465F-963C-2BECC7ECBB72}"/>
      </w:docPartPr>
      <w:docPartBody>
        <w:p w:rsidR="008507E3" w:rsidRDefault="00F67FB5" w:rsidP="00F67FB5">
          <w:pPr>
            <w:pStyle w:val="BE433A4A891C44A595D1D7CFE931ECF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914D481AA646D79A13C64F55F23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5C8E3-D9D0-4464-86FF-81705EB68BB9}"/>
      </w:docPartPr>
      <w:docPartBody>
        <w:p w:rsidR="008507E3" w:rsidRDefault="00F67FB5" w:rsidP="00F67FB5">
          <w:pPr>
            <w:pStyle w:val="42914D481AA646D79A13C64F55F2345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FB5"/>
    <w:rsid w:val="00055D2A"/>
    <w:rsid w:val="003E4774"/>
    <w:rsid w:val="00430E75"/>
    <w:rsid w:val="00436E15"/>
    <w:rsid w:val="00447104"/>
    <w:rsid w:val="008507E3"/>
    <w:rsid w:val="00952353"/>
    <w:rsid w:val="00B1797B"/>
    <w:rsid w:val="00B9251F"/>
    <w:rsid w:val="00D7350E"/>
    <w:rsid w:val="00F67FB5"/>
    <w:rsid w:val="00FA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7B1A6B0F1545ED8F17EE7FD5A4C9DE">
    <w:name w:val="607B1A6B0F1545ED8F17EE7FD5A4C9DE"/>
  </w:style>
  <w:style w:type="paragraph" w:customStyle="1" w:styleId="AF5B4E81CD434AD5B8EF0BED7D42F58F">
    <w:name w:val="AF5B4E81CD434AD5B8EF0BED7D42F58F"/>
  </w:style>
  <w:style w:type="paragraph" w:customStyle="1" w:styleId="560D4CF84B2D455AB8CBE09E8F2AFABD">
    <w:name w:val="560D4CF84B2D455AB8CBE09E8F2AFABD"/>
  </w:style>
  <w:style w:type="paragraph" w:customStyle="1" w:styleId="53B87076E043423B96DB5BF00E733A86">
    <w:name w:val="53B87076E043423B96DB5BF00E733A86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C060A602E3C141C4921DB93BCCD192CA">
    <w:name w:val="C060A602E3C141C4921DB93BCCD192CA"/>
  </w:style>
  <w:style w:type="character" w:styleId="PlaceholderText">
    <w:name w:val="Placeholder Text"/>
    <w:basedOn w:val="DefaultParagraphFont"/>
    <w:uiPriority w:val="99"/>
    <w:semiHidden/>
    <w:rsid w:val="00F67FB5"/>
    <w:rPr>
      <w:color w:val="808080"/>
    </w:rPr>
  </w:style>
  <w:style w:type="paragraph" w:customStyle="1" w:styleId="DF8F18082B804457A172EAF5D6ED9781">
    <w:name w:val="DF8F18082B804457A172EAF5D6ED9781"/>
  </w:style>
  <w:style w:type="paragraph" w:customStyle="1" w:styleId="965893FAEEDD42D9A5DF6BEA63E04F1B">
    <w:name w:val="965893FAEEDD42D9A5DF6BEA63E04F1B"/>
  </w:style>
  <w:style w:type="paragraph" w:customStyle="1" w:styleId="E5A0EA5E248E4988ADBEBD81D033FDEA">
    <w:name w:val="E5A0EA5E248E4988ADBEBD81D033FDEA"/>
  </w:style>
  <w:style w:type="paragraph" w:customStyle="1" w:styleId="81C2CF0772CA4AD2A91687E5682D0F04">
    <w:name w:val="81C2CF0772CA4AD2A91687E5682D0F04"/>
  </w:style>
  <w:style w:type="paragraph" w:customStyle="1" w:styleId="6A546E9CAEEB4E99B96320DDA75E68A8">
    <w:name w:val="6A546E9CAEEB4E99B96320DDA75E68A8"/>
  </w:style>
  <w:style w:type="paragraph" w:customStyle="1" w:styleId="6D553D1C2342473083C9660B464A06DB">
    <w:name w:val="6D553D1C2342473083C9660B464A06DB"/>
  </w:style>
  <w:style w:type="paragraph" w:customStyle="1" w:styleId="347AD99F62594E61B75FDE7DED7EA06E">
    <w:name w:val="347AD99F62594E61B75FDE7DED7EA06E"/>
  </w:style>
  <w:style w:type="paragraph" w:customStyle="1" w:styleId="E3DABC55F8D54E05AC632A5019A60830">
    <w:name w:val="E3DABC55F8D54E05AC632A5019A60830"/>
  </w:style>
  <w:style w:type="paragraph" w:customStyle="1" w:styleId="AE02D118C60D4F8380EDB2B1BC5138EC">
    <w:name w:val="AE02D118C60D4F8380EDB2B1BC5138EC"/>
  </w:style>
  <w:style w:type="paragraph" w:customStyle="1" w:styleId="5A4163BA4CA8462AAB51FE4224C0BFC9">
    <w:name w:val="5A4163BA4CA8462AAB51FE4224C0BFC9"/>
  </w:style>
  <w:style w:type="paragraph" w:customStyle="1" w:styleId="3989AE50AD8040169AEF32ACC6AA706C">
    <w:name w:val="3989AE50AD8040169AEF32ACC6AA706C"/>
  </w:style>
  <w:style w:type="paragraph" w:customStyle="1" w:styleId="2CE880210E43482EB5BDEAE73EF51130">
    <w:name w:val="2CE880210E43482EB5BDEAE73EF51130"/>
  </w:style>
  <w:style w:type="paragraph" w:customStyle="1" w:styleId="D867AACA3F3745BEAC597BDFCC3F4B29">
    <w:name w:val="D867AACA3F3745BEAC597BDFCC3F4B29"/>
  </w:style>
  <w:style w:type="paragraph" w:customStyle="1" w:styleId="566B017D5E194C6BA7C204ECEE0FEA2A">
    <w:name w:val="566B017D5E194C6BA7C204ECEE0FEA2A"/>
  </w:style>
  <w:style w:type="paragraph" w:customStyle="1" w:styleId="AF98403B5CE64B04AAE1C00CB67DC62B">
    <w:name w:val="AF98403B5CE64B04AAE1C00CB67DC62B"/>
    <w:rsid w:val="00F67FB5"/>
  </w:style>
  <w:style w:type="paragraph" w:customStyle="1" w:styleId="268BDFC09AEF4BE983D4446F08728BDB">
    <w:name w:val="268BDFC09AEF4BE983D4446F08728BDB"/>
    <w:rsid w:val="00F67FB5"/>
  </w:style>
  <w:style w:type="paragraph" w:customStyle="1" w:styleId="EBCF4402F4E14F3FB59D22F72F859C8E">
    <w:name w:val="EBCF4402F4E14F3FB59D22F72F859C8E"/>
    <w:rsid w:val="00F67FB5"/>
  </w:style>
  <w:style w:type="paragraph" w:customStyle="1" w:styleId="E9B053491255445B92383409B98D6043">
    <w:name w:val="E9B053491255445B92383409B98D6043"/>
    <w:rsid w:val="00F67FB5"/>
  </w:style>
  <w:style w:type="paragraph" w:customStyle="1" w:styleId="8EDBD0E8FF30410F8784D40634B5937E">
    <w:name w:val="8EDBD0E8FF30410F8784D40634B5937E"/>
    <w:rsid w:val="00F67FB5"/>
  </w:style>
  <w:style w:type="paragraph" w:customStyle="1" w:styleId="3AC1D4481D1B435185DEC6300E12902C">
    <w:name w:val="3AC1D4481D1B435185DEC6300E12902C"/>
    <w:rsid w:val="00F67FB5"/>
  </w:style>
  <w:style w:type="paragraph" w:customStyle="1" w:styleId="7C26E72A111B47FEBA597AB61DAFDA23">
    <w:name w:val="7C26E72A111B47FEBA597AB61DAFDA23"/>
    <w:rsid w:val="00F67FB5"/>
  </w:style>
  <w:style w:type="paragraph" w:customStyle="1" w:styleId="D21510686EAC4F97828AE44D82FFD212">
    <w:name w:val="D21510686EAC4F97828AE44D82FFD212"/>
    <w:rsid w:val="00F67FB5"/>
  </w:style>
  <w:style w:type="paragraph" w:customStyle="1" w:styleId="F8773B05319047A085FC5D2E5362450D">
    <w:name w:val="F8773B05319047A085FC5D2E5362450D"/>
    <w:rsid w:val="00F67FB5"/>
  </w:style>
  <w:style w:type="paragraph" w:customStyle="1" w:styleId="00F37C0B781B4069A6A71FA2CCC3DBAD">
    <w:name w:val="00F37C0B781B4069A6A71FA2CCC3DBAD"/>
    <w:rsid w:val="00F67FB5"/>
  </w:style>
  <w:style w:type="paragraph" w:customStyle="1" w:styleId="F9D958008B404F40B902F6D09B060A00">
    <w:name w:val="F9D958008B404F40B902F6D09B060A00"/>
    <w:rsid w:val="00F67FB5"/>
  </w:style>
  <w:style w:type="paragraph" w:customStyle="1" w:styleId="1FB09DEBB8D54E7FA0DDA05F287B3CCD">
    <w:name w:val="1FB09DEBB8D54E7FA0DDA05F287B3CCD"/>
    <w:rsid w:val="00F67FB5"/>
  </w:style>
  <w:style w:type="paragraph" w:customStyle="1" w:styleId="E89AEBAA329E4386AC5A0E4E31B135C8">
    <w:name w:val="E89AEBAA329E4386AC5A0E4E31B135C8"/>
    <w:rsid w:val="00F67FB5"/>
  </w:style>
  <w:style w:type="paragraph" w:customStyle="1" w:styleId="18163F90715246F791D1AB4281395D49">
    <w:name w:val="18163F90715246F791D1AB4281395D49"/>
    <w:rsid w:val="00F67FB5"/>
  </w:style>
  <w:style w:type="paragraph" w:customStyle="1" w:styleId="F87BCEAF69A44F80BFBD4F526EE31A2F">
    <w:name w:val="F87BCEAF69A44F80BFBD4F526EE31A2F"/>
    <w:rsid w:val="00F67FB5"/>
  </w:style>
  <w:style w:type="paragraph" w:customStyle="1" w:styleId="ED78D6DE55F743D9A268A00DF937F9B5">
    <w:name w:val="ED78D6DE55F743D9A268A00DF937F9B5"/>
    <w:rsid w:val="00F67FB5"/>
  </w:style>
  <w:style w:type="paragraph" w:customStyle="1" w:styleId="99336DE137FE4183BFD8A599EFC06D70">
    <w:name w:val="99336DE137FE4183BFD8A599EFC06D70"/>
    <w:rsid w:val="00F67FB5"/>
  </w:style>
  <w:style w:type="paragraph" w:customStyle="1" w:styleId="3A0CDA68FF004EA79C7383793B46E268">
    <w:name w:val="3A0CDA68FF004EA79C7383793B46E268"/>
    <w:rsid w:val="00F67FB5"/>
  </w:style>
  <w:style w:type="paragraph" w:customStyle="1" w:styleId="8A6418A2CEB54C69A02A7660EBB5C474">
    <w:name w:val="8A6418A2CEB54C69A02A7660EBB5C474"/>
    <w:rsid w:val="00F67FB5"/>
  </w:style>
  <w:style w:type="paragraph" w:customStyle="1" w:styleId="4523C38420344E42A5BD0457A8825A05">
    <w:name w:val="4523C38420344E42A5BD0457A8825A05"/>
    <w:rsid w:val="00F67FB5"/>
  </w:style>
  <w:style w:type="paragraph" w:customStyle="1" w:styleId="2E55F0363AC9478EBE4E1F6236D15111">
    <w:name w:val="2E55F0363AC9478EBE4E1F6236D15111"/>
    <w:rsid w:val="00F67FB5"/>
  </w:style>
  <w:style w:type="paragraph" w:customStyle="1" w:styleId="8A62641D2B804C52A784053B19BBA283">
    <w:name w:val="8A62641D2B804C52A784053B19BBA283"/>
    <w:rsid w:val="00F67FB5"/>
  </w:style>
  <w:style w:type="paragraph" w:customStyle="1" w:styleId="7DBF49658FD445509167BDE666B5638E">
    <w:name w:val="7DBF49658FD445509167BDE666B5638E"/>
    <w:rsid w:val="00F67FB5"/>
  </w:style>
  <w:style w:type="paragraph" w:customStyle="1" w:styleId="5B46582D860C4C759A59A82E3AA033B7">
    <w:name w:val="5B46582D860C4C759A59A82E3AA033B7"/>
    <w:rsid w:val="00F67FB5"/>
  </w:style>
  <w:style w:type="paragraph" w:customStyle="1" w:styleId="942615A218154B24B0EE643CCC8C0185">
    <w:name w:val="942615A218154B24B0EE643CCC8C0185"/>
    <w:rsid w:val="00F67FB5"/>
  </w:style>
  <w:style w:type="paragraph" w:customStyle="1" w:styleId="8A0A3980CBAC4B87855DD9FC9421829D">
    <w:name w:val="8A0A3980CBAC4B87855DD9FC9421829D"/>
    <w:rsid w:val="00F67FB5"/>
  </w:style>
  <w:style w:type="paragraph" w:customStyle="1" w:styleId="F37406CA102F43C5B5C913F9B314A6A9">
    <w:name w:val="F37406CA102F43C5B5C913F9B314A6A9"/>
    <w:rsid w:val="00F67FB5"/>
  </w:style>
  <w:style w:type="paragraph" w:customStyle="1" w:styleId="A0BD722A0D8E4439B6FCC0E72CB86315">
    <w:name w:val="A0BD722A0D8E4439B6FCC0E72CB86315"/>
    <w:rsid w:val="00F67FB5"/>
  </w:style>
  <w:style w:type="paragraph" w:customStyle="1" w:styleId="F5E27A8A55C444AC89E060377FD7D181">
    <w:name w:val="F5E27A8A55C444AC89E060377FD7D181"/>
    <w:rsid w:val="00F67FB5"/>
  </w:style>
  <w:style w:type="paragraph" w:customStyle="1" w:styleId="A5F5836241FD4AE88F3CCC2E631D3AD7">
    <w:name w:val="A5F5836241FD4AE88F3CCC2E631D3AD7"/>
    <w:rsid w:val="00F67FB5"/>
  </w:style>
  <w:style w:type="paragraph" w:customStyle="1" w:styleId="BE433A4A891C44A595D1D7CFE931ECF9">
    <w:name w:val="BE433A4A891C44A595D1D7CFE931ECF9"/>
    <w:rsid w:val="00F67FB5"/>
  </w:style>
  <w:style w:type="paragraph" w:customStyle="1" w:styleId="FAD227C6EA7848B6B527382DCC3A0100">
    <w:name w:val="FAD227C6EA7848B6B527382DCC3A0100"/>
    <w:rsid w:val="00F67FB5"/>
  </w:style>
  <w:style w:type="paragraph" w:customStyle="1" w:styleId="616B823143A540F2A3E3074B9F94A4D1">
    <w:name w:val="616B823143A540F2A3E3074B9F94A4D1"/>
    <w:rsid w:val="00F67FB5"/>
  </w:style>
  <w:style w:type="paragraph" w:customStyle="1" w:styleId="5EF95912170D4FB7AA6201A046F67381">
    <w:name w:val="5EF95912170D4FB7AA6201A046F67381"/>
    <w:rsid w:val="00F67FB5"/>
  </w:style>
  <w:style w:type="paragraph" w:customStyle="1" w:styleId="C39D2061F7304C3BAEF09A0940A5AC7F">
    <w:name w:val="C39D2061F7304C3BAEF09A0940A5AC7F"/>
    <w:rsid w:val="00F67FB5"/>
  </w:style>
  <w:style w:type="paragraph" w:customStyle="1" w:styleId="9FF04910D64A4FADB9BCD7483521C9A3">
    <w:name w:val="9FF04910D64A4FADB9BCD7483521C9A3"/>
    <w:rsid w:val="00F67FB5"/>
  </w:style>
  <w:style w:type="paragraph" w:customStyle="1" w:styleId="2E917DAD583A4563BC71C8BC6287D7BA">
    <w:name w:val="2E917DAD583A4563BC71C8BC6287D7BA"/>
    <w:rsid w:val="00F67FB5"/>
  </w:style>
  <w:style w:type="paragraph" w:customStyle="1" w:styleId="5391CB3AF2D448D4B5F42AFD9755C15A">
    <w:name w:val="5391CB3AF2D448D4B5F42AFD9755C15A"/>
    <w:rsid w:val="00F67FB5"/>
  </w:style>
  <w:style w:type="paragraph" w:customStyle="1" w:styleId="6EFA7EC27DEA432F90D0EBF45ACDC6F8">
    <w:name w:val="6EFA7EC27DEA432F90D0EBF45ACDC6F8"/>
    <w:rsid w:val="00F67FB5"/>
  </w:style>
  <w:style w:type="paragraph" w:customStyle="1" w:styleId="21FD6C72CFDA40748F10F4460CEC9603">
    <w:name w:val="21FD6C72CFDA40748F10F4460CEC9603"/>
    <w:rsid w:val="00F67FB5"/>
  </w:style>
  <w:style w:type="paragraph" w:customStyle="1" w:styleId="4762810C08A14E2E901D527EBDE96737">
    <w:name w:val="4762810C08A14E2E901D527EBDE96737"/>
    <w:rsid w:val="00F67FB5"/>
  </w:style>
  <w:style w:type="paragraph" w:customStyle="1" w:styleId="69F7CE0A45E043689516D247C2E88072">
    <w:name w:val="69F7CE0A45E043689516D247C2E88072"/>
    <w:rsid w:val="00F67FB5"/>
  </w:style>
  <w:style w:type="paragraph" w:customStyle="1" w:styleId="1361628436934130ACD81A0601B1C055">
    <w:name w:val="1361628436934130ACD81A0601B1C055"/>
    <w:rsid w:val="00F67FB5"/>
  </w:style>
  <w:style w:type="paragraph" w:customStyle="1" w:styleId="4E9084CB1A6B4238A10E458AF3C9A698">
    <w:name w:val="4E9084CB1A6B4238A10E458AF3C9A698"/>
    <w:rsid w:val="00F67FB5"/>
  </w:style>
  <w:style w:type="paragraph" w:customStyle="1" w:styleId="1792AE207A71488AB38355C405BFFA56">
    <w:name w:val="1792AE207A71488AB38355C405BFFA56"/>
    <w:rsid w:val="00F67FB5"/>
  </w:style>
  <w:style w:type="paragraph" w:customStyle="1" w:styleId="42914D481AA646D79A13C64F55F23456">
    <w:name w:val="42914D481AA646D79A13C64F55F23456"/>
    <w:rsid w:val="00F67FB5"/>
  </w:style>
  <w:style w:type="paragraph" w:customStyle="1" w:styleId="9E8BE5B4E3314ABE9E6AE5FE50CC5FD2">
    <w:name w:val="9E8BE5B4E3314ABE9E6AE5FE50CC5FD2"/>
    <w:rsid w:val="00F67FB5"/>
  </w:style>
  <w:style w:type="paragraph" w:customStyle="1" w:styleId="A4C0E366E224492398BA28ACCA315BDD">
    <w:name w:val="A4C0E366E224492398BA28ACCA315BDD"/>
    <w:rsid w:val="00F67FB5"/>
  </w:style>
  <w:style w:type="paragraph" w:customStyle="1" w:styleId="7D4A5BE5E9834397920314F3226B7AA5">
    <w:name w:val="7D4A5BE5E9834397920314F3226B7AA5"/>
    <w:rsid w:val="00F67FB5"/>
  </w:style>
  <w:style w:type="paragraph" w:customStyle="1" w:styleId="BC890938E28D44CE83FD122EA25EC955">
    <w:name w:val="BC890938E28D44CE83FD122EA25EC955"/>
    <w:rsid w:val="00F67FB5"/>
  </w:style>
  <w:style w:type="paragraph" w:customStyle="1" w:styleId="7AF9D37FD0714A9FB656D522C1958105">
    <w:name w:val="7AF9D37FD0714A9FB656D522C1958105"/>
    <w:rsid w:val="00F67FB5"/>
  </w:style>
  <w:style w:type="paragraph" w:customStyle="1" w:styleId="8A85BF8B411845F4AD1232B3F54FFEAA">
    <w:name w:val="8A85BF8B411845F4AD1232B3F54FFEAA"/>
    <w:rsid w:val="00F67FB5"/>
  </w:style>
  <w:style w:type="paragraph" w:customStyle="1" w:styleId="67E5787992B440EC9EAD307705C5139B">
    <w:name w:val="67E5787992B440EC9EAD307705C5139B"/>
    <w:rsid w:val="00F67FB5"/>
  </w:style>
  <w:style w:type="paragraph" w:customStyle="1" w:styleId="7780E158323C4CF1923908C9A45FB26C">
    <w:name w:val="7780E158323C4CF1923908C9A45FB26C"/>
    <w:rsid w:val="00F67FB5"/>
  </w:style>
  <w:style w:type="paragraph" w:customStyle="1" w:styleId="0AE9DA1387184FEE8CAD0453143BA1EC">
    <w:name w:val="0AE9DA1387184FEE8CAD0453143BA1EC"/>
    <w:rsid w:val="00F67FB5"/>
  </w:style>
  <w:style w:type="paragraph" w:customStyle="1" w:styleId="C702E13B07924F838AC70D51368AA88D">
    <w:name w:val="C702E13B07924F838AC70D51368AA88D"/>
    <w:rsid w:val="00F67FB5"/>
  </w:style>
  <w:style w:type="paragraph" w:customStyle="1" w:styleId="53B4198058954FD482A882AAF9C9148A">
    <w:name w:val="53B4198058954FD482A882AAF9C9148A"/>
    <w:rsid w:val="00F67FB5"/>
  </w:style>
  <w:style w:type="paragraph" w:customStyle="1" w:styleId="738046C4718249F6BEB42DE7A0CC5744">
    <w:name w:val="738046C4718249F6BEB42DE7A0CC5744"/>
    <w:rsid w:val="00F67FB5"/>
  </w:style>
  <w:style w:type="paragraph" w:customStyle="1" w:styleId="FBE40E4163EA41DA8EC8C5AEBD6894D7">
    <w:name w:val="FBE40E4163EA41DA8EC8C5AEBD6894D7"/>
    <w:rsid w:val="00F67FB5"/>
  </w:style>
  <w:style w:type="paragraph" w:customStyle="1" w:styleId="CBF2539C9B994F1AACED52D7C859FEDA">
    <w:name w:val="CBF2539C9B994F1AACED52D7C859FEDA"/>
    <w:rsid w:val="00F67FB5"/>
  </w:style>
  <w:style w:type="paragraph" w:customStyle="1" w:styleId="A100D60692A248C2B55A1017080A1328">
    <w:name w:val="A100D60692A248C2B55A1017080A1328"/>
    <w:rsid w:val="00F67FB5"/>
  </w:style>
  <w:style w:type="paragraph" w:customStyle="1" w:styleId="E7A3CBFF18904BC384637F6029D26E13">
    <w:name w:val="E7A3CBFF18904BC384637F6029D26E13"/>
    <w:rsid w:val="00447104"/>
  </w:style>
  <w:style w:type="paragraph" w:customStyle="1" w:styleId="FBEF66F86A7F45E5A65503A6E94638C9">
    <w:name w:val="FBEF66F86A7F45E5A65503A6E94638C9"/>
    <w:rsid w:val="004471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4C1ACA-873E-4569-B1DE-FFC47759F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</Template>
  <TotalTime>1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Numan Muzaffar</dc:creator>
  <cp:keywords/>
  <cp:lastModifiedBy>Windows User</cp:lastModifiedBy>
  <cp:revision>4</cp:revision>
  <dcterms:created xsi:type="dcterms:W3CDTF">2018-02-02T10:16:00Z</dcterms:created>
  <dcterms:modified xsi:type="dcterms:W3CDTF">2018-07-08T07:17:00Z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