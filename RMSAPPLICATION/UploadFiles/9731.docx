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2" w:type="dxa"/>
        <w:tblLayout w:type="fixed"/>
        <w:tblLook w:val="04A0"/>
      </w:tblPr>
      <w:tblGrid>
        <w:gridCol w:w="5401"/>
        <w:gridCol w:w="5401"/>
      </w:tblGrid>
      <w:tr w:rsidR="00083491" w:rsidRPr="00FA7B5B" w:rsidTr="00191668">
        <w:trPr>
          <w:trHeight w:val="20"/>
        </w:trPr>
        <w:tc>
          <w:tcPr>
            <w:tcW w:w="5401" w:type="dxa"/>
          </w:tcPr>
          <w:tbl>
            <w:tblPr>
              <w:tblW w:w="6116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/>
            </w:tblPr>
            <w:tblGrid>
              <w:gridCol w:w="6116"/>
            </w:tblGrid>
            <w:tr w:rsidR="00083491" w:rsidRPr="002D44B0" w:rsidTr="00191668">
              <w:trPr>
                <w:trHeight w:val="568"/>
              </w:trPr>
              <w:tc>
                <w:tcPr>
                  <w:tcW w:w="6116" w:type="dxa"/>
                </w:tcPr>
                <w:p w:rsidR="00083491" w:rsidRPr="00564103" w:rsidRDefault="00A4177A" w:rsidP="00AF63A7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>Muhammad-</w:t>
                  </w:r>
                  <w:r w:rsidR="00243DDB"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>Hussain</w:t>
                  </w:r>
                  <w:r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 xml:space="preserve"> </w:t>
                  </w:r>
                </w:p>
              </w:tc>
            </w:tr>
            <w:tr w:rsidR="002D125F" w:rsidRPr="002D125F" w:rsidTr="00191668">
              <w:trPr>
                <w:trHeight w:val="284"/>
              </w:trPr>
              <w:tc>
                <w:tcPr>
                  <w:tcW w:w="6116" w:type="dxa"/>
                </w:tcPr>
                <w:p w:rsidR="00083491" w:rsidRPr="00982E2A" w:rsidRDefault="009F2958" w:rsidP="009A743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982E2A">
                    <w:rPr>
                      <w:rFonts w:ascii="Arial" w:hAnsi="Arial" w:cs="Arial"/>
                      <w:b/>
                      <w:bCs/>
                    </w:rPr>
                    <w:t>Citizenship</w:t>
                  </w:r>
                  <w:r w:rsidR="00083491" w:rsidRPr="00982E2A">
                    <w:rPr>
                      <w:rFonts w:ascii="Arial" w:hAnsi="Arial" w:cs="Arial"/>
                      <w:b/>
                      <w:bCs/>
                    </w:rPr>
                    <w:t xml:space="preserve">: </w:t>
                  </w:r>
                  <w:r w:rsidR="00ED63F0" w:rsidRPr="00982E2A">
                    <w:rPr>
                      <w:rFonts w:ascii="Arial" w:hAnsi="Arial" w:cs="Arial"/>
                      <w:b/>
                      <w:bCs/>
                    </w:rPr>
                    <w:t>Pakistan</w:t>
                  </w:r>
                  <w:r w:rsidRPr="00982E2A">
                    <w:rPr>
                      <w:rFonts w:ascii="Arial" w:hAnsi="Arial" w:cs="Arial"/>
                      <w:b/>
                      <w:bCs/>
                    </w:rPr>
                    <w:t xml:space="preserve"> ▪ Date of birth</w:t>
                  </w:r>
                  <w:r w:rsidR="00083491" w:rsidRPr="00982E2A">
                    <w:rPr>
                      <w:rFonts w:ascii="Arial" w:hAnsi="Arial" w:cs="Arial"/>
                      <w:b/>
                      <w:bCs/>
                    </w:rPr>
                    <w:t xml:space="preserve">: </w:t>
                  </w:r>
                  <w:r w:rsidR="00243DDB">
                    <w:rPr>
                      <w:rFonts w:ascii="Arial" w:hAnsi="Arial" w:cs="Arial"/>
                      <w:b/>
                      <w:bCs/>
                    </w:rPr>
                    <w:t xml:space="preserve">15  Sept </w:t>
                  </w:r>
                  <w:r w:rsidR="00956853">
                    <w:rPr>
                      <w:rFonts w:ascii="Arial" w:hAnsi="Arial" w:cs="Arial"/>
                      <w:b/>
                      <w:bCs/>
                    </w:rPr>
                    <w:t>, 199</w:t>
                  </w:r>
                  <w:r w:rsidR="00243DDB"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401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4877"/>
            </w:tblGrid>
            <w:tr w:rsidR="00083491" w:rsidRPr="002D44B0" w:rsidTr="00191668">
              <w:trPr>
                <w:trHeight w:val="388"/>
              </w:trPr>
              <w:tc>
                <w:tcPr>
                  <w:tcW w:w="487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946CAB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Contact</w:t>
                  </w:r>
                </w:p>
              </w:tc>
            </w:tr>
            <w:tr w:rsidR="00083491" w:rsidRPr="00FA7B5B" w:rsidTr="00191668">
              <w:trPr>
                <w:trHeight w:val="162"/>
              </w:trPr>
              <w:tc>
                <w:tcPr>
                  <w:tcW w:w="487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D63F0" w:rsidRDefault="009136C8" w:rsidP="00ED63F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Mobile</w:t>
                  </w:r>
                  <w:r w:rsidR="009F2958"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: </w:t>
                  </w:r>
                  <w:r w:rsidR="00CA78F0">
                    <w:rPr>
                      <w:rFonts w:ascii="Arial" w:hAnsi="Arial" w:cs="Arial"/>
                      <w:b/>
                      <w:bCs/>
                    </w:rPr>
                    <w:t>034</w:t>
                  </w:r>
                  <w:r w:rsidR="00243DDB">
                    <w:rPr>
                      <w:rFonts w:ascii="Arial" w:hAnsi="Arial" w:cs="Arial"/>
                      <w:b/>
                      <w:bCs/>
                    </w:rPr>
                    <w:t>48880102</w:t>
                  </w:r>
                </w:p>
                <w:p w:rsidR="009F2958" w:rsidRPr="00FA7B5B" w:rsidRDefault="00FA7B5B" w:rsidP="00ED63F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243DDB">
                    <w:rPr>
                      <w:b/>
                    </w:rPr>
                    <w:t>hussain.balte@gmail.com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191668">
        <w:trPr>
          <w:trHeight w:val="20"/>
        </w:trPr>
        <w:tc>
          <w:tcPr>
            <w:tcW w:w="10802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248"/>
            </w:tblGrid>
            <w:tr w:rsidR="009F2958" w:rsidRPr="002D44B0" w:rsidTr="00191668">
              <w:trPr>
                <w:trHeight w:val="321"/>
              </w:trPr>
              <w:tc>
                <w:tcPr>
                  <w:tcW w:w="1024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4D6A64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4D6A64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Address</w:t>
                  </w:r>
                </w:p>
              </w:tc>
            </w:tr>
            <w:tr w:rsidR="009F2958" w:rsidRPr="00864960" w:rsidTr="00191668">
              <w:trPr>
                <w:trHeight w:val="321"/>
              </w:trPr>
              <w:tc>
                <w:tcPr>
                  <w:tcW w:w="1024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2D125F" w:rsidRDefault="00F62D4E" w:rsidP="00D7286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R-512 hussainhazara goth gulshan-e-iqbal</w:t>
                  </w:r>
                  <w:r w:rsidR="00D7286B">
                    <w:rPr>
                      <w:rFonts w:ascii="Arial" w:hAnsi="Arial" w:cs="Arial"/>
                      <w:bCs/>
                    </w:rPr>
                    <w:t xml:space="preserve"> , Karachi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191668">
        <w:trPr>
          <w:trHeight w:val="20"/>
        </w:trPr>
        <w:tc>
          <w:tcPr>
            <w:tcW w:w="1080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248"/>
            </w:tblGrid>
            <w:tr w:rsidR="00A34C4E" w:rsidRPr="002D44B0" w:rsidTr="00191668">
              <w:trPr>
                <w:trHeight w:val="327"/>
              </w:trPr>
              <w:tc>
                <w:tcPr>
                  <w:tcW w:w="1024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4D6A64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Profile</w:t>
                  </w:r>
                </w:p>
              </w:tc>
            </w:tr>
            <w:tr w:rsidR="00A34C4E" w:rsidRPr="002D44B0" w:rsidTr="00191668">
              <w:trPr>
                <w:trHeight w:val="808"/>
              </w:trPr>
              <w:tc>
                <w:tcPr>
                  <w:tcW w:w="1024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2103"/>
                    <w:gridCol w:w="7913"/>
                  </w:tblGrid>
                  <w:tr w:rsidR="00315076" w:rsidRPr="002D44B0" w:rsidTr="00191668">
                    <w:trPr>
                      <w:trHeight w:val="808"/>
                    </w:trPr>
                    <w:tc>
                      <w:tcPr>
                        <w:tcW w:w="2103" w:type="dxa"/>
                      </w:tcPr>
                      <w:p w:rsidR="00315076" w:rsidRPr="002D44B0" w:rsidRDefault="00315076" w:rsidP="00D7286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7913" w:type="dxa"/>
                      </w:tcPr>
                      <w:p w:rsidR="00315076" w:rsidRPr="002D44B0" w:rsidRDefault="008B204D" w:rsidP="00243DD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564103">
                          <w:rPr>
                            <w:rFonts w:ascii="Arial" w:hAnsi="Arial" w:cs="Arial"/>
                            <w:bCs/>
                          </w:rPr>
                          <w:t xml:space="preserve">Willing to work in competitive environment; where my hard work, self- motivation &amp; skills could be utilized, appreciated &amp; improved </w:t>
                        </w:r>
                        <w:r w:rsidR="00243DDB">
                          <w:rPr>
                            <w:rFonts w:ascii="Arial" w:hAnsi="Arial" w:cs="Arial"/>
                            <w:bCs/>
                          </w:rPr>
                          <w:t>.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191668">
        <w:trPr>
          <w:trHeight w:val="20"/>
        </w:trPr>
        <w:tc>
          <w:tcPr>
            <w:tcW w:w="1080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191668">
        <w:trPr>
          <w:trHeight w:val="20"/>
        </w:trPr>
        <w:tc>
          <w:tcPr>
            <w:tcW w:w="1080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248"/>
            </w:tblGrid>
            <w:tr w:rsidR="00315076" w:rsidRPr="002D44B0" w:rsidTr="00191668">
              <w:trPr>
                <w:trHeight w:val="327"/>
              </w:trPr>
              <w:tc>
                <w:tcPr>
                  <w:tcW w:w="1024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4D6A64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Education</w:t>
                  </w:r>
                </w:p>
              </w:tc>
            </w:tr>
            <w:tr w:rsidR="00315076" w:rsidRPr="002D44B0" w:rsidTr="00191668">
              <w:trPr>
                <w:trHeight w:val="983"/>
              </w:trPr>
              <w:tc>
                <w:tcPr>
                  <w:tcW w:w="1024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749AF" w:rsidRPr="00564103" w:rsidRDefault="00243DDB" w:rsidP="0029714D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B-Tech</w:t>
                  </w:r>
                  <w:r w:rsidR="001D005E">
                    <w:rPr>
                      <w:rFonts w:ascii="Arial" w:hAnsi="Arial" w:cs="Arial"/>
                      <w:b/>
                      <w:bCs/>
                    </w:rPr>
                    <w:t xml:space="preserve"> pass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</w:rPr>
                    <w:t>(Electrical</w:t>
                  </w:r>
                  <w:r w:rsidR="001D005E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)</w:t>
                  </w:r>
                  <w:r w:rsidR="00CA78F0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B523A0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Indus University Karachi</w:t>
                  </w:r>
                  <w:r w:rsidR="0029714D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</w:p>
                <w:p w:rsidR="002749AF" w:rsidRPr="00564103" w:rsidRDefault="00CA78F0" w:rsidP="00CA78F0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29714D">
                    <w:rPr>
                      <w:rFonts w:ascii="Arial" w:hAnsi="Arial" w:cs="Arial"/>
                      <w:b/>
                      <w:bCs/>
                    </w:rPr>
                    <w:t>DAE (Electrical )Govt college of Technology , Kohat</w:t>
                  </w:r>
                </w:p>
                <w:p w:rsidR="009136C8" w:rsidRPr="00564103" w:rsidRDefault="002749AF" w:rsidP="00CA78F0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564103">
                    <w:rPr>
                      <w:rFonts w:ascii="Arial" w:hAnsi="Arial" w:cs="Arial"/>
                      <w:b/>
                      <w:bCs/>
                    </w:rPr>
                    <w:t>Matriculation</w:t>
                  </w:r>
                  <w:r w:rsidRPr="00564103">
                    <w:rPr>
                      <w:rFonts w:ascii="Arial" w:hAnsi="Arial" w:cs="Arial"/>
                      <w:bCs/>
                    </w:rPr>
                    <w:t xml:space="preserve"> </w:t>
                  </w:r>
                  <w:r w:rsidRPr="004A6597">
                    <w:rPr>
                      <w:rFonts w:ascii="Arial" w:hAnsi="Arial" w:cs="Arial"/>
                      <w:b/>
                      <w:bCs/>
                    </w:rPr>
                    <w:t xml:space="preserve">passed in </w:t>
                  </w:r>
                  <w:r w:rsidR="0029714D" w:rsidRPr="004A6597">
                    <w:rPr>
                      <w:rFonts w:ascii="Arial" w:hAnsi="Arial" w:cs="Arial"/>
                      <w:b/>
                      <w:bCs/>
                    </w:rPr>
                    <w:t xml:space="preserve"> (2011)  </w:t>
                  </w:r>
                  <w:r w:rsidR="00CA78F0" w:rsidRPr="004A6597">
                    <w:rPr>
                      <w:rFonts w:ascii="Arial" w:hAnsi="Arial" w:cs="Arial"/>
                      <w:b/>
                      <w:bCs/>
                    </w:rPr>
                    <w:t>Federal  Board Islamabad</w:t>
                  </w:r>
                  <w:r w:rsidR="00CA78F0">
                    <w:rPr>
                      <w:rFonts w:ascii="Arial" w:hAnsi="Arial" w:cs="Arial"/>
                      <w:bCs/>
                    </w:rPr>
                    <w:t xml:space="preserve"> </w:t>
                  </w: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191668">
        <w:trPr>
          <w:trHeight w:val="20"/>
        </w:trPr>
        <w:tc>
          <w:tcPr>
            <w:tcW w:w="10802" w:type="dxa"/>
            <w:gridSpan w:val="2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p w:rsidR="00D51814" w:rsidRDefault="00D51814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10269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269"/>
            </w:tblGrid>
            <w:tr w:rsidR="00D51814" w:rsidRPr="002D44B0" w:rsidTr="00DB2F1A">
              <w:trPr>
                <w:trHeight w:val="188"/>
              </w:trPr>
              <w:tc>
                <w:tcPr>
                  <w:tcW w:w="1026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D51814" w:rsidRPr="002D44B0" w:rsidRDefault="00115A26" w:rsidP="00DB2F1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Experience</w:t>
                  </w:r>
                </w:p>
              </w:tc>
            </w:tr>
            <w:tr w:rsidR="00D51814" w:rsidRPr="002D44B0" w:rsidTr="00DB2F1A">
              <w:trPr>
                <w:trHeight w:val="188"/>
              </w:trPr>
              <w:tc>
                <w:tcPr>
                  <w:tcW w:w="10269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D51814" w:rsidRPr="000A5FFB" w:rsidRDefault="000A5FFB" w:rsidP="000A5FF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One year experience as a safety supervisor bahria town karachi</w:t>
                  </w:r>
                </w:p>
              </w:tc>
            </w:tr>
            <w:tr w:rsidR="000A5FFB" w:rsidRPr="002D44B0" w:rsidTr="00DB2F1A">
              <w:trPr>
                <w:trHeight w:val="188"/>
              </w:trPr>
              <w:tc>
                <w:tcPr>
                  <w:tcW w:w="10269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0A5FFB" w:rsidRPr="000A5FFB" w:rsidRDefault="000A5FFB" w:rsidP="000A5FF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0A5FFB">
                    <w:rPr>
                      <w:rFonts w:ascii="Arial" w:hAnsi="Arial" w:cs="Arial"/>
                      <w:b/>
                      <w:bCs/>
                    </w:rPr>
                    <w:t xml:space="preserve">Assistant  engineer (K.E) </w:t>
                  </w:r>
                  <w:r>
                    <w:rPr>
                      <w:rFonts w:ascii="Arial" w:hAnsi="Arial" w:cs="Arial"/>
                      <w:b/>
                      <w:bCs/>
                    </w:rPr>
                    <w:t>Karachi (Present)</w:t>
                  </w:r>
                </w:p>
              </w:tc>
            </w:tr>
          </w:tbl>
          <w:p w:rsidR="00D51814" w:rsidRPr="002D44B0" w:rsidRDefault="00D51814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A45A8" w:rsidRPr="002D44B0" w:rsidTr="00191668">
        <w:trPr>
          <w:trHeight w:val="20"/>
        </w:trPr>
        <w:tc>
          <w:tcPr>
            <w:tcW w:w="10802" w:type="dxa"/>
            <w:gridSpan w:val="2"/>
          </w:tcPr>
          <w:tbl>
            <w:tblPr>
              <w:tblW w:w="1032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5364"/>
              <w:gridCol w:w="4956"/>
            </w:tblGrid>
            <w:tr w:rsidR="00D51814" w:rsidRPr="002D44B0" w:rsidTr="00DB2F1A">
              <w:trPr>
                <w:trHeight w:val="3"/>
              </w:trPr>
              <w:tc>
                <w:tcPr>
                  <w:tcW w:w="5364" w:type="dxa"/>
                  <w:tcBorders>
                    <w:top w:val="single" w:sz="8" w:space="0" w:color="AEBAD5"/>
                    <w:left w:val="single" w:sz="8" w:space="0" w:color="AEBAD5"/>
                    <w:bottom w:val="single" w:sz="4" w:space="0" w:color="auto"/>
                    <w:right w:val="single" w:sz="4" w:space="0" w:color="auto"/>
                  </w:tcBorders>
                  <w:shd w:val="clear" w:color="auto" w:fill="EAEDF4"/>
                </w:tcPr>
                <w:p w:rsidR="00D51814" w:rsidRPr="002D44B0" w:rsidRDefault="00D51814" w:rsidP="00DB2F1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Computer skills</w:t>
                  </w:r>
                </w:p>
              </w:tc>
              <w:tc>
                <w:tcPr>
                  <w:tcW w:w="4956" w:type="dxa"/>
                  <w:tcBorders>
                    <w:top w:val="single" w:sz="8" w:space="0" w:color="AEBAD5"/>
                    <w:left w:val="single" w:sz="4" w:space="0" w:color="auto"/>
                    <w:bottom w:val="single" w:sz="4" w:space="0" w:color="auto"/>
                    <w:right w:val="single" w:sz="8" w:space="0" w:color="AEBAD5"/>
                  </w:tcBorders>
                  <w:shd w:val="clear" w:color="auto" w:fill="EAEDF4"/>
                </w:tcPr>
                <w:p w:rsidR="00D51814" w:rsidRPr="002D44B0" w:rsidRDefault="00D51814" w:rsidP="00DB2F1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</w:tc>
            </w:tr>
            <w:tr w:rsidR="00D51814" w:rsidRPr="002D44B0" w:rsidTr="00DB2F1A">
              <w:trPr>
                <w:trHeight w:val="14"/>
              </w:trPr>
              <w:tc>
                <w:tcPr>
                  <w:tcW w:w="5364" w:type="dxa"/>
                  <w:tcBorders>
                    <w:top w:val="single" w:sz="4" w:space="0" w:color="auto"/>
                    <w:left w:val="single" w:sz="8" w:space="0" w:color="AEBAD5"/>
                    <w:bottom w:val="single" w:sz="8" w:space="0" w:color="AEBAD5"/>
                    <w:right w:val="single" w:sz="4" w:space="0" w:color="auto"/>
                  </w:tcBorders>
                </w:tcPr>
                <w:p w:rsidR="00D51814" w:rsidRDefault="00D51814" w:rsidP="00D5181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MS office</w:t>
                  </w:r>
                </w:p>
                <w:p w:rsidR="00D51814" w:rsidRPr="002D44B0" w:rsidRDefault="00D7286B" w:rsidP="00D7286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Software installation </w:t>
                  </w:r>
                </w:p>
              </w:tc>
              <w:tc>
                <w:tcPr>
                  <w:tcW w:w="4956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EBAD5"/>
                    <w:right w:val="single" w:sz="8" w:space="0" w:color="AEBAD5"/>
                  </w:tcBorders>
                </w:tcPr>
                <w:p w:rsidR="00D7286B" w:rsidRDefault="00D7286B" w:rsidP="00D7286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Window installation</w:t>
                  </w:r>
                </w:p>
                <w:p w:rsidR="00D51814" w:rsidRDefault="00D51814" w:rsidP="00D5181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Net surfing </w:t>
                  </w:r>
                </w:p>
                <w:p w:rsidR="00D51814" w:rsidRPr="002D44B0" w:rsidRDefault="00D51814" w:rsidP="00D7286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</w:p>
              </w:tc>
            </w:tr>
          </w:tbl>
          <w:p w:rsidR="00D51814" w:rsidRPr="002D44B0" w:rsidRDefault="00D51814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4EDD" w:rsidRPr="002D44B0" w:rsidTr="00191668">
        <w:trPr>
          <w:trHeight w:val="20"/>
        </w:trPr>
        <w:tc>
          <w:tcPr>
            <w:tcW w:w="1080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32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5364"/>
              <w:gridCol w:w="4956"/>
            </w:tblGrid>
            <w:tr w:rsidR="00156822" w:rsidRPr="002D44B0" w:rsidTr="00191668">
              <w:trPr>
                <w:trHeight w:val="3"/>
              </w:trPr>
              <w:tc>
                <w:tcPr>
                  <w:tcW w:w="5364" w:type="dxa"/>
                  <w:tcBorders>
                    <w:top w:val="single" w:sz="8" w:space="0" w:color="AEBAD5"/>
                    <w:left w:val="single" w:sz="8" w:space="0" w:color="AEBAD5"/>
                    <w:bottom w:val="single" w:sz="4" w:space="0" w:color="auto"/>
                    <w:right w:val="single" w:sz="4" w:space="0" w:color="auto"/>
                  </w:tcBorders>
                  <w:shd w:val="clear" w:color="auto" w:fill="EAEDF4"/>
                </w:tcPr>
                <w:p w:rsidR="00156822" w:rsidRPr="002D44B0" w:rsidRDefault="00156822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4D6A64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Activities and Interests</w:t>
                  </w:r>
                </w:p>
              </w:tc>
              <w:tc>
                <w:tcPr>
                  <w:tcW w:w="4956" w:type="dxa"/>
                  <w:tcBorders>
                    <w:top w:val="single" w:sz="8" w:space="0" w:color="AEBAD5"/>
                    <w:left w:val="single" w:sz="4" w:space="0" w:color="auto"/>
                    <w:bottom w:val="single" w:sz="4" w:space="0" w:color="auto"/>
                    <w:right w:val="single" w:sz="8" w:space="0" w:color="AEBAD5"/>
                  </w:tcBorders>
                  <w:shd w:val="clear" w:color="auto" w:fill="EAEDF4"/>
                </w:tcPr>
                <w:p w:rsidR="00156822" w:rsidRPr="002D44B0" w:rsidRDefault="00156822" w:rsidP="0015682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</w:tc>
            </w:tr>
            <w:tr w:rsidR="00156822" w:rsidRPr="002D44B0" w:rsidTr="00191668">
              <w:trPr>
                <w:trHeight w:val="14"/>
              </w:trPr>
              <w:tc>
                <w:tcPr>
                  <w:tcW w:w="5364" w:type="dxa"/>
                  <w:tcBorders>
                    <w:top w:val="single" w:sz="4" w:space="0" w:color="auto"/>
                    <w:left w:val="single" w:sz="8" w:space="0" w:color="AEBAD5"/>
                    <w:bottom w:val="single" w:sz="8" w:space="0" w:color="AEBAD5"/>
                    <w:right w:val="single" w:sz="4" w:space="0" w:color="auto"/>
                  </w:tcBorders>
                </w:tcPr>
                <w:tbl>
                  <w:tblPr>
                    <w:tblW w:w="5308" w:type="dxa"/>
                    <w:tblInd w:w="9" w:type="dxa"/>
                    <w:tblLayout w:type="fixed"/>
                    <w:tblLook w:val="04A0"/>
                  </w:tblPr>
                  <w:tblGrid>
                    <w:gridCol w:w="5308"/>
                  </w:tblGrid>
                  <w:tr w:rsidR="00191668" w:rsidRPr="002D44B0" w:rsidTr="00191668">
                    <w:trPr>
                      <w:trHeight w:val="497"/>
                    </w:trPr>
                    <w:tc>
                      <w:tcPr>
                        <w:tcW w:w="5308" w:type="dxa"/>
                        <w:tcBorders>
                          <w:right w:val="single" w:sz="4" w:space="0" w:color="auto"/>
                        </w:tcBorders>
                      </w:tcPr>
                      <w:p w:rsidR="00191668" w:rsidRPr="00156822" w:rsidRDefault="00191668" w:rsidP="00191668">
                        <w:pPr>
                          <w:pStyle w:val="ListParagraph"/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564103">
                          <w:rPr>
                            <w:rFonts w:ascii="Arial" w:hAnsi="Arial" w:cs="Arial"/>
                            <w:b/>
                            <w:bCs/>
                          </w:rPr>
                          <w:t>Internet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(Social</w:t>
                        </w:r>
                        <w:r w:rsidRPr="00564103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Networking)</w:t>
                        </w:r>
                      </w:p>
                      <w:p w:rsidR="00191668" w:rsidRPr="00B777C9" w:rsidRDefault="00191668" w:rsidP="00191668">
                        <w:pPr>
                          <w:pStyle w:val="ListParagraph"/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Travelling</w:t>
                        </w:r>
                      </w:p>
                    </w:tc>
                  </w:tr>
                </w:tbl>
                <w:p w:rsidR="00156822" w:rsidRPr="00D51814" w:rsidRDefault="00156822" w:rsidP="00D7286B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4956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EBAD5"/>
                    <w:right w:val="single" w:sz="8" w:space="0" w:color="AEBAD5"/>
                  </w:tcBorders>
                </w:tcPr>
                <w:p w:rsidR="00156822" w:rsidRDefault="0029714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Reading Newspaper</w:t>
                  </w:r>
                </w:p>
                <w:p w:rsidR="00156822" w:rsidRPr="002D44B0" w:rsidRDefault="0029714D" w:rsidP="00D7286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F54658">
                    <w:rPr>
                      <w:rFonts w:ascii="Arial" w:hAnsi="Arial" w:cs="Arial"/>
                      <w:b/>
                    </w:rPr>
                    <w:t>Atta</w:t>
                  </w:r>
                  <w:r w:rsidR="00D7286B" w:rsidRPr="00D51814">
                    <w:rPr>
                      <w:rFonts w:ascii="Arial" w:hAnsi="Arial" w:cs="Arial"/>
                      <w:b/>
                    </w:rPr>
                    <w:t>n</w:t>
                  </w:r>
                  <w:r w:rsidR="00F54658">
                    <w:rPr>
                      <w:rFonts w:ascii="Arial" w:hAnsi="Arial" w:cs="Arial"/>
                      <w:b/>
                    </w:rPr>
                    <w:t>d</w:t>
                  </w:r>
                  <w:r w:rsidR="00D7286B" w:rsidRPr="00D51814">
                    <w:rPr>
                      <w:rFonts w:ascii="Arial" w:hAnsi="Arial" w:cs="Arial"/>
                      <w:b/>
                    </w:rPr>
                    <w:t>ing seminars</w:t>
                  </w: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191668">
        <w:trPr>
          <w:trHeight w:val="20"/>
        </w:trPr>
        <w:tc>
          <w:tcPr>
            <w:tcW w:w="10802" w:type="dxa"/>
            <w:gridSpan w:val="2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269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269"/>
            </w:tblGrid>
            <w:tr w:rsidR="003303B1" w:rsidRPr="002D44B0" w:rsidTr="00191668">
              <w:trPr>
                <w:trHeight w:val="188"/>
              </w:trPr>
              <w:tc>
                <w:tcPr>
                  <w:tcW w:w="1026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4D6A64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Languages</w:t>
                  </w:r>
                </w:p>
              </w:tc>
            </w:tr>
            <w:tr w:rsidR="003303B1" w:rsidRPr="002D44B0" w:rsidTr="00191668">
              <w:trPr>
                <w:trHeight w:val="188"/>
              </w:trPr>
              <w:tc>
                <w:tcPr>
                  <w:tcW w:w="10269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3303B1" w:rsidRPr="00B777C9" w:rsidRDefault="004D6A64" w:rsidP="00B777C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B777C9">
                    <w:rPr>
                      <w:rFonts w:ascii="Arial" w:hAnsi="Arial" w:cs="Arial"/>
                      <w:b/>
                      <w:bCs/>
                    </w:rPr>
                    <w:t>English</w:t>
                  </w:r>
                </w:p>
              </w:tc>
            </w:tr>
            <w:tr w:rsidR="004D6A64" w:rsidRPr="002D44B0" w:rsidTr="00191668">
              <w:trPr>
                <w:trHeight w:val="188"/>
              </w:trPr>
              <w:tc>
                <w:tcPr>
                  <w:tcW w:w="10269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4D6A64" w:rsidRPr="00B777C9" w:rsidRDefault="004D6A64" w:rsidP="00B777C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B777C9">
                    <w:rPr>
                      <w:rFonts w:ascii="Arial" w:hAnsi="Arial" w:cs="Arial"/>
                      <w:b/>
                      <w:bCs/>
                    </w:rPr>
                    <w:t>Urdu</w:t>
                  </w:r>
                </w:p>
              </w:tc>
            </w:tr>
            <w:tr w:rsidR="004D6A64" w:rsidRPr="002D44B0" w:rsidTr="00191668">
              <w:trPr>
                <w:trHeight w:val="188"/>
              </w:trPr>
              <w:tc>
                <w:tcPr>
                  <w:tcW w:w="1026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D6A64" w:rsidRPr="00B777C9" w:rsidRDefault="00956853" w:rsidP="00B777C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Balti</w:t>
                  </w: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191668">
        <w:trPr>
          <w:trHeight w:val="20"/>
        </w:trPr>
        <w:tc>
          <w:tcPr>
            <w:tcW w:w="10802" w:type="dxa"/>
            <w:gridSpan w:val="2"/>
          </w:tcPr>
          <w:p w:rsidR="00CA4EDD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075081" w:rsidRDefault="00075081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075081" w:rsidRDefault="00075081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346"/>
            </w:tblGrid>
            <w:tr w:rsidR="00075081" w:rsidRPr="002D44B0" w:rsidTr="00191668">
              <w:trPr>
                <w:trHeight w:val="191"/>
              </w:trPr>
              <w:tc>
                <w:tcPr>
                  <w:tcW w:w="103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75081" w:rsidRPr="002D44B0" w:rsidRDefault="00075081" w:rsidP="00CA087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Personal Information</w:t>
                  </w:r>
                </w:p>
              </w:tc>
            </w:tr>
            <w:tr w:rsidR="00075081" w:rsidRPr="002D44B0" w:rsidTr="00191668">
              <w:trPr>
                <w:trHeight w:val="139"/>
              </w:trPr>
              <w:tc>
                <w:tcPr>
                  <w:tcW w:w="1034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075081" w:rsidRPr="00946CAB" w:rsidRDefault="0029714D" w:rsidP="0065069E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075081" w:rsidRPr="00946CAB">
                    <w:rPr>
                      <w:rFonts w:ascii="Arial" w:hAnsi="Arial" w:cs="Arial"/>
                      <w:bCs/>
                    </w:rPr>
                    <w:t>Father’s Name</w:t>
                  </w:r>
                  <w:r w:rsidR="00D51814">
                    <w:rPr>
                      <w:rFonts w:ascii="Arial" w:hAnsi="Arial" w:cs="Arial"/>
                      <w:bCs/>
                    </w:rPr>
                    <w:t xml:space="preserve">            </w:t>
                  </w:r>
                  <w:r>
                    <w:rPr>
                      <w:rFonts w:ascii="Arial" w:hAnsi="Arial" w:cs="Arial"/>
                      <w:bCs/>
                    </w:rPr>
                    <w:t xml:space="preserve"> Mirza Muhammad </w:t>
                  </w:r>
                </w:p>
              </w:tc>
            </w:tr>
            <w:tr w:rsidR="00075081" w:rsidRPr="002D44B0" w:rsidTr="00191668">
              <w:trPr>
                <w:trHeight w:val="152"/>
              </w:trPr>
              <w:tc>
                <w:tcPr>
                  <w:tcW w:w="1034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075081" w:rsidRPr="00946CAB" w:rsidRDefault="0029714D" w:rsidP="00D51814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D51814">
                    <w:rPr>
                      <w:rFonts w:ascii="Arial" w:hAnsi="Arial" w:cs="Arial"/>
                      <w:bCs/>
                    </w:rPr>
                    <w:t>CNIC                            71101-1541220-9</w:t>
                  </w:r>
                </w:p>
              </w:tc>
            </w:tr>
            <w:tr w:rsidR="00075081" w:rsidRPr="002D44B0" w:rsidTr="00191668">
              <w:trPr>
                <w:trHeight w:val="139"/>
              </w:trPr>
              <w:tc>
                <w:tcPr>
                  <w:tcW w:w="1034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075081" w:rsidRPr="00946CAB" w:rsidRDefault="0029714D" w:rsidP="00D51814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D51814" w:rsidRPr="00946CAB">
                    <w:rPr>
                      <w:rFonts w:ascii="Arial" w:hAnsi="Arial" w:cs="Arial"/>
                      <w:bCs/>
                    </w:rPr>
                    <w:t>M</w:t>
                  </w:r>
                  <w:r w:rsidR="00D51814">
                    <w:rPr>
                      <w:rFonts w:ascii="Arial" w:hAnsi="Arial" w:cs="Arial"/>
                      <w:bCs/>
                    </w:rPr>
                    <w:t xml:space="preserve">arital Status              </w:t>
                  </w:r>
                  <w:r w:rsidR="00D51814" w:rsidRPr="00946CAB">
                    <w:rPr>
                      <w:rFonts w:ascii="Arial" w:hAnsi="Arial" w:cs="Arial"/>
                      <w:bCs/>
                    </w:rPr>
                    <w:t>Single</w:t>
                  </w:r>
                </w:p>
              </w:tc>
            </w:tr>
            <w:tr w:rsidR="00075081" w:rsidRPr="002D44B0" w:rsidTr="00191668">
              <w:trPr>
                <w:trHeight w:val="152"/>
              </w:trPr>
              <w:tc>
                <w:tcPr>
                  <w:tcW w:w="1034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075081" w:rsidRPr="00946CAB" w:rsidRDefault="00D51814" w:rsidP="00D51814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r w:rsidRPr="00946CAB">
                    <w:rPr>
                      <w:rFonts w:ascii="Arial" w:hAnsi="Arial" w:cs="Arial"/>
                      <w:bCs/>
                    </w:rPr>
                    <w:t>Religion</w:t>
                  </w:r>
                  <w:r>
                    <w:rPr>
                      <w:rFonts w:ascii="Arial" w:hAnsi="Arial" w:cs="Arial"/>
                      <w:bCs/>
                    </w:rPr>
                    <w:t xml:space="preserve">                   </w:t>
                  </w:r>
                  <w:r w:rsidR="00AC6847">
                    <w:rPr>
                      <w:rFonts w:ascii="Arial" w:hAnsi="Arial" w:cs="Arial"/>
                      <w:bCs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</w:rPr>
                    <w:t xml:space="preserve">  </w:t>
                  </w:r>
                  <w:r w:rsidRPr="00946CAB">
                    <w:rPr>
                      <w:rFonts w:ascii="Arial" w:hAnsi="Arial" w:cs="Arial"/>
                      <w:bCs/>
                    </w:rPr>
                    <w:t>Islam</w:t>
                  </w:r>
                </w:p>
              </w:tc>
            </w:tr>
            <w:tr w:rsidR="00D51814" w:rsidRPr="002D44B0" w:rsidTr="00191668">
              <w:trPr>
                <w:trHeight w:val="152"/>
              </w:trPr>
              <w:tc>
                <w:tcPr>
                  <w:tcW w:w="1034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D51814" w:rsidRDefault="00D51814" w:rsidP="00EC0A94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Domicile                        Skardu</w:t>
                  </w:r>
                </w:p>
              </w:tc>
            </w:tr>
          </w:tbl>
          <w:p w:rsidR="00075081" w:rsidRPr="007E70AC" w:rsidRDefault="00075081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>
      <w:pPr>
        <w:rPr>
          <w:rFonts w:ascii="Arial" w:hAnsi="Arial" w:cs="Arial"/>
        </w:rPr>
      </w:pPr>
    </w:p>
    <w:sectPr w:rsidR="00694E29" w:rsidRPr="00215B45" w:rsidSect="002749A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C36" w:rsidRDefault="00627C36" w:rsidP="00C667B7">
      <w:pPr>
        <w:spacing w:before="0" w:after="0" w:line="240" w:lineRule="auto"/>
      </w:pPr>
      <w:r>
        <w:separator/>
      </w:r>
    </w:p>
  </w:endnote>
  <w:endnote w:type="continuationSeparator" w:id="1">
    <w:p w:rsidR="00627C36" w:rsidRDefault="00627C36" w:rsidP="00C667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C36" w:rsidRDefault="00627C36" w:rsidP="00C667B7">
      <w:pPr>
        <w:spacing w:before="0" w:after="0" w:line="240" w:lineRule="auto"/>
      </w:pPr>
      <w:r>
        <w:separator/>
      </w:r>
    </w:p>
  </w:footnote>
  <w:footnote w:type="continuationSeparator" w:id="1">
    <w:p w:rsidR="00627C36" w:rsidRDefault="00627C36" w:rsidP="00C667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7FD"/>
    <w:multiLevelType w:val="hybridMultilevel"/>
    <w:tmpl w:val="98E2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23BA6"/>
    <w:multiLevelType w:val="hybridMultilevel"/>
    <w:tmpl w:val="7E8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15CC9"/>
    <w:multiLevelType w:val="hybridMultilevel"/>
    <w:tmpl w:val="9E40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E1538"/>
    <w:multiLevelType w:val="hybridMultilevel"/>
    <w:tmpl w:val="6958BC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FB053B"/>
    <w:multiLevelType w:val="hybridMultilevel"/>
    <w:tmpl w:val="A47E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F24D0"/>
    <w:multiLevelType w:val="hybridMultilevel"/>
    <w:tmpl w:val="B07A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349B4"/>
    <w:multiLevelType w:val="hybridMultilevel"/>
    <w:tmpl w:val="CD78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432B2"/>
    <w:multiLevelType w:val="hybridMultilevel"/>
    <w:tmpl w:val="3762F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2248A"/>
    <w:multiLevelType w:val="hybridMultilevel"/>
    <w:tmpl w:val="168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94A87"/>
    <w:multiLevelType w:val="hybridMultilevel"/>
    <w:tmpl w:val="A58E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60647"/>
    <w:multiLevelType w:val="hybridMultilevel"/>
    <w:tmpl w:val="E6920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</w:num>
  <w:num w:numId="5">
    <w:abstractNumId w:val="11"/>
  </w:num>
  <w:num w:numId="6">
    <w:abstractNumId w:val="15"/>
  </w:num>
  <w:num w:numId="7">
    <w:abstractNumId w:val="4"/>
  </w:num>
  <w:num w:numId="8">
    <w:abstractNumId w:val="12"/>
  </w:num>
  <w:num w:numId="9">
    <w:abstractNumId w:val="8"/>
  </w:num>
  <w:num w:numId="10">
    <w:abstractNumId w:val="2"/>
  </w:num>
  <w:num w:numId="11">
    <w:abstractNumId w:val="16"/>
  </w:num>
  <w:num w:numId="12">
    <w:abstractNumId w:val="6"/>
  </w:num>
  <w:num w:numId="13">
    <w:abstractNumId w:val="1"/>
  </w:num>
  <w:num w:numId="14">
    <w:abstractNumId w:val="14"/>
  </w:num>
  <w:num w:numId="15">
    <w:abstractNumId w:val="0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63F0"/>
    <w:rsid w:val="0001165B"/>
    <w:rsid w:val="0004104C"/>
    <w:rsid w:val="00062AD3"/>
    <w:rsid w:val="00075081"/>
    <w:rsid w:val="00083491"/>
    <w:rsid w:val="000A5FFB"/>
    <w:rsid w:val="000C058A"/>
    <w:rsid w:val="00115A26"/>
    <w:rsid w:val="00117C87"/>
    <w:rsid w:val="001211DC"/>
    <w:rsid w:val="001262EA"/>
    <w:rsid w:val="00130370"/>
    <w:rsid w:val="00137D5B"/>
    <w:rsid w:val="00156822"/>
    <w:rsid w:val="00171778"/>
    <w:rsid w:val="001734CF"/>
    <w:rsid w:val="00191668"/>
    <w:rsid w:val="001A68C0"/>
    <w:rsid w:val="001D005E"/>
    <w:rsid w:val="001E6547"/>
    <w:rsid w:val="00215B45"/>
    <w:rsid w:val="00222015"/>
    <w:rsid w:val="00243DDB"/>
    <w:rsid w:val="002749AF"/>
    <w:rsid w:val="0029714D"/>
    <w:rsid w:val="002D125F"/>
    <w:rsid w:val="002D44B0"/>
    <w:rsid w:val="00315076"/>
    <w:rsid w:val="003303B1"/>
    <w:rsid w:val="003377A7"/>
    <w:rsid w:val="00394390"/>
    <w:rsid w:val="003F7C21"/>
    <w:rsid w:val="004901E1"/>
    <w:rsid w:val="004956CF"/>
    <w:rsid w:val="004A6597"/>
    <w:rsid w:val="004C72C7"/>
    <w:rsid w:val="004D6A64"/>
    <w:rsid w:val="00504C88"/>
    <w:rsid w:val="005112FC"/>
    <w:rsid w:val="00532D43"/>
    <w:rsid w:val="005529AA"/>
    <w:rsid w:val="00562696"/>
    <w:rsid w:val="00564103"/>
    <w:rsid w:val="005E4280"/>
    <w:rsid w:val="005F19CC"/>
    <w:rsid w:val="006068F3"/>
    <w:rsid w:val="00606CB9"/>
    <w:rsid w:val="00627C36"/>
    <w:rsid w:val="00641208"/>
    <w:rsid w:val="0065069E"/>
    <w:rsid w:val="006827AE"/>
    <w:rsid w:val="00694E29"/>
    <w:rsid w:val="006C604D"/>
    <w:rsid w:val="006E5165"/>
    <w:rsid w:val="006F3BDD"/>
    <w:rsid w:val="007C6CE0"/>
    <w:rsid w:val="007E70AC"/>
    <w:rsid w:val="008312AB"/>
    <w:rsid w:val="008335EA"/>
    <w:rsid w:val="00856B3A"/>
    <w:rsid w:val="00864960"/>
    <w:rsid w:val="008B204D"/>
    <w:rsid w:val="008D653C"/>
    <w:rsid w:val="009136C8"/>
    <w:rsid w:val="00914EC1"/>
    <w:rsid w:val="00946CAB"/>
    <w:rsid w:val="00956853"/>
    <w:rsid w:val="009747D4"/>
    <w:rsid w:val="00982E2A"/>
    <w:rsid w:val="009A7430"/>
    <w:rsid w:val="009B10C9"/>
    <w:rsid w:val="009B2370"/>
    <w:rsid w:val="009F2958"/>
    <w:rsid w:val="009F79C8"/>
    <w:rsid w:val="00A21A16"/>
    <w:rsid w:val="00A34C3B"/>
    <w:rsid w:val="00A34C4E"/>
    <w:rsid w:val="00A4177A"/>
    <w:rsid w:val="00A86683"/>
    <w:rsid w:val="00AA46AD"/>
    <w:rsid w:val="00AC6847"/>
    <w:rsid w:val="00AE55BE"/>
    <w:rsid w:val="00AE7A2A"/>
    <w:rsid w:val="00AF63A7"/>
    <w:rsid w:val="00B34E7A"/>
    <w:rsid w:val="00B46F1C"/>
    <w:rsid w:val="00B476A2"/>
    <w:rsid w:val="00B508D4"/>
    <w:rsid w:val="00B523A0"/>
    <w:rsid w:val="00B777C9"/>
    <w:rsid w:val="00B9054F"/>
    <w:rsid w:val="00BA7626"/>
    <w:rsid w:val="00BB17F5"/>
    <w:rsid w:val="00BE76CE"/>
    <w:rsid w:val="00BF0E24"/>
    <w:rsid w:val="00C667B7"/>
    <w:rsid w:val="00CA4EDD"/>
    <w:rsid w:val="00CA78F0"/>
    <w:rsid w:val="00CC7F2F"/>
    <w:rsid w:val="00CE406A"/>
    <w:rsid w:val="00CF25DB"/>
    <w:rsid w:val="00D51814"/>
    <w:rsid w:val="00D51AE4"/>
    <w:rsid w:val="00D53804"/>
    <w:rsid w:val="00D7286B"/>
    <w:rsid w:val="00DB5A85"/>
    <w:rsid w:val="00DE2EAE"/>
    <w:rsid w:val="00E21A6F"/>
    <w:rsid w:val="00E70E05"/>
    <w:rsid w:val="00E76C55"/>
    <w:rsid w:val="00E93F7B"/>
    <w:rsid w:val="00EC0A94"/>
    <w:rsid w:val="00ED023E"/>
    <w:rsid w:val="00ED63F0"/>
    <w:rsid w:val="00F25589"/>
    <w:rsid w:val="00F442DE"/>
    <w:rsid w:val="00F54658"/>
    <w:rsid w:val="00F62D4E"/>
    <w:rsid w:val="00FA45A8"/>
    <w:rsid w:val="00FA7B5B"/>
    <w:rsid w:val="00FB27EA"/>
    <w:rsid w:val="00FE4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5A8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67B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B7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667B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B7"/>
    <w:rPr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y\AppData\Roaming\Microsoft\Templates\TP03000060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55CA4CE-6468-4398-9B62-EED6D35D7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TP030000607</Template>
  <TotalTime>20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Azy</dc:creator>
  <cp:lastModifiedBy>Nusrat Ali</cp:lastModifiedBy>
  <cp:revision>12</cp:revision>
  <cp:lastPrinted>2012-11-12T09:41:00Z</cp:lastPrinted>
  <dcterms:created xsi:type="dcterms:W3CDTF">2014-11-30T14:46:00Z</dcterms:created>
  <dcterms:modified xsi:type="dcterms:W3CDTF">2018-09-12T16:22:00Z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