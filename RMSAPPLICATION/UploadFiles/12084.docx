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92703" w:rsidRPr="00CF1A49" w:rsidTr="00D01C7D">
        <w:trPr>
          <w:trHeight w:hRule="exact" w:val="144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543512" w:rsidRDefault="005F1143" w:rsidP="002C6200">
            <w:pPr>
              <w:pStyle w:val="Title"/>
              <w:jc w:val="left"/>
              <w:rPr>
                <w:rStyle w:val="IntenseEmphasis"/>
                <w:color w:val="auto"/>
                <w:sz w:val="44"/>
                <w:szCs w:val="44"/>
              </w:rPr>
            </w:pPr>
            <w:r>
              <w:rPr>
                <w:noProof/>
                <w:color w:val="auto"/>
                <w:sz w:val="44"/>
                <w:szCs w:val="44"/>
              </w:rPr>
              <w:pict>
                <v:rect id="Rectangle 1" o:spid="_x0000_s1028" style="position:absolute;margin-left:-29.25pt;margin-top:-29.5pt;width:92.25pt;height:93.75pt;z-index:2516582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" fillcolor="white [3201]" strokecolor="#4b6a88 [3209]" strokeweight="1pt">
                  <v:textbox style="mso-next-textbox:#Rectangle 1">
                    <w:txbxContent>
                      <w:p w:rsidR="00D44983" w:rsidRPr="00D44983" w:rsidRDefault="00D44983" w:rsidP="00D44983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71550" cy="1241465"/>
                              <wp:effectExtent l="19050" t="0" r="0" b="0"/>
                              <wp:docPr id="3" name="Picture 2" descr="15kb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15kb.jpg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2118" cy="124219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D21551">
              <w:rPr>
                <w:color w:val="auto"/>
                <w:sz w:val="44"/>
                <w:szCs w:val="44"/>
              </w:rPr>
              <w:t xml:space="preserve">        </w:t>
            </w:r>
            <w:r w:rsidR="00D44983">
              <w:rPr>
                <w:color w:val="auto"/>
                <w:sz w:val="44"/>
                <w:szCs w:val="44"/>
              </w:rPr>
              <w:t xml:space="preserve">         </w:t>
            </w:r>
            <w:r w:rsidR="0046601B" w:rsidRPr="00543512">
              <w:rPr>
                <w:color w:val="auto"/>
                <w:sz w:val="44"/>
                <w:szCs w:val="44"/>
              </w:rPr>
              <w:t>mUHAMMAD</w:t>
            </w:r>
            <w:r w:rsidR="0046601B" w:rsidRPr="00543512">
              <w:rPr>
                <w:rStyle w:val="IntenseEmphasis"/>
                <w:color w:val="auto"/>
                <w:sz w:val="44"/>
                <w:szCs w:val="44"/>
              </w:rPr>
              <w:t>aBBAS khan</w:t>
            </w:r>
          </w:p>
          <w:p w:rsidR="0046601B" w:rsidRPr="009E1D8C" w:rsidRDefault="00C12AA7" w:rsidP="002C6200">
            <w:pPr>
              <w:pStyle w:val="Title"/>
              <w:jc w:val="left"/>
              <w:rPr>
                <w:sz w:val="28"/>
                <w:szCs w:val="28"/>
              </w:rPr>
            </w:pPr>
            <w:r>
              <w:rPr>
                <w:rStyle w:val="IntenseEmphasis"/>
                <w:sz w:val="28"/>
                <w:szCs w:val="28"/>
              </w:rPr>
              <w:t xml:space="preserve">    </w:t>
            </w:r>
            <w:r w:rsidR="00D21551">
              <w:rPr>
                <w:rStyle w:val="IntenseEmphasis"/>
                <w:sz w:val="28"/>
                <w:szCs w:val="28"/>
              </w:rPr>
              <w:t xml:space="preserve">            </w:t>
            </w:r>
            <w:r w:rsidR="00D44983">
              <w:rPr>
                <w:rStyle w:val="IntenseEmphasis"/>
                <w:sz w:val="28"/>
                <w:szCs w:val="28"/>
              </w:rPr>
              <w:t xml:space="preserve">              </w:t>
            </w:r>
            <w:r w:rsidR="00D21551">
              <w:rPr>
                <w:rStyle w:val="IntenseEmphasis"/>
                <w:sz w:val="28"/>
                <w:szCs w:val="28"/>
              </w:rPr>
              <w:t xml:space="preserve"> </w:t>
            </w:r>
            <w:r w:rsidR="0046601B" w:rsidRPr="009E1D8C">
              <w:rPr>
                <w:rStyle w:val="IntenseEmphasis"/>
                <w:sz w:val="28"/>
                <w:szCs w:val="28"/>
              </w:rPr>
              <w:t>eLECTRICAL eNGINEER</w:t>
            </w:r>
            <w:r w:rsidR="009E1D8C">
              <w:rPr>
                <w:rStyle w:val="IntenseEmphasis"/>
                <w:sz w:val="28"/>
                <w:szCs w:val="28"/>
              </w:rPr>
              <w:t xml:space="preserve"> (Power)</w:t>
            </w:r>
          </w:p>
          <w:p w:rsidR="00843340" w:rsidRPr="00CF1A49" w:rsidRDefault="00D21551" w:rsidP="00843340">
            <w:pPr>
              <w:pStyle w:val="ContactInfo"/>
              <w:jc w:val="left"/>
            </w:pPr>
            <w:r>
              <w:t xml:space="preserve"> </w:t>
            </w:r>
            <w:r w:rsidR="00D44983">
              <w:t xml:space="preserve">                           </w:t>
            </w:r>
          </w:p>
          <w:p w:rsidR="00E829DE" w:rsidRPr="00CF1A49" w:rsidRDefault="00E829DE" w:rsidP="00863BBE">
            <w:pPr>
              <w:pStyle w:val="ContactInfoEmphasis"/>
              <w:contextualSpacing w:val="0"/>
              <w:jc w:val="left"/>
            </w:pP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843340" w:rsidRDefault="00D44983" w:rsidP="002C6200">
            <w:pPr>
              <w:pStyle w:val="Default"/>
              <w:rPr>
                <w:rFonts w:asciiTheme="majorHAnsi" w:hAnsiTheme="majorHAnsi"/>
                <w:b/>
              </w:rPr>
            </w:pPr>
            <w:r w:rsidRPr="00843340">
              <w:rPr>
                <w:rFonts w:asciiTheme="majorHAnsi" w:hAnsiTheme="majorHAnsi"/>
                <w:b/>
              </w:rPr>
              <w:t xml:space="preserve">Personal Data </w:t>
            </w:r>
          </w:p>
          <w:p w:rsidR="00843340" w:rsidRPr="00843340" w:rsidRDefault="00843340" w:rsidP="00843340">
            <w:pPr>
              <w:pStyle w:val="ContactInfo"/>
              <w:contextualSpacing w:val="0"/>
              <w:jc w:val="left"/>
              <w:rPr>
                <w:b/>
              </w:rPr>
            </w:pPr>
            <w:r w:rsidRPr="00843340">
              <w:rPr>
                <w:b/>
              </w:rPr>
              <w:t>Present address: Lahore, Punjab</w:t>
            </w:r>
          </w:p>
          <w:p w:rsidR="00843340" w:rsidRPr="00843340" w:rsidRDefault="00843340" w:rsidP="00843340">
            <w:pPr>
              <w:pStyle w:val="ContactInfo"/>
              <w:contextualSpacing w:val="0"/>
              <w:jc w:val="left"/>
              <w:rPr>
                <w:b/>
              </w:rPr>
            </w:pPr>
            <w:r w:rsidRPr="00843340">
              <w:rPr>
                <w:b/>
              </w:rPr>
              <w:t xml:space="preserve">Permanent address: Mardan, KPK  </w:t>
            </w:r>
          </w:p>
          <w:p w:rsidR="00843340" w:rsidRPr="00843340" w:rsidRDefault="00843340" w:rsidP="00843340">
            <w:pPr>
              <w:pStyle w:val="ContactInfo"/>
              <w:contextualSpacing w:val="0"/>
              <w:jc w:val="left"/>
              <w:rPr>
                <w:b/>
              </w:rPr>
            </w:pPr>
            <w:r w:rsidRPr="00843340">
              <w:rPr>
                <w:b/>
              </w:rPr>
              <w:t xml:space="preserve">Cell # 03478126286    </w:t>
            </w:r>
            <w:sdt>
              <w:sdtPr>
                <w:rPr>
                  <w:b/>
                </w:rPr>
                <w:alias w:val="Enter email:"/>
                <w:tag w:val="Enter email:"/>
                <w:id w:val="3109616"/>
                <w:placeholder>
                  <w:docPart w:val="67DD08D419FB4A6B8AEA082C964A586E"/>
                </w:placeholder>
                <w:temporary/>
                <w:showingPlcHdr/>
              </w:sdtPr>
              <w:sdtEndPr/>
              <w:sdtContent>
                <w:r w:rsidRPr="00843340">
                  <w:rPr>
                    <w:b/>
                  </w:rPr>
                  <w:t>Email</w:t>
                </w:r>
              </w:sdtContent>
            </w:sdt>
            <w:sdt>
              <w:sdtPr>
                <w:rPr>
                  <w:b/>
                </w:rPr>
                <w:alias w:val="Divider dot:"/>
                <w:tag w:val="Divider dot:"/>
                <w:id w:val="3109617"/>
                <w:placeholder>
                  <w:docPart w:val="1085986DB603433CB23131C6FA429EBD"/>
                </w:placeholder>
                <w:temporary/>
                <w:showingPlcHdr/>
              </w:sdtPr>
              <w:sdtEndPr/>
              <w:sdtContent>
                <w:r w:rsidRPr="00843340">
                  <w:rPr>
                    <w:b/>
                  </w:rPr>
                  <w:t>·</w:t>
                </w:r>
              </w:sdtContent>
            </w:sdt>
            <w:r w:rsidRPr="00843340">
              <w:rPr>
                <w:b/>
              </w:rPr>
              <w:t>muhammadabbaskhan93@gmail.com</w:t>
            </w:r>
          </w:p>
          <w:p w:rsidR="00843340" w:rsidRDefault="00843340" w:rsidP="00843340">
            <w:pPr>
              <w:pStyle w:val="Default"/>
              <w:rPr>
                <w:rFonts w:asciiTheme="majorHAnsi" w:hAnsiTheme="majorHAnsi"/>
                <w:b/>
              </w:rPr>
            </w:pPr>
            <w:r w:rsidRPr="00843340">
              <w:rPr>
                <w:rFonts w:asciiTheme="majorHAnsi" w:hAnsiTheme="majorHAnsi"/>
                <w:b/>
              </w:rPr>
              <w:t>Personal</w:t>
            </w:r>
            <w:r>
              <w:rPr>
                <w:rFonts w:asciiTheme="majorHAnsi" w:hAnsiTheme="majorHAnsi"/>
                <w:b/>
              </w:rPr>
              <w:t xml:space="preserve"> knowledge </w:t>
            </w:r>
          </w:p>
          <w:p w:rsidR="00843340" w:rsidRPr="00843340" w:rsidRDefault="00843340" w:rsidP="00843340">
            <w:pPr>
              <w:pStyle w:val="Default"/>
              <w:numPr>
                <w:ilvl w:val="0"/>
                <w:numId w:val="15"/>
              </w:numPr>
              <w:rPr>
                <w:rFonts w:asciiTheme="majorHAnsi" w:hAnsiTheme="majorHAnsi"/>
                <w:sz w:val="20"/>
                <w:szCs w:val="20"/>
              </w:rPr>
            </w:pPr>
            <w:r w:rsidRPr="00843340">
              <w:rPr>
                <w:rFonts w:asciiTheme="majorHAnsi" w:hAnsiTheme="majorHAnsi"/>
                <w:sz w:val="20"/>
                <w:szCs w:val="20"/>
              </w:rPr>
              <w:t>Introductions to Power Plants</w:t>
            </w:r>
          </w:p>
          <w:p w:rsidR="00843340" w:rsidRPr="00843340" w:rsidRDefault="00843340" w:rsidP="00843340">
            <w:pPr>
              <w:pStyle w:val="Default"/>
              <w:numPr>
                <w:ilvl w:val="0"/>
                <w:numId w:val="15"/>
              </w:numPr>
              <w:rPr>
                <w:rFonts w:asciiTheme="majorHAnsi" w:hAnsiTheme="majorHAnsi"/>
                <w:sz w:val="20"/>
                <w:szCs w:val="20"/>
              </w:rPr>
            </w:pPr>
            <w:r w:rsidRPr="00843340">
              <w:rPr>
                <w:rFonts w:asciiTheme="majorHAnsi" w:hAnsiTheme="majorHAnsi"/>
                <w:sz w:val="20"/>
                <w:szCs w:val="20"/>
              </w:rPr>
              <w:t>GAS Turbine main comp0nents 9HA GT</w:t>
            </w:r>
          </w:p>
          <w:p w:rsidR="00843340" w:rsidRPr="00843340" w:rsidRDefault="00843340" w:rsidP="00843340">
            <w:pPr>
              <w:pStyle w:val="Default"/>
              <w:numPr>
                <w:ilvl w:val="0"/>
                <w:numId w:val="15"/>
              </w:numPr>
              <w:rPr>
                <w:rFonts w:asciiTheme="majorHAnsi" w:hAnsiTheme="majorHAnsi"/>
                <w:sz w:val="20"/>
                <w:szCs w:val="20"/>
              </w:rPr>
            </w:pPr>
            <w:r w:rsidRPr="00843340">
              <w:rPr>
                <w:rFonts w:asciiTheme="majorHAnsi" w:hAnsiTheme="majorHAnsi"/>
                <w:sz w:val="20"/>
                <w:szCs w:val="20"/>
              </w:rPr>
              <w:t>Gas Turbine Lubrication System</w:t>
            </w:r>
          </w:p>
          <w:p w:rsidR="00843340" w:rsidRPr="00843340" w:rsidRDefault="00843340" w:rsidP="00843340">
            <w:pPr>
              <w:pStyle w:val="Default"/>
              <w:numPr>
                <w:ilvl w:val="0"/>
                <w:numId w:val="15"/>
              </w:numPr>
              <w:rPr>
                <w:rFonts w:asciiTheme="majorHAnsi" w:hAnsiTheme="majorHAnsi"/>
                <w:sz w:val="20"/>
                <w:szCs w:val="20"/>
              </w:rPr>
            </w:pPr>
            <w:r w:rsidRPr="00843340">
              <w:rPr>
                <w:rFonts w:asciiTheme="majorHAnsi" w:hAnsiTheme="majorHAnsi"/>
                <w:sz w:val="20"/>
                <w:szCs w:val="20"/>
              </w:rPr>
              <w:t>HRSG Main Components and heaters</w:t>
            </w:r>
          </w:p>
          <w:p w:rsidR="00843340" w:rsidRDefault="00843340" w:rsidP="00843340">
            <w:pPr>
              <w:pStyle w:val="Default"/>
              <w:numPr>
                <w:ilvl w:val="0"/>
                <w:numId w:val="15"/>
              </w:numPr>
              <w:rPr>
                <w:rFonts w:asciiTheme="majorHAnsi" w:hAnsiTheme="majorHAnsi"/>
                <w:b/>
              </w:rPr>
            </w:pPr>
            <w:r w:rsidRPr="00843340">
              <w:rPr>
                <w:rFonts w:asciiTheme="majorHAnsi" w:hAnsiTheme="majorHAnsi"/>
                <w:sz w:val="20"/>
                <w:szCs w:val="20"/>
              </w:rPr>
              <w:t>ST Main Components</w:t>
            </w:r>
            <w:r>
              <w:rPr>
                <w:rFonts w:asciiTheme="majorHAnsi" w:hAnsiTheme="majorHAnsi"/>
                <w:b/>
              </w:rPr>
              <w:t xml:space="preserve"> </w:t>
            </w:r>
          </w:p>
          <w:p w:rsidR="00D01C7D" w:rsidRPr="00543B8D" w:rsidRDefault="00543B8D" w:rsidP="00D01C7D">
            <w:pPr>
              <w:pStyle w:val="Heading1"/>
              <w:outlineLvl w:val="0"/>
              <w:rPr>
                <w:color w:val="auto"/>
                <w:sz w:val="24"/>
                <w:szCs w:val="24"/>
              </w:rPr>
            </w:pPr>
            <w:r w:rsidRPr="00543B8D">
              <w:rPr>
                <w:color w:val="auto"/>
                <w:sz w:val="24"/>
                <w:szCs w:val="24"/>
              </w:rPr>
              <w:t>Educational Qualification</w:t>
            </w:r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90"/>
            </w:tblGrid>
            <w:tr w:rsidR="00D01C7D" w:rsidRPr="00F436E3" w:rsidTr="00472ADA">
              <w:tc>
                <w:tcPr>
                  <w:tcW w:w="9290" w:type="dxa"/>
                </w:tcPr>
                <w:p w:rsidR="00D01C7D" w:rsidRPr="00F436E3" w:rsidRDefault="00D01C7D" w:rsidP="00472ADA">
                  <w:pPr>
                    <w:pStyle w:val="Heading3"/>
                    <w:contextualSpacing w:val="0"/>
                    <w:outlineLvl w:val="2"/>
                    <w:rPr>
                      <w:szCs w:val="22"/>
                    </w:rPr>
                  </w:pPr>
                  <w:r>
                    <w:rPr>
                      <w:szCs w:val="22"/>
                    </w:rPr>
                    <w:t xml:space="preserve">Sep 2013 to </w:t>
                  </w:r>
                  <w:r w:rsidRPr="00F436E3">
                    <w:rPr>
                      <w:szCs w:val="22"/>
                    </w:rPr>
                    <w:t>AUG 2017</w:t>
                  </w:r>
                </w:p>
                <w:p w:rsidR="00D01C7D" w:rsidRDefault="00D01C7D" w:rsidP="00472ADA">
                  <w:pPr>
                    <w:pStyle w:val="Heading2"/>
                    <w:contextualSpacing w:val="0"/>
                    <w:outlineLvl w:val="1"/>
                    <w:rPr>
                      <w:rStyle w:val="SubtleReference"/>
                      <w:sz w:val="22"/>
                      <w:szCs w:val="22"/>
                    </w:rPr>
                  </w:pPr>
                  <w:r w:rsidRPr="00F436E3">
                    <w:rPr>
                      <w:sz w:val="22"/>
                      <w:szCs w:val="22"/>
                    </w:rPr>
                    <w:t xml:space="preserve">b.e electrical engineering (pOWER), </w:t>
                  </w:r>
                  <w:r w:rsidRPr="00F436E3">
                    <w:rPr>
                      <w:rStyle w:val="SubtleReference"/>
                      <w:sz w:val="22"/>
                      <w:szCs w:val="22"/>
                    </w:rPr>
                    <w:t>ABASYN UNIVERSITY ISLAMABAD</w:t>
                  </w:r>
                </w:p>
                <w:p w:rsidR="00D01C7D" w:rsidRPr="00A71CF2" w:rsidRDefault="00D01C7D" w:rsidP="00472ADA">
                  <w:pPr>
                    <w:pStyle w:val="Heading2"/>
                    <w:contextualSpacing w:val="0"/>
                    <w:outlineLvl w:val="1"/>
                    <w:rPr>
                      <w:rStyle w:val="SubtleReference"/>
                      <w:color w:val="000000" w:themeColor="text1"/>
                      <w:sz w:val="22"/>
                      <w:szCs w:val="22"/>
                    </w:rPr>
                  </w:pPr>
                  <w:r w:rsidRPr="00A71CF2">
                    <w:rPr>
                      <w:rStyle w:val="SubtleReference"/>
                      <w:color w:val="000000" w:themeColor="text1"/>
                      <w:sz w:val="22"/>
                      <w:szCs w:val="22"/>
                    </w:rPr>
                    <w:t>mainSUBJECTS: power system ANALYSIS, POWER GENERATIoN, POWeR ELECTRONIcS</w:t>
                  </w:r>
                </w:p>
                <w:p w:rsidR="00D01C7D" w:rsidRPr="002C6200" w:rsidRDefault="00D01C7D" w:rsidP="00472ADA">
                  <w:pPr>
                    <w:pStyle w:val="Heading2"/>
                    <w:contextualSpacing w:val="0"/>
                    <w:outlineLvl w:val="1"/>
                    <w:rPr>
                      <w:b w:val="0"/>
                      <w:smallCaps/>
                      <w:color w:val="595959" w:themeColor="text1" w:themeTint="A6"/>
                      <w:sz w:val="22"/>
                      <w:szCs w:val="22"/>
                    </w:rPr>
                  </w:pPr>
                  <w:r w:rsidRPr="00A71CF2">
                    <w:rPr>
                      <w:rStyle w:val="SubtleReference"/>
                      <w:color w:val="000000" w:themeColor="text1"/>
                      <w:sz w:val="22"/>
                      <w:szCs w:val="22"/>
                    </w:rPr>
                    <w:t>electrical circuits and power PLANT VISITS</w:t>
                  </w:r>
                </w:p>
              </w:tc>
            </w:tr>
          </w:tbl>
          <w:p w:rsidR="00D01C7D" w:rsidRPr="00843340" w:rsidRDefault="00D01C7D" w:rsidP="00D01C7D">
            <w:pPr>
              <w:pStyle w:val="Default"/>
              <w:ind w:left="720"/>
              <w:rPr>
                <w:rFonts w:asciiTheme="majorHAnsi" w:hAnsiTheme="majorHAnsi"/>
                <w:b/>
              </w:rPr>
            </w:pPr>
          </w:p>
        </w:tc>
      </w:tr>
    </w:tbl>
    <w:p w:rsidR="004E01EB" w:rsidRPr="00F436E3" w:rsidRDefault="005F1143" w:rsidP="002C6200">
      <w:pPr>
        <w:pStyle w:val="Heading1"/>
        <w:rPr>
          <w:sz w:val="22"/>
          <w:szCs w:val="22"/>
        </w:rPr>
      </w:pPr>
      <w:sdt>
        <w:sdtPr>
          <w:rPr>
            <w:sz w:val="22"/>
            <w:szCs w:val="22"/>
          </w:rPr>
          <w:alias w:val="Experience:"/>
          <w:tag w:val="Experience:"/>
          <w:id w:val="-1983300934"/>
          <w:placeholder>
            <w:docPart w:val="6655BAB7B2924DB28B7F66949FF7E3FA"/>
          </w:placeholder>
          <w:temporary/>
          <w:showingPlcHdr/>
        </w:sdtPr>
        <w:sdtEndPr/>
        <w:sdtContent>
          <w:r w:rsidR="004E01EB" w:rsidRPr="00F436E3">
            <w:rPr>
              <w:sz w:val="22"/>
              <w:szCs w:val="22"/>
            </w:rPr>
            <w:t>Experience</w:t>
          </w:r>
        </w:sdtContent>
      </w:sdt>
      <w:r w:rsidR="00543B8D">
        <w:rPr>
          <w:sz w:val="22"/>
          <w:szCs w:val="22"/>
        </w:rPr>
        <w:t xml:space="preserve"> </w:t>
      </w:r>
      <w:r w:rsidR="00A71CF2">
        <w:rPr>
          <w:sz w:val="22"/>
          <w:szCs w:val="22"/>
        </w:rPr>
        <w:t>and certifications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886"/>
      </w:tblGrid>
      <w:tr w:rsidR="001D0BF1" w:rsidRPr="00F436E3" w:rsidTr="00D66A52">
        <w:tc>
          <w:tcPr>
            <w:tcW w:w="9355" w:type="dxa"/>
          </w:tcPr>
          <w:p w:rsidR="001D0BF1" w:rsidRPr="00F436E3" w:rsidRDefault="0046601B" w:rsidP="001D0BF1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F436E3">
              <w:rPr>
                <w:szCs w:val="22"/>
              </w:rPr>
              <w:t>1</w:t>
            </w:r>
            <w:r w:rsidRPr="00F436E3">
              <w:rPr>
                <w:szCs w:val="22"/>
                <w:vertAlign w:val="superscript"/>
              </w:rPr>
              <w:t>ST</w:t>
            </w:r>
            <w:r w:rsidR="00E344CA" w:rsidRPr="00F436E3">
              <w:rPr>
                <w:szCs w:val="22"/>
              </w:rPr>
              <w:t>jUNE 2016 TO 30</w:t>
            </w:r>
            <w:r w:rsidR="00E344CA" w:rsidRPr="00F436E3">
              <w:rPr>
                <w:szCs w:val="22"/>
                <w:vertAlign w:val="superscript"/>
              </w:rPr>
              <w:t>th</w:t>
            </w:r>
            <w:r w:rsidR="00E344CA" w:rsidRPr="00F436E3">
              <w:rPr>
                <w:szCs w:val="22"/>
              </w:rPr>
              <w:t xml:space="preserve"> JULY 2016 </w:t>
            </w:r>
          </w:p>
          <w:p w:rsidR="001D0BF1" w:rsidRPr="00A71CF2" w:rsidRDefault="00E344CA" w:rsidP="001D0BF1">
            <w:pPr>
              <w:pStyle w:val="Heading2"/>
              <w:contextualSpacing w:val="0"/>
              <w:outlineLvl w:val="1"/>
              <w:rPr>
                <w:color w:val="000000" w:themeColor="text1"/>
                <w:sz w:val="22"/>
                <w:szCs w:val="22"/>
              </w:rPr>
            </w:pPr>
            <w:r w:rsidRPr="00F436E3">
              <w:rPr>
                <w:sz w:val="22"/>
                <w:szCs w:val="22"/>
              </w:rPr>
              <w:t>iNTERNEE</w:t>
            </w:r>
            <w:r w:rsidR="001D0BF1" w:rsidRPr="00F436E3">
              <w:rPr>
                <w:sz w:val="22"/>
                <w:szCs w:val="22"/>
              </w:rPr>
              <w:t xml:space="preserve">, </w:t>
            </w:r>
            <w:r w:rsidRPr="00A71CF2">
              <w:rPr>
                <w:rStyle w:val="SubtleReference"/>
                <w:color w:val="000000" w:themeColor="text1"/>
                <w:sz w:val="22"/>
                <w:szCs w:val="22"/>
              </w:rPr>
              <w:t>cgrc Islamabad</w:t>
            </w:r>
          </w:p>
          <w:p w:rsidR="001E3120" w:rsidRPr="00F436E3" w:rsidRDefault="00E344CA" w:rsidP="00E344CA">
            <w:pPr>
              <w:contextualSpacing w:val="0"/>
            </w:pPr>
            <w:r w:rsidRPr="00A71CF2">
              <w:rPr>
                <w:color w:val="000000" w:themeColor="text1"/>
              </w:rPr>
              <w:t>Management and Electrical Components</w:t>
            </w:r>
            <w:r w:rsidRPr="00F436E3">
              <w:t xml:space="preserve"> </w:t>
            </w:r>
          </w:p>
        </w:tc>
      </w:tr>
      <w:tr w:rsidR="00F61DF9" w:rsidRPr="00F436E3" w:rsidTr="00F61DF9">
        <w:tc>
          <w:tcPr>
            <w:tcW w:w="9355" w:type="dxa"/>
            <w:tcMar>
              <w:top w:w="216" w:type="dxa"/>
            </w:tcMar>
          </w:tcPr>
          <w:p w:rsidR="00F61DF9" w:rsidRPr="00F436E3" w:rsidRDefault="00E344CA" w:rsidP="00F61DF9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F436E3">
              <w:rPr>
                <w:szCs w:val="22"/>
              </w:rPr>
              <w:t>1</w:t>
            </w:r>
            <w:r w:rsidRPr="00F436E3">
              <w:rPr>
                <w:szCs w:val="22"/>
                <w:vertAlign w:val="superscript"/>
              </w:rPr>
              <w:t>st</w:t>
            </w:r>
            <w:r w:rsidRPr="00F436E3">
              <w:rPr>
                <w:szCs w:val="22"/>
              </w:rPr>
              <w:t xml:space="preserve"> nov 2017 to 30</w:t>
            </w:r>
            <w:r w:rsidRPr="00F436E3">
              <w:rPr>
                <w:szCs w:val="22"/>
                <w:vertAlign w:val="superscript"/>
              </w:rPr>
              <w:t>th</w:t>
            </w:r>
            <w:r w:rsidRPr="00F436E3">
              <w:rPr>
                <w:szCs w:val="22"/>
              </w:rPr>
              <w:t xml:space="preserve"> dec 2017 </w:t>
            </w:r>
          </w:p>
          <w:p w:rsidR="00F61DF9" w:rsidRPr="00F436E3" w:rsidRDefault="00E344CA" w:rsidP="00F61DF9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F436E3">
              <w:rPr>
                <w:sz w:val="22"/>
                <w:szCs w:val="22"/>
              </w:rPr>
              <w:t>lEARNING AND</w:t>
            </w:r>
            <w:r w:rsidR="009E1D8C" w:rsidRPr="009E1D8C">
              <w:rPr>
                <w:sz w:val="22"/>
                <w:szCs w:val="22"/>
              </w:rPr>
              <w:t>coordination</w:t>
            </w:r>
            <w:r w:rsidRPr="00F436E3">
              <w:rPr>
                <w:sz w:val="22"/>
                <w:szCs w:val="22"/>
              </w:rPr>
              <w:t>,</w:t>
            </w:r>
            <w:r w:rsidRPr="00F436E3">
              <w:rPr>
                <w:rStyle w:val="SubtleReference"/>
                <w:sz w:val="22"/>
                <w:szCs w:val="22"/>
              </w:rPr>
              <w:t>kp it bOARD mARDAN</w:t>
            </w:r>
          </w:p>
          <w:p w:rsidR="00F61DF9" w:rsidRPr="00A71CF2" w:rsidRDefault="00E344CA" w:rsidP="00E344CA">
            <w:pPr>
              <w:rPr>
                <w:color w:val="000000" w:themeColor="text1"/>
              </w:rPr>
            </w:pPr>
            <w:r w:rsidRPr="00A71CF2">
              <w:rPr>
                <w:color w:val="000000" w:themeColor="text1"/>
              </w:rPr>
              <w:t xml:space="preserve">Controllers: Arduino , </w:t>
            </w:r>
            <w:r w:rsidR="009E1D8C" w:rsidRPr="00A71CF2">
              <w:rPr>
                <w:color w:val="000000" w:themeColor="text1"/>
              </w:rPr>
              <w:t>raspberry pi</w:t>
            </w:r>
            <w:r w:rsidR="00D21551" w:rsidRPr="00A71CF2">
              <w:rPr>
                <w:color w:val="000000" w:themeColor="text1"/>
              </w:rPr>
              <w:t xml:space="preserve"> </w:t>
            </w:r>
            <w:r w:rsidRPr="00A71CF2">
              <w:rPr>
                <w:color w:val="000000" w:themeColor="text1"/>
              </w:rPr>
              <w:t xml:space="preserve">and software development </w:t>
            </w:r>
            <w:r w:rsidR="00E829DE" w:rsidRPr="00A71CF2">
              <w:rPr>
                <w:color w:val="000000" w:themeColor="text1"/>
              </w:rPr>
              <w:t xml:space="preserve">Projects </w:t>
            </w:r>
          </w:p>
          <w:p w:rsidR="00E344CA" w:rsidRPr="00F436E3" w:rsidRDefault="00E344CA" w:rsidP="00E344CA"/>
          <w:p w:rsidR="00E344CA" w:rsidRPr="00F436E3" w:rsidRDefault="00E344CA" w:rsidP="00E344CA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F436E3">
              <w:rPr>
                <w:szCs w:val="22"/>
              </w:rPr>
              <w:t>1</w:t>
            </w:r>
            <w:r w:rsidRPr="00F436E3">
              <w:rPr>
                <w:szCs w:val="22"/>
                <w:vertAlign w:val="superscript"/>
              </w:rPr>
              <w:t>st</w:t>
            </w:r>
            <w:r w:rsidRPr="00F436E3">
              <w:rPr>
                <w:szCs w:val="22"/>
              </w:rPr>
              <w:t xml:space="preserve"> march 201</w:t>
            </w:r>
            <w:r w:rsidR="00C12AA7">
              <w:rPr>
                <w:szCs w:val="22"/>
              </w:rPr>
              <w:t>8</w:t>
            </w:r>
            <w:r w:rsidRPr="00F436E3">
              <w:rPr>
                <w:szCs w:val="22"/>
              </w:rPr>
              <w:t xml:space="preserve"> to 15</w:t>
            </w:r>
            <w:r w:rsidRPr="00F436E3">
              <w:rPr>
                <w:szCs w:val="22"/>
                <w:vertAlign w:val="superscript"/>
              </w:rPr>
              <w:t>th</w:t>
            </w:r>
            <w:r w:rsidRPr="00F436E3">
              <w:rPr>
                <w:szCs w:val="22"/>
              </w:rPr>
              <w:t xml:space="preserve"> March 2018 </w:t>
            </w:r>
            <w:r w:rsidR="0076663A">
              <w:rPr>
                <w:szCs w:val="22"/>
              </w:rPr>
              <w:t>and/ 15 july to 15 SEP</w:t>
            </w:r>
            <w:r w:rsidR="002E4D3B">
              <w:rPr>
                <w:szCs w:val="22"/>
              </w:rPr>
              <w:t xml:space="preserve"> 2018</w:t>
            </w:r>
          </w:p>
          <w:p w:rsidR="00426163" w:rsidRPr="00A71CF2" w:rsidRDefault="00E344CA" w:rsidP="00F436E3">
            <w:pPr>
              <w:pStyle w:val="Heading2"/>
              <w:contextualSpacing w:val="0"/>
              <w:outlineLvl w:val="1"/>
              <w:rPr>
                <w:rStyle w:val="SubtleReference"/>
                <w:color w:val="000000" w:themeColor="text1"/>
                <w:sz w:val="22"/>
                <w:szCs w:val="22"/>
              </w:rPr>
            </w:pPr>
            <w:r w:rsidRPr="00F436E3">
              <w:rPr>
                <w:sz w:val="22"/>
                <w:szCs w:val="22"/>
              </w:rPr>
              <w:t xml:space="preserve">Trainee, </w:t>
            </w:r>
            <w:r w:rsidRPr="00A71CF2">
              <w:rPr>
                <w:rStyle w:val="SubtleReference"/>
                <w:color w:val="000000" w:themeColor="text1"/>
                <w:sz w:val="22"/>
                <w:szCs w:val="22"/>
              </w:rPr>
              <w:t>CCPP</w:t>
            </w:r>
            <w:r w:rsidR="00426163" w:rsidRPr="00A71CF2">
              <w:rPr>
                <w:rStyle w:val="SubtleReference"/>
                <w:color w:val="000000" w:themeColor="text1"/>
                <w:sz w:val="22"/>
                <w:szCs w:val="22"/>
              </w:rPr>
              <w:t xml:space="preserve"> TRAINING SERVICES </w:t>
            </w:r>
            <w:r w:rsidR="0076663A" w:rsidRPr="00A71CF2">
              <w:rPr>
                <w:rStyle w:val="SubtleReference"/>
                <w:color w:val="000000" w:themeColor="text1"/>
                <w:sz w:val="22"/>
                <w:szCs w:val="22"/>
              </w:rPr>
              <w:t>LAHORE</w:t>
            </w:r>
            <w:r w:rsidR="0076663A">
              <w:rPr>
                <w:rStyle w:val="SubtleReference"/>
                <w:color w:val="000000" w:themeColor="text1"/>
                <w:sz w:val="22"/>
                <w:szCs w:val="22"/>
              </w:rPr>
              <w:t>,</w:t>
            </w:r>
            <w:r w:rsidR="002E4D3B">
              <w:rPr>
                <w:rStyle w:val="SubtleReference"/>
                <w:color w:val="000000" w:themeColor="text1"/>
                <w:sz w:val="22"/>
                <w:szCs w:val="22"/>
              </w:rPr>
              <w:t xml:space="preserve"> </w:t>
            </w:r>
            <w:r w:rsidR="002E4D3B" w:rsidRPr="002E4D3B">
              <w:rPr>
                <w:rStyle w:val="SubtleReference"/>
                <w:b/>
                <w:color w:val="000000" w:themeColor="text1"/>
                <w:sz w:val="22"/>
                <w:szCs w:val="22"/>
              </w:rPr>
              <w:t>kot addu power plant</w:t>
            </w:r>
            <w:r w:rsidR="002E4D3B">
              <w:rPr>
                <w:rStyle w:val="SubtleReference"/>
                <w:color w:val="000000" w:themeColor="text1"/>
                <w:sz w:val="22"/>
                <w:szCs w:val="22"/>
              </w:rPr>
              <w:t xml:space="preserve"> </w:t>
            </w:r>
          </w:p>
          <w:p w:rsidR="00426163" w:rsidRPr="00A71CF2" w:rsidRDefault="00543512" w:rsidP="00543512">
            <w:pPr>
              <w:pStyle w:val="Heading2"/>
              <w:contextualSpacing w:val="0"/>
              <w:outlineLvl w:val="1"/>
              <w:rPr>
                <w:rStyle w:val="SubtleReference"/>
                <w:color w:val="000000" w:themeColor="text1"/>
                <w:sz w:val="22"/>
                <w:szCs w:val="22"/>
              </w:rPr>
            </w:pPr>
            <w:r w:rsidRPr="00A71CF2">
              <w:rPr>
                <w:rStyle w:val="SubtleReference"/>
                <w:color w:val="000000" w:themeColor="text1"/>
                <w:sz w:val="22"/>
                <w:szCs w:val="22"/>
              </w:rPr>
              <w:t>9</w:t>
            </w:r>
            <w:r w:rsidR="00426163" w:rsidRPr="00A71CF2">
              <w:rPr>
                <w:rStyle w:val="SubtleReference"/>
                <w:color w:val="000000" w:themeColor="text1"/>
                <w:sz w:val="22"/>
                <w:szCs w:val="22"/>
              </w:rPr>
              <w:t>h</w:t>
            </w:r>
            <w:r w:rsidR="00CF51E2" w:rsidRPr="00A71CF2">
              <w:rPr>
                <w:rStyle w:val="SubtleReference"/>
                <w:color w:val="000000" w:themeColor="text1"/>
                <w:sz w:val="22"/>
                <w:szCs w:val="22"/>
              </w:rPr>
              <w:t xml:space="preserve">AGE </w:t>
            </w:r>
            <w:r w:rsidR="00426163" w:rsidRPr="00A71CF2">
              <w:rPr>
                <w:rStyle w:val="SubtleReference"/>
                <w:color w:val="000000" w:themeColor="text1"/>
                <w:sz w:val="22"/>
                <w:szCs w:val="22"/>
              </w:rPr>
              <w:t>combined cy</w:t>
            </w:r>
            <w:r w:rsidR="00CF51E2" w:rsidRPr="00A71CF2">
              <w:rPr>
                <w:rStyle w:val="SubtleReference"/>
                <w:color w:val="000000" w:themeColor="text1"/>
                <w:sz w:val="22"/>
                <w:szCs w:val="22"/>
              </w:rPr>
              <w:t xml:space="preserve">cle power plant, </w:t>
            </w:r>
            <w:r w:rsidRPr="00A71CF2">
              <w:rPr>
                <w:rStyle w:val="SubtleReference"/>
                <w:color w:val="000000" w:themeColor="text1"/>
                <w:sz w:val="22"/>
                <w:szCs w:val="22"/>
              </w:rPr>
              <w:t xml:space="preserve">CCPP </w:t>
            </w:r>
            <w:r w:rsidR="00CF51E2" w:rsidRPr="00A71CF2">
              <w:rPr>
                <w:rStyle w:val="SubtleReference"/>
                <w:color w:val="000000" w:themeColor="text1"/>
                <w:sz w:val="22"/>
                <w:szCs w:val="22"/>
              </w:rPr>
              <w:t>o</w:t>
            </w:r>
            <w:r w:rsidRPr="00A71CF2">
              <w:rPr>
                <w:rStyle w:val="SubtleReference"/>
                <w:color w:val="000000" w:themeColor="text1"/>
                <w:sz w:val="22"/>
                <w:szCs w:val="22"/>
              </w:rPr>
              <w:t>PERATIONSTRAINING</w:t>
            </w:r>
          </w:p>
          <w:p w:rsidR="00426163" w:rsidRPr="00426163" w:rsidRDefault="00CF51E2" w:rsidP="00CF51E2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  <w:sz w:val="22"/>
                <w:szCs w:val="22"/>
              </w:rPr>
            </w:pPr>
            <w:r w:rsidRPr="00A71CF2">
              <w:rPr>
                <w:rStyle w:val="SubtleReference"/>
                <w:color w:val="000000" w:themeColor="text1"/>
                <w:sz w:val="22"/>
                <w:szCs w:val="22"/>
              </w:rPr>
              <w:t>POWER PLANT VISITS and ON-SITE ASSIGNMENTS (PQR)</w:t>
            </w:r>
          </w:p>
        </w:tc>
      </w:tr>
    </w:tbl>
    <w:sdt>
      <w:sdtPr>
        <w:alias w:val="Skills:"/>
        <w:tag w:val="Skills:"/>
        <w:id w:val="-1392877668"/>
        <w:placeholder>
          <w:docPart w:val="CC3C7C63888243B889D6DEEC9BF95083"/>
        </w:placeholder>
        <w:temporary/>
        <w:showingPlcHdr/>
      </w:sdtPr>
      <w:sdtEndPr/>
      <w:sdtContent>
        <w:p w:rsidR="00486277" w:rsidRPr="00CF1A49" w:rsidRDefault="00486277" w:rsidP="00486277">
          <w:pPr>
            <w:pStyle w:val="Heading1"/>
          </w:pPr>
          <w:r w:rsidRPr="00E424B1">
            <w:rPr>
              <w:sz w:val="22"/>
              <w:szCs w:val="22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67EBA" w:rsidRPr="006E1507" w:rsidTr="00CA7B91">
        <w:tc>
          <w:tcPr>
            <w:tcW w:w="9360" w:type="dxa"/>
          </w:tcPr>
          <w:p w:rsidR="002C6200" w:rsidRPr="00A71CF2" w:rsidRDefault="00467EBA" w:rsidP="002C6200">
            <w:pPr>
              <w:pStyle w:val="ListBullet"/>
              <w:contextualSpacing w:val="0"/>
              <w:rPr>
                <w:color w:val="000000" w:themeColor="text1"/>
              </w:rPr>
            </w:pPr>
            <w:r w:rsidRPr="00A71CF2">
              <w:rPr>
                <w:color w:val="000000" w:themeColor="text1"/>
              </w:rPr>
              <w:t xml:space="preserve">PLC , Microsoft office, Proteus , PCB Design,  AutoCAD and </w:t>
            </w:r>
            <w:r w:rsidR="00D21551" w:rsidRPr="00A71CF2">
              <w:rPr>
                <w:color w:val="000000" w:themeColor="text1"/>
              </w:rPr>
              <w:t>Solid Works</w:t>
            </w:r>
            <w:r w:rsidR="002C6200" w:rsidRPr="00A71CF2">
              <w:rPr>
                <w:color w:val="000000" w:themeColor="text1"/>
              </w:rPr>
              <w:t xml:space="preserve">, CCPP </w:t>
            </w:r>
          </w:p>
          <w:p w:rsidR="00467EBA" w:rsidRPr="00A71CF2" w:rsidRDefault="00467EBA" w:rsidP="002C6200">
            <w:pPr>
              <w:pStyle w:val="ListBullet"/>
              <w:contextualSpacing w:val="0"/>
              <w:rPr>
                <w:color w:val="000000" w:themeColor="text1"/>
              </w:rPr>
            </w:pPr>
            <w:r w:rsidRPr="00A71CF2">
              <w:rPr>
                <w:color w:val="000000" w:themeColor="text1"/>
              </w:rPr>
              <w:t xml:space="preserve"> Power System</w:t>
            </w:r>
            <w:r w:rsidR="00701A05" w:rsidRPr="00A71CF2">
              <w:rPr>
                <w:color w:val="000000" w:themeColor="text1"/>
              </w:rPr>
              <w:t xml:space="preserve"> </w:t>
            </w:r>
            <w:r w:rsidRPr="00A71CF2">
              <w:rPr>
                <w:color w:val="000000" w:themeColor="text1"/>
              </w:rPr>
              <w:t>Power Electronics, Electric Network , Teaching ,</w:t>
            </w:r>
          </w:p>
          <w:p w:rsidR="00467EBA" w:rsidRPr="00A71CF2" w:rsidRDefault="00467EBA" w:rsidP="002C6200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b/>
                <w:color w:val="000000" w:themeColor="text1"/>
              </w:rPr>
            </w:pPr>
            <w:r w:rsidRPr="00A71CF2">
              <w:rPr>
                <w:b/>
                <w:color w:val="000000" w:themeColor="text1"/>
              </w:rPr>
              <w:t xml:space="preserve">Project FYP : Conveyer System Using Linear Acuter for Object Sorting </w:t>
            </w:r>
          </w:p>
          <w:p w:rsidR="00467EBA" w:rsidRPr="006E1507" w:rsidRDefault="00467EBA" w:rsidP="005C7020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D44983" w:rsidRDefault="00D44983" w:rsidP="002C6200">
      <w:pPr>
        <w:spacing w:line="276" w:lineRule="auto"/>
        <w:rPr>
          <w:rFonts w:asciiTheme="majorHAnsi" w:hAnsiTheme="majorHAnsi"/>
          <w:b/>
          <w:color w:val="auto"/>
          <w:sz w:val="28"/>
          <w:szCs w:val="28"/>
        </w:rPr>
      </w:pPr>
    </w:p>
    <w:p w:rsidR="005C7020" w:rsidRPr="00D01C7D" w:rsidRDefault="005C7020" w:rsidP="002C6200">
      <w:pPr>
        <w:spacing w:line="276" w:lineRule="auto"/>
        <w:rPr>
          <w:rFonts w:asciiTheme="majorHAnsi" w:hAnsiTheme="majorHAnsi"/>
          <w:b/>
          <w:sz w:val="20"/>
          <w:szCs w:val="20"/>
        </w:rPr>
      </w:pPr>
      <w:r w:rsidRPr="00D01C7D">
        <w:rPr>
          <w:rFonts w:asciiTheme="majorHAnsi" w:hAnsiTheme="majorHAnsi"/>
          <w:b/>
          <w:color w:val="auto"/>
          <w:sz w:val="20"/>
          <w:szCs w:val="20"/>
        </w:rPr>
        <w:t>References</w:t>
      </w:r>
    </w:p>
    <w:p w:rsidR="005C7020" w:rsidRPr="00D01C7D" w:rsidRDefault="00D44983" w:rsidP="00A71CF2">
      <w:pPr>
        <w:rPr>
          <w:rFonts w:ascii="Arial Black" w:hAnsi="Arial Black"/>
          <w:b/>
          <w:sz w:val="20"/>
          <w:szCs w:val="20"/>
        </w:rPr>
      </w:pPr>
      <w:r w:rsidRPr="00D01C7D">
        <w:rPr>
          <w:rFonts w:ascii="Arial Black" w:hAnsi="Arial Black"/>
          <w:b/>
          <w:sz w:val="20"/>
          <w:szCs w:val="20"/>
        </w:rPr>
        <w:t>Name: Mr.</w:t>
      </w:r>
      <w:r w:rsidR="00543B8D">
        <w:rPr>
          <w:rFonts w:ascii="Arial Black" w:hAnsi="Arial Black"/>
          <w:b/>
          <w:sz w:val="20"/>
          <w:szCs w:val="20"/>
        </w:rPr>
        <w:t xml:space="preserve"> </w:t>
      </w:r>
      <w:r w:rsidRPr="00D01C7D">
        <w:rPr>
          <w:rFonts w:ascii="Arial Black" w:hAnsi="Arial Black"/>
          <w:b/>
          <w:sz w:val="20"/>
          <w:szCs w:val="20"/>
        </w:rPr>
        <w:t xml:space="preserve">Mohsin </w:t>
      </w:r>
      <w:r w:rsidR="00D01C7D" w:rsidRPr="00D01C7D">
        <w:rPr>
          <w:rFonts w:ascii="Arial Black" w:hAnsi="Arial Black"/>
          <w:b/>
          <w:sz w:val="20"/>
          <w:szCs w:val="20"/>
        </w:rPr>
        <w:t>Shah</w:t>
      </w:r>
      <w:bookmarkStart w:id="0" w:name="_GoBack"/>
      <w:bookmarkEnd w:id="0"/>
    </w:p>
    <w:sectPr w:rsidR="005C7020" w:rsidRPr="00D01C7D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143" w:rsidRDefault="005F1143" w:rsidP="0068194B">
      <w:r>
        <w:separator/>
      </w:r>
    </w:p>
    <w:p w:rsidR="005F1143" w:rsidRDefault="005F1143"/>
    <w:p w:rsidR="005F1143" w:rsidRDefault="005F1143"/>
  </w:endnote>
  <w:endnote w:type="continuationSeparator" w:id="0">
    <w:p w:rsidR="005F1143" w:rsidRDefault="005F1143" w:rsidP="0068194B">
      <w:r>
        <w:continuationSeparator/>
      </w:r>
    </w:p>
    <w:p w:rsidR="005F1143" w:rsidRDefault="005F1143"/>
    <w:p w:rsidR="005F1143" w:rsidRDefault="005F11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CA151E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A71CF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143" w:rsidRDefault="005F1143" w:rsidP="0068194B">
      <w:r>
        <w:separator/>
      </w:r>
    </w:p>
    <w:p w:rsidR="005F1143" w:rsidRDefault="005F1143"/>
    <w:p w:rsidR="005F1143" w:rsidRDefault="005F1143"/>
  </w:footnote>
  <w:footnote w:type="continuationSeparator" w:id="0">
    <w:p w:rsidR="005F1143" w:rsidRDefault="005F1143" w:rsidP="0068194B">
      <w:r>
        <w:continuationSeparator/>
      </w:r>
    </w:p>
    <w:p w:rsidR="005F1143" w:rsidRDefault="005F1143"/>
    <w:p w:rsidR="005F1143" w:rsidRDefault="005F114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D54" w:rsidRPr="004E01EB" w:rsidRDefault="005F1143" w:rsidP="005A1B10">
    <w:pPr>
      <w:pStyle w:val="Header"/>
    </w:pPr>
    <w:r>
      <w:rPr>
        <w:noProof/>
      </w:rPr>
      <w:pict>
        <v:line id="Straight Connector 5" o:spid="_x0000_s2049" alt="Header dividing line" style="position:absolute;z-index:-251658752;visibility:visible;mso-width-percent:1000;mso-top-percent:173;mso-position-horizontal:center;mso-position-horizontal-relative:page;mso-position-vertical-relative:page;mso-width-percent:1000;mso-top-percent:173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<v:stroke joinstyle="miter"/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5B812AD1"/>
    <w:multiLevelType w:val="hybridMultilevel"/>
    <w:tmpl w:val="94A0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2394A"/>
    <w:multiLevelType w:val="hybridMultilevel"/>
    <w:tmpl w:val="2F983EA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601B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16CBA"/>
    <w:rsid w:val="001427E1"/>
    <w:rsid w:val="00163668"/>
    <w:rsid w:val="00171566"/>
    <w:rsid w:val="00174676"/>
    <w:rsid w:val="001755A8"/>
    <w:rsid w:val="001768D1"/>
    <w:rsid w:val="00184014"/>
    <w:rsid w:val="00192008"/>
    <w:rsid w:val="001C0E68"/>
    <w:rsid w:val="001C4B6F"/>
    <w:rsid w:val="001C58B0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4B45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6200"/>
    <w:rsid w:val="002D23C5"/>
    <w:rsid w:val="002D6137"/>
    <w:rsid w:val="002E4D3B"/>
    <w:rsid w:val="002E7E61"/>
    <w:rsid w:val="002F05E5"/>
    <w:rsid w:val="002F254D"/>
    <w:rsid w:val="002F30E4"/>
    <w:rsid w:val="00307140"/>
    <w:rsid w:val="00312916"/>
    <w:rsid w:val="00316DFF"/>
    <w:rsid w:val="0032235A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163"/>
    <w:rsid w:val="004319E0"/>
    <w:rsid w:val="00437E8C"/>
    <w:rsid w:val="00440225"/>
    <w:rsid w:val="0046601B"/>
    <w:rsid w:val="00467EBA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4A1D"/>
    <w:rsid w:val="00510392"/>
    <w:rsid w:val="00513E2A"/>
    <w:rsid w:val="00543512"/>
    <w:rsid w:val="00543B8D"/>
    <w:rsid w:val="00566A35"/>
    <w:rsid w:val="0056701E"/>
    <w:rsid w:val="005740D7"/>
    <w:rsid w:val="005823D8"/>
    <w:rsid w:val="00592019"/>
    <w:rsid w:val="005A0F26"/>
    <w:rsid w:val="005A1B10"/>
    <w:rsid w:val="005A6850"/>
    <w:rsid w:val="005B1B1B"/>
    <w:rsid w:val="005C5932"/>
    <w:rsid w:val="005C7020"/>
    <w:rsid w:val="005D3CA7"/>
    <w:rsid w:val="005D4CC1"/>
    <w:rsid w:val="005F1143"/>
    <w:rsid w:val="005F4B91"/>
    <w:rsid w:val="005F55D2"/>
    <w:rsid w:val="0062312F"/>
    <w:rsid w:val="00625F2C"/>
    <w:rsid w:val="00646F0D"/>
    <w:rsid w:val="006618E9"/>
    <w:rsid w:val="0068194B"/>
    <w:rsid w:val="00692703"/>
    <w:rsid w:val="006A1962"/>
    <w:rsid w:val="006B5D48"/>
    <w:rsid w:val="006B7D7B"/>
    <w:rsid w:val="006C1A5E"/>
    <w:rsid w:val="006E1507"/>
    <w:rsid w:val="00701A05"/>
    <w:rsid w:val="00712D8B"/>
    <w:rsid w:val="00712EDA"/>
    <w:rsid w:val="007273B7"/>
    <w:rsid w:val="00733E0A"/>
    <w:rsid w:val="0074403D"/>
    <w:rsid w:val="00746D44"/>
    <w:rsid w:val="007538DC"/>
    <w:rsid w:val="00757803"/>
    <w:rsid w:val="0076663A"/>
    <w:rsid w:val="0079206B"/>
    <w:rsid w:val="00796076"/>
    <w:rsid w:val="007C0566"/>
    <w:rsid w:val="007C606B"/>
    <w:rsid w:val="007E6A61"/>
    <w:rsid w:val="00801140"/>
    <w:rsid w:val="00803404"/>
    <w:rsid w:val="00834955"/>
    <w:rsid w:val="00843340"/>
    <w:rsid w:val="00855B59"/>
    <w:rsid w:val="00860461"/>
    <w:rsid w:val="00863BBE"/>
    <w:rsid w:val="0086487C"/>
    <w:rsid w:val="00870B20"/>
    <w:rsid w:val="008829F8"/>
    <w:rsid w:val="00885897"/>
    <w:rsid w:val="008A6538"/>
    <w:rsid w:val="008C2F65"/>
    <w:rsid w:val="008C7056"/>
    <w:rsid w:val="008F3B14"/>
    <w:rsid w:val="008F62C4"/>
    <w:rsid w:val="00901899"/>
    <w:rsid w:val="0090344B"/>
    <w:rsid w:val="00905715"/>
    <w:rsid w:val="0091321E"/>
    <w:rsid w:val="00913946"/>
    <w:rsid w:val="0092088B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5B80"/>
    <w:rsid w:val="009C4DFC"/>
    <w:rsid w:val="009D44F8"/>
    <w:rsid w:val="009E1D8C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1CF2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72268"/>
    <w:rsid w:val="00B81760"/>
    <w:rsid w:val="00B8494C"/>
    <w:rsid w:val="00BA1546"/>
    <w:rsid w:val="00BA3E62"/>
    <w:rsid w:val="00BB4E51"/>
    <w:rsid w:val="00BD431F"/>
    <w:rsid w:val="00BE423E"/>
    <w:rsid w:val="00BF61AC"/>
    <w:rsid w:val="00C12AA7"/>
    <w:rsid w:val="00C47FA6"/>
    <w:rsid w:val="00C57FC6"/>
    <w:rsid w:val="00C66A7D"/>
    <w:rsid w:val="00C779DA"/>
    <w:rsid w:val="00C814F7"/>
    <w:rsid w:val="00CA151E"/>
    <w:rsid w:val="00CA4B4D"/>
    <w:rsid w:val="00CB35C3"/>
    <w:rsid w:val="00CD323D"/>
    <w:rsid w:val="00CD4CA9"/>
    <w:rsid w:val="00CE4030"/>
    <w:rsid w:val="00CE64B3"/>
    <w:rsid w:val="00CF1A49"/>
    <w:rsid w:val="00CF51E2"/>
    <w:rsid w:val="00D01C7D"/>
    <w:rsid w:val="00D0630C"/>
    <w:rsid w:val="00D21551"/>
    <w:rsid w:val="00D243A9"/>
    <w:rsid w:val="00D305E5"/>
    <w:rsid w:val="00D37CD3"/>
    <w:rsid w:val="00D4498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58AB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2B39"/>
    <w:rsid w:val="00E344CA"/>
    <w:rsid w:val="00E362DB"/>
    <w:rsid w:val="00E424B1"/>
    <w:rsid w:val="00E5632B"/>
    <w:rsid w:val="00E70240"/>
    <w:rsid w:val="00E71E6B"/>
    <w:rsid w:val="00E81CC5"/>
    <w:rsid w:val="00E829DE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36E3"/>
    <w:rsid w:val="00F476C4"/>
    <w:rsid w:val="00F61DF9"/>
    <w:rsid w:val="00F81960"/>
    <w:rsid w:val="00F85ECB"/>
    <w:rsid w:val="00F8769D"/>
    <w:rsid w:val="00F9350C"/>
    <w:rsid w:val="00F94EB5"/>
    <w:rsid w:val="00F9624D"/>
    <w:rsid w:val="00FB31C1"/>
    <w:rsid w:val="00FB58F2"/>
    <w:rsid w:val="00FC6AEA"/>
    <w:rsid w:val="00FD3D13"/>
    <w:rsid w:val="00FD4A33"/>
    <w:rsid w:val="00FE5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customStyle="1" w:styleId="ColorfulGrid1">
    <w:name w:val="Colorful Grid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customStyle="1" w:styleId="LightGrid1">
    <w:name w:val="Light Grid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11">
    <w:name w:val="Medium Grid 1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Default">
    <w:name w:val="Default"/>
    <w:rsid w:val="008F62C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3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shif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55BAB7B2924DB28B7F66949FF7E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CA107-9AF0-492C-8428-917D868EF762}"/>
      </w:docPartPr>
      <w:docPartBody>
        <w:p w:rsidR="00207E62" w:rsidRDefault="0073601A">
          <w:pPr>
            <w:pStyle w:val="6655BAB7B2924DB28B7F66949FF7E3FA"/>
          </w:pPr>
          <w:r w:rsidRPr="00CF1A49">
            <w:t>Experience</w:t>
          </w:r>
        </w:p>
      </w:docPartBody>
    </w:docPart>
    <w:docPart>
      <w:docPartPr>
        <w:name w:val="CC3C7C63888243B889D6DEEC9BF95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52A2B-2DF4-4DAC-8082-C2D468B32F10}"/>
      </w:docPartPr>
      <w:docPartBody>
        <w:p w:rsidR="00207E62" w:rsidRDefault="0073601A">
          <w:pPr>
            <w:pStyle w:val="CC3C7C63888243B889D6DEEC9BF95083"/>
          </w:pPr>
          <w:r w:rsidRPr="00CF1A49">
            <w:t>Skills</w:t>
          </w:r>
        </w:p>
      </w:docPartBody>
    </w:docPart>
    <w:docPart>
      <w:docPartPr>
        <w:name w:val="67DD08D419FB4A6B8AEA082C964A5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D11DC-47F6-4EA9-8E5F-4FD0725AEF8D}"/>
      </w:docPartPr>
      <w:docPartBody>
        <w:p w:rsidR="0005411E" w:rsidRDefault="00192C82" w:rsidP="00192C82">
          <w:pPr>
            <w:pStyle w:val="67DD08D419FB4A6B8AEA082C964A586E"/>
          </w:pPr>
          <w:r w:rsidRPr="00CF1A49">
            <w:t>Email</w:t>
          </w:r>
        </w:p>
      </w:docPartBody>
    </w:docPart>
    <w:docPart>
      <w:docPartPr>
        <w:name w:val="1085986DB603433CB23131C6FA429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5C119-CE7F-4C31-B078-775F7A6214B6}"/>
      </w:docPartPr>
      <w:docPartBody>
        <w:p w:rsidR="0005411E" w:rsidRDefault="00192C82" w:rsidP="00192C82">
          <w:pPr>
            <w:pStyle w:val="1085986DB603433CB23131C6FA429EBD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601A"/>
    <w:rsid w:val="0005411E"/>
    <w:rsid w:val="00110B91"/>
    <w:rsid w:val="00192C82"/>
    <w:rsid w:val="00207E62"/>
    <w:rsid w:val="004E0822"/>
    <w:rsid w:val="004E1220"/>
    <w:rsid w:val="005909A9"/>
    <w:rsid w:val="00600AD5"/>
    <w:rsid w:val="00634BF5"/>
    <w:rsid w:val="007249A6"/>
    <w:rsid w:val="0073601A"/>
    <w:rsid w:val="00930139"/>
    <w:rsid w:val="00A5174C"/>
    <w:rsid w:val="00BE10CE"/>
    <w:rsid w:val="00D371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91AF81833D4830A6F566D85A056ED9">
    <w:name w:val="EF91AF81833D4830A6F566D85A056ED9"/>
    <w:rsid w:val="004E1220"/>
  </w:style>
  <w:style w:type="character" w:styleId="IntenseEmphasis">
    <w:name w:val="Intense Emphasis"/>
    <w:basedOn w:val="DefaultParagraphFont"/>
    <w:uiPriority w:val="2"/>
    <w:rsid w:val="004E1220"/>
    <w:rPr>
      <w:b/>
      <w:iCs/>
      <w:color w:val="262626" w:themeColor="text1" w:themeTint="D9"/>
    </w:rPr>
  </w:style>
  <w:style w:type="paragraph" w:customStyle="1" w:styleId="8D574C32EA274C65BE3EF0E724FC9909">
    <w:name w:val="8D574C32EA274C65BE3EF0E724FC9909"/>
    <w:rsid w:val="004E1220"/>
  </w:style>
  <w:style w:type="paragraph" w:customStyle="1" w:styleId="5F0325ADB32F4756A73813263652B2D6">
    <w:name w:val="5F0325ADB32F4756A73813263652B2D6"/>
    <w:rsid w:val="004E1220"/>
  </w:style>
  <w:style w:type="paragraph" w:customStyle="1" w:styleId="2D135E1EA8654CFB8024E354E78BD7C9">
    <w:name w:val="2D135E1EA8654CFB8024E354E78BD7C9"/>
    <w:rsid w:val="004E1220"/>
  </w:style>
  <w:style w:type="paragraph" w:customStyle="1" w:styleId="74D418665126466E9ECE849913E85FA1">
    <w:name w:val="74D418665126466E9ECE849913E85FA1"/>
    <w:rsid w:val="004E1220"/>
  </w:style>
  <w:style w:type="paragraph" w:customStyle="1" w:styleId="1FC4C60EB7CD460384080534819A8285">
    <w:name w:val="1FC4C60EB7CD460384080534819A8285"/>
    <w:rsid w:val="004E1220"/>
  </w:style>
  <w:style w:type="paragraph" w:customStyle="1" w:styleId="DC4606D0F5D94A7E9C2E746C3C478A0A">
    <w:name w:val="DC4606D0F5D94A7E9C2E746C3C478A0A"/>
    <w:rsid w:val="004E1220"/>
  </w:style>
  <w:style w:type="paragraph" w:customStyle="1" w:styleId="CDF986C3D58F41F1898880359A31219D">
    <w:name w:val="CDF986C3D58F41F1898880359A31219D"/>
    <w:rsid w:val="004E1220"/>
  </w:style>
  <w:style w:type="paragraph" w:customStyle="1" w:styleId="469D197E896B4C849B2036492221AF18">
    <w:name w:val="469D197E896B4C849B2036492221AF18"/>
    <w:rsid w:val="004E1220"/>
  </w:style>
  <w:style w:type="paragraph" w:customStyle="1" w:styleId="EB6A3F76D99040C8BAFAC974D93782BE">
    <w:name w:val="EB6A3F76D99040C8BAFAC974D93782BE"/>
    <w:rsid w:val="004E1220"/>
  </w:style>
  <w:style w:type="paragraph" w:customStyle="1" w:styleId="9DBBA843570E4DC99163F12024E08E33">
    <w:name w:val="9DBBA843570E4DC99163F12024E08E33"/>
    <w:rsid w:val="004E1220"/>
  </w:style>
  <w:style w:type="paragraph" w:customStyle="1" w:styleId="6655BAB7B2924DB28B7F66949FF7E3FA">
    <w:name w:val="6655BAB7B2924DB28B7F66949FF7E3FA"/>
    <w:rsid w:val="004E1220"/>
  </w:style>
  <w:style w:type="paragraph" w:customStyle="1" w:styleId="13A32BB1A04F427983046DCB3D7FDDD6">
    <w:name w:val="13A32BB1A04F427983046DCB3D7FDDD6"/>
    <w:rsid w:val="004E1220"/>
  </w:style>
  <w:style w:type="paragraph" w:customStyle="1" w:styleId="0CAAF565858D4BC0952E091D20FCC56C">
    <w:name w:val="0CAAF565858D4BC0952E091D20FCC56C"/>
    <w:rsid w:val="004E1220"/>
  </w:style>
  <w:style w:type="paragraph" w:customStyle="1" w:styleId="57A50BBACC314612A87C9121D3F14B6C">
    <w:name w:val="57A50BBACC314612A87C9121D3F14B6C"/>
    <w:rsid w:val="004E1220"/>
  </w:style>
  <w:style w:type="character" w:styleId="SubtleReference">
    <w:name w:val="Subtle Reference"/>
    <w:basedOn w:val="DefaultParagraphFont"/>
    <w:uiPriority w:val="10"/>
    <w:qFormat/>
    <w:rsid w:val="004E1220"/>
    <w:rPr>
      <w:b/>
      <w:caps w:val="0"/>
      <w:smallCaps/>
      <w:color w:val="595959" w:themeColor="text1" w:themeTint="A6"/>
    </w:rPr>
  </w:style>
  <w:style w:type="paragraph" w:customStyle="1" w:styleId="2F42E2CA539D46CB8AFA0B852093B9C5">
    <w:name w:val="2F42E2CA539D46CB8AFA0B852093B9C5"/>
    <w:rsid w:val="004E1220"/>
  </w:style>
  <w:style w:type="paragraph" w:customStyle="1" w:styleId="76135C83A76A477294F827344C319718">
    <w:name w:val="76135C83A76A477294F827344C319718"/>
    <w:rsid w:val="004E1220"/>
  </w:style>
  <w:style w:type="paragraph" w:customStyle="1" w:styleId="74461D1A53D94F61AE3A0015CFC222BE">
    <w:name w:val="74461D1A53D94F61AE3A0015CFC222BE"/>
    <w:rsid w:val="004E1220"/>
  </w:style>
  <w:style w:type="paragraph" w:customStyle="1" w:styleId="A995A845579F49B88BECB1CCB2854029">
    <w:name w:val="A995A845579F49B88BECB1CCB2854029"/>
    <w:rsid w:val="004E1220"/>
  </w:style>
  <w:style w:type="paragraph" w:customStyle="1" w:styleId="8729F833536646A8B2F4A8EF4CF59003">
    <w:name w:val="8729F833536646A8B2F4A8EF4CF59003"/>
    <w:rsid w:val="004E1220"/>
  </w:style>
  <w:style w:type="paragraph" w:customStyle="1" w:styleId="CD76766C3106463BBB7D437088615B0B">
    <w:name w:val="CD76766C3106463BBB7D437088615B0B"/>
    <w:rsid w:val="004E1220"/>
  </w:style>
  <w:style w:type="paragraph" w:customStyle="1" w:styleId="61FC53273D3B481CA492A0EE88BEE979">
    <w:name w:val="61FC53273D3B481CA492A0EE88BEE979"/>
    <w:rsid w:val="004E1220"/>
  </w:style>
  <w:style w:type="paragraph" w:customStyle="1" w:styleId="EE5E5EA256104C0C9DC6A856CFBA73B6">
    <w:name w:val="EE5E5EA256104C0C9DC6A856CFBA73B6"/>
    <w:rsid w:val="004E1220"/>
  </w:style>
  <w:style w:type="paragraph" w:customStyle="1" w:styleId="B1E7C7674F2540DF8327C85A3E6FEAE2">
    <w:name w:val="B1E7C7674F2540DF8327C85A3E6FEAE2"/>
    <w:rsid w:val="004E1220"/>
  </w:style>
  <w:style w:type="paragraph" w:customStyle="1" w:styleId="9AF8A4A657DA4ABD97F4F2D73DC15308">
    <w:name w:val="9AF8A4A657DA4ABD97F4F2D73DC15308"/>
    <w:rsid w:val="004E1220"/>
  </w:style>
  <w:style w:type="paragraph" w:customStyle="1" w:styleId="BC65C4D073094BDE98C66E2121A99046">
    <w:name w:val="BC65C4D073094BDE98C66E2121A99046"/>
    <w:rsid w:val="004E1220"/>
  </w:style>
  <w:style w:type="paragraph" w:customStyle="1" w:styleId="0EA4B64C5D5C450BA281559A9D875080">
    <w:name w:val="0EA4B64C5D5C450BA281559A9D875080"/>
    <w:rsid w:val="004E1220"/>
  </w:style>
  <w:style w:type="paragraph" w:customStyle="1" w:styleId="6EB29ECAE79F430F94C962F39A68729F">
    <w:name w:val="6EB29ECAE79F430F94C962F39A68729F"/>
    <w:rsid w:val="004E1220"/>
  </w:style>
  <w:style w:type="paragraph" w:customStyle="1" w:styleId="D3D2EB96720E431094A264590EECAA89">
    <w:name w:val="D3D2EB96720E431094A264590EECAA89"/>
    <w:rsid w:val="004E1220"/>
  </w:style>
  <w:style w:type="paragraph" w:customStyle="1" w:styleId="84218101E63C4C189DB3061656555EC1">
    <w:name w:val="84218101E63C4C189DB3061656555EC1"/>
    <w:rsid w:val="004E1220"/>
  </w:style>
  <w:style w:type="paragraph" w:customStyle="1" w:styleId="B7FD4C5DD6334B718C75DA1F9BDBBF2C">
    <w:name w:val="B7FD4C5DD6334B718C75DA1F9BDBBF2C"/>
    <w:rsid w:val="004E1220"/>
  </w:style>
  <w:style w:type="paragraph" w:customStyle="1" w:styleId="57512E5FDF21489AAA4C7A2E08AF9989">
    <w:name w:val="57512E5FDF21489AAA4C7A2E08AF9989"/>
    <w:rsid w:val="004E1220"/>
  </w:style>
  <w:style w:type="paragraph" w:customStyle="1" w:styleId="FF6847EC83AE4B1C9FEA927ED85A4896">
    <w:name w:val="FF6847EC83AE4B1C9FEA927ED85A4896"/>
    <w:rsid w:val="004E1220"/>
  </w:style>
  <w:style w:type="paragraph" w:customStyle="1" w:styleId="CC3C7C63888243B889D6DEEC9BF95083">
    <w:name w:val="CC3C7C63888243B889D6DEEC9BF95083"/>
    <w:rsid w:val="004E1220"/>
  </w:style>
  <w:style w:type="paragraph" w:customStyle="1" w:styleId="D33EA388DC094317A75B28699B70FBD3">
    <w:name w:val="D33EA388DC094317A75B28699B70FBD3"/>
    <w:rsid w:val="004E1220"/>
  </w:style>
  <w:style w:type="paragraph" w:customStyle="1" w:styleId="26F7221CDBAC499FAE41F4E8D244F7E9">
    <w:name w:val="26F7221CDBAC499FAE41F4E8D244F7E9"/>
    <w:rsid w:val="004E1220"/>
  </w:style>
  <w:style w:type="paragraph" w:customStyle="1" w:styleId="FFF4D428B4BB472CBEF3D25A741D0A89">
    <w:name w:val="FFF4D428B4BB472CBEF3D25A741D0A89"/>
    <w:rsid w:val="004E1220"/>
  </w:style>
  <w:style w:type="paragraph" w:customStyle="1" w:styleId="E5B160C3778A44279A04B3D7C9814B5E">
    <w:name w:val="E5B160C3778A44279A04B3D7C9814B5E"/>
    <w:rsid w:val="004E1220"/>
  </w:style>
  <w:style w:type="paragraph" w:customStyle="1" w:styleId="9557AD47766C481295B4C9BF39F7809E">
    <w:name w:val="9557AD47766C481295B4C9BF39F7809E"/>
    <w:rsid w:val="004E1220"/>
  </w:style>
  <w:style w:type="paragraph" w:customStyle="1" w:styleId="A55E5443F0D84DDABAAC37E024828722">
    <w:name w:val="A55E5443F0D84DDABAAC37E024828722"/>
    <w:rsid w:val="004E1220"/>
  </w:style>
  <w:style w:type="paragraph" w:customStyle="1" w:styleId="AE8176E3E898438891CDB67EA7D0E063">
    <w:name w:val="AE8176E3E898438891CDB67EA7D0E063"/>
    <w:rsid w:val="004E1220"/>
  </w:style>
  <w:style w:type="paragraph" w:customStyle="1" w:styleId="02DBD198788A4FF1B5F3F7B7B5BF320B">
    <w:name w:val="02DBD198788A4FF1B5F3F7B7B5BF320B"/>
    <w:rsid w:val="005909A9"/>
    <w:pPr>
      <w:spacing w:after="200" w:line="276" w:lineRule="auto"/>
    </w:pPr>
  </w:style>
  <w:style w:type="paragraph" w:customStyle="1" w:styleId="E79098764E5C4C1D8F501B31A067B017">
    <w:name w:val="E79098764E5C4C1D8F501B31A067B017"/>
    <w:rsid w:val="005909A9"/>
    <w:pPr>
      <w:spacing w:after="200" w:line="276" w:lineRule="auto"/>
    </w:pPr>
  </w:style>
  <w:style w:type="paragraph" w:customStyle="1" w:styleId="0CA03566C5C5428A8B558C52B01D4044">
    <w:name w:val="0CA03566C5C5428A8B558C52B01D4044"/>
    <w:rsid w:val="005909A9"/>
    <w:pPr>
      <w:spacing w:after="200" w:line="276" w:lineRule="auto"/>
    </w:pPr>
  </w:style>
  <w:style w:type="paragraph" w:customStyle="1" w:styleId="B244BBD5E71143AF9485BB87C4ED1F64">
    <w:name w:val="B244BBD5E71143AF9485BB87C4ED1F64"/>
    <w:rsid w:val="005909A9"/>
    <w:pPr>
      <w:spacing w:after="200" w:line="276" w:lineRule="auto"/>
    </w:pPr>
  </w:style>
  <w:style w:type="paragraph" w:customStyle="1" w:styleId="81ECFDBAB7BB417283987D4DB2E45B11">
    <w:name w:val="81ECFDBAB7BB417283987D4DB2E45B11"/>
    <w:rsid w:val="00192C82"/>
    <w:pPr>
      <w:spacing w:after="200" w:line="276" w:lineRule="auto"/>
    </w:pPr>
  </w:style>
  <w:style w:type="paragraph" w:customStyle="1" w:styleId="67DD08D419FB4A6B8AEA082C964A586E">
    <w:name w:val="67DD08D419FB4A6B8AEA082C964A586E"/>
    <w:rsid w:val="00192C82"/>
    <w:pPr>
      <w:spacing w:after="200" w:line="276" w:lineRule="auto"/>
    </w:pPr>
  </w:style>
  <w:style w:type="paragraph" w:customStyle="1" w:styleId="1085986DB603433CB23131C6FA429EBD">
    <w:name w:val="1085986DB603433CB23131C6FA429EBD"/>
    <w:rsid w:val="00192C82"/>
    <w:pPr>
      <w:spacing w:after="200" w:line="276" w:lineRule="auto"/>
    </w:pPr>
  </w:style>
  <w:style w:type="paragraph" w:customStyle="1" w:styleId="1BEFF881737147538C4E6026995635E0">
    <w:name w:val="1BEFF881737147538C4E6026995635E0"/>
    <w:rsid w:val="00192C82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04337-6399-4AB5-8B00-ADA39A641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107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&lt;Experience&gt; and cirt</vt:lpstr>
      <vt:lpstr>&lt;Skills&gt;</vt:lpstr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kashif</dc:creator>
  <cp:lastModifiedBy>Windows User</cp:lastModifiedBy>
  <cp:revision>15</cp:revision>
  <cp:lastPrinted>2018-03-11T23:37:00Z</cp:lastPrinted>
  <dcterms:created xsi:type="dcterms:W3CDTF">2018-03-11T23:21:00Z</dcterms:created>
  <dcterms:modified xsi:type="dcterms:W3CDTF">2018-09-01T19:21:00Z</dcterms:modified>
</cp:coreProperties>
</file>