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4DB3C374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28001B4" w14:textId="3C2580AB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7FF7960" wp14:editId="0EE01B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DA80FD7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4DD6E7DCFE4D42D8963E770D7F549333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7B2A73">
                  <w:t>CV</w:t>
                </w:r>
              </w:sdtContent>
            </w:sdt>
          </w:p>
          <w:p w14:paraId="03CDFC75" w14:textId="77777777" w:rsidR="00A50939" w:rsidRPr="00906BEE" w:rsidRDefault="005F00CC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8306724484244FDB72D8C876E641BAA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105AD27A" w14:textId="0EF93439" w:rsidR="002C2CDD" w:rsidRPr="00906BEE" w:rsidRDefault="00E91641" w:rsidP="007569C1">
            <w:r w:rsidRPr="00E91641">
              <w:t>To get an opportunity as a Management Trainee in an esteemed organization to gain experience for future endeavors</w:t>
            </w:r>
            <w:r w:rsidR="00D9105E">
              <w:t>.</w:t>
            </w:r>
          </w:p>
          <w:p w14:paraId="07493EBF" w14:textId="77777777" w:rsidR="002C2CDD" w:rsidRPr="00906BEE" w:rsidRDefault="005F00CC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DD2873F877B145818C08DDDA9903BAE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1FF8E4F7" w14:textId="6009ABC3" w:rsidR="00E91641" w:rsidRDefault="007B2A73" w:rsidP="00E91641">
            <w:pPr>
              <w:pStyle w:val="ListParagraph"/>
              <w:numPr>
                <w:ilvl w:val="0"/>
                <w:numId w:val="13"/>
              </w:numPr>
            </w:pPr>
            <w:r>
              <w:t>Verbal Communication skills</w:t>
            </w:r>
          </w:p>
          <w:p w14:paraId="4ED63FB7" w14:textId="6287C504" w:rsidR="007B2A73" w:rsidRDefault="007B2A73" w:rsidP="00E91641">
            <w:pPr>
              <w:pStyle w:val="ListParagraph"/>
              <w:numPr>
                <w:ilvl w:val="0"/>
                <w:numId w:val="13"/>
              </w:numPr>
            </w:pPr>
            <w:r>
              <w:t>Written Communication skills</w:t>
            </w:r>
          </w:p>
          <w:p w14:paraId="2A74A313" w14:textId="058CDB17" w:rsidR="00E91641" w:rsidRDefault="00E91641" w:rsidP="00E91641">
            <w:pPr>
              <w:pStyle w:val="ListParagraph"/>
              <w:numPr>
                <w:ilvl w:val="0"/>
                <w:numId w:val="13"/>
              </w:numPr>
            </w:pPr>
            <w:r>
              <w:t xml:space="preserve">Statistical and Analytical </w:t>
            </w:r>
            <w:r w:rsidR="007B2A73">
              <w:t>s</w:t>
            </w:r>
            <w:r>
              <w:t>kills</w:t>
            </w:r>
          </w:p>
          <w:p w14:paraId="57A0C8BC" w14:textId="14CF81A0" w:rsidR="00E91641" w:rsidRDefault="00E91641" w:rsidP="00E91641">
            <w:pPr>
              <w:pStyle w:val="ListParagraph"/>
              <w:numPr>
                <w:ilvl w:val="0"/>
                <w:numId w:val="13"/>
              </w:numPr>
            </w:pPr>
            <w:r>
              <w:t xml:space="preserve">Decision </w:t>
            </w:r>
            <w:r w:rsidR="007B2A73">
              <w:t>m</w:t>
            </w:r>
            <w:r>
              <w:t>aking</w:t>
            </w:r>
          </w:p>
          <w:p w14:paraId="4E41B8AA" w14:textId="133F6785" w:rsidR="00E91641" w:rsidRDefault="00E91641" w:rsidP="00E91641">
            <w:pPr>
              <w:pStyle w:val="ListParagraph"/>
              <w:numPr>
                <w:ilvl w:val="0"/>
                <w:numId w:val="13"/>
              </w:numPr>
            </w:pPr>
            <w:r>
              <w:t xml:space="preserve">Negotiating </w:t>
            </w:r>
            <w:r w:rsidR="007B2A73">
              <w:t>s</w:t>
            </w:r>
            <w:r>
              <w:t>kills</w:t>
            </w:r>
          </w:p>
          <w:p w14:paraId="4A56242E" w14:textId="3295CFE1" w:rsidR="00E91641" w:rsidRDefault="00E91641" w:rsidP="00E91641">
            <w:pPr>
              <w:pStyle w:val="ListParagraph"/>
              <w:numPr>
                <w:ilvl w:val="0"/>
                <w:numId w:val="13"/>
              </w:numPr>
            </w:pPr>
            <w:r>
              <w:t xml:space="preserve">Cost </w:t>
            </w:r>
            <w:r w:rsidR="007B2A73">
              <w:t>a</w:t>
            </w:r>
            <w:r>
              <w:t>nalysis</w:t>
            </w:r>
          </w:p>
          <w:p w14:paraId="65B6CB0E" w14:textId="77777777" w:rsidR="00E91641" w:rsidRDefault="00E91641" w:rsidP="00E91641">
            <w:pPr>
              <w:pStyle w:val="ListParagraph"/>
              <w:numPr>
                <w:ilvl w:val="0"/>
                <w:numId w:val="13"/>
              </w:numPr>
            </w:pPr>
            <w:r>
              <w:t>Profound user of Microsoft Office</w:t>
            </w:r>
          </w:p>
          <w:p w14:paraId="3098C9D4" w14:textId="6045BF64" w:rsidR="00E91641" w:rsidRDefault="00E91641" w:rsidP="00E91641">
            <w:pPr>
              <w:pStyle w:val="ListParagraph"/>
              <w:numPr>
                <w:ilvl w:val="0"/>
                <w:numId w:val="13"/>
              </w:numPr>
            </w:pPr>
            <w:r>
              <w:t xml:space="preserve">Time </w:t>
            </w:r>
            <w:r w:rsidR="007B2A73">
              <w:t>m</w:t>
            </w:r>
            <w:r>
              <w:t>anagement</w:t>
            </w:r>
          </w:p>
          <w:p w14:paraId="70839983" w14:textId="77777777" w:rsidR="00E91641" w:rsidRDefault="00E91641" w:rsidP="00E91641">
            <w:pPr>
              <w:pStyle w:val="ListParagraph"/>
              <w:numPr>
                <w:ilvl w:val="0"/>
                <w:numId w:val="13"/>
              </w:numPr>
            </w:pPr>
            <w:r>
              <w:t>Leadership</w:t>
            </w:r>
          </w:p>
          <w:p w14:paraId="03A52C15" w14:textId="77777777" w:rsidR="00741125" w:rsidRPr="00906BEE" w:rsidRDefault="00E91641" w:rsidP="00E91641">
            <w:pPr>
              <w:pStyle w:val="ListParagraph"/>
              <w:numPr>
                <w:ilvl w:val="0"/>
                <w:numId w:val="13"/>
              </w:numPr>
            </w:pPr>
            <w:r>
              <w:t>Quick learner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50E618B8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298CDE9" w14:textId="77777777" w:rsidR="00C612DA" w:rsidRPr="00906BEE" w:rsidRDefault="005F00CC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A3CA6692FDF4BE9BBEE0A0FD2064995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236EB">
                        <w:t>osama muneer s ahmed</w:t>
                      </w:r>
                    </w:sdtContent>
                  </w:sdt>
                </w:p>
                <w:p w14:paraId="6B204AE5" w14:textId="77777777" w:rsidR="00906BEE" w:rsidRPr="00906BEE" w:rsidRDefault="005F00CC" w:rsidP="00D236EB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31E386445ACC4080B2BBD18E1E44517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236EB">
                        <w:t>industrial &amp; Manufacturing engineer</w:t>
                      </w:r>
                    </w:sdtContent>
                  </w:sdt>
                  <w:r w:rsidR="00D236EB">
                    <w:t xml:space="preserve"> </w:t>
                  </w:r>
                </w:p>
              </w:tc>
            </w:tr>
          </w:tbl>
          <w:p w14:paraId="264F297B" w14:textId="77777777" w:rsidR="002C2CDD" w:rsidRPr="00906BEE" w:rsidRDefault="005F00C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61AEF4FFB15C4138BE20E7004776983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45F716F8" w14:textId="77777777" w:rsidR="00A403C6" w:rsidRPr="0043426C" w:rsidRDefault="00A403C6" w:rsidP="00A403C6">
            <w:pPr>
              <w:pStyle w:val="Heading4"/>
            </w:pPr>
            <w:r>
              <w:t>project leader MEhran commercial enterprise</w:t>
            </w:r>
          </w:p>
          <w:p w14:paraId="33390648" w14:textId="77777777" w:rsidR="00A403C6" w:rsidRDefault="00A403C6" w:rsidP="00A403C6">
            <w:pPr>
              <w:pStyle w:val="Heading5"/>
            </w:pPr>
            <w:r>
              <w:t>Dec 2017 – Aug 2018</w:t>
            </w:r>
          </w:p>
          <w:p w14:paraId="4150554E" w14:textId="77777777" w:rsidR="00E91641" w:rsidRDefault="00E91641" w:rsidP="00E91641">
            <w:pPr>
              <w:pStyle w:val="ListParagraph"/>
              <w:numPr>
                <w:ilvl w:val="0"/>
                <w:numId w:val="12"/>
              </w:numPr>
            </w:pPr>
            <w:r>
              <w:t>Group Leader of Final Year Project of Productivity Improvement through Six Sigma Methodologies.</w:t>
            </w:r>
          </w:p>
          <w:p w14:paraId="2DB2B7FF" w14:textId="1B5CE754" w:rsidR="002C2CDD" w:rsidRPr="00906BEE" w:rsidRDefault="00E91641" w:rsidP="00E91641">
            <w:pPr>
              <w:pStyle w:val="ListParagraph"/>
              <w:numPr>
                <w:ilvl w:val="0"/>
                <w:numId w:val="12"/>
              </w:numPr>
            </w:pPr>
            <w:r>
              <w:t>Implemented the DMAIC cycle successfully with its relevant tools. </w:t>
            </w:r>
          </w:p>
          <w:p w14:paraId="3C49822F" w14:textId="77777777" w:rsidR="00A403C6" w:rsidRPr="0043426C" w:rsidRDefault="00A403C6" w:rsidP="00A403C6">
            <w:pPr>
              <w:pStyle w:val="Heading4"/>
            </w:pPr>
            <w:r>
              <w:t>Internee Engineer Dewan Cement Limited</w:t>
            </w:r>
          </w:p>
          <w:p w14:paraId="6B142907" w14:textId="255180A6" w:rsidR="00A403C6" w:rsidRDefault="00A403C6" w:rsidP="00A403C6">
            <w:pPr>
              <w:pStyle w:val="Heading5"/>
            </w:pPr>
            <w:r>
              <w:t>Oct 2017 – Nov 2017</w:t>
            </w:r>
          </w:p>
          <w:p w14:paraId="53684F28" w14:textId="77777777" w:rsidR="00E91641" w:rsidRDefault="00E91641" w:rsidP="00E91641">
            <w:pPr>
              <w:pStyle w:val="ListParagraph"/>
              <w:numPr>
                <w:ilvl w:val="0"/>
                <w:numId w:val="14"/>
              </w:numPr>
            </w:pPr>
            <w:r>
              <w:t>Worked with the Quality Assurance Department to understand the ISO 9001 implementation and the audit process.</w:t>
            </w:r>
          </w:p>
          <w:p w14:paraId="63B18D17" w14:textId="77777777" w:rsidR="00E91641" w:rsidRDefault="00E91641" w:rsidP="00E91641">
            <w:pPr>
              <w:pStyle w:val="ListParagraph"/>
              <w:numPr>
                <w:ilvl w:val="0"/>
                <w:numId w:val="14"/>
              </w:numPr>
            </w:pPr>
            <w:r>
              <w:t>Understand the health and safety protocols of a cement plant.</w:t>
            </w:r>
          </w:p>
          <w:p w14:paraId="42C1381F" w14:textId="7CC74E64" w:rsidR="00E91641" w:rsidRPr="00E91641" w:rsidRDefault="00E91641" w:rsidP="00E91641">
            <w:pPr>
              <w:pStyle w:val="ListParagraph"/>
              <w:numPr>
                <w:ilvl w:val="0"/>
                <w:numId w:val="14"/>
              </w:numPr>
            </w:pPr>
            <w:r>
              <w:t>Understand the working and production system of cement making process and suggest improvements.</w:t>
            </w:r>
          </w:p>
          <w:p w14:paraId="0D2B6BEB" w14:textId="77777777" w:rsidR="002C2CDD" w:rsidRPr="00906BEE" w:rsidRDefault="005F00C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D7C963D66C7D4A93A2D2E0D797D2D66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55D7D17D" w14:textId="77777777" w:rsidR="00A403C6" w:rsidRPr="00D236EB" w:rsidRDefault="00A403C6" w:rsidP="00A403C6">
            <w:pPr>
              <w:pStyle w:val="Heading4"/>
              <w:rPr>
                <w:b/>
              </w:rPr>
            </w:pPr>
            <w:r w:rsidRPr="00D236EB">
              <w:rPr>
                <w:b/>
              </w:rPr>
              <w:t>B.E. Industr</w:t>
            </w:r>
            <w:r w:rsidR="00D236EB" w:rsidRPr="00D236EB">
              <w:rPr>
                <w:b/>
              </w:rPr>
              <w:t>ial &amp; Manufacturing engineering</w:t>
            </w:r>
          </w:p>
          <w:p w14:paraId="538C8E50" w14:textId="77777777" w:rsidR="00D236EB" w:rsidRPr="005152F2" w:rsidRDefault="00D236EB" w:rsidP="00A403C6">
            <w:pPr>
              <w:pStyle w:val="Heading4"/>
            </w:pPr>
            <w:r w:rsidRPr="00D236EB">
              <w:rPr>
                <w:b/>
              </w:rPr>
              <w:t>2018</w:t>
            </w:r>
          </w:p>
          <w:p w14:paraId="523C6E19" w14:textId="0517468C" w:rsidR="00A403C6" w:rsidRDefault="00A403C6" w:rsidP="00A403C6">
            <w:pPr>
              <w:pStyle w:val="Heading5"/>
            </w:pPr>
            <w:r>
              <w:t>NED UET Karachi Pakistan</w:t>
            </w:r>
          </w:p>
          <w:p w14:paraId="624F7EF9" w14:textId="77777777" w:rsidR="00E91641" w:rsidRDefault="00E91641" w:rsidP="00E91641">
            <w:pPr>
              <w:pStyle w:val="ListParagraph"/>
              <w:numPr>
                <w:ilvl w:val="0"/>
                <w:numId w:val="15"/>
              </w:numPr>
            </w:pPr>
            <w:r>
              <w:t xml:space="preserve">Graduated from the department of Industrial &amp; Manufacturing with a </w:t>
            </w:r>
            <w:r w:rsidRPr="0049064B">
              <w:rPr>
                <w:b/>
                <w:i/>
              </w:rPr>
              <w:t>CGPA of 3.685</w:t>
            </w:r>
            <w:r>
              <w:t>.</w:t>
            </w:r>
          </w:p>
          <w:p w14:paraId="1EC706ED" w14:textId="77777777" w:rsidR="00E91641" w:rsidRDefault="00E91641" w:rsidP="00E91641">
            <w:pPr>
              <w:pStyle w:val="ListParagraph"/>
              <w:numPr>
                <w:ilvl w:val="0"/>
                <w:numId w:val="15"/>
              </w:numPr>
            </w:pPr>
            <w:r>
              <w:t>Six sigma yellow belt certification from NED Scholars.</w:t>
            </w:r>
          </w:p>
          <w:p w14:paraId="68FA11D8" w14:textId="54617E39" w:rsidR="00E91641" w:rsidRPr="00E91641" w:rsidRDefault="00E91641" w:rsidP="00E91641">
            <w:pPr>
              <w:pStyle w:val="ListParagraph"/>
              <w:numPr>
                <w:ilvl w:val="0"/>
                <w:numId w:val="15"/>
              </w:numPr>
            </w:pPr>
            <w:r>
              <w:t>Award winner of Prime minister's laptop scheme phase 4-5.</w:t>
            </w:r>
          </w:p>
          <w:p w14:paraId="7199D76E" w14:textId="5D583088" w:rsidR="00A403C6" w:rsidRDefault="00A403C6" w:rsidP="00A403C6">
            <w:pPr>
              <w:pStyle w:val="Heading4"/>
              <w:rPr>
                <w:b/>
              </w:rPr>
            </w:pPr>
            <w:r>
              <w:rPr>
                <w:b/>
              </w:rPr>
              <w:lastRenderedPageBreak/>
              <w:t xml:space="preserve">INTERMEDIATE </w:t>
            </w:r>
            <w:r w:rsidR="00E91641">
              <w:rPr>
                <w:b/>
              </w:rPr>
              <w:t>PRE-ENGINEERING</w:t>
            </w:r>
            <w:r>
              <w:rPr>
                <w:b/>
              </w:rPr>
              <w:t xml:space="preserve"> (BIEK)</w:t>
            </w:r>
          </w:p>
          <w:p w14:paraId="35EA7E10" w14:textId="77777777" w:rsidR="00A403C6" w:rsidRDefault="00A403C6" w:rsidP="00A403C6">
            <w:pPr>
              <w:pStyle w:val="Heading4"/>
              <w:rPr>
                <w:b/>
              </w:rPr>
            </w:pPr>
            <w:r>
              <w:rPr>
                <w:b/>
              </w:rPr>
              <w:t>2014</w:t>
            </w:r>
          </w:p>
          <w:p w14:paraId="7FF30340" w14:textId="77777777" w:rsidR="00A403C6" w:rsidRPr="00BD3A29" w:rsidRDefault="00A403C6" w:rsidP="00A403C6">
            <w:pPr>
              <w:pStyle w:val="Heading5"/>
            </w:pPr>
            <w:r>
              <w:t>Aga khan Higher Secondary School (AKHSS)</w:t>
            </w:r>
          </w:p>
          <w:p w14:paraId="31984BD7" w14:textId="77777777" w:rsidR="00E91641" w:rsidRDefault="00E91641" w:rsidP="00E91641">
            <w:pPr>
              <w:pStyle w:val="ListParagraph"/>
              <w:numPr>
                <w:ilvl w:val="0"/>
                <w:numId w:val="16"/>
              </w:numPr>
            </w:pPr>
            <w:r>
              <w:t xml:space="preserve">Completed the intermediate education with </w:t>
            </w:r>
            <w:r w:rsidRPr="0049064B">
              <w:rPr>
                <w:b/>
                <w:i/>
              </w:rPr>
              <w:t>A-one grade</w:t>
            </w:r>
            <w:r>
              <w:t xml:space="preserve"> and a cumulative percentage of </w:t>
            </w:r>
            <w:r w:rsidRPr="0049064B">
              <w:rPr>
                <w:b/>
                <w:i/>
              </w:rPr>
              <w:t>80.00%</w:t>
            </w:r>
          </w:p>
          <w:p w14:paraId="3AA25105" w14:textId="63467AD5" w:rsidR="00E91641" w:rsidRDefault="00E91641" w:rsidP="00E91641">
            <w:pPr>
              <w:pStyle w:val="ListParagraph"/>
              <w:numPr>
                <w:ilvl w:val="0"/>
                <w:numId w:val="16"/>
              </w:numPr>
            </w:pPr>
            <w:r>
              <w:t xml:space="preserve">Deputy Head boy and member of discipline </w:t>
            </w:r>
            <w:r w:rsidR="00841A63">
              <w:t>committee</w:t>
            </w:r>
            <w:r>
              <w:t xml:space="preserve"> for consecutive two year</w:t>
            </w:r>
          </w:p>
          <w:p w14:paraId="689C0BA4" w14:textId="000B0576" w:rsidR="00D236EB" w:rsidRDefault="00E91641" w:rsidP="00E91641">
            <w:pPr>
              <w:pStyle w:val="ListParagraph"/>
              <w:numPr>
                <w:ilvl w:val="0"/>
                <w:numId w:val="16"/>
              </w:numPr>
            </w:pPr>
            <w:r>
              <w:t>First position at Business Buzz competition for the most profitable stall.</w:t>
            </w:r>
          </w:p>
          <w:p w14:paraId="4577891D" w14:textId="77777777" w:rsidR="00D236EB" w:rsidRPr="00FE6752" w:rsidRDefault="00D236EB" w:rsidP="00D236EB">
            <w:pPr>
              <w:pStyle w:val="Heading4"/>
              <w:rPr>
                <w:b/>
              </w:rPr>
            </w:pPr>
            <w:r w:rsidRPr="00FE6752">
              <w:rPr>
                <w:b/>
              </w:rPr>
              <w:t>o levels (IGCSE)</w:t>
            </w:r>
          </w:p>
          <w:p w14:paraId="15D40504" w14:textId="77777777" w:rsidR="00D236EB" w:rsidRPr="00FE6752" w:rsidRDefault="00D236EB" w:rsidP="00D236EB">
            <w:pPr>
              <w:pStyle w:val="Heading4"/>
              <w:rPr>
                <w:b/>
              </w:rPr>
            </w:pPr>
            <w:r w:rsidRPr="00FE6752">
              <w:rPr>
                <w:b/>
              </w:rPr>
              <w:t>2010-2012</w:t>
            </w:r>
          </w:p>
          <w:p w14:paraId="01D11803" w14:textId="77777777" w:rsidR="00D236EB" w:rsidRDefault="00D236EB" w:rsidP="00D236EB">
            <w:pPr>
              <w:pStyle w:val="Heading5"/>
            </w:pPr>
            <w:r>
              <w:t>Middle East International School Riyadh KSA</w:t>
            </w:r>
          </w:p>
          <w:p w14:paraId="59112FD5" w14:textId="77777777" w:rsidR="00E91641" w:rsidRDefault="00E91641" w:rsidP="00E91641">
            <w:pPr>
              <w:pStyle w:val="ListParagraph"/>
              <w:numPr>
                <w:ilvl w:val="0"/>
                <w:numId w:val="17"/>
              </w:numPr>
            </w:pPr>
            <w:r>
              <w:t xml:space="preserve">Have A* and A grades in Cambridge International Examination (CIE), equivalent to </w:t>
            </w:r>
            <w:bookmarkStart w:id="0" w:name="_GoBack"/>
            <w:r w:rsidRPr="0049064B">
              <w:rPr>
                <w:b/>
                <w:i/>
              </w:rPr>
              <w:t>85%</w:t>
            </w:r>
            <w:r>
              <w:t xml:space="preserve"> </w:t>
            </w:r>
            <w:bookmarkEnd w:id="0"/>
            <w:r>
              <w:t>in Matriculation.</w:t>
            </w:r>
          </w:p>
          <w:p w14:paraId="6F533688" w14:textId="3EE851AF" w:rsidR="002C2CDD" w:rsidRPr="00906BEE" w:rsidRDefault="00E91641" w:rsidP="007569C1">
            <w:pPr>
              <w:pStyle w:val="ListParagraph"/>
              <w:numPr>
                <w:ilvl w:val="0"/>
                <w:numId w:val="17"/>
              </w:numPr>
            </w:pPr>
            <w:r>
              <w:t>Gave a total of seven subjects with Business Accounting and Business Studies as optional subjects.</w:t>
            </w:r>
          </w:p>
          <w:p w14:paraId="665FFD49" w14:textId="5849512B" w:rsidR="002C2CDD" w:rsidRPr="00906BEE" w:rsidRDefault="00666B8D" w:rsidP="007569C1">
            <w:pPr>
              <w:pStyle w:val="Heading3"/>
            </w:pPr>
            <w:r>
              <w:t>VOLUNTEER EXPERIENCE</w:t>
            </w:r>
          </w:p>
          <w:p w14:paraId="379AEE46" w14:textId="027597C9" w:rsidR="00741125" w:rsidRPr="00906BEE" w:rsidRDefault="00D236EB" w:rsidP="00E91641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An active member in annual blood donation program at Indus hospital.</w:t>
            </w:r>
          </w:p>
        </w:tc>
      </w:tr>
    </w:tbl>
    <w:p w14:paraId="045E12AF" w14:textId="19DB81E9" w:rsidR="00290AAA" w:rsidRPr="000C0F71" w:rsidRDefault="00290AAA" w:rsidP="00E91641">
      <w:pPr>
        <w:pStyle w:val="EndOfDocument"/>
        <w:ind w:left="0"/>
      </w:pPr>
    </w:p>
    <w:sectPr w:rsidR="00290AAA" w:rsidRPr="000C0F71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88889" w14:textId="77777777" w:rsidR="005F00CC" w:rsidRDefault="005F00CC" w:rsidP="00713050">
      <w:pPr>
        <w:spacing w:line="240" w:lineRule="auto"/>
      </w:pPr>
      <w:r>
        <w:separator/>
      </w:r>
    </w:p>
  </w:endnote>
  <w:endnote w:type="continuationSeparator" w:id="0">
    <w:p w14:paraId="3CDAEADC" w14:textId="77777777" w:rsidR="005F00CC" w:rsidRDefault="005F00C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12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3792"/>
      <w:gridCol w:w="3793"/>
      <w:gridCol w:w="3793"/>
    </w:tblGrid>
    <w:tr w:rsidR="00182BF4" w14:paraId="3B534856" w14:textId="77777777" w:rsidTr="007B2A73">
      <w:trPr>
        <w:trHeight w:val="655"/>
      </w:trPr>
      <w:tc>
        <w:tcPr>
          <w:tcW w:w="379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DBEAC6" w14:textId="77777777" w:rsidR="00182BF4" w:rsidRDefault="00182BF4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F082B66" wp14:editId="4775B42F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AD7029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79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CA4FB9" w14:textId="77777777" w:rsidR="00182BF4" w:rsidRDefault="00182BF4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8E3789" wp14:editId="2FF528AF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BB908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79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6142F9" w14:textId="77777777" w:rsidR="00182BF4" w:rsidRDefault="00182BF4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2697F7" wp14:editId="42A0C921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0B1061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182BF4" w14:paraId="46842D3B" w14:textId="77777777" w:rsidTr="007B2A73">
      <w:trPr>
        <w:trHeight w:val="601"/>
      </w:trPr>
      <w:tc>
        <w:tcPr>
          <w:tcW w:w="3793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A181EB6F6C3475BB7941F712E288628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50AEB14" w14:textId="77777777" w:rsidR="00182BF4" w:rsidRPr="00CA3DF1" w:rsidRDefault="00182BF4" w:rsidP="00811117">
              <w:pPr>
                <w:pStyle w:val="Footer"/>
              </w:pPr>
              <w:r>
                <w:t>osamamuneer131@gmail.com</w:t>
              </w:r>
            </w:p>
          </w:sdtContent>
        </w:sdt>
      </w:tc>
      <w:tc>
        <w:tcPr>
          <w:tcW w:w="3793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3FE34D4158364B72A5F4C8BC161266C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EE91DF5" w14:textId="77777777" w:rsidR="00182BF4" w:rsidRPr="00C2098A" w:rsidRDefault="00182BF4" w:rsidP="00811117">
              <w:pPr>
                <w:pStyle w:val="Footer"/>
              </w:pPr>
              <w:r>
                <w:t>03370392528</w:t>
              </w:r>
            </w:p>
          </w:sdtContent>
        </w:sdt>
      </w:tc>
      <w:tc>
        <w:tcPr>
          <w:tcW w:w="3793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07ABF24CEA624D539B5CB37267467387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02F029E" w14:textId="77777777" w:rsidR="00182BF4" w:rsidRPr="00C2098A" w:rsidRDefault="00182BF4" w:rsidP="00811117">
              <w:pPr>
                <w:pStyle w:val="Footer"/>
              </w:pPr>
              <w:r>
                <w:t>osama muneer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8155C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F2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12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3792"/>
      <w:gridCol w:w="3793"/>
      <w:gridCol w:w="3793"/>
    </w:tblGrid>
    <w:tr w:rsidR="00182BF4" w14:paraId="25CB8E0A" w14:textId="77777777" w:rsidTr="007B2A73">
      <w:trPr>
        <w:trHeight w:val="705"/>
      </w:trPr>
      <w:tc>
        <w:tcPr>
          <w:tcW w:w="379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6983A7" w14:textId="77777777" w:rsidR="00182BF4" w:rsidRDefault="00182BF4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D50CE22" wp14:editId="1000AB5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7F392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79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EC7CF9" w14:textId="77777777" w:rsidR="00182BF4" w:rsidRDefault="00182BF4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BA2344" wp14:editId="73E7A870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5D6B2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79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835E76" w14:textId="77777777" w:rsidR="00182BF4" w:rsidRDefault="00182BF4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935CE7F" wp14:editId="403F90B7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8E9B6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182BF4" w14:paraId="4E19F696" w14:textId="77777777" w:rsidTr="007B2A73">
      <w:trPr>
        <w:trHeight w:val="646"/>
      </w:trPr>
      <w:tc>
        <w:tcPr>
          <w:tcW w:w="3793" w:type="dxa"/>
          <w:tcMar>
            <w:top w:w="144" w:type="dxa"/>
            <w:left w:w="115" w:type="dxa"/>
            <w:right w:w="115" w:type="dxa"/>
          </w:tcMar>
        </w:tcPr>
        <w:p w14:paraId="0D14DFD1" w14:textId="6B76BF00" w:rsidR="00182BF4" w:rsidRPr="00CA3DF1" w:rsidRDefault="005F00CC" w:rsidP="00182BF4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EE7AA6F21A1B487495858E3EEC8276A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41A63">
                <w:t>osamamuneer131@gmail.com</w:t>
              </w:r>
            </w:sdtContent>
          </w:sdt>
        </w:p>
      </w:tc>
      <w:tc>
        <w:tcPr>
          <w:tcW w:w="3793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D73C7004F5DD4E90ADA4B201E602415E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4DB01A8" w14:textId="77777777" w:rsidR="00182BF4" w:rsidRPr="00C2098A" w:rsidRDefault="00182BF4" w:rsidP="00182BF4">
              <w:pPr>
                <w:pStyle w:val="Footer"/>
              </w:pPr>
              <w:r>
                <w:t>03370392528</w:t>
              </w:r>
            </w:p>
          </w:sdtContent>
        </w:sdt>
      </w:tc>
      <w:tc>
        <w:tcPr>
          <w:tcW w:w="3793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98C4D932EA66442D9FAD6F6C4723E443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0DB74BB" w14:textId="77777777" w:rsidR="00182BF4" w:rsidRPr="00C2098A" w:rsidRDefault="00182BF4" w:rsidP="00182BF4">
              <w:pPr>
                <w:pStyle w:val="Footer"/>
              </w:pPr>
              <w:r>
                <w:t>osama muneer</w:t>
              </w:r>
            </w:p>
          </w:sdtContent>
        </w:sdt>
      </w:tc>
    </w:tr>
  </w:tbl>
  <w:p w14:paraId="5515AB5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F10FE" w14:textId="77777777" w:rsidR="005F00CC" w:rsidRDefault="005F00CC" w:rsidP="00713050">
      <w:pPr>
        <w:spacing w:line="240" w:lineRule="auto"/>
      </w:pPr>
      <w:r>
        <w:separator/>
      </w:r>
    </w:p>
  </w:footnote>
  <w:footnote w:type="continuationSeparator" w:id="0">
    <w:p w14:paraId="6445F96D" w14:textId="77777777" w:rsidR="005F00CC" w:rsidRDefault="005F00C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B67C53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98E4C13" w14:textId="13D7494A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841FC67" wp14:editId="567CDBC6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99A07B6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7B2A73">
                <w:t>CV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F31C8CF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30961C6" w14:textId="77777777" w:rsidR="001A5CA9" w:rsidRPr="009B3C40" w:rsidRDefault="005F00CC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182BF4">
                      <w:t>osama muneer s ahmed</w:t>
                    </w:r>
                  </w:sdtContent>
                </w:sdt>
              </w:p>
              <w:p w14:paraId="59F8BFD8" w14:textId="77777777" w:rsidR="001A5CA9" w:rsidRDefault="005F00CC" w:rsidP="00182BF4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236EB">
                      <w:t>industrial &amp; Manufacturing engineer</w:t>
                    </w:r>
                  </w:sdtContent>
                </w:sdt>
                <w:r w:rsidR="00182BF4">
                  <w:t xml:space="preserve"> </w:t>
                </w:r>
              </w:p>
              <w:p w14:paraId="36E4B648" w14:textId="77777777" w:rsidR="00182BF4" w:rsidRDefault="00182BF4" w:rsidP="00182BF4">
                <w:pPr>
                  <w:pStyle w:val="Heading2"/>
                  <w:jc w:val="center"/>
                  <w:outlineLvl w:val="1"/>
                </w:pPr>
              </w:p>
            </w:tc>
          </w:tr>
        </w:tbl>
        <w:p w14:paraId="33F1B98A" w14:textId="77777777" w:rsidR="001A5CA9" w:rsidRPr="00F207C0" w:rsidRDefault="001A5CA9" w:rsidP="001A5CA9"/>
      </w:tc>
    </w:tr>
  </w:tbl>
  <w:p w14:paraId="37059FE7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4A19FF"/>
    <w:multiLevelType w:val="hybridMultilevel"/>
    <w:tmpl w:val="1C9E3D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F5B84"/>
    <w:multiLevelType w:val="hybridMultilevel"/>
    <w:tmpl w:val="1EFADA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221D0"/>
    <w:multiLevelType w:val="hybridMultilevel"/>
    <w:tmpl w:val="E19E0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37427"/>
    <w:multiLevelType w:val="hybridMultilevel"/>
    <w:tmpl w:val="BCD4BA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A66C7"/>
    <w:multiLevelType w:val="hybridMultilevel"/>
    <w:tmpl w:val="4E4A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E6CE0"/>
    <w:multiLevelType w:val="hybridMultilevel"/>
    <w:tmpl w:val="5ABEA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31CAF"/>
    <w:multiLevelType w:val="hybridMultilevel"/>
    <w:tmpl w:val="1E5ACB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5"/>
  </w:num>
  <w:num w:numId="14">
    <w:abstractNumId w:val="16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05E"/>
    <w:rsid w:val="00054BB6"/>
    <w:rsid w:val="00054E78"/>
    <w:rsid w:val="00091382"/>
    <w:rsid w:val="000A07DA"/>
    <w:rsid w:val="000A2BFA"/>
    <w:rsid w:val="000B0619"/>
    <w:rsid w:val="000B0A4D"/>
    <w:rsid w:val="000B61CA"/>
    <w:rsid w:val="000C0F71"/>
    <w:rsid w:val="000F7610"/>
    <w:rsid w:val="00114ED7"/>
    <w:rsid w:val="00140B0E"/>
    <w:rsid w:val="00182BF4"/>
    <w:rsid w:val="001A5CA9"/>
    <w:rsid w:val="001B2AC1"/>
    <w:rsid w:val="001B403A"/>
    <w:rsid w:val="001F4583"/>
    <w:rsid w:val="00212552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40F24"/>
    <w:rsid w:val="0046104A"/>
    <w:rsid w:val="004717C5"/>
    <w:rsid w:val="0049064B"/>
    <w:rsid w:val="004A24CC"/>
    <w:rsid w:val="00523479"/>
    <w:rsid w:val="00543DB7"/>
    <w:rsid w:val="005729B0"/>
    <w:rsid w:val="005F00CC"/>
    <w:rsid w:val="00641630"/>
    <w:rsid w:val="00666B8D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B2A73"/>
    <w:rsid w:val="007D2696"/>
    <w:rsid w:val="007D2FD2"/>
    <w:rsid w:val="007F1011"/>
    <w:rsid w:val="00811117"/>
    <w:rsid w:val="00815638"/>
    <w:rsid w:val="00823C54"/>
    <w:rsid w:val="00841146"/>
    <w:rsid w:val="00841A63"/>
    <w:rsid w:val="00884D43"/>
    <w:rsid w:val="0088504C"/>
    <w:rsid w:val="0089382B"/>
    <w:rsid w:val="008A1907"/>
    <w:rsid w:val="008C6BCA"/>
    <w:rsid w:val="008C7B50"/>
    <w:rsid w:val="008E4B30"/>
    <w:rsid w:val="008F4B63"/>
    <w:rsid w:val="00906BEE"/>
    <w:rsid w:val="009243E7"/>
    <w:rsid w:val="00985D58"/>
    <w:rsid w:val="009879AF"/>
    <w:rsid w:val="009B3C40"/>
    <w:rsid w:val="009E0A60"/>
    <w:rsid w:val="00A403C6"/>
    <w:rsid w:val="00A42540"/>
    <w:rsid w:val="00A50939"/>
    <w:rsid w:val="00A83413"/>
    <w:rsid w:val="00AA6A40"/>
    <w:rsid w:val="00AA75F6"/>
    <w:rsid w:val="00AD00FD"/>
    <w:rsid w:val="00AD1A5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928CB"/>
    <w:rsid w:val="00CA3DF1"/>
    <w:rsid w:val="00CA4581"/>
    <w:rsid w:val="00CE18D5"/>
    <w:rsid w:val="00CF0F21"/>
    <w:rsid w:val="00D04109"/>
    <w:rsid w:val="00D236EB"/>
    <w:rsid w:val="00D9105E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91641"/>
    <w:rsid w:val="00EB2D52"/>
    <w:rsid w:val="00EF7CC9"/>
    <w:rsid w:val="00F207C0"/>
    <w:rsid w:val="00F20AE5"/>
    <w:rsid w:val="00F47E97"/>
    <w:rsid w:val="00F645C7"/>
    <w:rsid w:val="00FE6752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4D375"/>
  <w15:chartTrackingRefBased/>
  <w15:docId w15:val="{900B47BF-F831-4D10-8452-BDDD6E6A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F24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ub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D6E7DCFE4D42D8963E770D7F549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6FD98-41AD-4A4D-B390-111D92FC2BD1}"/>
      </w:docPartPr>
      <w:docPartBody>
        <w:p w:rsidR="00B07009" w:rsidRDefault="00223150">
          <w:pPr>
            <w:pStyle w:val="4DD6E7DCFE4D42D8963E770D7F549333"/>
          </w:pPr>
          <w:r w:rsidRPr="009B3C40">
            <w:t>Link to other online properties: Portfolio/Website/Blog</w:t>
          </w:r>
          <w:r>
            <w:t>Profession or IndustryYour name</w:t>
          </w:r>
          <w:r w:rsidRPr="009B3C40">
            <w:t>YN</w:t>
          </w:r>
          <w:r w:rsidRPr="00906BEE">
            <w:t>YN</w:t>
          </w:r>
        </w:p>
      </w:docPartBody>
    </w:docPart>
    <w:docPart>
      <w:docPartPr>
        <w:name w:val="88306724484244FDB72D8C876E641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5238-9997-45FA-8846-B7C96CC6146B}"/>
      </w:docPartPr>
      <w:docPartBody>
        <w:p w:rsidR="00B07009" w:rsidRDefault="00223150">
          <w:pPr>
            <w:pStyle w:val="88306724484244FDB72D8C876E641BAA"/>
          </w:pPr>
          <w:r w:rsidRPr="00906BEE">
            <w:t>Objective</w:t>
          </w:r>
        </w:p>
      </w:docPartBody>
    </w:docPart>
    <w:docPart>
      <w:docPartPr>
        <w:name w:val="DD2873F877B145818C08DDDA9903B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EA633-0435-40C1-9098-E25868C8AF58}"/>
      </w:docPartPr>
      <w:docPartBody>
        <w:p w:rsidR="00B07009" w:rsidRDefault="00223150">
          <w:pPr>
            <w:pStyle w:val="DD2873F877B145818C08DDDA9903BAEC"/>
          </w:pPr>
          <w:r w:rsidRPr="00906BEE">
            <w:t>Skills</w:t>
          </w:r>
        </w:p>
      </w:docPartBody>
    </w:docPart>
    <w:docPart>
      <w:docPartPr>
        <w:name w:val="AA3CA6692FDF4BE9BBEE0A0FD2064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CDB06-B64F-4942-859B-5B199633D665}"/>
      </w:docPartPr>
      <w:docPartBody>
        <w:p w:rsidR="00B07009" w:rsidRDefault="00223150">
          <w:pPr>
            <w:pStyle w:val="AA3CA6692FDF4BE9BBEE0A0FD2064995"/>
          </w:pPr>
          <w:r>
            <w:t>Your name</w:t>
          </w:r>
        </w:p>
      </w:docPartBody>
    </w:docPart>
    <w:docPart>
      <w:docPartPr>
        <w:name w:val="31E386445ACC4080B2BBD18E1E445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8C292-1F5C-4137-BACB-6CE0F02A95E5}"/>
      </w:docPartPr>
      <w:docPartBody>
        <w:p w:rsidR="00B07009" w:rsidRDefault="00223150">
          <w:pPr>
            <w:pStyle w:val="31E386445ACC4080B2BBD18E1E445174"/>
          </w:pPr>
          <w:r w:rsidRPr="00906BEE">
            <w:t>Profession or Industry</w:t>
          </w:r>
        </w:p>
      </w:docPartBody>
    </w:docPart>
    <w:docPart>
      <w:docPartPr>
        <w:name w:val="61AEF4FFB15C4138BE20E70047769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4BEC0-A03F-4D44-AEAF-957363794955}"/>
      </w:docPartPr>
      <w:docPartBody>
        <w:p w:rsidR="00B07009" w:rsidRDefault="00223150">
          <w:pPr>
            <w:pStyle w:val="61AEF4FFB15C4138BE20E7004776983C"/>
          </w:pPr>
          <w:r w:rsidRPr="00906BEE">
            <w:t>Experience</w:t>
          </w:r>
        </w:p>
      </w:docPartBody>
    </w:docPart>
    <w:docPart>
      <w:docPartPr>
        <w:name w:val="D7C963D66C7D4A93A2D2E0D797D2D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61A6B-8CB7-407F-80DD-D107A3CA2BC2}"/>
      </w:docPartPr>
      <w:docPartBody>
        <w:p w:rsidR="00B07009" w:rsidRDefault="00223150">
          <w:pPr>
            <w:pStyle w:val="D7C963D66C7D4A93A2D2E0D797D2D66E"/>
          </w:pPr>
          <w:r w:rsidRPr="00906BEE">
            <w:t>Education</w:t>
          </w:r>
        </w:p>
      </w:docPartBody>
    </w:docPart>
    <w:docPart>
      <w:docPartPr>
        <w:name w:val="EE7AA6F21A1B487495858E3EEC827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4B95C-C144-4FF6-B118-0A9F322DA6B2}"/>
      </w:docPartPr>
      <w:docPartBody>
        <w:p w:rsidR="00B07009" w:rsidRDefault="009C5998" w:rsidP="009C5998">
          <w:pPr>
            <w:pStyle w:val="EE7AA6F21A1B487495858E3EEC8276AD"/>
          </w:pPr>
          <w:r w:rsidRPr="00906BEE">
            <w:t>School</w:t>
          </w:r>
        </w:p>
      </w:docPartBody>
    </w:docPart>
    <w:docPart>
      <w:docPartPr>
        <w:name w:val="D73C7004F5DD4E90ADA4B201E6024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83E29-714F-4A19-AFE4-61C8D65464A6}"/>
      </w:docPartPr>
      <w:docPartBody>
        <w:p w:rsidR="00B07009" w:rsidRDefault="009C5998" w:rsidP="009C5998">
          <w:pPr>
            <w:pStyle w:val="D73C7004F5DD4E90ADA4B201E602415E"/>
          </w:pPr>
          <w:r w:rsidRPr="00906BEE">
            <w:t>School</w:t>
          </w:r>
        </w:p>
      </w:docPartBody>
    </w:docPart>
    <w:docPart>
      <w:docPartPr>
        <w:name w:val="98C4D932EA66442D9FAD6F6C4723E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19040-8C95-40A5-AAE9-9DC33E73B1B7}"/>
      </w:docPartPr>
      <w:docPartBody>
        <w:p w:rsidR="00B07009" w:rsidRDefault="009C5998" w:rsidP="009C5998">
          <w:pPr>
            <w:pStyle w:val="98C4D932EA66442D9FAD6F6C4723E443"/>
          </w:pPr>
          <w:r w:rsidRPr="00906BEE">
            <w:t>Volunteer Experience or Leadership</w:t>
          </w:r>
        </w:p>
      </w:docPartBody>
    </w:docPart>
    <w:docPart>
      <w:docPartPr>
        <w:name w:val="0A181EB6F6C3475BB7941F712E288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C8C62-5F82-4ABE-B348-C4CB25839BEA}"/>
      </w:docPartPr>
      <w:docPartBody>
        <w:p w:rsidR="00B07009" w:rsidRDefault="009C5998" w:rsidP="009C5998">
          <w:pPr>
            <w:pStyle w:val="0A181EB6F6C3475BB7941F712E288628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3FE34D4158364B72A5F4C8BC16126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E74E2-DFFF-4B78-92CD-7C96EEBE0822}"/>
      </w:docPartPr>
      <w:docPartBody>
        <w:p w:rsidR="00B07009" w:rsidRDefault="009C5998" w:rsidP="009C5998">
          <w:pPr>
            <w:pStyle w:val="3FE34D4158364B72A5F4C8BC161266C1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07ABF24CEA624D539B5CB37267467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C6663-550D-4B18-AE48-13BD32460258}"/>
      </w:docPartPr>
      <w:docPartBody>
        <w:p w:rsidR="00B07009" w:rsidRDefault="009C5998" w:rsidP="009C5998">
          <w:pPr>
            <w:pStyle w:val="07ABF24CEA624D539B5CB37267467387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998"/>
    <w:rsid w:val="0001466E"/>
    <w:rsid w:val="001C2676"/>
    <w:rsid w:val="00223150"/>
    <w:rsid w:val="00475A5A"/>
    <w:rsid w:val="005C33F3"/>
    <w:rsid w:val="006469C2"/>
    <w:rsid w:val="0070420B"/>
    <w:rsid w:val="00875847"/>
    <w:rsid w:val="008B0DEE"/>
    <w:rsid w:val="009C5998"/>
    <w:rsid w:val="00B07009"/>
    <w:rsid w:val="00B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D6E7DCFE4D42D8963E770D7F549333">
    <w:name w:val="4DD6E7DCFE4D42D8963E770D7F549333"/>
  </w:style>
  <w:style w:type="paragraph" w:customStyle="1" w:styleId="88306724484244FDB72D8C876E641BAA">
    <w:name w:val="88306724484244FDB72D8C876E641BAA"/>
  </w:style>
  <w:style w:type="paragraph" w:customStyle="1" w:styleId="A2ED38A4B48241A1A7D531618F1C4B98">
    <w:name w:val="A2ED38A4B48241A1A7D531618F1C4B98"/>
  </w:style>
  <w:style w:type="paragraph" w:customStyle="1" w:styleId="DD2873F877B145818C08DDDA9903BAEC">
    <w:name w:val="DD2873F877B145818C08DDDA9903BAEC"/>
  </w:style>
  <w:style w:type="paragraph" w:customStyle="1" w:styleId="54CEA410EE67449C80201DE19EA571B2">
    <w:name w:val="54CEA410EE67449C80201DE19EA571B2"/>
  </w:style>
  <w:style w:type="paragraph" w:customStyle="1" w:styleId="AA3CA6692FDF4BE9BBEE0A0FD2064995">
    <w:name w:val="AA3CA6692FDF4BE9BBEE0A0FD2064995"/>
  </w:style>
  <w:style w:type="paragraph" w:customStyle="1" w:styleId="31E386445ACC4080B2BBD18E1E445174">
    <w:name w:val="31E386445ACC4080B2BBD18E1E445174"/>
  </w:style>
  <w:style w:type="paragraph" w:customStyle="1" w:styleId="759B093DDFF94CCCAD3238DB060231E1">
    <w:name w:val="759B093DDFF94CCCAD3238DB060231E1"/>
  </w:style>
  <w:style w:type="paragraph" w:customStyle="1" w:styleId="61AEF4FFB15C4138BE20E7004776983C">
    <w:name w:val="61AEF4FFB15C4138BE20E7004776983C"/>
  </w:style>
  <w:style w:type="paragraph" w:customStyle="1" w:styleId="D242509CF14943EEA9121E21076D89D5">
    <w:name w:val="D242509CF14943EEA9121E21076D89D5"/>
  </w:style>
  <w:style w:type="paragraph" w:customStyle="1" w:styleId="70BBF3E0E0434EC29D3037855ABD76BD">
    <w:name w:val="70BBF3E0E0434EC29D3037855ABD76BD"/>
  </w:style>
  <w:style w:type="paragraph" w:customStyle="1" w:styleId="EC7537CA35B64612861F76DC7F7BAC74">
    <w:name w:val="EC7537CA35B64612861F76DC7F7BAC74"/>
  </w:style>
  <w:style w:type="paragraph" w:customStyle="1" w:styleId="EF3C299060C74C0F931752C82D7201A7">
    <w:name w:val="EF3C299060C74C0F931752C82D7201A7"/>
  </w:style>
  <w:style w:type="paragraph" w:customStyle="1" w:styleId="3168B179F6EC408197D949A0050A4225">
    <w:name w:val="3168B179F6EC408197D949A0050A4225"/>
  </w:style>
  <w:style w:type="paragraph" w:customStyle="1" w:styleId="7E556C68B6284C02A429900CB598D4E3">
    <w:name w:val="7E556C68B6284C02A429900CB598D4E3"/>
  </w:style>
  <w:style w:type="paragraph" w:customStyle="1" w:styleId="C564AE655363423E9035C5F199D54DBC">
    <w:name w:val="C564AE655363423E9035C5F199D54DBC"/>
  </w:style>
  <w:style w:type="paragraph" w:customStyle="1" w:styleId="F41B77DEFFBB4180B8E2F6951CF5D385">
    <w:name w:val="F41B77DEFFBB4180B8E2F6951CF5D385"/>
  </w:style>
  <w:style w:type="paragraph" w:customStyle="1" w:styleId="ABBE230E98C947B8A422ADEA22E268C9">
    <w:name w:val="ABBE230E98C947B8A422ADEA22E268C9"/>
  </w:style>
  <w:style w:type="paragraph" w:customStyle="1" w:styleId="96CB48C637B74F9CBA52B0125EC01172">
    <w:name w:val="96CB48C637B74F9CBA52B0125EC01172"/>
  </w:style>
  <w:style w:type="paragraph" w:customStyle="1" w:styleId="D7C963D66C7D4A93A2D2E0D797D2D66E">
    <w:name w:val="D7C963D66C7D4A93A2D2E0D797D2D66E"/>
  </w:style>
  <w:style w:type="paragraph" w:customStyle="1" w:styleId="75BAC81C49204219B4CBE087E1EEC5CB">
    <w:name w:val="75BAC81C49204219B4CBE087E1EEC5CB"/>
  </w:style>
  <w:style w:type="paragraph" w:customStyle="1" w:styleId="CE20F902651341C6B9ED66660D1B551A">
    <w:name w:val="CE20F902651341C6B9ED66660D1B551A"/>
  </w:style>
  <w:style w:type="paragraph" w:customStyle="1" w:styleId="5DA4FEAD208E440CBB8E29FC6A753D01">
    <w:name w:val="5DA4FEAD208E440CBB8E29FC6A753D01"/>
  </w:style>
  <w:style w:type="paragraph" w:customStyle="1" w:styleId="4076EC67F415492DBEDDE3CCD5A6C791">
    <w:name w:val="4076EC67F415492DBEDDE3CCD5A6C791"/>
  </w:style>
  <w:style w:type="paragraph" w:customStyle="1" w:styleId="1F79F80A98A14268A0FE0442E1231A74">
    <w:name w:val="1F79F80A98A14268A0FE0442E1231A74"/>
  </w:style>
  <w:style w:type="paragraph" w:customStyle="1" w:styleId="CD36EB4A285E4030B3E2334BEA853C0A">
    <w:name w:val="CD36EB4A285E4030B3E2334BEA853C0A"/>
  </w:style>
  <w:style w:type="paragraph" w:customStyle="1" w:styleId="EA2B080C46274A38ACA7EAF943616618">
    <w:name w:val="EA2B080C46274A38ACA7EAF943616618"/>
  </w:style>
  <w:style w:type="paragraph" w:customStyle="1" w:styleId="B6CC1984BDE6410CBC98A679F69B0ECA">
    <w:name w:val="B6CC1984BDE6410CBC98A679F69B0ECA"/>
  </w:style>
  <w:style w:type="paragraph" w:customStyle="1" w:styleId="BD5E1F303BE64E1DBF2555E3053ABE6C">
    <w:name w:val="BD5E1F303BE64E1DBF2555E3053ABE6C"/>
  </w:style>
  <w:style w:type="paragraph" w:customStyle="1" w:styleId="009E2F631DC8401D90C7E95A2C16B07F">
    <w:name w:val="009E2F631DC8401D90C7E95A2C16B07F"/>
  </w:style>
  <w:style w:type="paragraph" w:customStyle="1" w:styleId="85B15C2D316F4462A08BBAB8AE7AC007">
    <w:name w:val="85B15C2D316F4462A08BBAB8AE7AC007"/>
  </w:style>
  <w:style w:type="paragraph" w:customStyle="1" w:styleId="EE7AA6F21A1B487495858E3EEC8276AD">
    <w:name w:val="EE7AA6F21A1B487495858E3EEC8276AD"/>
    <w:rsid w:val="009C5998"/>
  </w:style>
  <w:style w:type="paragraph" w:customStyle="1" w:styleId="D73C7004F5DD4E90ADA4B201E602415E">
    <w:name w:val="D73C7004F5DD4E90ADA4B201E602415E"/>
    <w:rsid w:val="009C5998"/>
  </w:style>
  <w:style w:type="paragraph" w:customStyle="1" w:styleId="98C4D932EA66442D9FAD6F6C4723E443">
    <w:name w:val="98C4D932EA66442D9FAD6F6C4723E443"/>
    <w:rsid w:val="009C5998"/>
  </w:style>
  <w:style w:type="paragraph" w:customStyle="1" w:styleId="0A181EB6F6C3475BB7941F712E288628">
    <w:name w:val="0A181EB6F6C3475BB7941F712E288628"/>
    <w:rsid w:val="009C5998"/>
  </w:style>
  <w:style w:type="paragraph" w:customStyle="1" w:styleId="3FE34D4158364B72A5F4C8BC161266C1">
    <w:name w:val="3FE34D4158364B72A5F4C8BC161266C1"/>
    <w:rsid w:val="009C5998"/>
  </w:style>
  <w:style w:type="paragraph" w:customStyle="1" w:styleId="07ABF24CEA624D539B5CB37267467387">
    <w:name w:val="07ABF24CEA624D539B5CB37267467387"/>
    <w:rsid w:val="009C5998"/>
  </w:style>
  <w:style w:type="paragraph" w:customStyle="1" w:styleId="6124638D33354E018F53317D246A6242">
    <w:name w:val="6124638D33354E018F53317D246A6242"/>
    <w:rsid w:val="005C33F3"/>
    <w:rPr>
      <w:lang w:val="en-PK" w:eastAsia="en-P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03370392528</CompanyPhone>
  <CompanyFax>osama muneer</CompanyFax>
  <CompanyEmail>osamamuneer131@gmail.com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122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industrial &amp; Manufacturing engineer</dc:subject>
  <dc:creator>club</dc:creator>
  <cp:keywords/>
  <dc:description/>
  <cp:lastModifiedBy>Osama Muneer</cp:lastModifiedBy>
  <cp:revision>12</cp:revision>
  <dcterms:created xsi:type="dcterms:W3CDTF">2018-08-04T08:19:00Z</dcterms:created>
  <dcterms:modified xsi:type="dcterms:W3CDTF">2018-09-19T08:48:00Z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