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914" w:rsidRDefault="00DC239D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35A32ABEAA474777BB5F95E006FBD25E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5D787D">
            <w:t xml:space="preserve">House 7 , </w:t>
          </w:r>
          <w:r w:rsidR="004E37B3">
            <w:t>St</w:t>
          </w:r>
          <w:r w:rsidR="005D787D">
            <w:t xml:space="preserve">reet </w:t>
          </w:r>
          <w:r w:rsidR="00F52C85">
            <w:t>22 Qureshi street  Malik  P</w:t>
          </w:r>
          <w:r w:rsidR="004E37B3">
            <w:t>ark Bilal G</w:t>
          </w:r>
          <w:r w:rsidR="00416F08">
            <w:t>unj,</w:t>
          </w:r>
        </w:sdtContent>
      </w:sdt>
    </w:p>
    <w:sdt>
      <w:sdtPr>
        <w:alias w:val="Category"/>
        <w:tag w:val=""/>
        <w:id w:val="1543715586"/>
        <w:placeholder>
          <w:docPart w:val="EFE570190DA74496B46E0216E216EC9B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6C5914" w:rsidRDefault="00416F08">
          <w:pPr>
            <w:pStyle w:val="ContactInfo"/>
          </w:pPr>
          <w:r>
            <w:t>Lahore, Pakistan</w:t>
          </w:r>
        </w:p>
      </w:sdtContent>
    </w:sdt>
    <w:p w:rsidR="006C5914" w:rsidRDefault="00DC239D">
      <w:pPr>
        <w:pStyle w:val="ContactInfo"/>
      </w:pPr>
      <w:sdt>
        <w:sdtPr>
          <w:alias w:val="Telephone"/>
          <w:tag w:val="Telephone"/>
          <w:id w:val="599758962"/>
          <w:placeholder>
            <w:docPart w:val="84B5F52F598742CBBB09358DE0B24464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4E37B3">
            <w:t>03055073107</w:t>
          </w:r>
          <w:r w:rsidR="00416F08">
            <w:t xml:space="preserve"> </w:t>
          </w:r>
        </w:sdtContent>
      </w:sdt>
    </w:p>
    <w:sdt>
      <w:sdtPr>
        <w:alias w:val="Website"/>
        <w:tag w:val="Website"/>
        <w:id w:val="48967594"/>
        <w:placeholder>
          <w:docPart w:val="88805E8FE86C4A09B4ADD53C580CE367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6C5914" w:rsidRDefault="004E37B3">
          <w:pPr>
            <w:pStyle w:val="ContactInfo"/>
          </w:pPr>
          <w:r>
            <w:t>03225852445</w:t>
          </w:r>
        </w:p>
      </w:sdtContent>
    </w:sdt>
    <w:sdt>
      <w:sdtPr>
        <w:rPr>
          <w:rStyle w:val="Emphasis"/>
          <w:u w:val="single"/>
        </w:rPr>
        <w:alias w:val="Email"/>
        <w:tag w:val=""/>
        <w:id w:val="1889536063"/>
        <w:placeholder>
          <w:docPart w:val="4388202953A64CABA68FFF956B04A867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6C5914" w:rsidRPr="005D787D" w:rsidRDefault="004E37B3">
          <w:pPr>
            <w:pStyle w:val="ContactInfo"/>
            <w:rPr>
              <w:rStyle w:val="Emphasis"/>
              <w:u w:val="single"/>
            </w:rPr>
          </w:pPr>
          <w:r w:rsidRPr="005D787D">
            <w:rPr>
              <w:rStyle w:val="Emphasis"/>
              <w:u w:val="single"/>
            </w:rPr>
            <w:t>ameer29101997@gmail.com</w:t>
          </w:r>
        </w:p>
      </w:sdtContent>
    </w:sdt>
    <w:p w:rsidR="006C5914" w:rsidRPr="005C018C" w:rsidRDefault="00DC239D" w:rsidP="00515432">
      <w:pPr>
        <w:pStyle w:val="Name"/>
        <w:pBdr>
          <w:bottom w:val="single" w:sz="4" w:space="1" w:color="7E97AD" w:themeColor="accent1"/>
        </w:pBdr>
        <w:ind w:left="0"/>
        <w:rPr>
          <w:color w:val="FF0000"/>
        </w:rPr>
      </w:pPr>
      <w:sdt>
        <w:sdtPr>
          <w:alias w:val="Your Name"/>
          <w:tag w:val=""/>
          <w:id w:val="1197042864"/>
          <w:placeholder>
            <w:docPart w:val="C87C609A967146429833ABE00AF55E7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E37B3" w:rsidRPr="005C018C">
            <w:t>mUHAMMAD AMEER HAMZA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6C5914">
        <w:tc>
          <w:tcPr>
            <w:tcW w:w="1778" w:type="dxa"/>
          </w:tcPr>
          <w:p w:rsidR="006C5914" w:rsidRDefault="00416F08" w:rsidP="00416F08">
            <w:pPr>
              <w:pStyle w:val="Heading1"/>
              <w:jc w:val="left"/>
            </w:pPr>
            <w:r>
              <w:t xml:space="preserve">                 </w:t>
            </w:r>
            <w:r w:rsidR="001A1711">
              <w:t>Objective</w:t>
            </w:r>
          </w:p>
        </w:tc>
        <w:tc>
          <w:tcPr>
            <w:tcW w:w="472" w:type="dxa"/>
          </w:tcPr>
          <w:p w:rsidR="006C5914" w:rsidRDefault="006C5914"/>
        </w:tc>
        <w:tc>
          <w:tcPr>
            <w:tcW w:w="7830" w:type="dxa"/>
          </w:tcPr>
          <w:p w:rsidR="006C5914" w:rsidRDefault="00416F08" w:rsidP="00071037">
            <w:pPr>
              <w:pStyle w:val="ResumeText"/>
            </w:pPr>
            <w:r>
              <w:t>To learn new things  &amp;</w:t>
            </w:r>
            <w:r w:rsidR="00B55AB7">
              <w:t xml:space="preserve"> </w:t>
            </w:r>
            <w:r>
              <w:t xml:space="preserve"> to work honestly </w:t>
            </w:r>
            <w:r w:rsidR="00637C8C">
              <w:t>.</w:t>
            </w:r>
          </w:p>
        </w:tc>
      </w:tr>
      <w:tr w:rsidR="006C5914" w:rsidTr="00B216A3">
        <w:trPr>
          <w:trHeight w:val="323"/>
        </w:trPr>
        <w:tc>
          <w:tcPr>
            <w:tcW w:w="1778" w:type="dxa"/>
          </w:tcPr>
          <w:p w:rsidR="006C5914" w:rsidRDefault="001A1711">
            <w:pPr>
              <w:pStyle w:val="Heading1"/>
            </w:pPr>
            <w:r>
              <w:t>Skills &amp; Abilities</w:t>
            </w:r>
          </w:p>
        </w:tc>
        <w:tc>
          <w:tcPr>
            <w:tcW w:w="472" w:type="dxa"/>
          </w:tcPr>
          <w:p w:rsidR="006C5914" w:rsidRDefault="006C5914"/>
        </w:tc>
        <w:tc>
          <w:tcPr>
            <w:tcW w:w="7830" w:type="dxa"/>
          </w:tcPr>
          <w:p w:rsidR="006C5914" w:rsidRDefault="00A00316" w:rsidP="004E37B3">
            <w:pPr>
              <w:pStyle w:val="ResumeText"/>
            </w:pPr>
            <w:r>
              <w:t xml:space="preserve">Good communication skills , knowledge , </w:t>
            </w:r>
            <w:r w:rsidR="00416F08">
              <w:t>task completing abilit</w:t>
            </w:r>
            <w:r w:rsidR="005D787D">
              <w:t>ies .</w:t>
            </w:r>
          </w:p>
        </w:tc>
      </w:tr>
      <w:tr w:rsidR="006C5914" w:rsidTr="00B216A3">
        <w:trPr>
          <w:trHeight w:val="1133"/>
        </w:trPr>
        <w:tc>
          <w:tcPr>
            <w:tcW w:w="1778" w:type="dxa"/>
          </w:tcPr>
          <w:p w:rsidR="006C5914" w:rsidRDefault="001A1711">
            <w:pPr>
              <w:pStyle w:val="Heading1"/>
            </w:pPr>
            <w:r>
              <w:t>Experience</w:t>
            </w:r>
          </w:p>
        </w:tc>
        <w:tc>
          <w:tcPr>
            <w:tcW w:w="472" w:type="dxa"/>
          </w:tcPr>
          <w:p w:rsidR="006C5914" w:rsidRDefault="006C5914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BA4BD37CFEEE46DA8215465A17301A12"/>
                  </w:placeholder>
                  <w15:color w:val="C0C0C0"/>
                  <w15:repeatingSectionItem/>
                </w:sdtPr>
                <w:sdtEndPr/>
                <w:sdtContent>
                  <w:p w:rsidR="00B54D5A" w:rsidRDefault="00A00316" w:rsidP="00B54D5A">
                    <w:pPr>
                      <w:pStyle w:val="Heading2"/>
                    </w:pPr>
                    <w:r>
                      <w:t xml:space="preserve">sALES </w:t>
                    </w:r>
                    <w:r w:rsidR="00637C8C">
                      <w:t>REPRESENTATIVE,</w:t>
                    </w:r>
                    <w:r>
                      <w:t xml:space="preserve"> STATE LIFE INSURANCE CORPORATION </w:t>
                    </w:r>
                  </w:p>
                  <w:p w:rsidR="006C5914" w:rsidRPr="00B54D5A" w:rsidRDefault="00A456A8" w:rsidP="00B54D5A">
                    <w:pPr>
                      <w:pStyle w:val="Heading2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[ From June 2016</w:t>
                    </w:r>
                    <w:r w:rsidR="00A00316" w:rsidRPr="00B54D5A">
                      <w:rPr>
                        <w:b w:val="0"/>
                      </w:rPr>
                      <w:t xml:space="preserve"> to </w:t>
                    </w:r>
                    <w:r w:rsidR="00637C8C" w:rsidRPr="00B54D5A">
                      <w:rPr>
                        <w:b w:val="0"/>
                      </w:rPr>
                      <w:t>continue]</w:t>
                    </w:r>
                  </w:p>
                  <w:p w:rsidR="006C5914" w:rsidRDefault="00A00316" w:rsidP="00B54D5A">
                    <w:r>
                      <w:t xml:space="preserve">I am acting as a </w:t>
                    </w:r>
                    <w:r w:rsidRPr="00515432">
                      <w:rPr>
                        <w:u w:val="single"/>
                      </w:rPr>
                      <w:t>Policy Guider</w:t>
                    </w:r>
                    <w:r>
                      <w:t xml:space="preserve"> there.</w:t>
                    </w:r>
                  </w:p>
                </w:sdtContent>
              </w:sdt>
            </w:sdtContent>
          </w:sdt>
        </w:tc>
      </w:tr>
      <w:tr w:rsidR="006C5914" w:rsidTr="00B216A3">
        <w:trPr>
          <w:trHeight w:val="3563"/>
        </w:trPr>
        <w:tc>
          <w:tcPr>
            <w:tcW w:w="1778" w:type="dxa"/>
          </w:tcPr>
          <w:p w:rsidR="006C5914" w:rsidRDefault="001A1711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:rsidR="006C5914" w:rsidRDefault="006C5914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BA4BD37CFEEE46DA8215465A17301A12"/>
                  </w:placeholder>
                  <w15:repeatingSectionItem/>
                </w:sdtPr>
                <w:sdtEndPr/>
                <w:sdtContent>
                  <w:p w:rsidR="004E37B3" w:rsidRDefault="004E37B3" w:rsidP="004E37B3">
                    <w:pPr>
                      <w:pStyle w:val="Heading2"/>
                    </w:pPr>
                    <w:r>
                      <w:t>Bs</w:t>
                    </w:r>
                    <w:r w:rsidR="00B55AB7">
                      <w:t>C CHEMCIAL ENGINEERING (2016-2020</w:t>
                    </w:r>
                    <w:r>
                      <w:t xml:space="preserve">) </w:t>
                    </w:r>
                  </w:p>
                  <w:p w:rsidR="004E37B3" w:rsidRPr="00515432" w:rsidRDefault="004E37B3" w:rsidP="004E37B3">
                    <w:pPr>
                      <w:rPr>
                        <w:u w:val="single"/>
                      </w:rPr>
                    </w:pPr>
                    <w:r w:rsidRPr="00515432">
                      <w:rPr>
                        <w:u w:val="single"/>
                      </w:rPr>
                      <w:t xml:space="preserve">ICET University of </w:t>
                    </w:r>
                    <w:r w:rsidR="00637C8C" w:rsidRPr="00515432">
                      <w:rPr>
                        <w:u w:val="single"/>
                      </w:rPr>
                      <w:t>the</w:t>
                    </w:r>
                    <w:r w:rsidRPr="00515432">
                      <w:rPr>
                        <w:u w:val="single"/>
                      </w:rPr>
                      <w:t xml:space="preserve"> Punjab, Lahore,</w:t>
                    </w:r>
                    <w:r w:rsidR="00416F08" w:rsidRPr="00515432">
                      <w:rPr>
                        <w:u w:val="single"/>
                      </w:rPr>
                      <w:t xml:space="preserve"> </w:t>
                    </w:r>
                    <w:r w:rsidRPr="00515432">
                      <w:rPr>
                        <w:u w:val="single"/>
                      </w:rPr>
                      <w:t>Pakistan</w:t>
                    </w:r>
                    <w:r w:rsidR="00416F08" w:rsidRPr="00515432">
                      <w:rPr>
                        <w:u w:val="single"/>
                      </w:rPr>
                      <w:t>.</w:t>
                    </w:r>
                  </w:p>
                  <w:p w:rsidR="004E37B3" w:rsidRPr="004E37B3" w:rsidRDefault="004E37B3" w:rsidP="004E37B3">
                    <w:r>
                      <w:t>My CGPA up to 3</w:t>
                    </w:r>
                    <w:r>
                      <w:rPr>
                        <w:vertAlign w:val="superscript"/>
                      </w:rPr>
                      <w:t xml:space="preserve">rd </w:t>
                    </w:r>
                    <w:r>
                      <w:t xml:space="preserve">Semester is </w:t>
                    </w:r>
                    <w:r w:rsidRPr="00515432">
                      <w:rPr>
                        <w:b/>
                      </w:rPr>
                      <w:t>3.64</w:t>
                    </w:r>
                    <w:r>
                      <w:t xml:space="preserve">.  I am acting as Class representative there as well.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509805021"/>
                  <w:placeholder>
                    <w:docPart w:val="172BEDA564BA404FB2FACB45459CF6EE"/>
                  </w:placeholder>
                  <w15:repeatingSectionItem/>
                </w:sdtPr>
                <w:sdtEndPr/>
                <w:sdtContent>
                  <w:p w:rsidR="004E37B3" w:rsidRDefault="004E37B3" w:rsidP="004E37B3">
                    <w:pPr>
                      <w:pStyle w:val="Heading2"/>
                    </w:pPr>
                    <w:r>
                      <w:t xml:space="preserve">fSC (PRE </w:t>
                    </w:r>
                    <w:r w:rsidR="00637C8C">
                      <w:t>ENGINEERING)</w:t>
                    </w:r>
                    <w:r w:rsidR="00B55AB7">
                      <w:t xml:space="preserve"> (2014</w:t>
                    </w:r>
                    <w:r w:rsidR="00A456A8">
                      <w:t>-2016)</w:t>
                    </w:r>
                  </w:p>
                  <w:p w:rsidR="004E37B3" w:rsidRPr="004E37B3" w:rsidRDefault="004E37B3" w:rsidP="004E37B3">
                    <w:r w:rsidRPr="00515432">
                      <w:rPr>
                        <w:u w:val="single"/>
                      </w:rPr>
                      <w:t>PUNJAB GROUP</w:t>
                    </w:r>
                    <w:r w:rsidR="00416F08" w:rsidRPr="00515432">
                      <w:rPr>
                        <w:u w:val="single"/>
                      </w:rPr>
                      <w:t xml:space="preserve"> OF </w:t>
                    </w:r>
                    <w:r w:rsidR="00637C8C" w:rsidRPr="00515432">
                      <w:rPr>
                        <w:u w:val="single"/>
                      </w:rPr>
                      <w:t>COLLEDGES Campus</w:t>
                    </w:r>
                    <w:r w:rsidR="00416F08" w:rsidRPr="00515432">
                      <w:rPr>
                        <w:u w:val="single"/>
                      </w:rPr>
                      <w:t xml:space="preserve"> 8 </w:t>
                    </w:r>
                    <w:r w:rsidR="00637C8C" w:rsidRPr="00515432">
                      <w:rPr>
                        <w:u w:val="single"/>
                      </w:rPr>
                      <w:t>Lahore</w:t>
                    </w:r>
                    <w:r w:rsidR="00416F08" w:rsidRPr="00515432">
                      <w:rPr>
                        <w:u w:val="single"/>
                      </w:rPr>
                      <w:t>, P</w:t>
                    </w:r>
                    <w:r w:rsidRPr="00515432">
                      <w:rPr>
                        <w:u w:val="single"/>
                      </w:rPr>
                      <w:t>akistan</w:t>
                    </w:r>
                    <w:r w:rsidR="00416F08">
                      <w:t>.</w:t>
                    </w:r>
                  </w:p>
                  <w:p w:rsidR="004E37B3" w:rsidRDefault="004E37B3" w:rsidP="004E37B3">
                    <w:r>
                      <w:t xml:space="preserve">I got </w:t>
                    </w:r>
                    <w:r w:rsidRPr="004E37B3">
                      <w:rPr>
                        <w:b/>
                        <w:u w:val="single"/>
                      </w:rPr>
                      <w:t>85%</w:t>
                    </w:r>
                    <w:r>
                      <w:t xml:space="preserve"> marks in my Intermediate Exams </w:t>
                    </w:r>
                    <w:r w:rsidR="00416F08">
                      <w:t>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163893952"/>
                  <w:placeholder>
                    <w:docPart w:val="DFCCB99A83EA4D0689944ED9E0905613"/>
                  </w:placeholder>
                  <w15:repeatingSectionItem/>
                </w:sdtPr>
                <w:sdtEndPr/>
                <w:sdtContent>
                  <w:p w:rsidR="004E37B3" w:rsidRPr="004E37B3" w:rsidRDefault="004E37B3" w:rsidP="004E37B3">
                    <w:pPr>
                      <w:pStyle w:val="Heading2"/>
                    </w:pPr>
                    <w:r>
                      <w:t xml:space="preserve">matric (science </w:t>
                    </w:r>
                    <w:r w:rsidR="00637C8C">
                      <w:t>GROUP)</w:t>
                    </w:r>
                    <w:r w:rsidR="00A456A8">
                      <w:t xml:space="preserve"> (2012-2014)</w:t>
                    </w:r>
                  </w:p>
                  <w:p w:rsidR="004E37B3" w:rsidRPr="00515432" w:rsidRDefault="004E37B3" w:rsidP="004E37B3">
                    <w:pPr>
                      <w:rPr>
                        <w:u w:val="single"/>
                      </w:rPr>
                    </w:pPr>
                    <w:r w:rsidRPr="00515432">
                      <w:rPr>
                        <w:u w:val="single"/>
                      </w:rPr>
                      <w:t>Government Central Model School Rattigan Road Lahore</w:t>
                    </w:r>
                    <w:r w:rsidR="00416F08" w:rsidRPr="00515432">
                      <w:rPr>
                        <w:u w:val="single"/>
                      </w:rPr>
                      <w:t>, Pakistan.</w:t>
                    </w:r>
                  </w:p>
                  <w:p w:rsidR="006C5914" w:rsidRDefault="004E37B3" w:rsidP="004E37B3">
                    <w:r>
                      <w:t xml:space="preserve">I got </w:t>
                    </w:r>
                    <w:r w:rsidRPr="004E37B3">
                      <w:rPr>
                        <w:b/>
                        <w:u w:val="single"/>
                      </w:rPr>
                      <w:t>89%</w:t>
                    </w:r>
                    <w:r>
                      <w:t xml:space="preserve"> marks in my Matriculation Exams </w:t>
                    </w:r>
                    <w:r w:rsidR="00416F08">
                      <w:t>.</w:t>
                    </w:r>
                  </w:p>
                </w:sdtContent>
              </w:sdt>
            </w:sdtContent>
          </w:sdt>
        </w:tc>
      </w:tr>
      <w:tr w:rsidR="006C5914" w:rsidTr="00B216A3">
        <w:trPr>
          <w:trHeight w:val="926"/>
        </w:trPr>
        <w:tc>
          <w:tcPr>
            <w:tcW w:w="1778" w:type="dxa"/>
          </w:tcPr>
          <w:p w:rsidR="006C5914" w:rsidRDefault="001A1711">
            <w:pPr>
              <w:pStyle w:val="Heading1"/>
            </w:pPr>
            <w:r>
              <w:t>Communication</w:t>
            </w:r>
          </w:p>
        </w:tc>
        <w:tc>
          <w:tcPr>
            <w:tcW w:w="472" w:type="dxa"/>
          </w:tcPr>
          <w:p w:rsidR="006C5914" w:rsidRDefault="006C5914"/>
        </w:tc>
        <w:tc>
          <w:tcPr>
            <w:tcW w:w="7830" w:type="dxa"/>
          </w:tcPr>
          <w:p w:rsidR="00A00316" w:rsidRDefault="00A00316" w:rsidP="00A00316">
            <w:pPr>
              <w:pStyle w:val="Heading2"/>
            </w:pPr>
            <w:r>
              <w:t xml:space="preserve">workshops </w:t>
            </w:r>
            <w:r w:rsidR="00637C8C">
              <w:t>(PAKISTAN</w:t>
            </w:r>
            <w:r>
              <w:t xml:space="preserve"> </w:t>
            </w:r>
            <w:r w:rsidR="00637C8C">
              <w:t>engineering COUNSEL)</w:t>
            </w:r>
          </w:p>
          <w:p w:rsidR="006C5914" w:rsidRDefault="00A00316" w:rsidP="00515432">
            <w:r>
              <w:t>I got certificate of</w:t>
            </w:r>
            <w:r w:rsidR="00A456A8">
              <w:t xml:space="preserve"> </w:t>
            </w:r>
            <w:r>
              <w:t xml:space="preserve"> participating </w:t>
            </w:r>
            <w:r w:rsidR="00A456A8">
              <w:t xml:space="preserve">in </w:t>
            </w:r>
            <w:r>
              <w:t>the workshop about Communi</w:t>
            </w:r>
            <w:r w:rsidR="005E4F8D">
              <w:t>cation Skills held by Pakistan E</w:t>
            </w:r>
            <w:r>
              <w:t xml:space="preserve">ngineering </w:t>
            </w:r>
            <w:r w:rsidR="005E4F8D">
              <w:t>C</w:t>
            </w:r>
            <w:r w:rsidR="00416F08">
              <w:t>ounsel.</w:t>
            </w:r>
          </w:p>
        </w:tc>
      </w:tr>
      <w:tr w:rsidR="006C5914">
        <w:tc>
          <w:tcPr>
            <w:tcW w:w="1778" w:type="dxa"/>
          </w:tcPr>
          <w:p w:rsidR="006C5914" w:rsidRDefault="001A1711">
            <w:pPr>
              <w:pStyle w:val="Heading1"/>
            </w:pPr>
            <w:r>
              <w:t>Leadership</w:t>
            </w:r>
          </w:p>
        </w:tc>
        <w:tc>
          <w:tcPr>
            <w:tcW w:w="472" w:type="dxa"/>
          </w:tcPr>
          <w:p w:rsidR="006C5914" w:rsidRDefault="00F12E9E">
            <w:r>
              <w:t xml:space="preserve"> </w:t>
            </w:r>
          </w:p>
        </w:tc>
        <w:tc>
          <w:tcPr>
            <w:tcW w:w="7830" w:type="dxa"/>
          </w:tcPr>
          <w:p w:rsidR="006C5914" w:rsidRDefault="00A00316" w:rsidP="00A00316">
            <w:pPr>
              <w:pStyle w:val="ResumeText"/>
            </w:pPr>
            <w:r>
              <w:t xml:space="preserve">I am a natural </w:t>
            </w:r>
            <w:r w:rsidR="00637C8C">
              <w:t>leader.</w:t>
            </w:r>
            <w:r>
              <w:t xml:space="preserve"> In school times I am acting </w:t>
            </w:r>
            <w:r w:rsidR="00637C8C">
              <w:t>as proctor</w:t>
            </w:r>
            <w:r>
              <w:t xml:space="preserve"> of my class . Now a days I am acting as Class Representative</w:t>
            </w:r>
            <w:r w:rsidR="005C018C">
              <w:t xml:space="preserve"> </w:t>
            </w:r>
            <w:r>
              <w:t xml:space="preserve"> at </w:t>
            </w:r>
            <w:proofErr w:type="spellStart"/>
            <w:r>
              <w:t>Icet</w:t>
            </w:r>
            <w:proofErr w:type="spellEnd"/>
            <w:r>
              <w:t xml:space="preserve">  Punjab </w:t>
            </w:r>
            <w:r w:rsidR="00416F08">
              <w:t>university.</w:t>
            </w:r>
          </w:p>
        </w:tc>
      </w:tr>
      <w:tr w:rsidR="006C5914" w:rsidTr="00515432">
        <w:trPr>
          <w:trHeight w:val="3"/>
        </w:trPr>
        <w:tc>
          <w:tcPr>
            <w:tcW w:w="1778" w:type="dxa"/>
          </w:tcPr>
          <w:p w:rsidR="006C5914" w:rsidRDefault="00B216A3" w:rsidP="00416F08">
            <w:pPr>
              <w:pStyle w:val="Heading1"/>
              <w:jc w:val="left"/>
            </w:pPr>
            <w:r>
              <w:t xml:space="preserve">AWARDS &amp; </w:t>
            </w:r>
            <w:r w:rsidR="00416F08">
              <w:t>hobbies</w:t>
            </w:r>
          </w:p>
        </w:tc>
        <w:tc>
          <w:tcPr>
            <w:tcW w:w="472" w:type="dxa"/>
          </w:tcPr>
          <w:p w:rsidR="006C5914" w:rsidRDefault="006C5914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BA4BD37CFEEE46DA8215465A17301A12"/>
                  </w:placeholder>
                  <w15:color w:val="C0C0C0"/>
                  <w15:repeatingSectionItem/>
                </w:sdtPr>
                <w:sdtEndPr/>
                <w:sdtContent>
                  <w:p w:rsidR="006C5914" w:rsidRDefault="00B216A3">
                    <w:pPr>
                      <w:pStyle w:val="Heading2"/>
                    </w:pPr>
                    <w:r w:rsidRPr="00B216A3">
                      <w:rPr>
                        <w:rFonts w:eastAsiaTheme="minorEastAsia" w:cstheme="majorHAns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SCHOLARSHIPS</w:t>
                    </w: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, </w:t>
                    </w:r>
                    <w:r w:rsidR="00416F08">
                      <w:t>playing games</w:t>
                    </w:r>
                    <w:r w:rsidR="00B54D5A">
                      <w:t xml:space="preserve"> &amp; industrial tours</w:t>
                    </w:r>
                  </w:p>
                  <w:p w:rsidR="00B54D5A" w:rsidRDefault="00416F08" w:rsidP="00515432">
                    <w:pPr>
                      <w:pStyle w:val="ResumeText"/>
                    </w:pPr>
                    <w:r>
                      <w:t xml:space="preserve">I like physical games like </w:t>
                    </w:r>
                    <w:r w:rsidR="00B54D5A">
                      <w:t>playing badminton</w:t>
                    </w:r>
                    <w:r w:rsidR="00515432">
                      <w:t xml:space="preserve">, Football not </w:t>
                    </w:r>
                    <w:r w:rsidR="00B54D5A">
                      <w:t>computer games</w:t>
                    </w:r>
                    <w:r w:rsidR="00A456A8">
                      <w:t>.</w:t>
                    </w:r>
                  </w:p>
                  <w:p w:rsidR="006C5914" w:rsidRPr="00B55AB7" w:rsidRDefault="00B54D5A" w:rsidP="00B55AB7">
                    <w:pPr>
                      <w:tabs>
                        <w:tab w:val="left" w:pos="2670"/>
                      </w:tabs>
                      <w:spacing w:after="0" w:line="240" w:lineRule="auto"/>
                      <w:rPr>
                        <w:rFonts w:asciiTheme="majorHAnsi" w:eastAsiaTheme="minorEastAsia" w:hAnsiTheme="majorHAnsi"/>
                      </w:rPr>
                    </w:pPr>
                    <w:r>
                      <w:t>I like to go t</w:t>
                    </w:r>
                    <w:r w:rsidR="00071037">
                      <w:t>o different industries and to learn</w:t>
                    </w:r>
                    <w:r>
                      <w:t xml:space="preserve"> things practically. </w:t>
                    </w:r>
                    <w:r w:rsidR="00B216A3">
                      <w:t>I had</w:t>
                    </w:r>
                    <w:r>
                      <w:t xml:space="preserve"> visited Bullah Shah packages industry &amp; Akbari Chemical Industries last year</w:t>
                    </w:r>
                    <w:r w:rsidR="00A456A8">
                      <w:t xml:space="preserve">. I am </w:t>
                    </w:r>
                    <w:r w:rsidR="00B216A3">
                      <w:t xml:space="preserve"> </w:t>
                    </w:r>
                    <w:r w:rsidR="00B216A3" w:rsidRPr="000031AF">
                      <w:rPr>
                        <w:rFonts w:asciiTheme="majorHAnsi" w:eastAsiaTheme="minorEastAsia" w:hAnsiTheme="majorHAnsi"/>
                        <w:b/>
                        <w:sz w:val="24"/>
                        <w:szCs w:val="24"/>
                      </w:rPr>
                      <w:t>PEEF</w:t>
                    </w:r>
                    <w:r w:rsidR="00B216A3">
                      <w:rPr>
                        <w:rFonts w:asciiTheme="majorHAnsi" w:eastAsiaTheme="minorEastAsia" w:hAnsiTheme="majorHAnsi"/>
                      </w:rPr>
                      <w:t xml:space="preserve"> Scholarship holder in Matric, intermediate &amp; bachelors</w:t>
                    </w:r>
                    <w:r w:rsidR="00A456A8">
                      <w:rPr>
                        <w:rFonts w:asciiTheme="majorHAnsi" w:eastAsiaTheme="minorEastAsia" w:hAnsiTheme="majorHAnsi"/>
                      </w:rPr>
                      <w:t xml:space="preserve"> &amp; I  p</w:t>
                    </w:r>
                    <w:r w:rsidR="00B216A3">
                      <w:rPr>
                        <w:rFonts w:asciiTheme="majorHAnsi" w:eastAsiaTheme="minorEastAsia" w:hAnsiTheme="majorHAnsi"/>
                      </w:rPr>
                      <w:t xml:space="preserve">articipate in </w:t>
                    </w:r>
                    <w:r w:rsidR="00B216A3" w:rsidRPr="000031AF">
                      <w:rPr>
                        <w:rFonts w:asciiTheme="majorHAnsi" w:eastAsiaTheme="minorEastAsia" w:hAnsiTheme="majorHAnsi"/>
                        <w:b/>
                        <w:sz w:val="24"/>
                        <w:szCs w:val="24"/>
                      </w:rPr>
                      <w:t>WORLD LARGEST HUMAN FLAG</w:t>
                    </w:r>
                    <w:r w:rsidR="005E4F8D">
                      <w:rPr>
                        <w:rFonts w:asciiTheme="majorHAnsi" w:eastAsiaTheme="minorEastAsia" w:hAnsiTheme="majorHAnsi"/>
                        <w:b/>
                      </w:rPr>
                      <w:t xml:space="preserve"> RECORD</w:t>
                    </w:r>
                    <w:r w:rsidR="00B216A3">
                      <w:rPr>
                        <w:rFonts w:asciiTheme="majorHAnsi" w:eastAsiaTheme="minorEastAsia" w:hAnsiTheme="majorHAnsi"/>
                      </w:rPr>
                      <w:t xml:space="preserve"> by Cheif Minister youth program</w:t>
                    </w:r>
                  </w:p>
                  <w:bookmarkStart w:id="0" w:name="_GoBack" w:displacedByCustomXml="next"/>
                  <w:bookmarkEnd w:id="0" w:displacedByCustomXml="next"/>
                </w:sdtContent>
              </w:sdt>
            </w:sdtContent>
          </w:sdt>
        </w:tc>
      </w:tr>
    </w:tbl>
    <w:p w:rsidR="006C5914" w:rsidRDefault="006C5914"/>
    <w:sectPr w:rsidR="006C5914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B9C" w:rsidRDefault="003A2B9C">
      <w:pPr>
        <w:spacing w:before="0" w:after="0" w:line="240" w:lineRule="auto"/>
      </w:pPr>
      <w:r>
        <w:separator/>
      </w:r>
    </w:p>
  </w:endnote>
  <w:endnote w:type="continuationSeparator" w:id="0">
    <w:p w:rsidR="003A2B9C" w:rsidRDefault="003A2B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914" w:rsidRDefault="001A1711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C018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B9C" w:rsidRDefault="003A2B9C">
      <w:pPr>
        <w:spacing w:before="0" w:after="0" w:line="240" w:lineRule="auto"/>
      </w:pPr>
      <w:r>
        <w:separator/>
      </w:r>
    </w:p>
  </w:footnote>
  <w:footnote w:type="continuationSeparator" w:id="0">
    <w:p w:rsidR="003A2B9C" w:rsidRDefault="003A2B9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B3"/>
    <w:rsid w:val="00071037"/>
    <w:rsid w:val="000C12C0"/>
    <w:rsid w:val="001A1711"/>
    <w:rsid w:val="003A2B9C"/>
    <w:rsid w:val="00416F08"/>
    <w:rsid w:val="004E37B3"/>
    <w:rsid w:val="00515432"/>
    <w:rsid w:val="005C018C"/>
    <w:rsid w:val="005D787D"/>
    <w:rsid w:val="005E4F8D"/>
    <w:rsid w:val="00637C8C"/>
    <w:rsid w:val="006C5914"/>
    <w:rsid w:val="00A00316"/>
    <w:rsid w:val="00A456A8"/>
    <w:rsid w:val="00B216A3"/>
    <w:rsid w:val="00B54D5A"/>
    <w:rsid w:val="00B55AB7"/>
    <w:rsid w:val="00DC239D"/>
    <w:rsid w:val="00DF2B4C"/>
    <w:rsid w:val="00F12E9E"/>
    <w:rsid w:val="00F5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7AA9335"/>
  <w15:chartTrackingRefBased/>
  <w15:docId w15:val="{31103D6A-B7C6-4553-B630-958A2D37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2C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2C0"/>
    <w:rPr>
      <w:rFonts w:ascii="Segoe UI" w:hAnsi="Segoe UI" w:cs="Segoe U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A32ABEAA474777BB5F95E006FBD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6DC26-DD5B-48C4-8A09-151973AFD55B}"/>
      </w:docPartPr>
      <w:docPartBody>
        <w:p w:rsidR="007F51E4" w:rsidRDefault="0051648D">
          <w:pPr>
            <w:pStyle w:val="35A32ABEAA474777BB5F95E006FBD25E"/>
          </w:pPr>
          <w:r>
            <w:t>[Street Address]</w:t>
          </w:r>
        </w:p>
      </w:docPartBody>
    </w:docPart>
    <w:docPart>
      <w:docPartPr>
        <w:name w:val="EFE570190DA74496B46E0216E216E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BAEAF-F709-4065-8AB3-C26DFF7A709A}"/>
      </w:docPartPr>
      <w:docPartBody>
        <w:p w:rsidR="007F51E4" w:rsidRDefault="0051648D">
          <w:pPr>
            <w:pStyle w:val="EFE570190DA74496B46E0216E216EC9B"/>
          </w:pPr>
          <w:r>
            <w:t>[City, ST ZIP Code]</w:t>
          </w:r>
        </w:p>
      </w:docPartBody>
    </w:docPart>
    <w:docPart>
      <w:docPartPr>
        <w:name w:val="84B5F52F598742CBBB09358DE0B24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EADF7-8529-45CD-A34F-721821D7BAA4}"/>
      </w:docPartPr>
      <w:docPartBody>
        <w:p w:rsidR="007F51E4" w:rsidRDefault="0051648D">
          <w:pPr>
            <w:pStyle w:val="84B5F52F598742CBBB09358DE0B24464"/>
          </w:pPr>
          <w:r>
            <w:t>[Telephone]</w:t>
          </w:r>
        </w:p>
      </w:docPartBody>
    </w:docPart>
    <w:docPart>
      <w:docPartPr>
        <w:name w:val="88805E8FE86C4A09B4ADD53C580CE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53B1A-FA9F-4E54-8C0A-7F895A548D80}"/>
      </w:docPartPr>
      <w:docPartBody>
        <w:p w:rsidR="007F51E4" w:rsidRDefault="0051648D">
          <w:pPr>
            <w:pStyle w:val="88805E8FE86C4A09B4ADD53C580CE367"/>
          </w:pPr>
          <w:r>
            <w:t>[Website]</w:t>
          </w:r>
        </w:p>
      </w:docPartBody>
    </w:docPart>
    <w:docPart>
      <w:docPartPr>
        <w:name w:val="4388202953A64CABA68FFF956B04A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BCE80-FB2C-424A-AE3B-440ADBFC7F33}"/>
      </w:docPartPr>
      <w:docPartBody>
        <w:p w:rsidR="007F51E4" w:rsidRDefault="0051648D">
          <w:pPr>
            <w:pStyle w:val="4388202953A64CABA68FFF956B04A867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C87C609A967146429833ABE00AF55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DB818-C167-4F68-8A78-8E1C0711E4BE}"/>
      </w:docPartPr>
      <w:docPartBody>
        <w:p w:rsidR="007F51E4" w:rsidRDefault="0051648D">
          <w:pPr>
            <w:pStyle w:val="C87C609A967146429833ABE00AF55E73"/>
          </w:pPr>
          <w:r>
            <w:t>[Your Name]</w:t>
          </w:r>
        </w:p>
      </w:docPartBody>
    </w:docPart>
    <w:docPart>
      <w:docPartPr>
        <w:name w:val="BA4BD37CFEEE46DA8215465A17301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3FD32-4F96-43A9-AD56-C6995F8BFB2F}"/>
      </w:docPartPr>
      <w:docPartBody>
        <w:p w:rsidR="007F51E4" w:rsidRDefault="0051648D">
          <w:pPr>
            <w:pStyle w:val="BA4BD37CFEEE46DA8215465A17301A1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72BEDA564BA404FB2FACB45459CF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69E5B-1C92-4443-9AAF-1A3A9D2D70E6}"/>
      </w:docPartPr>
      <w:docPartBody>
        <w:p w:rsidR="007F51E4" w:rsidRDefault="00714C1E" w:rsidP="00714C1E">
          <w:pPr>
            <w:pStyle w:val="172BEDA564BA404FB2FACB45459CF6E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FCCB99A83EA4D0689944ED9E0905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1120F-2CEA-40EB-85DF-FA56D9945B92}"/>
      </w:docPartPr>
      <w:docPartBody>
        <w:p w:rsidR="007F51E4" w:rsidRDefault="00714C1E" w:rsidP="00714C1E">
          <w:pPr>
            <w:pStyle w:val="DFCCB99A83EA4D0689944ED9E090561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C1E"/>
    <w:rsid w:val="0051648D"/>
    <w:rsid w:val="00714C1E"/>
    <w:rsid w:val="007F51E4"/>
    <w:rsid w:val="00C0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A32ABEAA474777BB5F95E006FBD25E">
    <w:name w:val="35A32ABEAA474777BB5F95E006FBD25E"/>
  </w:style>
  <w:style w:type="paragraph" w:customStyle="1" w:styleId="EFE570190DA74496B46E0216E216EC9B">
    <w:name w:val="EFE570190DA74496B46E0216E216EC9B"/>
  </w:style>
  <w:style w:type="paragraph" w:customStyle="1" w:styleId="84B5F52F598742CBBB09358DE0B24464">
    <w:name w:val="84B5F52F598742CBBB09358DE0B24464"/>
  </w:style>
  <w:style w:type="paragraph" w:customStyle="1" w:styleId="88805E8FE86C4A09B4ADD53C580CE367">
    <w:name w:val="88805E8FE86C4A09B4ADD53C580CE367"/>
  </w:style>
  <w:style w:type="character" w:styleId="Emphasis">
    <w:name w:val="Emphasis"/>
    <w:basedOn w:val="DefaultParagraphFont"/>
    <w:uiPriority w:val="2"/>
    <w:unhideWhenUsed/>
    <w:qFormat/>
    <w:rsid w:val="007F51E4"/>
    <w:rPr>
      <w:color w:val="5B9BD5" w:themeColor="accent1"/>
    </w:rPr>
  </w:style>
  <w:style w:type="paragraph" w:customStyle="1" w:styleId="4388202953A64CABA68FFF956B04A867">
    <w:name w:val="4388202953A64CABA68FFF956B04A867"/>
  </w:style>
  <w:style w:type="paragraph" w:customStyle="1" w:styleId="C87C609A967146429833ABE00AF55E73">
    <w:name w:val="C87C609A967146429833ABE00AF55E73"/>
  </w:style>
  <w:style w:type="paragraph" w:customStyle="1" w:styleId="FE5D243F27F5461088BFAA4D79015ABF">
    <w:name w:val="FE5D243F27F5461088BFAA4D79015ABF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557D36E7CE1E4132B5195E02A94FC7E7">
    <w:name w:val="557D36E7CE1E4132B5195E02A94FC7E7"/>
  </w:style>
  <w:style w:type="character" w:styleId="PlaceholderText">
    <w:name w:val="Placeholder Text"/>
    <w:basedOn w:val="DefaultParagraphFont"/>
    <w:uiPriority w:val="99"/>
    <w:semiHidden/>
    <w:rsid w:val="007F51E4"/>
    <w:rPr>
      <w:color w:val="808080"/>
    </w:rPr>
  </w:style>
  <w:style w:type="paragraph" w:customStyle="1" w:styleId="BA4BD37CFEEE46DA8215465A17301A12">
    <w:name w:val="BA4BD37CFEEE46DA8215465A17301A12"/>
  </w:style>
  <w:style w:type="paragraph" w:customStyle="1" w:styleId="72BADCA6A2A9467A891FB7E7A4E10A82">
    <w:name w:val="72BADCA6A2A9467A891FB7E7A4E10A82"/>
  </w:style>
  <w:style w:type="paragraph" w:customStyle="1" w:styleId="4BE89EC3F7F84C4D9AA8E64911080A19">
    <w:name w:val="4BE89EC3F7F84C4D9AA8E64911080A19"/>
  </w:style>
  <w:style w:type="paragraph" w:customStyle="1" w:styleId="110AF4F5BD7C470C81BF5E55855A89F9">
    <w:name w:val="110AF4F5BD7C470C81BF5E55855A89F9"/>
  </w:style>
  <w:style w:type="paragraph" w:customStyle="1" w:styleId="26EF9EDEFF2C489B8A39E5FE9F76659C">
    <w:name w:val="26EF9EDEFF2C489B8A39E5FE9F76659C"/>
  </w:style>
  <w:style w:type="paragraph" w:customStyle="1" w:styleId="A858A2CEA9AD431C8846750B7EC345C6">
    <w:name w:val="A858A2CEA9AD431C8846750B7EC345C6"/>
  </w:style>
  <w:style w:type="paragraph" w:customStyle="1" w:styleId="82F91B68FA9D4CBEB5FF00CDDA919E55">
    <w:name w:val="82F91B68FA9D4CBEB5FF00CDDA919E55"/>
  </w:style>
  <w:style w:type="paragraph" w:customStyle="1" w:styleId="C52EB35696D54E98B51CADB7AEBD3F79">
    <w:name w:val="C52EB35696D54E98B51CADB7AEBD3F79"/>
  </w:style>
  <w:style w:type="paragraph" w:customStyle="1" w:styleId="5D152D6331D84119BB0D9B02C9902136">
    <w:name w:val="5D152D6331D84119BB0D9B02C9902136"/>
  </w:style>
  <w:style w:type="paragraph" w:customStyle="1" w:styleId="2F859B4F9E3D434183446AB202C26760">
    <w:name w:val="2F859B4F9E3D434183446AB202C26760"/>
  </w:style>
  <w:style w:type="paragraph" w:customStyle="1" w:styleId="8E52B7F8B37A4507A986C1D09BD65CFE">
    <w:name w:val="8E52B7F8B37A4507A986C1D09BD65CFE"/>
  </w:style>
  <w:style w:type="paragraph" w:customStyle="1" w:styleId="172BEDA564BA404FB2FACB45459CF6EE">
    <w:name w:val="172BEDA564BA404FB2FACB45459CF6EE"/>
    <w:rsid w:val="00714C1E"/>
  </w:style>
  <w:style w:type="paragraph" w:customStyle="1" w:styleId="7703CA64CA6646FCA61D1DD5099CF7FA">
    <w:name w:val="7703CA64CA6646FCA61D1DD5099CF7FA"/>
    <w:rsid w:val="00714C1E"/>
  </w:style>
  <w:style w:type="paragraph" w:customStyle="1" w:styleId="1529875726DE4BEBBF39C81AB6A55A5B">
    <w:name w:val="1529875726DE4BEBBF39C81AB6A55A5B"/>
    <w:rsid w:val="00714C1E"/>
  </w:style>
  <w:style w:type="paragraph" w:customStyle="1" w:styleId="9E22F63B77A343B4948CA48CBE3D7EDE">
    <w:name w:val="9E22F63B77A343B4948CA48CBE3D7EDE"/>
    <w:rsid w:val="00714C1E"/>
  </w:style>
  <w:style w:type="paragraph" w:customStyle="1" w:styleId="DFCCB99A83EA4D0689944ED9E0905613">
    <w:name w:val="DFCCB99A83EA4D0689944ED9E0905613"/>
    <w:rsid w:val="00714C1E"/>
  </w:style>
  <w:style w:type="paragraph" w:customStyle="1" w:styleId="8045F64611C0412F8856D912CBD149A3">
    <w:name w:val="8045F64611C0412F8856D912CBD149A3"/>
    <w:rsid w:val="00714C1E"/>
  </w:style>
  <w:style w:type="paragraph" w:customStyle="1" w:styleId="D24A04BE91904228B58C3E7FB90002A6">
    <w:name w:val="D24A04BE91904228B58C3E7FB90002A6"/>
    <w:rsid w:val="007F51E4"/>
  </w:style>
  <w:style w:type="paragraph" w:customStyle="1" w:styleId="76FE43868F094641B8C28EA9F05DC7EB">
    <w:name w:val="76FE43868F094641B8C28EA9F05DC7EB"/>
    <w:rsid w:val="007F51E4"/>
  </w:style>
  <w:style w:type="paragraph" w:customStyle="1" w:styleId="03BB63889FB749DA9279E1B27300BBB7">
    <w:name w:val="03BB63889FB749DA9279E1B27300BBB7"/>
    <w:rsid w:val="007F51E4"/>
  </w:style>
  <w:style w:type="paragraph" w:customStyle="1" w:styleId="50670266BC0E48259FC71BE2F313F077">
    <w:name w:val="50670266BC0E48259FC71BE2F313F077"/>
    <w:rsid w:val="007F51E4"/>
  </w:style>
  <w:style w:type="paragraph" w:customStyle="1" w:styleId="83FB63FE1DE24D72B06544C56CB9AC1C">
    <w:name w:val="83FB63FE1DE24D72B06544C56CB9AC1C"/>
    <w:rsid w:val="007F51E4"/>
  </w:style>
  <w:style w:type="paragraph" w:customStyle="1" w:styleId="1C361872BBAD441989F3300A748F298C">
    <w:name w:val="1C361872BBAD441989F3300A748F298C"/>
    <w:rsid w:val="007F51E4"/>
  </w:style>
  <w:style w:type="paragraph" w:customStyle="1" w:styleId="9BFEF3C29E274DA39545FB8947FEC07C">
    <w:name w:val="9BFEF3C29E274DA39545FB8947FEC07C"/>
    <w:rsid w:val="007F51E4"/>
  </w:style>
  <w:style w:type="paragraph" w:customStyle="1" w:styleId="60945C9D449C4AD6ADC505BD96E972F3">
    <w:name w:val="60945C9D449C4AD6ADC505BD96E972F3"/>
    <w:rsid w:val="007F51E4"/>
  </w:style>
  <w:style w:type="paragraph" w:customStyle="1" w:styleId="7F012704DDE84518BF1DFDEB3A182F9C">
    <w:name w:val="7F012704DDE84518BF1DFDEB3A182F9C"/>
    <w:rsid w:val="007F51E4"/>
  </w:style>
  <w:style w:type="paragraph" w:customStyle="1" w:styleId="96F2519D9CF24089A04C36FB954DBC1C">
    <w:name w:val="96F2519D9CF24089A04C36FB954DBC1C"/>
    <w:rsid w:val="007F51E4"/>
  </w:style>
  <w:style w:type="paragraph" w:customStyle="1" w:styleId="9C8182FFA3EE4F86A7A9C985D5665A3E">
    <w:name w:val="9C8182FFA3EE4F86A7A9C985D5665A3E"/>
    <w:rsid w:val="007F51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House 7 , Street 22 Qureshi street  Malik  Park Bilal Gunj,</CompanyAddress>
  <CompanyPhone>03055073107 </CompanyPhone>
  <CompanyFax/>
  <CompanyEmail>ameer29101997@gmail.com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4A54C0-B6A0-4469-B919-0EBD5C24C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TimelessResume.dotx</Template>
  <TotalTime>114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AMEER HAMZA</dc:creator>
  <cp:keywords>03225852445</cp:keywords>
  <cp:lastModifiedBy>Windows User</cp:lastModifiedBy>
  <cp:revision>10</cp:revision>
  <cp:lastPrinted>2018-05-26T05:07:00Z</cp:lastPrinted>
  <dcterms:created xsi:type="dcterms:W3CDTF">2018-05-26T03:52:00Z</dcterms:created>
  <dcterms:modified xsi:type="dcterms:W3CDTF">2018-05-26T06:31:00Z</dcterms:modified>
  <cp:category>Lahore, Pakistan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