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000000" w:themeColor="text1"/>
        </w:rPr>
        <w:alias w:val="Author"/>
        <w:tag w:val=""/>
        <w:id w:val="1246310863"/>
        <w:placeholder>
          <w:docPart w:val="20491AA14F164FAC9E26BDAF9AFA879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53368776" w14:textId="72BEE44D" w:rsidR="009D2EB5" w:rsidRDefault="00876A03">
          <w:pPr>
            <w:pStyle w:val="Title"/>
          </w:pPr>
          <w:r>
            <w:rPr>
              <w:color w:val="000000" w:themeColor="text1"/>
            </w:rPr>
            <w:t>Zeeshan Ali</w:t>
          </w:r>
        </w:p>
      </w:sdtContent>
    </w:sdt>
    <w:p w14:paraId="6DF7AE4E" w14:textId="4F281D1A" w:rsidR="009D2EB5" w:rsidRPr="009D2EB5" w:rsidRDefault="009D2EB5" w:rsidP="009D2EB5"/>
    <w:p w14:paraId="7F814174" w14:textId="661BFBA9" w:rsidR="00876A03" w:rsidRPr="00AE1964" w:rsidRDefault="00876A03" w:rsidP="009D2EB5">
      <w:pPr>
        <w:rPr>
          <w:color w:val="000000" w:themeColor="text1"/>
          <w:sz w:val="28"/>
          <w:szCs w:val="28"/>
          <w:u w:val="single"/>
        </w:rPr>
      </w:pPr>
      <w:proofErr w:type="spellStart"/>
      <w:r w:rsidRPr="00AE1964">
        <w:rPr>
          <w:color w:val="000000" w:themeColor="text1"/>
          <w:sz w:val="28"/>
          <w:szCs w:val="28"/>
          <w:u w:val="single"/>
        </w:rPr>
        <w:t>Chah</w:t>
      </w:r>
      <w:proofErr w:type="spellEnd"/>
      <w:r w:rsidRPr="00AE1964"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AE1964">
        <w:rPr>
          <w:color w:val="000000" w:themeColor="text1"/>
          <w:sz w:val="28"/>
          <w:szCs w:val="28"/>
          <w:u w:val="single"/>
        </w:rPr>
        <w:t>b</w:t>
      </w:r>
      <w:r w:rsidR="008E0599">
        <w:rPr>
          <w:color w:val="000000" w:themeColor="text1"/>
          <w:sz w:val="28"/>
          <w:szCs w:val="28"/>
          <w:u w:val="single"/>
        </w:rPr>
        <w:t>e</w:t>
      </w:r>
      <w:bookmarkStart w:id="0" w:name="_GoBack"/>
      <w:bookmarkEnd w:id="0"/>
      <w:r w:rsidRPr="00AE1964">
        <w:rPr>
          <w:color w:val="000000" w:themeColor="text1"/>
          <w:sz w:val="28"/>
          <w:szCs w:val="28"/>
          <w:u w:val="single"/>
        </w:rPr>
        <w:t>ri</w:t>
      </w:r>
      <w:proofErr w:type="spellEnd"/>
      <w:r w:rsidRPr="00AE1964"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AE1964">
        <w:rPr>
          <w:color w:val="000000" w:themeColor="text1"/>
          <w:sz w:val="28"/>
          <w:szCs w:val="28"/>
          <w:u w:val="single"/>
        </w:rPr>
        <w:t>wala</w:t>
      </w:r>
      <w:proofErr w:type="spellEnd"/>
      <w:r w:rsidRPr="00AE1964"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AE1964">
        <w:rPr>
          <w:color w:val="000000" w:themeColor="text1"/>
          <w:sz w:val="28"/>
          <w:szCs w:val="28"/>
          <w:u w:val="single"/>
        </w:rPr>
        <w:t>shahdola</w:t>
      </w:r>
      <w:proofErr w:type="spellEnd"/>
      <w:r w:rsidRPr="00AE1964">
        <w:rPr>
          <w:color w:val="000000" w:themeColor="text1"/>
          <w:sz w:val="28"/>
          <w:szCs w:val="28"/>
          <w:u w:val="single"/>
        </w:rPr>
        <w:t xml:space="preserve"> road Gujrat</w:t>
      </w:r>
    </w:p>
    <w:p w14:paraId="346D9DFD" w14:textId="0A497791" w:rsidR="006C2059" w:rsidRPr="009D2EB5" w:rsidRDefault="009D2EB5" w:rsidP="0014001D">
      <w:r w:rsidRPr="00AE1964">
        <w:rPr>
          <w:color w:val="000000" w:themeColor="text1"/>
          <w:sz w:val="28"/>
          <w:szCs w:val="28"/>
        </w:rPr>
        <w:t>| 03</w:t>
      </w:r>
      <w:r w:rsidR="00876A03" w:rsidRPr="00AE1964">
        <w:rPr>
          <w:color w:val="000000" w:themeColor="text1"/>
          <w:sz w:val="28"/>
          <w:szCs w:val="28"/>
        </w:rPr>
        <w:t>006235377</w:t>
      </w:r>
      <w:r w:rsidRPr="00AE1964">
        <w:rPr>
          <w:color w:val="000000" w:themeColor="text1"/>
          <w:sz w:val="28"/>
          <w:szCs w:val="28"/>
        </w:rPr>
        <w:t> | </w:t>
      </w:r>
    </w:p>
    <w:p w14:paraId="20D7113F" w14:textId="77777777" w:rsidR="00AE1964" w:rsidRDefault="00AE1964" w:rsidP="00AE1964">
      <w:pPr>
        <w:rPr>
          <w:color w:val="000000" w:themeColor="text1"/>
          <w:sz w:val="28"/>
          <w:szCs w:val="28"/>
        </w:rPr>
      </w:pPr>
    </w:p>
    <w:p w14:paraId="6C52CA59" w14:textId="5CBB8480" w:rsidR="006C2059" w:rsidRPr="00AE1964" w:rsidRDefault="00807903" w:rsidP="00AE1964">
      <w:pPr>
        <w:rPr>
          <w:color w:val="000000" w:themeColor="text1"/>
          <w:sz w:val="28"/>
          <w:szCs w:val="28"/>
          <w:u w:val="single"/>
        </w:rPr>
      </w:pPr>
      <w:r w:rsidRPr="00AE1964">
        <w:rPr>
          <w:color w:val="000000" w:themeColor="text1"/>
          <w:sz w:val="28"/>
          <w:szCs w:val="28"/>
          <w:u w:val="single"/>
        </w:rPr>
        <w:t>Summary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1551"/>
        <w:gridCol w:w="6945"/>
      </w:tblGrid>
      <w:tr w:rsidR="006C2059" w14:paraId="7C7CF499" w14:textId="77777777" w:rsidTr="006C2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3F29B790" w14:textId="77777777" w:rsidR="006C2059" w:rsidRDefault="006C2059"/>
        </w:tc>
        <w:tc>
          <w:tcPr>
            <w:tcW w:w="4087" w:type="pct"/>
          </w:tcPr>
          <w:p w14:paraId="3E73D346" w14:textId="77777777" w:rsidR="006C2059" w:rsidRPr="00AE1964" w:rsidRDefault="006C2059" w:rsidP="00AE1964">
            <w:pPr>
              <w:spacing w:line="240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6C2059" w14:paraId="07078B53" w14:textId="77777777" w:rsidTr="006C2059">
        <w:tc>
          <w:tcPr>
            <w:tcW w:w="913" w:type="pct"/>
          </w:tcPr>
          <w:p w14:paraId="60C09F6B" w14:textId="77777777" w:rsidR="006C2059" w:rsidRPr="00E80BBB" w:rsidRDefault="006C2059">
            <w:pPr>
              <w:rPr>
                <w:sz w:val="24"/>
                <w:szCs w:val="24"/>
              </w:rPr>
            </w:pPr>
          </w:p>
        </w:tc>
        <w:tc>
          <w:tcPr>
            <w:tcW w:w="4087" w:type="pct"/>
          </w:tcPr>
          <w:p w14:paraId="58B0C63A" w14:textId="77777777" w:rsidR="006C2059" w:rsidRPr="00AE1964" w:rsidRDefault="00493006" w:rsidP="00493006">
            <w:pPr>
              <w:rPr>
                <w:color w:val="000000" w:themeColor="text1"/>
                <w:sz w:val="28"/>
                <w:szCs w:val="28"/>
              </w:rPr>
            </w:pPr>
            <w:r w:rsidRPr="00AE1964">
              <w:rPr>
                <w:color w:val="000000" w:themeColor="text1"/>
                <w:sz w:val="28"/>
                <w:szCs w:val="28"/>
              </w:rPr>
              <w:t xml:space="preserve">Seeking a responsible and challenging career with the reputed organization which will best utilize and enhance my professional growth. </w:t>
            </w:r>
          </w:p>
          <w:p w14:paraId="10B190AA" w14:textId="77777777" w:rsidR="00183A7B" w:rsidRPr="00AE1964" w:rsidRDefault="00183A7B" w:rsidP="00493006">
            <w:pPr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4778A028" w14:textId="77777777" w:rsidR="00183A7B" w:rsidRPr="00AE1964" w:rsidRDefault="00183A7B" w:rsidP="00183A7B">
      <w:pPr>
        <w:rPr>
          <w:color w:val="000000" w:themeColor="text1"/>
          <w:sz w:val="28"/>
          <w:szCs w:val="28"/>
          <w:u w:val="single"/>
        </w:rPr>
      </w:pPr>
      <w:r w:rsidRPr="00AE1964">
        <w:rPr>
          <w:color w:val="000000" w:themeColor="text1"/>
          <w:sz w:val="28"/>
          <w:szCs w:val="28"/>
          <w:u w:val="single"/>
        </w:rPr>
        <w:t>PERSONAL INFORMATION</w:t>
      </w:r>
    </w:p>
    <w:tbl>
      <w:tblPr>
        <w:tblStyle w:val="ResumeTable"/>
        <w:tblW w:w="9097" w:type="pct"/>
        <w:tblLook w:val="04E0" w:firstRow="1" w:lastRow="1" w:firstColumn="1" w:lastColumn="0" w:noHBand="0" w:noVBand="1"/>
        <w:tblDescription w:val="Education"/>
      </w:tblPr>
      <w:tblGrid>
        <w:gridCol w:w="9355"/>
        <w:gridCol w:w="6103"/>
      </w:tblGrid>
      <w:tr w:rsidR="00183A7B" w:rsidRPr="008F4D94" w14:paraId="2472DA0E" w14:textId="77777777" w:rsidTr="007054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3026" w:type="pct"/>
          </w:tcPr>
          <w:p w14:paraId="79A4F06D" w14:textId="77777777" w:rsidR="00183A7B" w:rsidRPr="008F4D94" w:rsidRDefault="00183A7B" w:rsidP="0070541A">
            <w:pPr>
              <w:pStyle w:val="Heading1"/>
              <w:outlineLvl w:val="0"/>
              <w:rPr>
                <w:sz w:val="19"/>
              </w:rPr>
            </w:pPr>
          </w:p>
        </w:tc>
        <w:tc>
          <w:tcPr>
            <w:tcW w:w="1974" w:type="pct"/>
          </w:tcPr>
          <w:p w14:paraId="47A873E4" w14:textId="77777777" w:rsidR="00183A7B" w:rsidRPr="008F4D94" w:rsidRDefault="00183A7B" w:rsidP="0070541A">
            <w:pPr>
              <w:pStyle w:val="Heading1"/>
              <w:outlineLvl w:val="0"/>
              <w:rPr>
                <w:sz w:val="19"/>
              </w:rPr>
            </w:pPr>
          </w:p>
        </w:tc>
      </w:tr>
      <w:tr w:rsidR="00183A7B" w:rsidRPr="008F4D94" w14:paraId="16B5F4E0" w14:textId="77777777" w:rsidTr="0070541A">
        <w:trPr>
          <w:trHeight w:hRule="exact" w:val="58"/>
        </w:trPr>
        <w:tc>
          <w:tcPr>
            <w:tcW w:w="3026" w:type="pct"/>
          </w:tcPr>
          <w:p w14:paraId="652417F6" w14:textId="77777777" w:rsidR="00183A7B" w:rsidRPr="008F4D94" w:rsidRDefault="00183A7B" w:rsidP="0070541A">
            <w:pPr>
              <w:pStyle w:val="Heading1"/>
              <w:outlineLvl w:val="0"/>
            </w:pPr>
          </w:p>
        </w:tc>
        <w:tc>
          <w:tcPr>
            <w:tcW w:w="1974" w:type="pct"/>
          </w:tcPr>
          <w:p w14:paraId="34B82025" w14:textId="77777777" w:rsidR="00183A7B" w:rsidRPr="008F4D94" w:rsidRDefault="00183A7B" w:rsidP="0070541A">
            <w:pPr>
              <w:pStyle w:val="Heading1"/>
              <w:outlineLvl w:val="0"/>
            </w:pPr>
          </w:p>
        </w:tc>
      </w:tr>
    </w:tbl>
    <w:p w14:paraId="5D7FE926" w14:textId="77777777" w:rsidR="00DF058B" w:rsidRDefault="00DF058B" w:rsidP="00183A7B">
      <w:pPr>
        <w:tabs>
          <w:tab w:val="left" w:pos="1473"/>
        </w:tabs>
      </w:pPr>
      <w:r>
        <w:tab/>
      </w:r>
    </w:p>
    <w:p w14:paraId="0F20445A" w14:textId="145DEAF4" w:rsidR="00DF058B" w:rsidRPr="00A82B28" w:rsidRDefault="00DF058B" w:rsidP="00C7589D">
      <w:pPr>
        <w:pStyle w:val="Subsection"/>
        <w:rPr>
          <w:sz w:val="24"/>
          <w:szCs w:val="24"/>
        </w:rPr>
      </w:pPr>
      <w:r w:rsidRPr="00A82B28">
        <w:rPr>
          <w:sz w:val="24"/>
          <w:szCs w:val="24"/>
        </w:rPr>
        <w:t xml:space="preserve">Father Name:              </w:t>
      </w:r>
      <w:r w:rsidR="00876A03">
        <w:rPr>
          <w:sz w:val="24"/>
          <w:szCs w:val="24"/>
        </w:rPr>
        <w:t>Muhammad Sarwar</w:t>
      </w:r>
    </w:p>
    <w:p w14:paraId="63EAF999" w14:textId="5BB0ED9B" w:rsidR="00DF058B" w:rsidRPr="00A82B28" w:rsidRDefault="00DF058B" w:rsidP="00C7589D">
      <w:pPr>
        <w:pStyle w:val="Subsection"/>
        <w:rPr>
          <w:sz w:val="24"/>
          <w:szCs w:val="24"/>
        </w:rPr>
      </w:pPr>
      <w:r w:rsidRPr="00A82B28">
        <w:rPr>
          <w:sz w:val="24"/>
          <w:szCs w:val="24"/>
        </w:rPr>
        <w:t xml:space="preserve">D.O.B:                           </w:t>
      </w:r>
      <w:r w:rsidR="00876A03">
        <w:rPr>
          <w:sz w:val="24"/>
          <w:szCs w:val="24"/>
        </w:rPr>
        <w:t>25/6/1996</w:t>
      </w:r>
    </w:p>
    <w:p w14:paraId="487658AB" w14:textId="5F302567" w:rsidR="00DF058B" w:rsidRPr="00A82B28" w:rsidRDefault="00DF058B" w:rsidP="00AE1964">
      <w:pPr>
        <w:rPr>
          <w:sz w:val="24"/>
          <w:szCs w:val="24"/>
        </w:rPr>
      </w:pPr>
      <w:r w:rsidRPr="00B579ED">
        <w:rPr>
          <w:color w:val="000000" w:themeColor="text1"/>
          <w:sz w:val="24"/>
          <w:szCs w:val="24"/>
        </w:rPr>
        <w:t>NIC:</w:t>
      </w:r>
      <w:r w:rsidRPr="00A82B28">
        <w:rPr>
          <w:sz w:val="24"/>
          <w:szCs w:val="24"/>
        </w:rPr>
        <w:t xml:space="preserve">                               </w:t>
      </w:r>
      <w:r w:rsidR="00876A03" w:rsidRPr="00B579ED">
        <w:rPr>
          <w:color w:val="000000" w:themeColor="text1"/>
          <w:sz w:val="24"/>
          <w:szCs w:val="24"/>
        </w:rPr>
        <w:t>34201-6146813-3</w:t>
      </w:r>
    </w:p>
    <w:p w14:paraId="7F347C26" w14:textId="7EF334C7" w:rsidR="00DF058B" w:rsidRDefault="00DF058B" w:rsidP="00C7589D">
      <w:pPr>
        <w:pStyle w:val="Subsection"/>
        <w:rPr>
          <w:sz w:val="24"/>
          <w:szCs w:val="24"/>
        </w:rPr>
      </w:pPr>
      <w:r w:rsidRPr="00A82B28">
        <w:rPr>
          <w:sz w:val="24"/>
          <w:szCs w:val="24"/>
        </w:rPr>
        <w:t xml:space="preserve">Mobile                          </w:t>
      </w:r>
      <w:r w:rsidR="00876A03">
        <w:rPr>
          <w:sz w:val="24"/>
          <w:szCs w:val="24"/>
        </w:rPr>
        <w:t>03006235377</w:t>
      </w:r>
    </w:p>
    <w:p w14:paraId="1B8BAA74" w14:textId="77777777" w:rsidR="00DF058B" w:rsidRPr="00A82B28" w:rsidRDefault="00DF058B" w:rsidP="00C7589D">
      <w:pPr>
        <w:pStyle w:val="Subsection"/>
        <w:rPr>
          <w:sz w:val="24"/>
          <w:szCs w:val="24"/>
        </w:rPr>
      </w:pPr>
      <w:r>
        <w:rPr>
          <w:sz w:val="24"/>
          <w:szCs w:val="24"/>
        </w:rPr>
        <w:t>Nationality                   Pakistani</w:t>
      </w:r>
    </w:p>
    <w:p w14:paraId="5816E64D" w14:textId="68B04CCE" w:rsidR="00DF058B" w:rsidRDefault="00DF058B" w:rsidP="00C7589D">
      <w:pPr>
        <w:pStyle w:val="Subsection"/>
        <w:rPr>
          <w:sz w:val="24"/>
          <w:szCs w:val="24"/>
        </w:rPr>
      </w:pPr>
      <w:r w:rsidRPr="00A82B28">
        <w:rPr>
          <w:sz w:val="24"/>
          <w:szCs w:val="24"/>
        </w:rPr>
        <w:t xml:space="preserve">Domicile                       </w:t>
      </w:r>
      <w:r w:rsidR="00876A03">
        <w:rPr>
          <w:sz w:val="24"/>
          <w:szCs w:val="24"/>
        </w:rPr>
        <w:t>Gujrat</w:t>
      </w:r>
    </w:p>
    <w:p w14:paraId="018E00BA" w14:textId="77777777" w:rsidR="00DF058B" w:rsidRDefault="00DF058B" w:rsidP="00C7589D">
      <w:pPr>
        <w:pStyle w:val="Subsection"/>
        <w:rPr>
          <w:sz w:val="24"/>
          <w:szCs w:val="24"/>
        </w:rPr>
      </w:pPr>
      <w:r>
        <w:rPr>
          <w:sz w:val="24"/>
          <w:szCs w:val="24"/>
        </w:rPr>
        <w:t>Religion                         Islam</w:t>
      </w:r>
    </w:p>
    <w:p w14:paraId="3FBE9080" w14:textId="77777777" w:rsidR="00DF058B" w:rsidRDefault="00DF058B" w:rsidP="00C7589D">
      <w:pPr>
        <w:pStyle w:val="Subsection"/>
        <w:rPr>
          <w:sz w:val="24"/>
          <w:szCs w:val="24"/>
        </w:rPr>
      </w:pPr>
      <w:r>
        <w:rPr>
          <w:sz w:val="24"/>
          <w:szCs w:val="24"/>
        </w:rPr>
        <w:t>Gender                          Male</w:t>
      </w:r>
    </w:p>
    <w:p w14:paraId="0CBA496F" w14:textId="021BA5D3" w:rsidR="00DF058B" w:rsidRDefault="00DF058B" w:rsidP="00C7589D">
      <w:pPr>
        <w:pStyle w:val="Subsection"/>
        <w:rPr>
          <w:sz w:val="24"/>
          <w:szCs w:val="24"/>
        </w:rPr>
      </w:pPr>
      <w:proofErr w:type="spellStart"/>
      <w:r>
        <w:rPr>
          <w:sz w:val="24"/>
          <w:szCs w:val="24"/>
        </w:rPr>
        <w:t>Martial</w:t>
      </w:r>
      <w:proofErr w:type="spellEnd"/>
      <w:r>
        <w:rPr>
          <w:sz w:val="24"/>
          <w:szCs w:val="24"/>
        </w:rPr>
        <w:t xml:space="preserve"> Status              </w:t>
      </w:r>
      <w:r w:rsidR="00876A03">
        <w:rPr>
          <w:sz w:val="24"/>
          <w:szCs w:val="24"/>
        </w:rPr>
        <w:t xml:space="preserve">Un </w:t>
      </w:r>
      <w:r>
        <w:rPr>
          <w:sz w:val="24"/>
          <w:szCs w:val="24"/>
        </w:rPr>
        <w:t>Married</w:t>
      </w:r>
    </w:p>
    <w:p w14:paraId="619FD87A" w14:textId="77777777" w:rsidR="00183A7B" w:rsidRDefault="00183A7B" w:rsidP="00C7589D">
      <w:pPr>
        <w:pStyle w:val="Subsection"/>
        <w:rPr>
          <w:sz w:val="24"/>
          <w:szCs w:val="24"/>
        </w:rPr>
      </w:pPr>
    </w:p>
    <w:p w14:paraId="4C40A027" w14:textId="0CEF31BB" w:rsidR="00ED79D9" w:rsidRPr="00AE1964" w:rsidRDefault="00AE1964" w:rsidP="00702EAA">
      <w:pPr>
        <w:rPr>
          <w:color w:val="000000" w:themeColor="text1"/>
          <w:sz w:val="28"/>
          <w:szCs w:val="28"/>
          <w:u w:val="single"/>
        </w:rPr>
      </w:pPr>
      <w:r w:rsidRPr="00AE1964">
        <w:rPr>
          <w:color w:val="000000" w:themeColor="text1"/>
          <w:sz w:val="28"/>
          <w:szCs w:val="28"/>
          <w:u w:val="single"/>
        </w:rPr>
        <w:t>E</w:t>
      </w:r>
      <w:r w:rsidR="00183A7B" w:rsidRPr="00AE1964">
        <w:rPr>
          <w:color w:val="000000" w:themeColor="text1"/>
          <w:sz w:val="28"/>
          <w:szCs w:val="28"/>
          <w:u w:val="single"/>
        </w:rPr>
        <w:t>XPERIENCE</w:t>
      </w:r>
    </w:p>
    <w:tbl>
      <w:tblPr>
        <w:tblStyle w:val="ResumeTable"/>
        <w:tblW w:w="9097" w:type="pct"/>
        <w:tblLook w:val="04A0" w:firstRow="1" w:lastRow="0" w:firstColumn="1" w:lastColumn="0" w:noHBand="0" w:noVBand="1"/>
        <w:tblDescription w:val="Education"/>
      </w:tblPr>
      <w:tblGrid>
        <w:gridCol w:w="9355"/>
        <w:gridCol w:w="6103"/>
      </w:tblGrid>
      <w:tr w:rsidR="00ED79D9" w:rsidRPr="008F4D94" w14:paraId="4F84569F" w14:textId="77777777" w:rsidTr="00702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3026" w:type="pct"/>
          </w:tcPr>
          <w:p w14:paraId="664CDE38" w14:textId="77777777" w:rsidR="00ED79D9" w:rsidRPr="008F4D94" w:rsidRDefault="00ED79D9" w:rsidP="00ED79D9">
            <w:pPr>
              <w:spacing w:line="240" w:lineRule="auto"/>
              <w:rPr>
                <w:sz w:val="19"/>
              </w:rPr>
            </w:pPr>
          </w:p>
        </w:tc>
        <w:tc>
          <w:tcPr>
            <w:tcW w:w="1974" w:type="pct"/>
          </w:tcPr>
          <w:p w14:paraId="2DF5F352" w14:textId="77777777" w:rsidR="00ED79D9" w:rsidRPr="008F4D94" w:rsidRDefault="00ED79D9" w:rsidP="00ED79D9">
            <w:pPr>
              <w:spacing w:line="240" w:lineRule="auto"/>
              <w:rPr>
                <w:sz w:val="19"/>
              </w:rPr>
            </w:pPr>
          </w:p>
        </w:tc>
      </w:tr>
      <w:tr w:rsidR="00ED79D9" w:rsidRPr="008F4D94" w14:paraId="552C729B" w14:textId="77777777" w:rsidTr="00702EAA">
        <w:trPr>
          <w:trHeight w:hRule="exact" w:val="58"/>
        </w:trPr>
        <w:tc>
          <w:tcPr>
            <w:tcW w:w="3026" w:type="pct"/>
          </w:tcPr>
          <w:p w14:paraId="22FBF6B1" w14:textId="77777777" w:rsidR="00ED79D9" w:rsidRPr="008F4D94" w:rsidRDefault="00ED79D9" w:rsidP="00ED79D9"/>
        </w:tc>
        <w:tc>
          <w:tcPr>
            <w:tcW w:w="1974" w:type="pct"/>
          </w:tcPr>
          <w:p w14:paraId="3733B17A" w14:textId="77777777" w:rsidR="00ED79D9" w:rsidRPr="008F4D94" w:rsidRDefault="00ED79D9" w:rsidP="00ED79D9"/>
        </w:tc>
      </w:tr>
    </w:tbl>
    <w:p w14:paraId="2535839F" w14:textId="4A7EC827" w:rsidR="00ED79D9" w:rsidRDefault="00ED79D9" w:rsidP="00ED79D9"/>
    <w:tbl>
      <w:tblPr>
        <w:tblStyle w:val="ResumeTable"/>
        <w:tblW w:w="5614" w:type="pct"/>
        <w:tblLook w:val="04A0" w:firstRow="1" w:lastRow="0" w:firstColumn="1" w:lastColumn="0" w:noHBand="0" w:noVBand="1"/>
        <w:tblDescription w:val="Experience"/>
      </w:tblPr>
      <w:tblGrid>
        <w:gridCol w:w="1526"/>
        <w:gridCol w:w="8013"/>
      </w:tblGrid>
      <w:tr w:rsidR="006C2059" w14:paraId="0CDB4126" w14:textId="77777777" w:rsidTr="00183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8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107200A" w14:textId="77777777" w:rsidR="006C2059" w:rsidRDefault="006C2059">
            <w:pPr>
              <w:spacing w:line="240" w:lineRule="auto"/>
            </w:pPr>
          </w:p>
        </w:tc>
        <w:tc>
          <w:tcPr>
            <w:tcW w:w="42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964D8BA" w14:textId="77777777" w:rsidR="006C2059" w:rsidRDefault="006C2059">
            <w:pPr>
              <w:spacing w:line="240" w:lineRule="auto"/>
            </w:pPr>
          </w:p>
        </w:tc>
      </w:tr>
      <w:tr w:rsidR="006C2059" w14:paraId="180221A8" w14:textId="77777777" w:rsidTr="00183A7B">
        <w:trPr>
          <w:trHeight w:val="26"/>
        </w:trPr>
        <w:tc>
          <w:tcPr>
            <w:tcW w:w="800" w:type="pct"/>
          </w:tcPr>
          <w:p w14:paraId="52CEDF7A" w14:textId="27BFAECE" w:rsidR="00876A03" w:rsidRDefault="00C67154" w:rsidP="00DF058B">
            <w:pPr>
              <w:pStyle w:val="Date"/>
              <w:tabs>
                <w:tab w:val="left" w:pos="1801"/>
              </w:tabs>
              <w:ind w:right="-20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76A03">
              <w:rPr>
                <w:sz w:val="24"/>
                <w:szCs w:val="24"/>
              </w:rPr>
              <w:t>0 October</w:t>
            </w:r>
          </w:p>
          <w:p w14:paraId="5ED2B190" w14:textId="7CD15BA7" w:rsidR="00006670" w:rsidRPr="00183A7B" w:rsidRDefault="0014001D" w:rsidP="00290A40">
            <w:pPr>
              <w:pStyle w:val="Date"/>
              <w:tabs>
                <w:tab w:val="left" w:pos="1801"/>
              </w:tabs>
              <w:ind w:right="-2033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1363B98C" wp14:editId="7331B1B9">
                  <wp:simplePos x="0" y="0"/>
                  <wp:positionH relativeFrom="margin">
                    <wp:posOffset>-146685</wp:posOffset>
                  </wp:positionH>
                  <wp:positionV relativeFrom="margin">
                    <wp:posOffset>786130</wp:posOffset>
                  </wp:positionV>
                  <wp:extent cx="1057275" cy="476250"/>
                  <wp:effectExtent l="0" t="0" r="9525" b="0"/>
                  <wp:wrapNone/>
                  <wp:docPr id="2" name="Picture 2" descr="Logo-University-of-Laho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-University-of-Laho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76A03">
              <w:rPr>
                <w:sz w:val="24"/>
                <w:szCs w:val="24"/>
              </w:rPr>
              <w:t>2015 to</w:t>
            </w:r>
            <w:r w:rsidR="00290A40">
              <w:rPr>
                <w:sz w:val="24"/>
                <w:szCs w:val="24"/>
              </w:rPr>
              <w:t xml:space="preserve"> Date</w:t>
            </w:r>
            <w:r w:rsidR="00C67154">
              <w:rPr>
                <w:sz w:val="24"/>
                <w:szCs w:val="24"/>
              </w:rPr>
              <w:t xml:space="preserve"> </w:t>
            </w:r>
            <w:r w:rsidR="00731AEC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4200" w:type="pct"/>
          </w:tcPr>
          <w:p w14:paraId="53F2CBEF" w14:textId="4CC289B5" w:rsidR="00C67154" w:rsidRPr="00290A40" w:rsidRDefault="00876A03">
            <w:pPr>
              <w:pStyle w:val="Subsection"/>
              <w:rPr>
                <w:sz w:val="24"/>
                <w:szCs w:val="24"/>
                <w:u w:val="single"/>
              </w:rPr>
            </w:pPr>
            <w:r w:rsidRPr="00290A40">
              <w:rPr>
                <w:sz w:val="24"/>
                <w:szCs w:val="24"/>
                <w:u w:val="single"/>
              </w:rPr>
              <w:t>THE UNIVERSITY OF LAHORE (</w:t>
            </w:r>
            <w:r w:rsidRPr="00290A40">
              <w:rPr>
                <w:b/>
                <w:sz w:val="24"/>
                <w:szCs w:val="24"/>
                <w:u w:val="single"/>
              </w:rPr>
              <w:t>GUJRAT CAMPUS</w:t>
            </w:r>
            <w:r w:rsidRPr="00290A40">
              <w:rPr>
                <w:sz w:val="24"/>
                <w:szCs w:val="24"/>
                <w:u w:val="single"/>
              </w:rPr>
              <w:t xml:space="preserve">) </w:t>
            </w:r>
          </w:p>
          <w:p w14:paraId="3FE83D31" w14:textId="54659F63" w:rsidR="006C2059" w:rsidRDefault="006C2059">
            <w:pPr>
              <w:pStyle w:val="Subsection"/>
              <w:rPr>
                <w:sz w:val="24"/>
                <w:szCs w:val="24"/>
              </w:rPr>
            </w:pPr>
          </w:p>
          <w:p w14:paraId="1A449619" w14:textId="56517F07" w:rsidR="00290A40" w:rsidRDefault="00290A40" w:rsidP="00290A40">
            <w:pPr>
              <w:pStyle w:val="Subsection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Pr="00290A40">
              <w:rPr>
                <w:sz w:val="24"/>
                <w:szCs w:val="24"/>
                <w:u w:val="single"/>
              </w:rPr>
              <w:t>Project Executed</w:t>
            </w:r>
          </w:p>
          <w:p w14:paraId="1F3E1840" w14:textId="20592A04" w:rsidR="00290A40" w:rsidRPr="00290A40" w:rsidRDefault="00290A40" w:rsidP="00290A40">
            <w:pPr>
              <w:pStyle w:val="Subsection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290A40">
              <w:rPr>
                <w:sz w:val="24"/>
                <w:szCs w:val="24"/>
              </w:rPr>
              <w:t xml:space="preserve">Maintenance work </w:t>
            </w:r>
          </w:p>
          <w:p w14:paraId="17AD9CCB" w14:textId="584A97B3" w:rsidR="00290A40" w:rsidRPr="00290A40" w:rsidRDefault="00290A40" w:rsidP="00290A40">
            <w:pPr>
              <w:pStyle w:val="Subsection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290A40">
              <w:rPr>
                <w:sz w:val="24"/>
                <w:szCs w:val="24"/>
              </w:rPr>
              <w:t>Wiring &amp;</w:t>
            </w:r>
            <w:r>
              <w:rPr>
                <w:sz w:val="24"/>
                <w:szCs w:val="24"/>
              </w:rPr>
              <w:t xml:space="preserve"> DB Termination in AHS, Pharmacy and GRC Block</w:t>
            </w:r>
          </w:p>
          <w:p w14:paraId="4B806727" w14:textId="10156891" w:rsidR="006C2059" w:rsidRPr="00A82B28" w:rsidRDefault="00290A40" w:rsidP="00A51502">
            <w:pPr>
              <w:pStyle w:val="ListBullet"/>
              <w:numPr>
                <w:ilvl w:val="0"/>
                <w:numId w:val="0"/>
              </w:numPr>
              <w:ind w:left="1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</w:tbl>
    <w:p w14:paraId="3411E516" w14:textId="77777777" w:rsidR="0014001D" w:rsidRDefault="0014001D" w:rsidP="00410715">
      <w:pPr>
        <w:rPr>
          <w:rFonts w:asciiTheme="majorHAnsi" w:eastAsiaTheme="majorEastAsia" w:hAnsiTheme="majorHAnsi" w:cstheme="majorBidi"/>
          <w:caps/>
          <w:color w:val="7F7F7F" w:themeColor="text1" w:themeTint="80"/>
          <w:sz w:val="26"/>
        </w:rPr>
      </w:pPr>
    </w:p>
    <w:p w14:paraId="68EECD34" w14:textId="77777777" w:rsidR="0014001D" w:rsidRDefault="0014001D" w:rsidP="00410715">
      <w:pPr>
        <w:rPr>
          <w:rFonts w:asciiTheme="majorHAnsi" w:eastAsiaTheme="majorEastAsia" w:hAnsiTheme="majorHAnsi" w:cstheme="majorBidi"/>
          <w:caps/>
          <w:color w:val="7F7F7F" w:themeColor="text1" w:themeTint="80"/>
          <w:sz w:val="26"/>
        </w:rPr>
      </w:pPr>
    </w:p>
    <w:p w14:paraId="5CAC84E8" w14:textId="0E5EE11D" w:rsidR="00410715" w:rsidRPr="00AE1964" w:rsidRDefault="00410715" w:rsidP="00410715">
      <w:pPr>
        <w:rPr>
          <w:color w:val="000000" w:themeColor="text1"/>
          <w:sz w:val="28"/>
          <w:szCs w:val="28"/>
          <w:u w:val="single"/>
        </w:rPr>
      </w:pPr>
      <w:r w:rsidRPr="00AE1964">
        <w:rPr>
          <w:color w:val="000000" w:themeColor="text1"/>
          <w:sz w:val="28"/>
          <w:szCs w:val="28"/>
          <w:u w:val="single"/>
        </w:rPr>
        <w:lastRenderedPageBreak/>
        <w:t>EDUCATION</w:t>
      </w:r>
    </w:p>
    <w:tbl>
      <w:tblPr>
        <w:tblStyle w:val="ResumeTable"/>
        <w:tblW w:w="9097" w:type="pct"/>
        <w:tblLook w:val="04A0" w:firstRow="1" w:lastRow="0" w:firstColumn="1" w:lastColumn="0" w:noHBand="0" w:noVBand="1"/>
        <w:tblDescription w:val="Education"/>
      </w:tblPr>
      <w:tblGrid>
        <w:gridCol w:w="9355"/>
        <w:gridCol w:w="6103"/>
      </w:tblGrid>
      <w:tr w:rsidR="00410715" w:rsidRPr="008F4D94" w14:paraId="3E4B04E9" w14:textId="77777777" w:rsidTr="00A30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3026" w:type="pct"/>
          </w:tcPr>
          <w:p w14:paraId="6173A633" w14:textId="77777777" w:rsidR="00410715" w:rsidRPr="00AE1964" w:rsidRDefault="00410715" w:rsidP="00A300E1">
            <w:pPr>
              <w:spacing w:line="24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974" w:type="pct"/>
          </w:tcPr>
          <w:p w14:paraId="2CBBDE47" w14:textId="77777777" w:rsidR="00410715" w:rsidRPr="008F4D94" w:rsidRDefault="00410715" w:rsidP="00A300E1">
            <w:pPr>
              <w:spacing w:line="240" w:lineRule="auto"/>
              <w:rPr>
                <w:sz w:val="19"/>
              </w:rPr>
            </w:pPr>
          </w:p>
        </w:tc>
      </w:tr>
      <w:tr w:rsidR="00410715" w:rsidRPr="008F4D94" w14:paraId="6FC90AA1" w14:textId="77777777" w:rsidTr="00A300E1">
        <w:trPr>
          <w:trHeight w:hRule="exact" w:val="58"/>
        </w:trPr>
        <w:tc>
          <w:tcPr>
            <w:tcW w:w="3026" w:type="pct"/>
          </w:tcPr>
          <w:p w14:paraId="5F08448C" w14:textId="77777777" w:rsidR="00410715" w:rsidRPr="00AE1964" w:rsidRDefault="00410715" w:rsidP="00A300E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974" w:type="pct"/>
          </w:tcPr>
          <w:p w14:paraId="5B3A89E5" w14:textId="77777777" w:rsidR="00410715" w:rsidRPr="008F4D94" w:rsidRDefault="00410715" w:rsidP="00A300E1"/>
        </w:tc>
      </w:tr>
    </w:tbl>
    <w:p w14:paraId="0EA9A6AC" w14:textId="77777777" w:rsidR="00410715" w:rsidRDefault="00410715"/>
    <w:tbl>
      <w:tblPr>
        <w:tblW w:w="5010" w:type="pct"/>
        <w:tblLook w:val="04A0" w:firstRow="1" w:lastRow="0" w:firstColumn="1" w:lastColumn="0" w:noHBand="0" w:noVBand="1"/>
      </w:tblPr>
      <w:tblGrid>
        <w:gridCol w:w="2083"/>
        <w:gridCol w:w="3215"/>
        <w:gridCol w:w="3215"/>
      </w:tblGrid>
      <w:tr w:rsidR="0014001D" w14:paraId="17E34BF9" w14:textId="77777777" w:rsidTr="0014001D">
        <w:trPr>
          <w:trHeight w:val="390"/>
        </w:trPr>
        <w:tc>
          <w:tcPr>
            <w:tcW w:w="1221" w:type="pct"/>
          </w:tcPr>
          <w:p w14:paraId="22F619A9" w14:textId="77777777" w:rsidR="0014001D" w:rsidRDefault="0014001D">
            <w:pPr>
              <w:pStyle w:val="NoTitle"/>
              <w:spacing w:before="40" w:after="40" w:line="240" w:lineRule="auto"/>
              <w:jc w:val="both"/>
              <w:rPr>
                <w:rFonts w:ascii="Century Gothic" w:hAnsi="Century Gothic" w:cs="Tahoma"/>
                <w:caps w:val="0"/>
                <w:sz w:val="18"/>
                <w:szCs w:val="18"/>
              </w:rPr>
            </w:pPr>
            <w:r>
              <w:rPr>
                <w:rFonts w:ascii="Century Gothic" w:hAnsi="Century Gothic" w:cs="Tahoma"/>
                <w:caps w:val="0"/>
                <w:sz w:val="18"/>
                <w:szCs w:val="18"/>
              </w:rPr>
              <w:t>Year 2012</w:t>
            </w:r>
          </w:p>
          <w:p w14:paraId="56432409" w14:textId="77777777" w:rsidR="0014001D" w:rsidRDefault="0014001D">
            <w:pPr>
              <w:pStyle w:val="NoTitle"/>
              <w:spacing w:before="40" w:after="40" w:line="240" w:lineRule="auto"/>
              <w:jc w:val="both"/>
              <w:rPr>
                <w:rFonts w:ascii="Century Gothic" w:hAnsi="Century Gothic" w:cs="Tahoma"/>
                <w:caps w:val="0"/>
                <w:sz w:val="18"/>
                <w:szCs w:val="18"/>
              </w:rPr>
            </w:pPr>
          </w:p>
          <w:p w14:paraId="68CA5D96" w14:textId="77777777" w:rsidR="0014001D" w:rsidRDefault="0014001D">
            <w:pPr>
              <w:pStyle w:val="NoTitle"/>
              <w:spacing w:before="40" w:after="40" w:line="240" w:lineRule="auto"/>
              <w:jc w:val="both"/>
              <w:rPr>
                <w:rFonts w:ascii="Century Gothic" w:hAnsi="Century Gothic" w:cs="Tahoma"/>
                <w:caps w:val="0"/>
                <w:sz w:val="18"/>
                <w:szCs w:val="18"/>
              </w:rPr>
            </w:pPr>
            <w:r>
              <w:rPr>
                <w:rFonts w:ascii="Century Gothic" w:hAnsi="Century Gothic" w:cs="Tahoma"/>
                <w:caps w:val="0"/>
                <w:sz w:val="18"/>
                <w:szCs w:val="18"/>
              </w:rPr>
              <w:t>Year 2015</w:t>
            </w:r>
          </w:p>
        </w:tc>
        <w:tc>
          <w:tcPr>
            <w:tcW w:w="1885" w:type="pct"/>
          </w:tcPr>
          <w:p w14:paraId="3675280C" w14:textId="77777777" w:rsidR="0014001D" w:rsidRDefault="0014001D" w:rsidP="0014001D">
            <w:pPr>
              <w:pStyle w:val="Achievement"/>
              <w:numPr>
                <w:ilvl w:val="0"/>
                <w:numId w:val="16"/>
              </w:numPr>
              <w:spacing w:before="40" w:after="40" w:line="240" w:lineRule="auto"/>
              <w:rPr>
                <w:rFonts w:ascii="Century Gothic" w:hAnsi="Century Gothic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18"/>
                <w:szCs w:val="18"/>
              </w:rPr>
              <w:t xml:space="preserve">S.S.C </w:t>
            </w:r>
          </w:p>
          <w:p w14:paraId="478E250F" w14:textId="77777777" w:rsidR="0014001D" w:rsidRDefault="0014001D">
            <w:pPr>
              <w:pStyle w:val="Achievement"/>
              <w:numPr>
                <w:ilvl w:val="0"/>
                <w:numId w:val="0"/>
              </w:numPr>
              <w:spacing w:before="40" w:after="40" w:line="240" w:lineRule="auto"/>
              <w:ind w:left="720"/>
              <w:rPr>
                <w:rFonts w:ascii="Century Gothic" w:hAnsi="Century Gothic"/>
                <w:b/>
                <w:bCs/>
                <w:color w:val="993300"/>
                <w:sz w:val="18"/>
                <w:szCs w:val="18"/>
              </w:rPr>
            </w:pPr>
          </w:p>
          <w:p w14:paraId="33307BFA" w14:textId="77777777" w:rsidR="0014001D" w:rsidRDefault="0014001D" w:rsidP="0014001D">
            <w:pPr>
              <w:pStyle w:val="Achievement"/>
              <w:numPr>
                <w:ilvl w:val="0"/>
                <w:numId w:val="16"/>
              </w:numPr>
              <w:spacing w:before="40" w:after="40" w:line="240" w:lineRule="auto"/>
              <w:rPr>
                <w:rFonts w:ascii="Century Gothic" w:hAnsi="Century Gothic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18"/>
                <w:szCs w:val="18"/>
              </w:rPr>
              <w:t>Diploma of Associate Engineer in Electrical Technology</w:t>
            </w:r>
          </w:p>
          <w:p w14:paraId="66110341" w14:textId="77777777" w:rsidR="0014001D" w:rsidRDefault="0014001D">
            <w:pPr>
              <w:pStyle w:val="Achievement"/>
              <w:numPr>
                <w:ilvl w:val="0"/>
                <w:numId w:val="0"/>
              </w:numPr>
              <w:spacing w:before="40" w:after="4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85" w:type="pct"/>
            <w:hideMark/>
          </w:tcPr>
          <w:p w14:paraId="35B6C1DC" w14:textId="77777777" w:rsidR="0014001D" w:rsidRDefault="0014001D">
            <w:pPr>
              <w:pStyle w:val="Achievement"/>
              <w:numPr>
                <w:ilvl w:val="0"/>
                <w:numId w:val="0"/>
              </w:numPr>
              <w:spacing w:before="40" w:after="40" w:line="240" w:lineRule="auto"/>
              <w:jc w:val="center"/>
              <w:rPr>
                <w:rFonts w:ascii="Century Gothic" w:hAnsi="Century Gothic" w:cs="Tahoma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ahoma"/>
                <w:bCs/>
                <w:color w:val="000000"/>
                <w:sz w:val="18"/>
                <w:szCs w:val="18"/>
              </w:rPr>
              <w:t xml:space="preserve"> &gt; Board of intermediate &amp; secondary Education, Gujranwala</w:t>
            </w:r>
            <w:r>
              <w:rPr>
                <w:rFonts w:ascii="Century Gothic" w:hAnsi="Century Gothic" w:cs="Tahoma"/>
                <w:bCs/>
                <w:color w:val="000000"/>
                <w:sz w:val="18"/>
                <w:szCs w:val="18"/>
              </w:rPr>
              <w:t>, Pakistan</w:t>
            </w:r>
          </w:p>
          <w:p w14:paraId="3F37E851" w14:textId="77777777" w:rsidR="0014001D" w:rsidRDefault="0014001D">
            <w:pPr>
              <w:pStyle w:val="Achievement"/>
              <w:numPr>
                <w:ilvl w:val="0"/>
                <w:numId w:val="0"/>
              </w:numPr>
              <w:spacing w:before="40" w:after="40" w:line="240" w:lineRule="auto"/>
              <w:rPr>
                <w:rFonts w:ascii="Century Gothic" w:hAnsi="Century Gothic" w:cs="Tahoma"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Tahoma"/>
                <w:bCs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alibri" w:hAnsi="Calibri" w:cs="Tahoma"/>
                <w:bCs/>
                <w:color w:val="000000"/>
                <w:sz w:val="18"/>
                <w:szCs w:val="18"/>
              </w:rPr>
              <w:t>&gt;</w:t>
            </w:r>
            <w:r>
              <w:rPr>
                <w:rFonts w:ascii="Century Gothic" w:hAnsi="Century Gothic" w:cs="Tahoma"/>
                <w:bCs/>
                <w:color w:val="000000"/>
                <w:sz w:val="18"/>
                <w:szCs w:val="18"/>
              </w:rPr>
              <w:t xml:space="preserve"> Punjab Board of Technical </w:t>
            </w:r>
          </w:p>
          <w:p w14:paraId="5ED84BA2" w14:textId="77777777" w:rsidR="0014001D" w:rsidRDefault="0014001D">
            <w:pPr>
              <w:pStyle w:val="Achievement"/>
              <w:numPr>
                <w:ilvl w:val="0"/>
                <w:numId w:val="0"/>
              </w:numPr>
              <w:spacing w:before="40" w:after="40" w:line="240" w:lineRule="auto"/>
              <w:rPr>
                <w:rFonts w:ascii="Century Gothic" w:hAnsi="Century Gothic" w:cs="Tahoma"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Tahoma"/>
                <w:bCs/>
                <w:color w:val="000000"/>
                <w:sz w:val="18"/>
                <w:szCs w:val="18"/>
              </w:rPr>
              <w:t xml:space="preserve">         Education, Lahore, Pakistan</w:t>
            </w:r>
          </w:p>
          <w:p w14:paraId="2ADA6862" w14:textId="77777777" w:rsidR="0014001D" w:rsidRDefault="0014001D">
            <w:pPr>
              <w:pStyle w:val="Achievement"/>
              <w:numPr>
                <w:ilvl w:val="0"/>
                <w:numId w:val="0"/>
              </w:numPr>
              <w:spacing w:before="40" w:after="40" w:line="240" w:lineRule="auto"/>
              <w:rPr>
                <w:rFonts w:ascii="Century Gothic" w:hAnsi="Century Gothic"/>
                <w:b/>
                <w:bCs/>
                <w:color w:val="0070C0"/>
                <w:sz w:val="18"/>
                <w:szCs w:val="18"/>
              </w:rPr>
            </w:pPr>
            <w:r>
              <w:rPr>
                <w:rFonts w:ascii="Century Gothic" w:hAnsi="Century Gothic" w:cs="Tahoma"/>
                <w:bCs/>
                <w:color w:val="000000"/>
                <w:sz w:val="18"/>
                <w:szCs w:val="18"/>
              </w:rPr>
              <w:t xml:space="preserve">        </w:t>
            </w:r>
          </w:p>
        </w:tc>
      </w:tr>
    </w:tbl>
    <w:p w14:paraId="4A0E439C" w14:textId="0BFBE98E" w:rsidR="00A51502" w:rsidRPr="0014001D" w:rsidRDefault="00A51502" w:rsidP="0014001D">
      <w:pPr>
        <w:pStyle w:val="ListBullet"/>
        <w:numPr>
          <w:ilvl w:val="0"/>
          <w:numId w:val="0"/>
        </w:numPr>
        <w:ind w:left="101"/>
        <w:rPr>
          <w:i/>
          <w:iCs/>
          <w:color w:val="000000" w:themeColor="text1"/>
          <w:sz w:val="24"/>
          <w:szCs w:val="24"/>
        </w:rPr>
      </w:pPr>
    </w:p>
    <w:p w14:paraId="2C736E5E" w14:textId="77777777" w:rsidR="00A51502" w:rsidRPr="00AE1964" w:rsidRDefault="00A51502" w:rsidP="00AE1964">
      <w:pPr>
        <w:rPr>
          <w:color w:val="000000" w:themeColor="text1"/>
          <w:sz w:val="28"/>
          <w:szCs w:val="28"/>
        </w:rPr>
      </w:pPr>
    </w:p>
    <w:p w14:paraId="635DE0AA" w14:textId="77777777" w:rsidR="00A51502" w:rsidRPr="00AE1964" w:rsidRDefault="00A51502" w:rsidP="00A51502">
      <w:pPr>
        <w:rPr>
          <w:color w:val="000000" w:themeColor="text1"/>
          <w:sz w:val="28"/>
          <w:szCs w:val="28"/>
          <w:u w:val="single"/>
        </w:rPr>
      </w:pPr>
      <w:r w:rsidRPr="00AE1964">
        <w:rPr>
          <w:color w:val="000000" w:themeColor="text1"/>
          <w:sz w:val="28"/>
          <w:szCs w:val="28"/>
          <w:u w:val="single"/>
        </w:rPr>
        <w:t>LANGUAGES SKILLS</w:t>
      </w:r>
    </w:p>
    <w:tbl>
      <w:tblPr>
        <w:tblStyle w:val="ResumeTable"/>
        <w:tblW w:w="9097" w:type="pct"/>
        <w:tblLook w:val="04A0" w:firstRow="1" w:lastRow="0" w:firstColumn="1" w:lastColumn="0" w:noHBand="0" w:noVBand="1"/>
        <w:tblDescription w:val="Education"/>
      </w:tblPr>
      <w:tblGrid>
        <w:gridCol w:w="9355"/>
        <w:gridCol w:w="6103"/>
      </w:tblGrid>
      <w:tr w:rsidR="00A51502" w:rsidRPr="008F4D94" w14:paraId="240D2326" w14:textId="77777777" w:rsidTr="00702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3026" w:type="pct"/>
          </w:tcPr>
          <w:p w14:paraId="2380D5C4" w14:textId="77777777" w:rsidR="00A51502" w:rsidRPr="008F4D94" w:rsidRDefault="00A51502" w:rsidP="00702EAA">
            <w:pPr>
              <w:spacing w:line="240" w:lineRule="auto"/>
              <w:rPr>
                <w:sz w:val="19"/>
              </w:rPr>
            </w:pPr>
          </w:p>
        </w:tc>
        <w:tc>
          <w:tcPr>
            <w:tcW w:w="1974" w:type="pct"/>
          </w:tcPr>
          <w:p w14:paraId="20958B49" w14:textId="77777777" w:rsidR="00A51502" w:rsidRPr="008F4D94" w:rsidRDefault="00A51502" w:rsidP="00702EAA">
            <w:pPr>
              <w:spacing w:line="240" w:lineRule="auto"/>
              <w:rPr>
                <w:sz w:val="19"/>
              </w:rPr>
            </w:pPr>
          </w:p>
        </w:tc>
      </w:tr>
      <w:tr w:rsidR="00A51502" w:rsidRPr="008F4D94" w14:paraId="208BC2FD" w14:textId="77777777" w:rsidTr="00702EAA">
        <w:trPr>
          <w:trHeight w:hRule="exact" w:val="58"/>
        </w:trPr>
        <w:tc>
          <w:tcPr>
            <w:tcW w:w="3026" w:type="pct"/>
          </w:tcPr>
          <w:p w14:paraId="270A220D" w14:textId="77777777" w:rsidR="00A51502" w:rsidRPr="008F4D94" w:rsidRDefault="00A51502" w:rsidP="00702EAA"/>
        </w:tc>
        <w:tc>
          <w:tcPr>
            <w:tcW w:w="1974" w:type="pct"/>
          </w:tcPr>
          <w:p w14:paraId="4AC91DDF" w14:textId="77777777" w:rsidR="00A51502" w:rsidRPr="008F4D94" w:rsidRDefault="00A51502" w:rsidP="00702EAA"/>
        </w:tc>
      </w:tr>
    </w:tbl>
    <w:p w14:paraId="69B0072D" w14:textId="46D536EA" w:rsidR="0014001D" w:rsidRDefault="0014001D" w:rsidP="00183A7B">
      <w:pPr>
        <w:pStyle w:val="ListBulle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English</w:t>
      </w:r>
    </w:p>
    <w:p w14:paraId="7C5724E3" w14:textId="0BE19F7C" w:rsidR="00A51502" w:rsidRPr="00183A7B" w:rsidRDefault="00A51502" w:rsidP="00183A7B">
      <w:pPr>
        <w:pStyle w:val="ListBullet"/>
        <w:rPr>
          <w:color w:val="000000" w:themeColor="text1"/>
          <w:sz w:val="24"/>
          <w:szCs w:val="24"/>
        </w:rPr>
      </w:pPr>
      <w:r w:rsidRPr="00183A7B">
        <w:rPr>
          <w:color w:val="000000" w:themeColor="text1"/>
          <w:sz w:val="24"/>
          <w:szCs w:val="24"/>
        </w:rPr>
        <w:t>Urdu</w:t>
      </w:r>
    </w:p>
    <w:p w14:paraId="362F2375" w14:textId="77777777" w:rsidR="00410715" w:rsidRDefault="00410715" w:rsidP="008F4D94"/>
    <w:p w14:paraId="73D3275E" w14:textId="77777777" w:rsidR="006C2059" w:rsidRPr="00410715" w:rsidRDefault="006C2059" w:rsidP="00410715"/>
    <w:sectPr w:rsidR="006C2059" w:rsidRPr="00410715" w:rsidSect="00183A7B">
      <w:footerReference w:type="default" r:id="rId9"/>
      <w:pgSz w:w="12240" w:h="15840"/>
      <w:pgMar w:top="990" w:right="2160" w:bottom="634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C7395" w14:textId="77777777" w:rsidR="00DC70D0" w:rsidRDefault="00DC70D0">
      <w:pPr>
        <w:spacing w:after="0"/>
      </w:pPr>
      <w:r>
        <w:separator/>
      </w:r>
    </w:p>
    <w:p w14:paraId="1B9B0202" w14:textId="77777777" w:rsidR="00DC70D0" w:rsidRDefault="00DC70D0"/>
  </w:endnote>
  <w:endnote w:type="continuationSeparator" w:id="0">
    <w:p w14:paraId="7A3DF491" w14:textId="77777777" w:rsidR="00DC70D0" w:rsidRDefault="00DC70D0">
      <w:pPr>
        <w:spacing w:after="0"/>
      </w:pPr>
      <w:r>
        <w:continuationSeparator/>
      </w:r>
    </w:p>
    <w:p w14:paraId="35DC47BA" w14:textId="77777777" w:rsidR="00DC70D0" w:rsidRDefault="00DC70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9E424" w14:textId="0BC8D285" w:rsidR="006C2059" w:rsidRDefault="00807903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B579ED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2D5D8" w14:textId="77777777" w:rsidR="00DC70D0" w:rsidRDefault="00DC70D0">
      <w:pPr>
        <w:spacing w:after="0"/>
      </w:pPr>
      <w:r>
        <w:separator/>
      </w:r>
    </w:p>
    <w:p w14:paraId="60128287" w14:textId="77777777" w:rsidR="00DC70D0" w:rsidRDefault="00DC70D0"/>
  </w:footnote>
  <w:footnote w:type="continuationSeparator" w:id="0">
    <w:p w14:paraId="78F18023" w14:textId="77777777" w:rsidR="00DC70D0" w:rsidRDefault="00DC70D0">
      <w:pPr>
        <w:spacing w:after="0"/>
      </w:pPr>
      <w:r>
        <w:continuationSeparator/>
      </w:r>
    </w:p>
    <w:p w14:paraId="63CDB480" w14:textId="77777777" w:rsidR="00DC70D0" w:rsidRDefault="00DC70D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  <w:pPr>
        <w:ind w:left="0" w:firstLine="0"/>
      </w:pPr>
    </w:lvl>
  </w:abstractNum>
  <w:abstractNum w:abstractNumId="2" w15:restartNumberingAfterBreak="0">
    <w:nsid w:val="2C59059F"/>
    <w:multiLevelType w:val="hybridMultilevel"/>
    <w:tmpl w:val="8F9851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42A74"/>
    <w:multiLevelType w:val="hybridMultilevel"/>
    <w:tmpl w:val="F3ACB5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47667"/>
    <w:multiLevelType w:val="hybridMultilevel"/>
    <w:tmpl w:val="2E528862"/>
    <w:lvl w:ilvl="0" w:tplc="0360DCC2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54845"/>
    <w:multiLevelType w:val="hybridMultilevel"/>
    <w:tmpl w:val="764A94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5"/>
  </w:num>
  <w:num w:numId="13">
    <w:abstractNumId w:val="3"/>
  </w:num>
  <w:num w:numId="14">
    <w:abstractNumId w:val="2"/>
  </w:num>
  <w:num w:numId="15">
    <w:abstractNumId w:val="1"/>
    <w:lvlOverride w:ilvl="0">
      <w:lvl w:ilvl="0"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006"/>
    <w:rsid w:val="00006670"/>
    <w:rsid w:val="0014001D"/>
    <w:rsid w:val="00183A7B"/>
    <w:rsid w:val="00290A40"/>
    <w:rsid w:val="002B1DEB"/>
    <w:rsid w:val="00410715"/>
    <w:rsid w:val="00486E6A"/>
    <w:rsid w:val="00493006"/>
    <w:rsid w:val="006C2059"/>
    <w:rsid w:val="0070541A"/>
    <w:rsid w:val="00731AEC"/>
    <w:rsid w:val="00760DCD"/>
    <w:rsid w:val="00764050"/>
    <w:rsid w:val="007A0537"/>
    <w:rsid w:val="007F45F0"/>
    <w:rsid w:val="00807903"/>
    <w:rsid w:val="00876A03"/>
    <w:rsid w:val="008E0599"/>
    <w:rsid w:val="008F4D94"/>
    <w:rsid w:val="009170BE"/>
    <w:rsid w:val="009D2EB5"/>
    <w:rsid w:val="00A51502"/>
    <w:rsid w:val="00A82B28"/>
    <w:rsid w:val="00AA71C8"/>
    <w:rsid w:val="00AE1964"/>
    <w:rsid w:val="00B40EC0"/>
    <w:rsid w:val="00B579ED"/>
    <w:rsid w:val="00BB2D57"/>
    <w:rsid w:val="00C67154"/>
    <w:rsid w:val="00C7589D"/>
    <w:rsid w:val="00CD743D"/>
    <w:rsid w:val="00CE521D"/>
    <w:rsid w:val="00D64D58"/>
    <w:rsid w:val="00D728F9"/>
    <w:rsid w:val="00DC70D0"/>
    <w:rsid w:val="00DF058B"/>
    <w:rsid w:val="00E753DA"/>
    <w:rsid w:val="00E80BBB"/>
    <w:rsid w:val="00ED79D9"/>
    <w:rsid w:val="00FB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7F2F7"/>
  <w15:chartTrackingRefBased/>
  <w15:docId w15:val="{A4AC1BB4-5ABA-4480-8182-F5373D6A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4D94"/>
  </w:style>
  <w:style w:type="paragraph" w:styleId="Heading1">
    <w:name w:val="heading 1"/>
    <w:basedOn w:val="Normal"/>
    <w:next w:val="Normal"/>
    <w:link w:val="Heading1Char"/>
    <w:uiPriority w:val="9"/>
    <w:qFormat/>
    <w:rsid w:val="007054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3A7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A7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0541A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customStyle="1" w:styleId="Achievement">
    <w:name w:val="Achievement"/>
    <w:basedOn w:val="BodyText"/>
    <w:rsid w:val="0014001D"/>
    <w:pPr>
      <w:numPr>
        <w:numId w:val="15"/>
      </w:numPr>
      <w:tabs>
        <w:tab w:val="num" w:pos="144"/>
        <w:tab w:val="num" w:pos="360"/>
      </w:tabs>
      <w:spacing w:after="60" w:line="240" w:lineRule="atLeast"/>
      <w:ind w:left="0" w:right="0" w:firstLine="0"/>
      <w:jc w:val="both"/>
    </w:pPr>
    <w:rPr>
      <w:rFonts w:ascii="Garamond" w:eastAsia="Times New Roman" w:hAnsi="Garamond" w:cs="Times New Roman"/>
      <w:color w:val="auto"/>
      <w:sz w:val="22"/>
      <w:lang w:eastAsia="en-US"/>
    </w:rPr>
  </w:style>
  <w:style w:type="paragraph" w:customStyle="1" w:styleId="NoTitle">
    <w:name w:val="No Title"/>
    <w:basedOn w:val="Normal"/>
    <w:rsid w:val="0014001D"/>
    <w:pPr>
      <w:spacing w:before="220" w:after="0" w:line="220" w:lineRule="atLeast"/>
      <w:ind w:right="0"/>
    </w:pPr>
    <w:rPr>
      <w:rFonts w:ascii="Garamond" w:eastAsia="Times New Roman" w:hAnsi="Garamond" w:cs="Times New Roman"/>
      <w:caps/>
      <w:color w:val="auto"/>
      <w:spacing w:val="15"/>
      <w:sz w:val="2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14001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40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mair.danish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0491AA14F164FAC9E26BDAF9AFA8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C00D9-D77F-4ECA-B865-C949129D3686}"/>
      </w:docPartPr>
      <w:docPartBody>
        <w:p w:rsidR="00B64BB6" w:rsidRDefault="00F2191A">
          <w:pPr>
            <w:pStyle w:val="20491AA14F164FAC9E26BDAF9AFA879A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2B3"/>
    <w:rsid w:val="001D52B3"/>
    <w:rsid w:val="00700328"/>
    <w:rsid w:val="0078362F"/>
    <w:rsid w:val="00B64BB6"/>
    <w:rsid w:val="00B765CD"/>
    <w:rsid w:val="00E21A6C"/>
    <w:rsid w:val="00F2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491AA14F164FAC9E26BDAF9AFA879A">
    <w:name w:val="20491AA14F164FAC9E26BDAF9AFA879A"/>
  </w:style>
  <w:style w:type="paragraph" w:customStyle="1" w:styleId="89180B815CD1404CA8E4390F60E85FF3">
    <w:name w:val="89180B815CD1404CA8E4390F60E85FF3"/>
  </w:style>
  <w:style w:type="paragraph" w:customStyle="1" w:styleId="F3308B6AFBC5447EB6DFBE9BC27A8C35">
    <w:name w:val="F3308B6AFBC5447EB6DFBE9BC27A8C35"/>
  </w:style>
  <w:style w:type="paragraph" w:customStyle="1" w:styleId="DD0464C340A946419714B76DA410B860">
    <w:name w:val="DD0464C340A946419714B76DA410B860"/>
  </w:style>
  <w:style w:type="paragraph" w:customStyle="1" w:styleId="1FBB7E6B15F04518B9EDEB08F28A8D3F">
    <w:name w:val="1FBB7E6B15F04518B9EDEB08F28A8D3F"/>
  </w:style>
  <w:style w:type="paragraph" w:customStyle="1" w:styleId="B2AE72BCC2B544418AA8F536BE58093B">
    <w:name w:val="B2AE72BCC2B544418AA8F536BE58093B"/>
  </w:style>
  <w:style w:type="character" w:styleId="PlaceholderText">
    <w:name w:val="Placeholder Text"/>
    <w:basedOn w:val="DefaultParagraphFont"/>
    <w:uiPriority w:val="99"/>
    <w:semiHidden/>
    <w:rsid w:val="00B64BB6"/>
    <w:rPr>
      <w:color w:val="808080"/>
    </w:rPr>
  </w:style>
  <w:style w:type="paragraph" w:customStyle="1" w:styleId="918E2D261A134891965A6C842FE1EE93">
    <w:name w:val="918E2D261A134891965A6C842FE1EE93"/>
  </w:style>
  <w:style w:type="paragraph" w:customStyle="1" w:styleId="B0E15725BD44431BB2CBBC6BD8176EB3">
    <w:name w:val="B0E15725BD44431BB2CBBC6BD8176EB3"/>
  </w:style>
  <w:style w:type="paragraph" w:customStyle="1" w:styleId="463330A2C7814E9C8F143E1D1CC3A075">
    <w:name w:val="463330A2C7814E9C8F143E1D1CC3A075"/>
  </w:style>
  <w:style w:type="paragraph" w:customStyle="1" w:styleId="DC29DAC0503B49E2973AA4A2A67705E1">
    <w:name w:val="DC29DAC0503B49E2973AA4A2A67705E1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0222CEB676D34FC6A23EFF6FCE5B0C76">
    <w:name w:val="0222CEB676D34FC6A23EFF6FCE5B0C76"/>
  </w:style>
  <w:style w:type="paragraph" w:customStyle="1" w:styleId="36E1DA2B9B194FE8A62E8ED4EA3DC833">
    <w:name w:val="36E1DA2B9B194FE8A62E8ED4EA3DC833"/>
  </w:style>
  <w:style w:type="paragraph" w:customStyle="1" w:styleId="904F0CDA57C14AAA90056BB729A46F1F">
    <w:name w:val="904F0CDA57C14AAA90056BB729A46F1F"/>
  </w:style>
  <w:style w:type="paragraph" w:customStyle="1" w:styleId="06294EFABED84EFEA5CF9AC8DDECCC40">
    <w:name w:val="06294EFABED84EFEA5CF9AC8DDECCC40"/>
  </w:style>
  <w:style w:type="paragraph" w:customStyle="1" w:styleId="EF1FE19FBCB843C68AEF96C774B29ECD">
    <w:name w:val="EF1FE19FBCB843C68AEF96C774B29ECD"/>
    <w:rsid w:val="001D52B3"/>
  </w:style>
  <w:style w:type="paragraph" w:customStyle="1" w:styleId="762C80979A52441798E3A51C4A746C0C">
    <w:name w:val="762C80979A52441798E3A51C4A746C0C"/>
    <w:rsid w:val="00B64BB6"/>
  </w:style>
  <w:style w:type="paragraph" w:customStyle="1" w:styleId="ACA256BA453D4A26B2E404FB2A23C695">
    <w:name w:val="ACA256BA453D4A26B2E404FB2A23C695"/>
    <w:rsid w:val="00B64BB6"/>
  </w:style>
  <w:style w:type="paragraph" w:customStyle="1" w:styleId="53E8206EEE894325BB3EB8644ED30EF1">
    <w:name w:val="53E8206EEE894325BB3EB8644ED30EF1"/>
    <w:rsid w:val="00B64BB6"/>
  </w:style>
  <w:style w:type="paragraph" w:customStyle="1" w:styleId="937E613BEFE748B9B419E99436A38F37">
    <w:name w:val="937E613BEFE748B9B419E99436A38F37"/>
    <w:rsid w:val="00B64BB6"/>
  </w:style>
  <w:style w:type="paragraph" w:customStyle="1" w:styleId="ABC8410D8096427AB9992E85AC2FE366">
    <w:name w:val="ABC8410D8096427AB9992E85AC2FE366"/>
    <w:rsid w:val="00B64B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194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Zeeshan Ali</dc:creator>
  <cp:keywords/>
  <cp:lastModifiedBy>Syed Bilal Ahmed</cp:lastModifiedBy>
  <cp:revision>42</cp:revision>
  <cp:lastPrinted>2017-12-17T06:11:00Z</cp:lastPrinted>
  <dcterms:created xsi:type="dcterms:W3CDTF">2015-11-05T04:15:00Z</dcterms:created>
  <dcterms:modified xsi:type="dcterms:W3CDTF">2017-12-17T06:12:00Z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