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6778D9" w:rsidP="00141A4C">
      <w:pPr>
        <w:pStyle w:val="Title"/>
      </w:pPr>
      <w:r>
        <w:t>M.ZESHAN SABIR</w:t>
      </w:r>
    </w:p>
    <w:p w:rsidR="00141A4C" w:rsidRDefault="006778D9" w:rsidP="00141A4C">
      <w:r>
        <w:t>PUNJAB</w:t>
      </w:r>
      <w:r w:rsidR="00F95ABE">
        <w:t>, LAYYAH, PAKISTAN</w:t>
      </w:r>
      <w:r>
        <w:t xml:space="preserve"> </w:t>
      </w:r>
      <w:r w:rsidR="00141A4C">
        <w:t>| </w:t>
      </w:r>
      <w:r>
        <w:t>+923426265980</w:t>
      </w:r>
      <w:r w:rsidR="00141A4C">
        <w:t>| </w:t>
      </w:r>
      <w:r>
        <w:t>zeshansabir45@gmail.com</w:t>
      </w:r>
    </w:p>
    <w:p w:rsidR="006270A9" w:rsidRDefault="00FA06F7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D152FA95F66844CDAFF793A8504F5689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Pr="00F1470A" w:rsidRDefault="00F1470A">
      <w:pPr>
        <w:rPr>
          <w:b/>
          <w:i/>
        </w:rPr>
      </w:pPr>
      <w:r w:rsidRPr="00F1470A">
        <w:rPr>
          <w:b/>
          <w:i/>
        </w:rPr>
        <w:t>To ge</w:t>
      </w:r>
      <w:r w:rsidR="00701D7E">
        <w:rPr>
          <w:b/>
          <w:i/>
        </w:rPr>
        <w:t>t a job.</w:t>
      </w:r>
    </w:p>
    <w:sdt>
      <w:sdtPr>
        <w:alias w:val="Education:"/>
        <w:tag w:val="Education:"/>
        <w:id w:val="807127995"/>
        <w:placeholder>
          <w:docPart w:val="1D1B4510130E46E4BB582FC03224DBC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6270A9">
      <w:pPr>
        <w:pStyle w:val="Heading2"/>
      </w:pPr>
    </w:p>
    <w:p w:rsidR="006270A9" w:rsidRDefault="006778D9" w:rsidP="001B29CF">
      <w:pPr>
        <w:pStyle w:val="ListBullet"/>
      </w:pPr>
      <w:r w:rsidRPr="006778D9">
        <w:rPr>
          <w:b/>
        </w:rPr>
        <w:t xml:space="preserve">BSC CIVIL </w:t>
      </w:r>
      <w:r w:rsidR="00F95ABE" w:rsidRPr="006778D9">
        <w:rPr>
          <w:b/>
        </w:rPr>
        <w:t>ENGINEERING</w:t>
      </w:r>
      <w:r w:rsidR="00F95ABE">
        <w:t xml:space="preserve"> |</w:t>
      </w:r>
      <w:r>
        <w:t xml:space="preserve">2015-2019| UNIVERSITY OF ENGINEERING AND </w:t>
      </w:r>
      <w:r w:rsidR="00F95ABE">
        <w:t>TECHNOLOGY, TAXILA</w:t>
      </w:r>
      <w:r>
        <w:t>.</w:t>
      </w:r>
    </w:p>
    <w:p w:rsidR="006270A9" w:rsidRDefault="006778D9" w:rsidP="001B29CF">
      <w:pPr>
        <w:pStyle w:val="ListBullet"/>
      </w:pPr>
      <w:r w:rsidRPr="006778D9">
        <w:rPr>
          <w:b/>
        </w:rPr>
        <w:t>INTERMEDIATE</w:t>
      </w:r>
      <w:r>
        <w:t xml:space="preserve"> |2013-2015|   GOVT COLLAGE KOTSULATN</w:t>
      </w:r>
      <w:r w:rsidR="00F95ABE">
        <w:t>, LAYYAH</w:t>
      </w:r>
      <w:r>
        <w:t>.</w:t>
      </w:r>
    </w:p>
    <w:p w:rsidR="006270A9" w:rsidRDefault="00F95ABE" w:rsidP="006778D9">
      <w:pPr>
        <w:pStyle w:val="ListBullet"/>
      </w:pPr>
      <w:r w:rsidRPr="006778D9">
        <w:rPr>
          <w:b/>
        </w:rPr>
        <w:t>MATRIC</w:t>
      </w:r>
      <w:r>
        <w:t xml:space="preserve"> |</w:t>
      </w:r>
      <w:r w:rsidR="006778D9">
        <w:t>2011-2013</w:t>
      </w:r>
      <w:r>
        <w:t>| GOVT.</w:t>
      </w:r>
      <w:r w:rsidR="001E3450">
        <w:t xml:space="preserve"> HIGH SCHOOL PAHAR PUR,LAYYAH.</w:t>
      </w:r>
    </w:p>
    <w:sdt>
      <w:sdtPr>
        <w:alias w:val="Skills &amp; Abilities:"/>
        <w:tag w:val="Skills &amp; Abilities:"/>
        <w:id w:val="458624136"/>
        <w:placeholder>
          <w:docPart w:val="B4EC517BE9F246DBBC4275211F060C5D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sdt>
      <w:sdtPr>
        <w:alias w:val="Management:"/>
        <w:tag w:val="Management:"/>
        <w:id w:val="598525640"/>
        <w:placeholder>
          <w:docPart w:val="A84D194AD55A406D9F4214664C753AE8"/>
        </w:placeholder>
        <w:temporary/>
        <w:showingPlcHdr/>
        <w15:appearance w15:val="hidden"/>
      </w:sdtPr>
      <w:sdtEndPr/>
      <w:sdtContent>
        <w:p w:rsidR="006270A9" w:rsidRDefault="009D5933" w:rsidP="006778D9">
          <w:pPr>
            <w:pStyle w:val="Heading2"/>
          </w:pPr>
          <w:r>
            <w:t>Management</w:t>
          </w:r>
        </w:p>
      </w:sdtContent>
    </w:sdt>
    <w:sdt>
      <w:sdtPr>
        <w:alias w:val="Communication:"/>
        <w:tag w:val="Communication:"/>
        <w:id w:val="-1153840069"/>
        <w:placeholder>
          <w:docPart w:val="7BDCDFDB9CE44794ABFA632B1CB6DBA5"/>
        </w:placeholder>
        <w:temporary/>
        <w:showingPlcHdr/>
        <w15:appearance w15:val="hidden"/>
      </w:sdtPr>
      <w:sdtEndPr/>
      <w:sdtContent>
        <w:p w:rsidR="006270A9" w:rsidRDefault="009D5933" w:rsidP="006778D9">
          <w:pPr>
            <w:pStyle w:val="Heading2"/>
          </w:pPr>
          <w:r>
            <w:t>Communication</w:t>
          </w:r>
        </w:p>
      </w:sdtContent>
    </w:sdt>
    <w:sdt>
      <w:sdtPr>
        <w:alias w:val="Leadership:"/>
        <w:tag w:val="Leadership:"/>
        <w:id w:val="1837562325"/>
        <w:placeholder>
          <w:docPart w:val="E4C1655961144A0092BF0FE19513320C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Leadership</w:t>
          </w:r>
        </w:p>
      </w:sdtContent>
    </w:sdt>
    <w:p w:rsidR="006270A9" w:rsidRPr="00FC5E80" w:rsidRDefault="00FC5E80" w:rsidP="00FC5E80">
      <w:pPr>
        <w:pStyle w:val="Heading2"/>
      </w:pPr>
      <w:r w:rsidRPr="00FC5E80">
        <w:t xml:space="preserve">MS OFFICE </w:t>
      </w:r>
    </w:p>
    <w:p w:rsidR="00FC5E80" w:rsidRPr="00FC5E80" w:rsidRDefault="00FC5E80" w:rsidP="00FC5E80">
      <w:pPr>
        <w:pStyle w:val="Heading2"/>
      </w:pPr>
      <w:r w:rsidRPr="00FC5E80">
        <w:t>AUTOCAD</w:t>
      </w:r>
    </w:p>
    <w:p w:rsidR="00FC5E80" w:rsidRDefault="00FC5E80" w:rsidP="00FC5E80">
      <w:pPr>
        <w:pStyle w:val="Heading2"/>
      </w:pPr>
      <w:r w:rsidRPr="00FC5E80">
        <w:t>ONLINE EARNING</w:t>
      </w:r>
      <w:r>
        <w:t>.</w:t>
      </w:r>
    </w:p>
    <w:p w:rsidR="00FC5E80" w:rsidRDefault="00FC5E80" w:rsidP="00FC5E80">
      <w:pPr>
        <w:pStyle w:val="Heading2"/>
      </w:pPr>
      <w:r w:rsidRPr="00FC5E80">
        <w:t>ACTIVE MEMBER OF PREOFESSIONAL SOCITIES</w:t>
      </w:r>
    </w:p>
    <w:p w:rsidR="00F1470A" w:rsidRPr="00F1470A" w:rsidRDefault="00F1470A" w:rsidP="00F1470A">
      <w:pPr>
        <w:rPr>
          <w:b/>
        </w:rPr>
      </w:pPr>
      <w:r w:rsidRPr="00F1470A">
        <w:rPr>
          <w:b/>
        </w:rPr>
        <w:t>HARDWORKING</w:t>
      </w:r>
    </w:p>
    <w:sdt>
      <w:sdtPr>
        <w:alias w:val="Experience:"/>
        <w:tag w:val="Experience:"/>
        <w:id w:val="171684534"/>
        <w:placeholder>
          <w:docPart w:val="989225492CC14E7CA2981A4F8FF2F1DD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F1470A" w:rsidRPr="00701D7E" w:rsidRDefault="00F1470A" w:rsidP="00FC5E80">
      <w:pPr>
        <w:pStyle w:val="Heading2"/>
        <w:numPr>
          <w:ilvl w:val="0"/>
          <w:numId w:val="24"/>
        </w:numPr>
        <w:rPr>
          <w:rFonts w:ascii="Times New Roman" w:hAnsi="Times New Roman" w:cs="Times New Roman"/>
          <w:i/>
          <w:szCs w:val="24"/>
          <w:u w:val="single"/>
        </w:rPr>
      </w:pPr>
      <w:r w:rsidRPr="00701D7E">
        <w:rPr>
          <w:rFonts w:ascii="Times New Roman" w:hAnsi="Times New Roman" w:cs="Times New Roman"/>
          <w:i/>
          <w:szCs w:val="24"/>
          <w:u w:val="single"/>
        </w:rPr>
        <w:t>design experties</w:t>
      </w:r>
    </w:p>
    <w:p w:rsidR="00FC5E80" w:rsidRPr="00701D7E" w:rsidRDefault="00FC5E80" w:rsidP="00FC5E80">
      <w:pPr>
        <w:pStyle w:val="Heading2"/>
        <w:numPr>
          <w:ilvl w:val="0"/>
          <w:numId w:val="24"/>
        </w:numPr>
        <w:rPr>
          <w:rFonts w:ascii="Times New Roman" w:hAnsi="Times New Roman" w:cs="Times New Roman"/>
          <w:i/>
          <w:szCs w:val="24"/>
          <w:u w:val="single"/>
        </w:rPr>
      </w:pPr>
      <w:r w:rsidRPr="00701D7E">
        <w:rPr>
          <w:rFonts w:ascii="Times New Roman" w:hAnsi="Times New Roman" w:cs="Times New Roman"/>
          <w:i/>
          <w:szCs w:val="24"/>
          <w:u w:val="single"/>
        </w:rPr>
        <w:t>COURSE TEACHOR</w:t>
      </w:r>
    </w:p>
    <w:p w:rsidR="00FC5E80" w:rsidRPr="00701D7E" w:rsidRDefault="00FC5E80" w:rsidP="00FC5E80">
      <w:pPr>
        <w:pStyle w:val="Heading2"/>
        <w:numPr>
          <w:ilvl w:val="0"/>
          <w:numId w:val="24"/>
        </w:numPr>
        <w:rPr>
          <w:rFonts w:ascii="Times New Roman" w:hAnsi="Times New Roman" w:cs="Times New Roman"/>
          <w:i/>
          <w:szCs w:val="24"/>
          <w:u w:val="single"/>
        </w:rPr>
      </w:pPr>
      <w:r w:rsidRPr="00701D7E">
        <w:rPr>
          <w:rFonts w:ascii="Times New Roman" w:hAnsi="Times New Roman" w:cs="Times New Roman"/>
          <w:i/>
          <w:szCs w:val="24"/>
          <w:u w:val="single"/>
        </w:rPr>
        <w:t>ONLINE EARNING</w:t>
      </w:r>
    </w:p>
    <w:p w:rsidR="00701D7E" w:rsidRPr="00701D7E" w:rsidRDefault="00701D7E" w:rsidP="00701D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WAPDA INTERNSHIP</w:t>
      </w:r>
      <w:bookmarkStart w:id="0" w:name="_GoBack"/>
      <w:bookmarkEnd w:id="0"/>
    </w:p>
    <w:p w:rsidR="00F95ABE" w:rsidRDefault="00F95ABE" w:rsidP="00F95ABE"/>
    <w:p w:rsidR="00F95ABE" w:rsidRDefault="00F95ABE" w:rsidP="00F95ABE">
      <w:pPr>
        <w:pStyle w:val="Heading1"/>
      </w:pPr>
      <w:r w:rsidRPr="005A177D">
        <w:t>Hobby:</w:t>
      </w:r>
    </w:p>
    <w:p w:rsidR="00F95ABE" w:rsidRPr="005A177D" w:rsidRDefault="00F95ABE" w:rsidP="00F95ABE">
      <w:pPr>
        <w:pStyle w:val="Heading2"/>
      </w:pPr>
      <w:r w:rsidRPr="005A177D">
        <w:t>Books reading</w:t>
      </w:r>
    </w:p>
    <w:p w:rsidR="00F95ABE" w:rsidRPr="005A177D" w:rsidRDefault="00F95ABE" w:rsidP="00F95ABE">
      <w:pPr>
        <w:pStyle w:val="Heading2"/>
      </w:pPr>
      <w:r w:rsidRPr="005A177D">
        <w:t xml:space="preserve">Cricket </w:t>
      </w:r>
    </w:p>
    <w:p w:rsidR="00F95ABE" w:rsidRPr="005A177D" w:rsidRDefault="00F95ABE" w:rsidP="00F95ABE">
      <w:pPr>
        <w:pStyle w:val="Heading2"/>
      </w:pPr>
      <w:r w:rsidRPr="005A177D">
        <w:t>Free lancing</w:t>
      </w:r>
    </w:p>
    <w:p w:rsidR="00F95ABE" w:rsidRPr="00F95ABE" w:rsidRDefault="00F95ABE" w:rsidP="00F95ABE"/>
    <w:p w:rsidR="00FC5E80" w:rsidRPr="00FC5E80" w:rsidRDefault="00FC5E80" w:rsidP="00FC5E80"/>
    <w:sectPr w:rsidR="00FC5E80" w:rsidRPr="00FC5E80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6F7" w:rsidRDefault="00FA06F7">
      <w:pPr>
        <w:spacing w:after="0"/>
      </w:pPr>
      <w:r>
        <w:separator/>
      </w:r>
    </w:p>
  </w:endnote>
  <w:endnote w:type="continuationSeparator" w:id="0">
    <w:p w:rsidR="00FA06F7" w:rsidRDefault="00FA06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6F7" w:rsidRDefault="00FA06F7">
      <w:pPr>
        <w:spacing w:after="0"/>
      </w:pPr>
      <w:r>
        <w:separator/>
      </w:r>
    </w:p>
  </w:footnote>
  <w:footnote w:type="continuationSeparator" w:id="0">
    <w:p w:rsidR="00FA06F7" w:rsidRDefault="00FA06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02B169D"/>
    <w:multiLevelType w:val="hybridMultilevel"/>
    <w:tmpl w:val="22207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411441"/>
    <w:multiLevelType w:val="hybridMultilevel"/>
    <w:tmpl w:val="B5F03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yMDA2NjC3MDM1NbdQ0lEKTi0uzszPAykwrAUAZRNBKiwAAAA="/>
  </w:docVars>
  <w:rsids>
    <w:rsidRoot w:val="006778D9"/>
    <w:rsid w:val="000A4F59"/>
    <w:rsid w:val="00141A4C"/>
    <w:rsid w:val="0017499E"/>
    <w:rsid w:val="001B29CF"/>
    <w:rsid w:val="001E3450"/>
    <w:rsid w:val="00276482"/>
    <w:rsid w:val="0028220F"/>
    <w:rsid w:val="00356C14"/>
    <w:rsid w:val="005C3336"/>
    <w:rsid w:val="00617B26"/>
    <w:rsid w:val="006270A9"/>
    <w:rsid w:val="00675956"/>
    <w:rsid w:val="006778D9"/>
    <w:rsid w:val="00681034"/>
    <w:rsid w:val="00701D7E"/>
    <w:rsid w:val="00816216"/>
    <w:rsid w:val="0087734B"/>
    <w:rsid w:val="009D5933"/>
    <w:rsid w:val="00BD768D"/>
    <w:rsid w:val="00C61F8E"/>
    <w:rsid w:val="00E83E4B"/>
    <w:rsid w:val="00F1470A"/>
    <w:rsid w:val="00F50F2D"/>
    <w:rsid w:val="00F95ABE"/>
    <w:rsid w:val="00FA06F7"/>
    <w:rsid w:val="00FC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B69E2D-1D83-46EE-A535-9F685A93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F95ABE"/>
    <w:pPr>
      <w:spacing w:after="160"/>
      <w:ind w:left="720" w:hanging="288"/>
      <w:contextualSpacing/>
    </w:pPr>
    <w:rPr>
      <w:rFonts w:eastAsiaTheme="minorHAnsi"/>
      <w:color w:val="393939" w:themeColor="text2" w:themeShade="BF"/>
      <w:sz w:val="21"/>
      <w:lang w:eastAsia="en-US"/>
    </w:rPr>
  </w:style>
  <w:style w:type="paragraph" w:customStyle="1" w:styleId="SectionHeading">
    <w:name w:val="Section Heading"/>
    <w:basedOn w:val="Normal"/>
    <w:next w:val="Normal"/>
    <w:qFormat/>
    <w:rsid w:val="00F95ABE"/>
    <w:pPr>
      <w:spacing w:before="220" w:after="0" w:line="276" w:lineRule="auto"/>
      <w:outlineLvl w:val="0"/>
    </w:pPr>
    <w:rPr>
      <w:rFonts w:asciiTheme="majorHAnsi" w:eastAsiaTheme="minorHAnsi" w:hAnsiTheme="majorHAnsi"/>
      <w:b/>
      <w:color w:val="000000" w:themeColor="text1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eshan%20Sabi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52FA95F66844CDAFF793A8504F5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42F44-85F9-42C8-8E1A-57AA48DE6DB0}"/>
      </w:docPartPr>
      <w:docPartBody>
        <w:p w:rsidR="002B3632" w:rsidRDefault="00FD2914">
          <w:pPr>
            <w:pStyle w:val="D152FA95F66844CDAFF793A8504F5689"/>
          </w:pPr>
          <w:r>
            <w:t>Objective</w:t>
          </w:r>
        </w:p>
      </w:docPartBody>
    </w:docPart>
    <w:docPart>
      <w:docPartPr>
        <w:name w:val="1D1B4510130E46E4BB582FC03224D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628A6-6266-4FB8-B74E-85691CFDD016}"/>
      </w:docPartPr>
      <w:docPartBody>
        <w:p w:rsidR="002B3632" w:rsidRDefault="00FD2914">
          <w:pPr>
            <w:pStyle w:val="1D1B4510130E46E4BB582FC03224DBC2"/>
          </w:pPr>
          <w:r>
            <w:t>Education</w:t>
          </w:r>
        </w:p>
      </w:docPartBody>
    </w:docPart>
    <w:docPart>
      <w:docPartPr>
        <w:name w:val="B4EC517BE9F246DBBC4275211F060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D860F-DF99-48CA-A75F-56F3FA42ABEF}"/>
      </w:docPartPr>
      <w:docPartBody>
        <w:p w:rsidR="002B3632" w:rsidRDefault="00FD2914">
          <w:pPr>
            <w:pStyle w:val="B4EC517BE9F246DBBC4275211F060C5D"/>
          </w:pPr>
          <w:r>
            <w:t>Skills &amp; Abilities</w:t>
          </w:r>
        </w:p>
      </w:docPartBody>
    </w:docPart>
    <w:docPart>
      <w:docPartPr>
        <w:name w:val="A84D194AD55A406D9F4214664C753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F2901-1C86-4BFE-83FC-0B682C7BD644}"/>
      </w:docPartPr>
      <w:docPartBody>
        <w:p w:rsidR="002B3632" w:rsidRDefault="00FD2914">
          <w:pPr>
            <w:pStyle w:val="A84D194AD55A406D9F4214664C753AE8"/>
          </w:pPr>
          <w:r>
            <w:t>Management</w:t>
          </w:r>
        </w:p>
      </w:docPartBody>
    </w:docPart>
    <w:docPart>
      <w:docPartPr>
        <w:name w:val="7BDCDFDB9CE44794ABFA632B1CB6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EE895-01E4-4166-AC59-5345D9994B1F}"/>
      </w:docPartPr>
      <w:docPartBody>
        <w:p w:rsidR="002B3632" w:rsidRDefault="00FD2914">
          <w:pPr>
            <w:pStyle w:val="7BDCDFDB9CE44794ABFA632B1CB6DBA5"/>
          </w:pPr>
          <w:r>
            <w:t>Communication</w:t>
          </w:r>
        </w:p>
      </w:docPartBody>
    </w:docPart>
    <w:docPart>
      <w:docPartPr>
        <w:name w:val="E4C1655961144A0092BF0FE195133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144AB-585D-4D1A-906D-E41762C5235E}"/>
      </w:docPartPr>
      <w:docPartBody>
        <w:p w:rsidR="002B3632" w:rsidRDefault="00FD2914">
          <w:pPr>
            <w:pStyle w:val="E4C1655961144A0092BF0FE19513320C"/>
          </w:pPr>
          <w:r>
            <w:t>Leadership</w:t>
          </w:r>
        </w:p>
      </w:docPartBody>
    </w:docPart>
    <w:docPart>
      <w:docPartPr>
        <w:name w:val="989225492CC14E7CA2981A4F8FF2F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52FD6-62C1-4FA3-8952-855FDA8308F6}"/>
      </w:docPartPr>
      <w:docPartBody>
        <w:p w:rsidR="002B3632" w:rsidRDefault="00FD2914">
          <w:pPr>
            <w:pStyle w:val="989225492CC14E7CA2981A4F8FF2F1D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14"/>
    <w:rsid w:val="000531FE"/>
    <w:rsid w:val="000B33AE"/>
    <w:rsid w:val="002B3632"/>
    <w:rsid w:val="00D13653"/>
    <w:rsid w:val="00FD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0D7C6D80784CC7AFD4FDD39AD9466A">
    <w:name w:val="280D7C6D80784CC7AFD4FDD39AD9466A"/>
  </w:style>
  <w:style w:type="paragraph" w:customStyle="1" w:styleId="C6A63372318D4DEAADE111D72DB53F2B">
    <w:name w:val="C6A63372318D4DEAADE111D72DB53F2B"/>
  </w:style>
  <w:style w:type="paragraph" w:customStyle="1" w:styleId="28276437A3A846A1A4509FE310EF32B1">
    <w:name w:val="28276437A3A846A1A4509FE310EF32B1"/>
  </w:style>
  <w:style w:type="paragraph" w:customStyle="1" w:styleId="FDCBD0B81D7441D1892D1270BBAE77C7">
    <w:name w:val="FDCBD0B81D7441D1892D1270BBAE77C7"/>
  </w:style>
  <w:style w:type="paragraph" w:customStyle="1" w:styleId="D152FA95F66844CDAFF793A8504F5689">
    <w:name w:val="D152FA95F66844CDAFF793A8504F5689"/>
  </w:style>
  <w:style w:type="paragraph" w:customStyle="1" w:styleId="6777CD4A837144E4A17FB10A6671AC74">
    <w:name w:val="6777CD4A837144E4A17FB10A6671AC74"/>
  </w:style>
  <w:style w:type="paragraph" w:customStyle="1" w:styleId="1D1B4510130E46E4BB582FC03224DBC2">
    <w:name w:val="1D1B4510130E46E4BB582FC03224DBC2"/>
  </w:style>
  <w:style w:type="paragraph" w:customStyle="1" w:styleId="6101C401AC8A427A8762A3D436C242A6">
    <w:name w:val="6101C401AC8A427A8762A3D436C242A6"/>
  </w:style>
  <w:style w:type="paragraph" w:customStyle="1" w:styleId="7FC0F1D0A9BA497893B4E2B984043A36">
    <w:name w:val="7FC0F1D0A9BA497893B4E2B984043A36"/>
  </w:style>
  <w:style w:type="paragraph" w:customStyle="1" w:styleId="BB4F4FC6DCB94F7BB91F254991CD29F3">
    <w:name w:val="BB4F4FC6DCB94F7BB91F254991CD29F3"/>
  </w:style>
  <w:style w:type="paragraph" w:customStyle="1" w:styleId="C8A97B624DBD4968BAB868637DAE25BD">
    <w:name w:val="C8A97B624DBD4968BAB868637DAE25BD"/>
  </w:style>
  <w:style w:type="paragraph" w:customStyle="1" w:styleId="E08A2F62209243B2AF684369AC20B9CA">
    <w:name w:val="E08A2F62209243B2AF684369AC20B9CA"/>
  </w:style>
  <w:style w:type="paragraph" w:customStyle="1" w:styleId="5A71A06DA2EE4A0FBA8AFA2A017EC3D7">
    <w:name w:val="5A71A06DA2EE4A0FBA8AFA2A017EC3D7"/>
  </w:style>
  <w:style w:type="paragraph" w:customStyle="1" w:styleId="B0080802FF96417D85734F8657C47695">
    <w:name w:val="B0080802FF96417D85734F8657C47695"/>
  </w:style>
  <w:style w:type="paragraph" w:customStyle="1" w:styleId="19F79E6CD2AA43299A609AE31533F442">
    <w:name w:val="19F79E6CD2AA43299A609AE31533F442"/>
  </w:style>
  <w:style w:type="paragraph" w:customStyle="1" w:styleId="B4EC517BE9F246DBBC4275211F060C5D">
    <w:name w:val="B4EC517BE9F246DBBC4275211F060C5D"/>
  </w:style>
  <w:style w:type="paragraph" w:customStyle="1" w:styleId="A84D194AD55A406D9F4214664C753AE8">
    <w:name w:val="A84D194AD55A406D9F4214664C753AE8"/>
  </w:style>
  <w:style w:type="paragraph" w:customStyle="1" w:styleId="02685150B37A405FB5DDB8533E9E41DD">
    <w:name w:val="02685150B37A405FB5DDB8533E9E41DD"/>
  </w:style>
  <w:style w:type="paragraph" w:customStyle="1" w:styleId="36A47BE2844A48508DA48EB1BCE639E8">
    <w:name w:val="36A47BE2844A48508DA48EB1BCE639E8"/>
  </w:style>
  <w:style w:type="paragraph" w:customStyle="1" w:styleId="17ED99E22A784CB9957918A8C8F6A97A">
    <w:name w:val="17ED99E22A784CB9957918A8C8F6A97A"/>
  </w:style>
  <w:style w:type="paragraph" w:customStyle="1" w:styleId="7BDCDFDB9CE44794ABFA632B1CB6DBA5">
    <w:name w:val="7BDCDFDB9CE44794ABFA632B1CB6DBA5"/>
  </w:style>
  <w:style w:type="paragraph" w:customStyle="1" w:styleId="83D65A4BCB084B8BA86AD4C00D7DEC27">
    <w:name w:val="83D65A4BCB084B8BA86AD4C00D7DEC27"/>
  </w:style>
  <w:style w:type="paragraph" w:customStyle="1" w:styleId="E4C1655961144A0092BF0FE19513320C">
    <w:name w:val="E4C1655961144A0092BF0FE19513320C"/>
  </w:style>
  <w:style w:type="paragraph" w:customStyle="1" w:styleId="07D8438160004D2493AB692E16CAD46B">
    <w:name w:val="07D8438160004D2493AB692E16CAD46B"/>
  </w:style>
  <w:style w:type="paragraph" w:customStyle="1" w:styleId="989225492CC14E7CA2981A4F8FF2F1DD">
    <w:name w:val="989225492CC14E7CA2981A4F8FF2F1DD"/>
  </w:style>
  <w:style w:type="paragraph" w:customStyle="1" w:styleId="74625C94DC144D8D89CB1C18425718E0">
    <w:name w:val="74625C94DC144D8D89CB1C18425718E0"/>
  </w:style>
  <w:style w:type="paragraph" w:customStyle="1" w:styleId="5BA8F7D65F5542FE9E9A641DF2A44D71">
    <w:name w:val="5BA8F7D65F5542FE9E9A641DF2A44D71"/>
  </w:style>
  <w:style w:type="paragraph" w:customStyle="1" w:styleId="733C37BD9EF14F8D98A5ECD1080FCDE7">
    <w:name w:val="733C37BD9EF14F8D98A5ECD1080FCDE7"/>
  </w:style>
  <w:style w:type="paragraph" w:customStyle="1" w:styleId="82BA463A03D440B88388932F72D00B51">
    <w:name w:val="82BA463A03D440B88388932F72D00B51"/>
  </w:style>
  <w:style w:type="paragraph" w:customStyle="1" w:styleId="7EC0075D34014DB5AE49CE1B5F0DB903">
    <w:name w:val="7EC0075D34014DB5AE49CE1B5F0DB903"/>
  </w:style>
  <w:style w:type="paragraph" w:customStyle="1" w:styleId="2849C121AF0A4EBAABDC5D0203751D06">
    <w:name w:val="2849C121AF0A4EBAABDC5D0203751D06"/>
  </w:style>
  <w:style w:type="paragraph" w:customStyle="1" w:styleId="B3E43836BE3343908FB878DBB6CC9736">
    <w:name w:val="B3E43836BE3343908FB878DBB6CC9736"/>
  </w:style>
  <w:style w:type="paragraph" w:customStyle="1" w:styleId="491371E9167F4D1C9C0D9F82DF1A1184">
    <w:name w:val="491371E9167F4D1C9C0D9F82DF1A11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015BC-46A6-4FEB-B84F-D6282A552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Zeeshan Sabir</dc:creator>
  <cp:keywords/>
  <cp:lastModifiedBy>Zeeshan Sabir</cp:lastModifiedBy>
  <cp:revision>7</cp:revision>
  <dcterms:created xsi:type="dcterms:W3CDTF">2018-01-22T00:48:00Z</dcterms:created>
  <dcterms:modified xsi:type="dcterms:W3CDTF">2018-09-24T16:33:00Z</dcterms:modified>
  <cp:version/>
</cp:coreProperties>
</file>