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51"/>
        <w:tblW w:w="575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773"/>
      </w:tblGrid>
      <w:tr w:rsidR="005E4B92" w:rsidRPr="00CF1A49" w:rsidTr="00604B03">
        <w:trPr>
          <w:trHeight w:hRule="exact" w:val="1620"/>
        </w:trPr>
        <w:tc>
          <w:tcPr>
            <w:tcW w:w="10773" w:type="dxa"/>
            <w:tcMar>
              <w:top w:w="0" w:type="dxa"/>
              <w:bottom w:w="0" w:type="dxa"/>
            </w:tcMar>
          </w:tcPr>
          <w:p w:rsidR="005E4B92" w:rsidRPr="001B5653" w:rsidRDefault="00BB1992" w:rsidP="005E4B92">
            <w:pPr>
              <w:pStyle w:val="Title"/>
              <w:rPr>
                <w:rStyle w:val="IntenseEmphasis"/>
                <w:sz w:val="40"/>
                <w:szCs w:val="40"/>
              </w:rPr>
            </w:pPr>
            <w:r>
              <w:t>umair akhtar</w:t>
            </w:r>
          </w:p>
          <w:p w:rsidR="005E4B92" w:rsidRPr="00442D0E" w:rsidRDefault="005E4B92" w:rsidP="005E4B92">
            <w:pPr>
              <w:pStyle w:val="Tit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MECHANICAL </w:t>
            </w:r>
            <w:r w:rsidRPr="00442D0E">
              <w:rPr>
                <w:rFonts w:asciiTheme="minorHAnsi" w:hAnsiTheme="minorHAnsi"/>
                <w:sz w:val="22"/>
                <w:szCs w:val="22"/>
              </w:rPr>
              <w:t>ENGINEER</w:t>
            </w:r>
          </w:p>
          <w:p w:rsidR="005E4B92" w:rsidRPr="00442D0E" w:rsidRDefault="005E4B92" w:rsidP="005E4B92">
            <w:pPr>
              <w:pStyle w:val="ContactInfo"/>
              <w:contextualSpacing w:val="0"/>
              <w:jc w:val="left"/>
            </w:pPr>
            <w:r w:rsidRPr="00442D0E">
              <w:t xml:space="preserve">                                                </w:t>
            </w:r>
            <w:r>
              <w:t xml:space="preserve">            </w:t>
            </w:r>
            <w:r w:rsidR="00BB1992">
              <w:t xml:space="preserve">  +923409549564</w:t>
            </w:r>
          </w:p>
          <w:p w:rsidR="005E4B92" w:rsidRDefault="00BB1992" w:rsidP="005E4B92">
            <w:pPr>
              <w:pStyle w:val="ContactInfoEmphasis"/>
              <w:contextualSpacing w:val="0"/>
            </w:pPr>
            <w:r>
              <w:t xml:space="preserve"> Umairakhtar911</w:t>
            </w:r>
            <w:r w:rsidR="005E4B92">
              <w:t>@gmail.com</w:t>
            </w:r>
          </w:p>
          <w:p w:rsidR="005E4B92" w:rsidRDefault="005E4B92" w:rsidP="005E4B92">
            <w:pPr>
              <w:pStyle w:val="ContactInfoEmphasis"/>
              <w:contextualSpacing w:val="0"/>
            </w:pPr>
          </w:p>
          <w:p w:rsidR="005E4B92" w:rsidRDefault="005E4B92" w:rsidP="005E4B92">
            <w:pPr>
              <w:pStyle w:val="ContactInfoEmphasis"/>
              <w:contextualSpacing w:val="0"/>
            </w:pPr>
          </w:p>
          <w:p w:rsidR="005E4B92" w:rsidRPr="00CF1A49" w:rsidRDefault="005E4B92" w:rsidP="005E4B92">
            <w:pPr>
              <w:pStyle w:val="ContactInfoEmphasis"/>
              <w:contextualSpacing w:val="0"/>
            </w:pPr>
          </w:p>
        </w:tc>
      </w:tr>
      <w:tr w:rsidR="00BB1992" w:rsidRPr="00CF1A49" w:rsidTr="00604B03">
        <w:trPr>
          <w:trHeight w:hRule="exact" w:val="1620"/>
        </w:trPr>
        <w:tc>
          <w:tcPr>
            <w:tcW w:w="10773" w:type="dxa"/>
            <w:tcMar>
              <w:top w:w="0" w:type="dxa"/>
              <w:bottom w:w="0" w:type="dxa"/>
            </w:tcMar>
          </w:tcPr>
          <w:p w:rsidR="00BB1992" w:rsidRDefault="00BB1992" w:rsidP="005E4B92">
            <w:pPr>
              <w:pStyle w:val="Title"/>
            </w:pPr>
          </w:p>
        </w:tc>
      </w:tr>
      <w:tr w:rsidR="00BB1992" w:rsidRPr="00CF1A49" w:rsidTr="007E63FD">
        <w:trPr>
          <w:trHeight w:hRule="exact" w:val="80"/>
        </w:trPr>
        <w:tc>
          <w:tcPr>
            <w:tcW w:w="10773" w:type="dxa"/>
            <w:tcMar>
              <w:top w:w="0" w:type="dxa"/>
              <w:bottom w:w="0" w:type="dxa"/>
            </w:tcMar>
          </w:tcPr>
          <w:p w:rsidR="00BB1992" w:rsidRDefault="00BB1992" w:rsidP="00BB1992">
            <w:pPr>
              <w:pStyle w:val="Title"/>
              <w:jc w:val="left"/>
            </w:pPr>
          </w:p>
        </w:tc>
      </w:tr>
      <w:tr w:rsidR="005E4B92" w:rsidRPr="00CF1A49" w:rsidTr="007E63FD">
        <w:trPr>
          <w:trHeight w:val="23"/>
        </w:trPr>
        <w:tc>
          <w:tcPr>
            <w:tcW w:w="10773" w:type="dxa"/>
            <w:tcMar>
              <w:top w:w="432" w:type="dxa"/>
            </w:tcMar>
          </w:tcPr>
          <w:p w:rsidR="005E4B92" w:rsidRPr="001B5653" w:rsidRDefault="005E4B92" w:rsidP="005E4B92">
            <w:pPr>
              <w:pStyle w:val="Heading1"/>
              <w:outlineLvl w:val="0"/>
              <w:rPr>
                <w:sz w:val="24"/>
                <w:szCs w:val="24"/>
              </w:rPr>
            </w:pPr>
            <w:r w:rsidRPr="001B5653">
              <w:rPr>
                <w:sz w:val="24"/>
                <w:szCs w:val="24"/>
              </w:rPr>
              <w:t>OBJECTIVE</w:t>
            </w:r>
          </w:p>
          <w:p w:rsidR="005E4B92" w:rsidRPr="00CF1A49" w:rsidRDefault="005E4B92" w:rsidP="005E4B92">
            <w:pPr>
              <w:contextualSpacing w:val="0"/>
            </w:pPr>
            <w:r>
              <w:t xml:space="preserve">I want to be a part of  </w:t>
            </w:r>
            <w:r w:rsidRPr="00FC7E5C">
              <w:t>leading organization to join a highly pro</w:t>
            </w:r>
            <w:r>
              <w:t xml:space="preserve">fessional team as a Mechanical </w:t>
            </w:r>
            <w:r w:rsidRPr="00FC7E5C">
              <w:t>Engineer with challenging work</w:t>
            </w:r>
            <w:r>
              <w:t xml:space="preserve"> environment to execute and enhance my skills</w:t>
            </w:r>
          </w:p>
        </w:tc>
      </w:tr>
    </w:tbl>
    <w:p w:rsidR="004E01EB" w:rsidRPr="00CF1A49" w:rsidRDefault="004E01EB" w:rsidP="004E01EB">
      <w:pPr>
        <w:pStyle w:val="Heading1"/>
      </w:pPr>
    </w:p>
    <w:tbl>
      <w:tblPr>
        <w:tblStyle w:val="TableGrid"/>
        <w:tblW w:w="403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010"/>
      </w:tblGrid>
      <w:tr w:rsidR="001D0BF1" w:rsidRPr="00CF1A49" w:rsidTr="005E4B92">
        <w:trPr>
          <w:trHeight w:val="182"/>
        </w:trPr>
        <w:tc>
          <w:tcPr>
            <w:tcW w:w="7527" w:type="dxa"/>
          </w:tcPr>
          <w:p w:rsidR="00F776A8" w:rsidRDefault="00F776A8" w:rsidP="00F776A8">
            <w:pPr>
              <w:pStyle w:val="Heading3"/>
              <w:contextualSpacing w:val="0"/>
              <w:outlineLvl w:val="2"/>
              <w:rPr>
                <w:b w:val="0"/>
                <w:color w:val="000000" w:themeColor="text1"/>
              </w:rPr>
            </w:pPr>
          </w:p>
          <w:p w:rsidR="001E3120" w:rsidRPr="00CF1A49" w:rsidRDefault="00BB1992" w:rsidP="005B7BE7">
            <w:pPr>
              <w:pStyle w:val="Heading2"/>
              <w:contextualSpacing w:val="0"/>
              <w:outlineLvl w:val="1"/>
            </w:pPr>
            <w:r>
              <w:t>internee</w:t>
            </w:r>
            <w:r w:rsidR="001D0BF1" w:rsidRPr="00CF1A49">
              <w:t xml:space="preserve">, </w:t>
            </w:r>
            <w:r w:rsidR="005B7BE7">
              <w:rPr>
                <w:rStyle w:val="SubtleReference"/>
              </w:rPr>
              <w:t>power house terbela</w:t>
            </w:r>
          </w:p>
        </w:tc>
      </w:tr>
      <w:tr w:rsidR="00F61DF9" w:rsidRPr="00CF1A49" w:rsidTr="005E4B92">
        <w:trPr>
          <w:trHeight w:val="289"/>
        </w:trPr>
        <w:tc>
          <w:tcPr>
            <w:tcW w:w="7527" w:type="dxa"/>
            <w:tcMar>
              <w:top w:w="216" w:type="dxa"/>
            </w:tcMar>
          </w:tcPr>
          <w:p w:rsidR="00F61DF9" w:rsidRPr="00CF1A49" w:rsidRDefault="00463003" w:rsidP="00F61DF9">
            <w:pPr>
              <w:pStyle w:val="Heading3"/>
              <w:contextualSpacing w:val="0"/>
              <w:outlineLvl w:val="2"/>
            </w:pPr>
            <w:r>
              <w:t>june 2016</w:t>
            </w:r>
            <w:r w:rsidR="00F61DF9" w:rsidRPr="00CF1A49">
              <w:t xml:space="preserve"> – </w:t>
            </w:r>
            <w:r>
              <w:t>aug 2016</w:t>
            </w:r>
          </w:p>
          <w:p w:rsidR="00B22828" w:rsidRDefault="00B40B00" w:rsidP="005B7BE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INTERNEE</w:t>
            </w:r>
            <w:r w:rsidR="00F61DF9" w:rsidRPr="00CF1A49">
              <w:t xml:space="preserve">, </w:t>
            </w:r>
            <w:r w:rsidR="00BB1992">
              <w:rPr>
                <w:rStyle w:val="SubtleReference"/>
              </w:rPr>
              <w:t>pakistan ae</w:t>
            </w:r>
            <w:r w:rsidR="00BB1992">
              <w:rPr>
                <w:rStyle w:val="SubtleReference"/>
                <w:lang w:val="en-AU"/>
              </w:rPr>
              <w:t>ronautical</w:t>
            </w:r>
            <w:r w:rsidR="00BB1992">
              <w:rPr>
                <w:rStyle w:val="SubtleReference"/>
              </w:rPr>
              <w:t xml:space="preserve"> complex kamra</w:t>
            </w:r>
          </w:p>
          <w:p w:rsidR="00BB1992" w:rsidRDefault="00BB1992" w:rsidP="005B7BE7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rPr>
                <w:rStyle w:val="SubtleReference"/>
              </w:rPr>
              <w:t xml:space="preserve">     </w:t>
            </w:r>
            <w:r w:rsidRPr="00BB1992">
              <w:rPr>
                <w:rStyle w:val="SubtleReference"/>
                <w:sz w:val="22"/>
                <w:szCs w:val="22"/>
              </w:rPr>
              <w:t>july 2017-july 2017</w:t>
            </w:r>
          </w:p>
          <w:p w:rsidR="00BB1992" w:rsidRDefault="00463003" w:rsidP="005B7BE7">
            <w:pPr>
              <w:pStyle w:val="Heading2"/>
              <w:contextualSpacing w:val="0"/>
              <w:outlineLvl w:val="1"/>
            </w:pPr>
            <w:r>
              <w:t xml:space="preserve">internee, </w:t>
            </w:r>
            <w:r w:rsidRPr="00BE7D22">
              <w:rPr>
                <w:color w:val="808080" w:themeColor="background1" w:themeShade="80"/>
              </w:rPr>
              <w:t xml:space="preserve">Agritech limited </w:t>
            </w:r>
            <w:r w:rsidRPr="00BE7D22">
              <w:rPr>
                <w:color w:val="808080" w:themeColor="background1" w:themeShade="80"/>
                <w:lang w:val="en-AU"/>
              </w:rPr>
              <w:t>haripur</w:t>
            </w:r>
          </w:p>
          <w:p w:rsidR="00463003" w:rsidRPr="00463003" w:rsidRDefault="00463003" w:rsidP="00463003">
            <w:pPr>
              <w:pStyle w:val="Heading3"/>
              <w:outlineLvl w:val="2"/>
              <w:rPr>
                <w:smallCaps/>
              </w:rPr>
            </w:pPr>
            <w:r>
              <w:t xml:space="preserve">           Aug2017-sep 201</w:t>
            </w:r>
            <w:r w:rsidR="00BE7D22">
              <w:t>7</w:t>
            </w:r>
          </w:p>
        </w:tc>
        <w:bookmarkStart w:id="0" w:name="_GoBack"/>
        <w:bookmarkEnd w:id="0"/>
      </w:tr>
    </w:tbl>
    <w:sdt>
      <w:sdtPr>
        <w:alias w:val="Education:"/>
        <w:tag w:val="Education:"/>
        <w:id w:val="-1908763273"/>
        <w:placeholder>
          <w:docPart w:val="148BB117EB114BA789F72CF169768E5D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Heading1"/>
          </w:pPr>
          <w:r w:rsidRPr="00863695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2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77"/>
      </w:tblGrid>
      <w:tr w:rsidR="001D0BF1" w:rsidRPr="00CF1A49" w:rsidTr="004A263B">
        <w:trPr>
          <w:trHeight w:val="459"/>
        </w:trPr>
        <w:tc>
          <w:tcPr>
            <w:tcW w:w="9187" w:type="dxa"/>
          </w:tcPr>
          <w:p w:rsidR="001D0BF1" w:rsidRPr="00CF1A49" w:rsidRDefault="00B40B00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 w:rsidR="00B73927">
              <w:t>2014-2018</w:t>
            </w:r>
          </w:p>
          <w:p w:rsidR="001D0BF1" w:rsidRPr="00CF1A49" w:rsidRDefault="005B7BE7" w:rsidP="001D0BF1">
            <w:pPr>
              <w:pStyle w:val="Heading2"/>
              <w:contextualSpacing w:val="0"/>
              <w:outlineLvl w:val="1"/>
            </w:pPr>
            <w:r>
              <w:t>BS mechanical</w:t>
            </w:r>
            <w:r w:rsidR="00B40B00">
              <w:t xml:space="preserve"> ENGINEERING</w:t>
            </w:r>
            <w:r w:rsidR="001D0BF1" w:rsidRPr="00CF1A49">
              <w:t xml:space="preserve">, </w:t>
            </w:r>
            <w:r w:rsidR="004B799A">
              <w:rPr>
                <w:rStyle w:val="SubtleReference"/>
              </w:rPr>
              <w:t xml:space="preserve">uet peshawar </w:t>
            </w:r>
          </w:p>
          <w:p w:rsidR="007538DC" w:rsidRDefault="00BB1992" w:rsidP="007538DC">
            <w:pPr>
              <w:contextualSpacing w:val="0"/>
            </w:pPr>
            <w:r>
              <w:t>CGPA: 3.44</w:t>
            </w:r>
          </w:p>
          <w:p w:rsidR="00B40B00" w:rsidRDefault="00B40B00" w:rsidP="007538DC">
            <w:pPr>
              <w:contextualSpacing w:val="0"/>
            </w:pPr>
            <w:r>
              <w:t xml:space="preserve">Majors: </w:t>
            </w:r>
          </w:p>
          <w:p w:rsidR="00B40B00" w:rsidRDefault="004B799A" w:rsidP="007538DC">
            <w:pPr>
              <w:contextualSpacing w:val="0"/>
            </w:pPr>
            <w:r>
              <w:t xml:space="preserve">Machine design  , Fluid mechanics , Power plant , Mechanics of materials </w:t>
            </w:r>
            <w:r w:rsidR="00B40B00">
              <w:t xml:space="preserve"> </w:t>
            </w:r>
          </w:p>
          <w:p w:rsidR="004A263B" w:rsidRPr="00CF1A49" w:rsidRDefault="004A263B" w:rsidP="007538DC">
            <w:pPr>
              <w:contextualSpacing w:val="0"/>
            </w:pPr>
          </w:p>
        </w:tc>
      </w:tr>
    </w:tbl>
    <w:p w:rsidR="00486277" w:rsidRPr="00863695" w:rsidRDefault="001B5653" w:rsidP="00486277">
      <w:pPr>
        <w:pStyle w:val="Heading1"/>
        <w:rPr>
          <w:sz w:val="24"/>
          <w:szCs w:val="24"/>
        </w:rPr>
      </w:pPr>
      <w:r w:rsidRPr="00863695">
        <w:rPr>
          <w:sz w:val="24"/>
          <w:szCs w:val="24"/>
        </w:rPr>
        <w:t>projects</w:t>
      </w:r>
    </w:p>
    <w:tbl>
      <w:tblPr>
        <w:tblStyle w:val="TableGrid"/>
        <w:tblW w:w="4670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742"/>
      </w:tblGrid>
      <w:tr w:rsidR="00B22828" w:rsidRPr="006E1507" w:rsidTr="001B5653">
        <w:trPr>
          <w:trHeight w:val="379"/>
        </w:trPr>
        <w:tc>
          <w:tcPr>
            <w:tcW w:w="8743" w:type="dxa"/>
          </w:tcPr>
          <w:p w:rsidR="00B22828" w:rsidRPr="00442D0E" w:rsidRDefault="00B22828" w:rsidP="006E1507">
            <w:pPr>
              <w:pStyle w:val="ListBullet"/>
              <w:contextualSpacing w:val="0"/>
              <w:rPr>
                <w:b/>
                <w:sz w:val="28"/>
                <w:szCs w:val="28"/>
              </w:rPr>
            </w:pPr>
            <w:r w:rsidRPr="00442D0E">
              <w:rPr>
                <w:b/>
                <w:sz w:val="28"/>
                <w:szCs w:val="28"/>
              </w:rPr>
              <w:t xml:space="preserve">Final Year Project: </w:t>
            </w:r>
          </w:p>
          <w:p w:rsidR="00B22828" w:rsidRPr="00442D0E" w:rsidRDefault="004B799A" w:rsidP="00B2282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</w:rPr>
            </w:pPr>
            <w:r>
              <w:rPr>
                <w:b/>
              </w:rPr>
              <w:t xml:space="preserve">Design analysis and fabrication of tesla turbine </w:t>
            </w:r>
          </w:p>
          <w:p w:rsidR="00B22828" w:rsidRPr="004B799A" w:rsidRDefault="004B799A" w:rsidP="00442D0E">
            <w:pPr>
              <w:pStyle w:val="ListBullet"/>
              <w:contextualSpacing w:val="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Testing and analysis of beam shapes </w:t>
            </w:r>
          </w:p>
          <w:p w:rsidR="001B5653" w:rsidRPr="006E1507" w:rsidRDefault="00AB14DF" w:rsidP="00AB14DF">
            <w:pPr>
              <w:pStyle w:val="ListBullet"/>
              <w:contextualSpacing w:val="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Design and fabrication of a gear based adjustable table </w:t>
            </w:r>
          </w:p>
        </w:tc>
      </w:tr>
    </w:tbl>
    <w:p w:rsidR="001B5653" w:rsidRPr="00863695" w:rsidRDefault="001B5653" w:rsidP="0062312F">
      <w:pPr>
        <w:pStyle w:val="Heading1"/>
        <w:rPr>
          <w:sz w:val="24"/>
          <w:szCs w:val="24"/>
        </w:rPr>
      </w:pPr>
      <w:r w:rsidRPr="00863695">
        <w:rPr>
          <w:sz w:val="24"/>
          <w:szCs w:val="24"/>
        </w:rPr>
        <w:lastRenderedPageBreak/>
        <w:t>sOFTWARES</w:t>
      </w:r>
      <w:r w:rsidR="000F051A" w:rsidRPr="00863695">
        <w:rPr>
          <w:noProof/>
          <w:sz w:val="24"/>
          <w:szCs w:val="24"/>
        </w:rPr>
        <w:t xml:space="preserve"> </w:t>
      </w:r>
    </w:p>
    <w:p w:rsidR="00AB14DF" w:rsidRDefault="000F051A" w:rsidP="00AB14DF">
      <w:pPr>
        <w:pStyle w:val="ListParagraph"/>
        <w:numPr>
          <w:ilvl w:val="2"/>
          <w:numId w:val="5"/>
        </w:num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142248D3" wp14:editId="02507CC1">
            <wp:simplePos x="0" y="0"/>
            <wp:positionH relativeFrom="column">
              <wp:posOffset>3421380</wp:posOffset>
            </wp:positionH>
            <wp:positionV relativeFrom="paragraph">
              <wp:posOffset>16510</wp:posOffset>
            </wp:positionV>
            <wp:extent cx="99695" cy="127635"/>
            <wp:effectExtent l="0" t="0" r="0" b="5715"/>
            <wp:wrapThrough wrapText="bothSides">
              <wp:wrapPolygon edited="0">
                <wp:start x="0" y="0"/>
                <wp:lineTo x="0" y="19343"/>
                <wp:lineTo x="16510" y="19343"/>
                <wp:lineTo x="16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4DF">
        <w:t>solid works</w:t>
      </w:r>
      <w:r w:rsidR="001B5653">
        <w:t xml:space="preserve"> (</w:t>
      </w:r>
      <w:r w:rsidR="00AB14DF">
        <w:t xml:space="preserve">3d </w:t>
      </w:r>
      <w:proofErr w:type="spellStart"/>
      <w:r w:rsidR="00AB14DF">
        <w:t>modelling</w:t>
      </w:r>
      <w:proofErr w:type="spellEnd"/>
      <w:r w:rsidR="00AB14DF">
        <w:t xml:space="preserve"> and simulations</w:t>
      </w:r>
      <w:r w:rsidR="001B5653">
        <w:t xml:space="preserve">) </w:t>
      </w:r>
      <w:r w:rsidR="001B5653">
        <w:tab/>
      </w:r>
      <w:r>
        <w:t xml:space="preserve"> </w:t>
      </w:r>
      <w:r>
        <w:tab/>
      </w:r>
      <w:r w:rsidR="00AB14DF">
        <w:t xml:space="preserve"> CNC Programming (solid Cam </w:t>
      </w:r>
      <w:r>
        <w:t xml:space="preserve">) </w:t>
      </w:r>
    </w:p>
    <w:p w:rsidR="00AB14DF" w:rsidRDefault="00AB14DF" w:rsidP="00AB14DF">
      <w:pPr>
        <w:pStyle w:val="ListParagraph"/>
        <w:numPr>
          <w:ilvl w:val="2"/>
          <w:numId w:val="5"/>
        </w:numPr>
      </w:pPr>
      <w:r>
        <w:t xml:space="preserve">ANSYS (CFD ,FEA )                                                                                                                                                                               </w:t>
      </w:r>
    </w:p>
    <w:p w:rsidR="00AB14DF" w:rsidRDefault="00AB14DF" w:rsidP="00AB14DF">
      <w:pPr>
        <w:pStyle w:val="ListParagraph"/>
        <w:numPr>
          <w:ilvl w:val="2"/>
          <w:numId w:val="5"/>
        </w:numPr>
      </w:pPr>
      <w:r>
        <w:t xml:space="preserve">AUTOCAD              </w:t>
      </w:r>
    </w:p>
    <w:p w:rsidR="00D40E0F" w:rsidRPr="00E532C2" w:rsidRDefault="00D40E0F" w:rsidP="00D40E0F">
      <w:pPr>
        <w:rPr>
          <w:rStyle w:val="Heading1Char"/>
          <w:sz w:val="24"/>
          <w:szCs w:val="24"/>
        </w:rPr>
      </w:pPr>
      <w:r w:rsidRPr="00E532C2">
        <w:rPr>
          <w:rStyle w:val="Heading1Char"/>
          <w:sz w:val="24"/>
          <w:szCs w:val="24"/>
        </w:rPr>
        <w:t>CERTIFICATIONs:-</w:t>
      </w:r>
    </w:p>
    <w:p w:rsidR="00D40E0F" w:rsidRPr="00D40E0F" w:rsidRDefault="00D40E0F" w:rsidP="00D40E0F">
      <w:pPr>
        <w:rPr>
          <w:rStyle w:val="Heading1Char"/>
        </w:rPr>
      </w:pPr>
    </w:p>
    <w:p w:rsidR="00D40E0F" w:rsidRPr="005E4B92" w:rsidRDefault="00D40E0F" w:rsidP="00D40E0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5E4B92">
        <w:rPr>
          <w:b/>
          <w:sz w:val="24"/>
          <w:szCs w:val="24"/>
        </w:rPr>
        <w:t xml:space="preserve">BASIC </w:t>
      </w:r>
      <w:r w:rsidR="005E4B92" w:rsidRPr="005E4B92">
        <w:rPr>
          <w:b/>
          <w:sz w:val="24"/>
          <w:szCs w:val="24"/>
        </w:rPr>
        <w:t xml:space="preserve">CNC PROGRAMMING FOR CNC TURNING MACHINE </w:t>
      </w:r>
    </w:p>
    <w:p w:rsidR="00D40E0F" w:rsidRDefault="00D40E0F" w:rsidP="00D40E0F">
      <w:pPr>
        <w:pStyle w:val="ListParagraph"/>
        <w:rPr>
          <w:sz w:val="24"/>
          <w:szCs w:val="24"/>
        </w:rPr>
      </w:pPr>
      <w:r w:rsidRPr="005E4B92">
        <w:rPr>
          <w:sz w:val="24"/>
          <w:szCs w:val="24"/>
        </w:rPr>
        <w:t xml:space="preserve">                    (Peshawar Light Engineering Center (PLEC))</w:t>
      </w:r>
    </w:p>
    <w:p w:rsidR="005E4B92" w:rsidRPr="005E4B92" w:rsidRDefault="005E4B92" w:rsidP="005E4B9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5E4B92">
        <w:rPr>
          <w:b/>
          <w:sz w:val="24"/>
          <w:szCs w:val="24"/>
        </w:rPr>
        <w:t xml:space="preserve">CAD/ CAM PROGRAMMING </w:t>
      </w:r>
    </w:p>
    <w:p w:rsidR="005E4B92" w:rsidRPr="005E4B92" w:rsidRDefault="005E4B92" w:rsidP="005E4B92">
      <w:pPr>
        <w:pStyle w:val="ListParagraph"/>
        <w:rPr>
          <w:sz w:val="24"/>
          <w:szCs w:val="24"/>
        </w:rPr>
      </w:pPr>
      <w:r w:rsidRPr="005E4B92">
        <w:rPr>
          <w:b/>
          <w:sz w:val="24"/>
          <w:szCs w:val="24"/>
        </w:rPr>
        <w:t xml:space="preserve">                    </w:t>
      </w:r>
      <w:r w:rsidRPr="005E4B92">
        <w:rPr>
          <w:sz w:val="24"/>
          <w:szCs w:val="24"/>
        </w:rPr>
        <w:t xml:space="preserve">   (Peshawar Light Engineering Center (PLEC))</w:t>
      </w:r>
    </w:p>
    <w:p w:rsidR="005E4B92" w:rsidRPr="005E4B92" w:rsidRDefault="005E4B92" w:rsidP="00D40E0F">
      <w:pPr>
        <w:pStyle w:val="ListParagraph"/>
        <w:rPr>
          <w:sz w:val="24"/>
          <w:szCs w:val="24"/>
        </w:rPr>
      </w:pPr>
    </w:p>
    <w:p w:rsidR="00D40E0F" w:rsidRDefault="005E4B92" w:rsidP="002F0135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5E4B92">
        <w:rPr>
          <w:b/>
          <w:sz w:val="24"/>
          <w:szCs w:val="24"/>
        </w:rPr>
        <w:t xml:space="preserve">MICROSOFT OFFICE PROFESSIONAL </w:t>
      </w:r>
    </w:p>
    <w:p w:rsidR="001E29E0" w:rsidRPr="005E4B92" w:rsidRDefault="001E29E0" w:rsidP="002F0135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Best </w:t>
      </w:r>
      <w:r>
        <w:rPr>
          <w:b/>
          <w:sz w:val="24"/>
          <w:szCs w:val="24"/>
          <w:lang w:val="en-AU"/>
        </w:rPr>
        <w:t>Over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AU"/>
        </w:rPr>
        <w:t>All</w:t>
      </w:r>
      <w:r>
        <w:rPr>
          <w:b/>
          <w:sz w:val="24"/>
          <w:szCs w:val="24"/>
        </w:rPr>
        <w:t xml:space="preserve"> FYP </w:t>
      </w:r>
      <w:r>
        <w:rPr>
          <w:b/>
          <w:sz w:val="24"/>
          <w:szCs w:val="24"/>
          <w:lang w:val="en-AU"/>
        </w:rPr>
        <w:t>of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AU"/>
        </w:rPr>
        <w:t>the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AU"/>
        </w:rPr>
        <w:t>year</w:t>
      </w:r>
    </w:p>
    <w:p w:rsidR="002F0135" w:rsidRDefault="002F0135" w:rsidP="002F0135">
      <w:pPr>
        <w:pStyle w:val="ListParagraph"/>
        <w:rPr>
          <w:b/>
          <w:sz w:val="24"/>
          <w:szCs w:val="24"/>
        </w:rPr>
      </w:pPr>
    </w:p>
    <w:p w:rsidR="00D40E0F" w:rsidRPr="001E29E0" w:rsidRDefault="00D40E0F" w:rsidP="001E29E0">
      <w:pPr>
        <w:rPr>
          <w:b/>
          <w:sz w:val="24"/>
          <w:szCs w:val="24"/>
        </w:rPr>
      </w:pPr>
    </w:p>
    <w:sectPr w:rsidR="00D40E0F" w:rsidRPr="001E29E0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15" w:rsidRDefault="00B36715" w:rsidP="0068194B">
      <w:r>
        <w:separator/>
      </w:r>
    </w:p>
    <w:p w:rsidR="00B36715" w:rsidRDefault="00B36715"/>
    <w:p w:rsidR="00B36715" w:rsidRDefault="00B36715"/>
  </w:endnote>
  <w:endnote w:type="continuationSeparator" w:id="0">
    <w:p w:rsidR="00B36715" w:rsidRDefault="00B36715" w:rsidP="0068194B">
      <w:r>
        <w:continuationSeparator/>
      </w:r>
    </w:p>
    <w:p w:rsidR="00B36715" w:rsidRDefault="00B36715"/>
    <w:p w:rsidR="00B36715" w:rsidRDefault="00B36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3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15" w:rsidRDefault="00B36715" w:rsidP="0068194B">
      <w:r>
        <w:separator/>
      </w:r>
    </w:p>
    <w:p w:rsidR="00B36715" w:rsidRDefault="00B36715"/>
    <w:p w:rsidR="00B36715" w:rsidRDefault="00B36715"/>
  </w:footnote>
  <w:footnote w:type="continuationSeparator" w:id="0">
    <w:p w:rsidR="00B36715" w:rsidRDefault="00B36715" w:rsidP="0068194B">
      <w:r>
        <w:continuationSeparator/>
      </w:r>
    </w:p>
    <w:p w:rsidR="00B36715" w:rsidRDefault="00B36715"/>
    <w:p w:rsidR="00B36715" w:rsidRDefault="00B367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5="http://schemas.microsoft.com/office/word/2012/wordml">
          <w:pict>
            <v:line w14:anchorId="5444463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E707FE5"/>
    <w:multiLevelType w:val="hybridMultilevel"/>
    <w:tmpl w:val="0380A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674110F"/>
    <w:multiLevelType w:val="hybridMultilevel"/>
    <w:tmpl w:val="ABAC5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00"/>
    <w:rsid w:val="000001EF"/>
    <w:rsid w:val="00007322"/>
    <w:rsid w:val="00007728"/>
    <w:rsid w:val="00024584"/>
    <w:rsid w:val="00024730"/>
    <w:rsid w:val="0003100B"/>
    <w:rsid w:val="00055E95"/>
    <w:rsid w:val="0007021F"/>
    <w:rsid w:val="000A3241"/>
    <w:rsid w:val="000B2BA5"/>
    <w:rsid w:val="000F051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551"/>
    <w:rsid w:val="001B5653"/>
    <w:rsid w:val="001C0E68"/>
    <w:rsid w:val="001C4B6F"/>
    <w:rsid w:val="001D0BF1"/>
    <w:rsid w:val="001E29E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249"/>
    <w:rsid w:val="00275EAE"/>
    <w:rsid w:val="00294998"/>
    <w:rsid w:val="00297F18"/>
    <w:rsid w:val="002A1945"/>
    <w:rsid w:val="002B2958"/>
    <w:rsid w:val="002B3FC8"/>
    <w:rsid w:val="002C1A93"/>
    <w:rsid w:val="002D23C5"/>
    <w:rsid w:val="002D6137"/>
    <w:rsid w:val="002E7E61"/>
    <w:rsid w:val="002F0135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03F5"/>
    <w:rsid w:val="003D380F"/>
    <w:rsid w:val="003D4F29"/>
    <w:rsid w:val="003E160D"/>
    <w:rsid w:val="003F1D5F"/>
    <w:rsid w:val="003F5AC1"/>
    <w:rsid w:val="00405128"/>
    <w:rsid w:val="00406CFF"/>
    <w:rsid w:val="00416B25"/>
    <w:rsid w:val="00420592"/>
    <w:rsid w:val="004319E0"/>
    <w:rsid w:val="00437E8C"/>
    <w:rsid w:val="00440225"/>
    <w:rsid w:val="00442D0E"/>
    <w:rsid w:val="00463003"/>
    <w:rsid w:val="004726BC"/>
    <w:rsid w:val="00474105"/>
    <w:rsid w:val="00480E6E"/>
    <w:rsid w:val="00486277"/>
    <w:rsid w:val="00490A69"/>
    <w:rsid w:val="00494CF6"/>
    <w:rsid w:val="00495F8D"/>
    <w:rsid w:val="004A1FAE"/>
    <w:rsid w:val="004A263B"/>
    <w:rsid w:val="004A32FF"/>
    <w:rsid w:val="004B06EB"/>
    <w:rsid w:val="004B6AD0"/>
    <w:rsid w:val="004B799A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7BE7"/>
    <w:rsid w:val="005C1D6C"/>
    <w:rsid w:val="005C5932"/>
    <w:rsid w:val="005D3CA7"/>
    <w:rsid w:val="005D4CC1"/>
    <w:rsid w:val="005E4B92"/>
    <w:rsid w:val="005E76DC"/>
    <w:rsid w:val="005F4638"/>
    <w:rsid w:val="005F4B91"/>
    <w:rsid w:val="005F55D2"/>
    <w:rsid w:val="00604B03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76F9"/>
    <w:rsid w:val="00712D8B"/>
    <w:rsid w:val="007273B7"/>
    <w:rsid w:val="00733E0A"/>
    <w:rsid w:val="0074403D"/>
    <w:rsid w:val="00746D44"/>
    <w:rsid w:val="007538DC"/>
    <w:rsid w:val="00757803"/>
    <w:rsid w:val="007853E9"/>
    <w:rsid w:val="0079206B"/>
    <w:rsid w:val="00796076"/>
    <w:rsid w:val="007C0566"/>
    <w:rsid w:val="007C606B"/>
    <w:rsid w:val="007E151B"/>
    <w:rsid w:val="007E63FD"/>
    <w:rsid w:val="007E6A61"/>
    <w:rsid w:val="00801140"/>
    <w:rsid w:val="00803404"/>
    <w:rsid w:val="00814924"/>
    <w:rsid w:val="00834955"/>
    <w:rsid w:val="00855B59"/>
    <w:rsid w:val="00860461"/>
    <w:rsid w:val="00863695"/>
    <w:rsid w:val="0086487C"/>
    <w:rsid w:val="00870B20"/>
    <w:rsid w:val="008829F8"/>
    <w:rsid w:val="00885897"/>
    <w:rsid w:val="008A6538"/>
    <w:rsid w:val="008B63A4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823"/>
    <w:rsid w:val="009650EA"/>
    <w:rsid w:val="0097790C"/>
    <w:rsid w:val="0098506E"/>
    <w:rsid w:val="009A44CE"/>
    <w:rsid w:val="009C4DFC"/>
    <w:rsid w:val="009D44F8"/>
    <w:rsid w:val="009E3160"/>
    <w:rsid w:val="009E4AC9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14DF"/>
    <w:rsid w:val="00AB32F8"/>
    <w:rsid w:val="00AB610B"/>
    <w:rsid w:val="00AD360E"/>
    <w:rsid w:val="00AD40FB"/>
    <w:rsid w:val="00AD782D"/>
    <w:rsid w:val="00AE7650"/>
    <w:rsid w:val="00B10EBE"/>
    <w:rsid w:val="00B22828"/>
    <w:rsid w:val="00B236F1"/>
    <w:rsid w:val="00B34E72"/>
    <w:rsid w:val="00B36715"/>
    <w:rsid w:val="00B40B00"/>
    <w:rsid w:val="00B50F99"/>
    <w:rsid w:val="00B51D1B"/>
    <w:rsid w:val="00B540F4"/>
    <w:rsid w:val="00B60FD0"/>
    <w:rsid w:val="00B622DF"/>
    <w:rsid w:val="00B6332A"/>
    <w:rsid w:val="00B73927"/>
    <w:rsid w:val="00B81760"/>
    <w:rsid w:val="00B8494C"/>
    <w:rsid w:val="00B94A1A"/>
    <w:rsid w:val="00BA1546"/>
    <w:rsid w:val="00BB1992"/>
    <w:rsid w:val="00BB4E51"/>
    <w:rsid w:val="00BD431F"/>
    <w:rsid w:val="00BE423E"/>
    <w:rsid w:val="00BE7D22"/>
    <w:rsid w:val="00BF61AC"/>
    <w:rsid w:val="00C47FA6"/>
    <w:rsid w:val="00C57FC6"/>
    <w:rsid w:val="00C66A7D"/>
    <w:rsid w:val="00C75E0A"/>
    <w:rsid w:val="00C779DA"/>
    <w:rsid w:val="00C814F7"/>
    <w:rsid w:val="00C91AF8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E0F"/>
    <w:rsid w:val="00D66A52"/>
    <w:rsid w:val="00D66EFA"/>
    <w:rsid w:val="00D72A2D"/>
    <w:rsid w:val="00D9521A"/>
    <w:rsid w:val="00DA3914"/>
    <w:rsid w:val="00DA59AA"/>
    <w:rsid w:val="00DB11FC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2C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698E"/>
    <w:rsid w:val="00EE2CA8"/>
    <w:rsid w:val="00EF17E8"/>
    <w:rsid w:val="00EF51D9"/>
    <w:rsid w:val="00F130DD"/>
    <w:rsid w:val="00F24884"/>
    <w:rsid w:val="00F30E23"/>
    <w:rsid w:val="00F476C4"/>
    <w:rsid w:val="00F61DF9"/>
    <w:rsid w:val="00F776A8"/>
    <w:rsid w:val="00F81960"/>
    <w:rsid w:val="00F8769D"/>
    <w:rsid w:val="00F9350C"/>
    <w:rsid w:val="00F94EB5"/>
    <w:rsid w:val="00F9624D"/>
    <w:rsid w:val="00FA2267"/>
    <w:rsid w:val="00FB31C1"/>
    <w:rsid w:val="00FB58F2"/>
    <w:rsid w:val="00FC6AEA"/>
    <w:rsid w:val="00FD3D13"/>
    <w:rsid w:val="00FD7BD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baid%20kha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8BB117EB114BA789F72CF169768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F8BCB-6679-43A9-A9F6-6A18488FD86A}"/>
      </w:docPartPr>
      <w:docPartBody>
        <w:p w:rsidR="00DF682A" w:rsidRDefault="00E90117">
          <w:pPr>
            <w:pStyle w:val="148BB117EB114BA789F72CF169768E5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65"/>
    <w:rsid w:val="000F0C22"/>
    <w:rsid w:val="00174574"/>
    <w:rsid w:val="00316F25"/>
    <w:rsid w:val="004A7A65"/>
    <w:rsid w:val="0058494E"/>
    <w:rsid w:val="006374C9"/>
    <w:rsid w:val="00700FB5"/>
    <w:rsid w:val="00884165"/>
    <w:rsid w:val="0095382D"/>
    <w:rsid w:val="00962881"/>
    <w:rsid w:val="00BA272E"/>
    <w:rsid w:val="00C646DD"/>
    <w:rsid w:val="00DF682A"/>
    <w:rsid w:val="00E90117"/>
    <w:rsid w:val="00F1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B31742C8948949E448D2CAE43AC8F">
    <w:name w:val="829B31742C8948949E448D2CAE43AC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008385668D644D183A36B969E698DA0">
    <w:name w:val="C008385668D644D183A36B969E698DA0"/>
  </w:style>
  <w:style w:type="paragraph" w:customStyle="1" w:styleId="1ECA57548A754E90B901CF91EA541756">
    <w:name w:val="1ECA57548A754E90B901CF91EA541756"/>
  </w:style>
  <w:style w:type="paragraph" w:customStyle="1" w:styleId="61E45FACA1CF4717B5EB8B2DB146B9AC">
    <w:name w:val="61E45FACA1CF4717B5EB8B2DB146B9AC"/>
  </w:style>
  <w:style w:type="paragraph" w:customStyle="1" w:styleId="942822C16C8A42BDA72FFE137F33D39C">
    <w:name w:val="942822C16C8A42BDA72FFE137F33D39C"/>
  </w:style>
  <w:style w:type="paragraph" w:customStyle="1" w:styleId="154C3DC681C247AD8CA17F8BE557E9A5">
    <w:name w:val="154C3DC681C247AD8CA17F8BE557E9A5"/>
  </w:style>
  <w:style w:type="paragraph" w:customStyle="1" w:styleId="042B94CD359C45F595995EA0E74308CE">
    <w:name w:val="042B94CD359C45F595995EA0E74308CE"/>
  </w:style>
  <w:style w:type="paragraph" w:customStyle="1" w:styleId="BA8B47FA55F5471887D244D5A541BA29">
    <w:name w:val="BA8B47FA55F5471887D244D5A541BA29"/>
  </w:style>
  <w:style w:type="paragraph" w:customStyle="1" w:styleId="FCEF82D488B04E818C76BF0155F49C67">
    <w:name w:val="FCEF82D488B04E818C76BF0155F49C67"/>
  </w:style>
  <w:style w:type="paragraph" w:customStyle="1" w:styleId="0C9AB09C1A0C48E1AA878B67B31DAA9D">
    <w:name w:val="0C9AB09C1A0C48E1AA878B67B31DAA9D"/>
  </w:style>
  <w:style w:type="paragraph" w:customStyle="1" w:styleId="0C578EDD824D426A998800402B1EE22C">
    <w:name w:val="0C578EDD824D426A998800402B1EE22C"/>
  </w:style>
  <w:style w:type="paragraph" w:customStyle="1" w:styleId="47E81EC6FCBE4327BFF6695CB55A9313">
    <w:name w:val="47E81EC6FCBE4327BFF6695CB55A9313"/>
  </w:style>
  <w:style w:type="paragraph" w:customStyle="1" w:styleId="3D1A6BDAB2AD487C9D16152BEB72BBAF">
    <w:name w:val="3D1A6BDAB2AD487C9D16152BEB72BBAF"/>
  </w:style>
  <w:style w:type="paragraph" w:customStyle="1" w:styleId="AB7980522B8E421CBD65445FCDA8B555">
    <w:name w:val="AB7980522B8E421CBD65445FCDA8B555"/>
  </w:style>
  <w:style w:type="paragraph" w:customStyle="1" w:styleId="EAAE3D76608443BB94E8A4957745897E">
    <w:name w:val="EAAE3D76608443BB94E8A4957745897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FC88DD69674259A2E5A6647962AF6B">
    <w:name w:val="F3FC88DD69674259A2E5A6647962AF6B"/>
  </w:style>
  <w:style w:type="paragraph" w:customStyle="1" w:styleId="6DA978233EDA44B9BDE8BB6EF3825A22">
    <w:name w:val="6DA978233EDA44B9BDE8BB6EF3825A22"/>
  </w:style>
  <w:style w:type="paragraph" w:customStyle="1" w:styleId="B932BC8863BE4C889C1C66B8DECE3871">
    <w:name w:val="B932BC8863BE4C889C1C66B8DECE3871"/>
  </w:style>
  <w:style w:type="paragraph" w:customStyle="1" w:styleId="8AEE6E7C1D214FE58F11AC75404F0825">
    <w:name w:val="8AEE6E7C1D214FE58F11AC75404F0825"/>
  </w:style>
  <w:style w:type="paragraph" w:customStyle="1" w:styleId="A5776999DA2B4C248540CC6ADE6CCF40">
    <w:name w:val="A5776999DA2B4C248540CC6ADE6CCF40"/>
  </w:style>
  <w:style w:type="paragraph" w:customStyle="1" w:styleId="83B0CD39FF7F4FD6B0DAFF948ECECBB2">
    <w:name w:val="83B0CD39FF7F4FD6B0DAFF948ECECBB2"/>
  </w:style>
  <w:style w:type="paragraph" w:customStyle="1" w:styleId="2E04B20B202144CB9D367BA119EBFA0A">
    <w:name w:val="2E04B20B202144CB9D367BA119EBFA0A"/>
  </w:style>
  <w:style w:type="paragraph" w:customStyle="1" w:styleId="148BB117EB114BA789F72CF169768E5D">
    <w:name w:val="148BB117EB114BA789F72CF169768E5D"/>
  </w:style>
  <w:style w:type="paragraph" w:customStyle="1" w:styleId="BA1C74A8766347C7BFB6E9AA659411C1">
    <w:name w:val="BA1C74A8766347C7BFB6E9AA659411C1"/>
  </w:style>
  <w:style w:type="paragraph" w:customStyle="1" w:styleId="2D14B4CE0E7243FFB116CDDA5B45DB0F">
    <w:name w:val="2D14B4CE0E7243FFB116CDDA5B45DB0F"/>
  </w:style>
  <w:style w:type="paragraph" w:customStyle="1" w:styleId="949CA64060154BF898B75A87C8A78863">
    <w:name w:val="949CA64060154BF898B75A87C8A78863"/>
  </w:style>
  <w:style w:type="paragraph" w:customStyle="1" w:styleId="9A8670EE08E844868B6B55FF818C8E83">
    <w:name w:val="9A8670EE08E844868B6B55FF818C8E83"/>
  </w:style>
  <w:style w:type="paragraph" w:customStyle="1" w:styleId="238E275FE36B4C13881C21661A7EBF8C">
    <w:name w:val="238E275FE36B4C13881C21661A7EBF8C"/>
  </w:style>
  <w:style w:type="paragraph" w:customStyle="1" w:styleId="E24AD211A45D4E7D91776B379939945C">
    <w:name w:val="E24AD211A45D4E7D91776B379939945C"/>
  </w:style>
  <w:style w:type="paragraph" w:customStyle="1" w:styleId="7020DCEF20C5429CA691FB401FA33644">
    <w:name w:val="7020DCEF20C5429CA691FB401FA33644"/>
  </w:style>
  <w:style w:type="paragraph" w:customStyle="1" w:styleId="9D93B791EB62417E9EF668AD12A97551">
    <w:name w:val="9D93B791EB62417E9EF668AD12A97551"/>
  </w:style>
  <w:style w:type="paragraph" w:customStyle="1" w:styleId="030539652342406D9DD2BDBE69C26F48">
    <w:name w:val="030539652342406D9DD2BDBE69C26F48"/>
  </w:style>
  <w:style w:type="paragraph" w:customStyle="1" w:styleId="B685B944EC5D40468569A99E130A7E1E">
    <w:name w:val="B685B944EC5D40468569A99E130A7E1E"/>
  </w:style>
  <w:style w:type="paragraph" w:customStyle="1" w:styleId="3B5BC7A9CC884B69B14E68710FB7BED6">
    <w:name w:val="3B5BC7A9CC884B69B14E68710FB7BED6"/>
  </w:style>
  <w:style w:type="paragraph" w:customStyle="1" w:styleId="DB3945AF094844ADA9AF8AF54CA83986">
    <w:name w:val="DB3945AF094844ADA9AF8AF54CA83986"/>
  </w:style>
  <w:style w:type="paragraph" w:customStyle="1" w:styleId="C4230CA0A3C54F26A864E4BFB8BD4890">
    <w:name w:val="C4230CA0A3C54F26A864E4BFB8BD4890"/>
  </w:style>
  <w:style w:type="paragraph" w:customStyle="1" w:styleId="7E81F51013744471A54E69DA76724950">
    <w:name w:val="7E81F51013744471A54E69DA76724950"/>
  </w:style>
  <w:style w:type="paragraph" w:customStyle="1" w:styleId="93B804344C9C4761B80A46687B94028E">
    <w:name w:val="93B804344C9C4761B80A46687B94028E"/>
  </w:style>
  <w:style w:type="paragraph" w:customStyle="1" w:styleId="DB05A683A49B4C799AA59751926D5A8E">
    <w:name w:val="DB05A683A49B4C799AA59751926D5A8E"/>
  </w:style>
  <w:style w:type="paragraph" w:customStyle="1" w:styleId="031B41F4505E429496B03AC1A323EAAB">
    <w:name w:val="031B41F4505E429496B03AC1A323EAAB"/>
  </w:style>
  <w:style w:type="paragraph" w:customStyle="1" w:styleId="4A127BC6C9D345408E73C99C26B8050F">
    <w:name w:val="4A127BC6C9D345408E73C99C26B8050F"/>
  </w:style>
  <w:style w:type="paragraph" w:customStyle="1" w:styleId="F47EDE4C52534614AD1E002AEBEE4124">
    <w:name w:val="F47EDE4C52534614AD1E002AEBEE4124"/>
    <w:rsid w:val="008841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B31742C8948949E448D2CAE43AC8F">
    <w:name w:val="829B31742C8948949E448D2CAE43AC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008385668D644D183A36B969E698DA0">
    <w:name w:val="C008385668D644D183A36B969E698DA0"/>
  </w:style>
  <w:style w:type="paragraph" w:customStyle="1" w:styleId="1ECA57548A754E90B901CF91EA541756">
    <w:name w:val="1ECA57548A754E90B901CF91EA541756"/>
  </w:style>
  <w:style w:type="paragraph" w:customStyle="1" w:styleId="61E45FACA1CF4717B5EB8B2DB146B9AC">
    <w:name w:val="61E45FACA1CF4717B5EB8B2DB146B9AC"/>
  </w:style>
  <w:style w:type="paragraph" w:customStyle="1" w:styleId="942822C16C8A42BDA72FFE137F33D39C">
    <w:name w:val="942822C16C8A42BDA72FFE137F33D39C"/>
  </w:style>
  <w:style w:type="paragraph" w:customStyle="1" w:styleId="154C3DC681C247AD8CA17F8BE557E9A5">
    <w:name w:val="154C3DC681C247AD8CA17F8BE557E9A5"/>
  </w:style>
  <w:style w:type="paragraph" w:customStyle="1" w:styleId="042B94CD359C45F595995EA0E74308CE">
    <w:name w:val="042B94CD359C45F595995EA0E74308CE"/>
  </w:style>
  <w:style w:type="paragraph" w:customStyle="1" w:styleId="BA8B47FA55F5471887D244D5A541BA29">
    <w:name w:val="BA8B47FA55F5471887D244D5A541BA29"/>
  </w:style>
  <w:style w:type="paragraph" w:customStyle="1" w:styleId="FCEF82D488B04E818C76BF0155F49C67">
    <w:name w:val="FCEF82D488B04E818C76BF0155F49C67"/>
  </w:style>
  <w:style w:type="paragraph" w:customStyle="1" w:styleId="0C9AB09C1A0C48E1AA878B67B31DAA9D">
    <w:name w:val="0C9AB09C1A0C48E1AA878B67B31DAA9D"/>
  </w:style>
  <w:style w:type="paragraph" w:customStyle="1" w:styleId="0C578EDD824D426A998800402B1EE22C">
    <w:name w:val="0C578EDD824D426A998800402B1EE22C"/>
  </w:style>
  <w:style w:type="paragraph" w:customStyle="1" w:styleId="47E81EC6FCBE4327BFF6695CB55A9313">
    <w:name w:val="47E81EC6FCBE4327BFF6695CB55A9313"/>
  </w:style>
  <w:style w:type="paragraph" w:customStyle="1" w:styleId="3D1A6BDAB2AD487C9D16152BEB72BBAF">
    <w:name w:val="3D1A6BDAB2AD487C9D16152BEB72BBAF"/>
  </w:style>
  <w:style w:type="paragraph" w:customStyle="1" w:styleId="AB7980522B8E421CBD65445FCDA8B555">
    <w:name w:val="AB7980522B8E421CBD65445FCDA8B555"/>
  </w:style>
  <w:style w:type="paragraph" w:customStyle="1" w:styleId="EAAE3D76608443BB94E8A4957745897E">
    <w:name w:val="EAAE3D76608443BB94E8A4957745897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FC88DD69674259A2E5A6647962AF6B">
    <w:name w:val="F3FC88DD69674259A2E5A6647962AF6B"/>
  </w:style>
  <w:style w:type="paragraph" w:customStyle="1" w:styleId="6DA978233EDA44B9BDE8BB6EF3825A22">
    <w:name w:val="6DA978233EDA44B9BDE8BB6EF3825A22"/>
  </w:style>
  <w:style w:type="paragraph" w:customStyle="1" w:styleId="B932BC8863BE4C889C1C66B8DECE3871">
    <w:name w:val="B932BC8863BE4C889C1C66B8DECE3871"/>
  </w:style>
  <w:style w:type="paragraph" w:customStyle="1" w:styleId="8AEE6E7C1D214FE58F11AC75404F0825">
    <w:name w:val="8AEE6E7C1D214FE58F11AC75404F0825"/>
  </w:style>
  <w:style w:type="paragraph" w:customStyle="1" w:styleId="A5776999DA2B4C248540CC6ADE6CCF40">
    <w:name w:val="A5776999DA2B4C248540CC6ADE6CCF40"/>
  </w:style>
  <w:style w:type="paragraph" w:customStyle="1" w:styleId="83B0CD39FF7F4FD6B0DAFF948ECECBB2">
    <w:name w:val="83B0CD39FF7F4FD6B0DAFF948ECECBB2"/>
  </w:style>
  <w:style w:type="paragraph" w:customStyle="1" w:styleId="2E04B20B202144CB9D367BA119EBFA0A">
    <w:name w:val="2E04B20B202144CB9D367BA119EBFA0A"/>
  </w:style>
  <w:style w:type="paragraph" w:customStyle="1" w:styleId="148BB117EB114BA789F72CF169768E5D">
    <w:name w:val="148BB117EB114BA789F72CF169768E5D"/>
  </w:style>
  <w:style w:type="paragraph" w:customStyle="1" w:styleId="BA1C74A8766347C7BFB6E9AA659411C1">
    <w:name w:val="BA1C74A8766347C7BFB6E9AA659411C1"/>
  </w:style>
  <w:style w:type="paragraph" w:customStyle="1" w:styleId="2D14B4CE0E7243FFB116CDDA5B45DB0F">
    <w:name w:val="2D14B4CE0E7243FFB116CDDA5B45DB0F"/>
  </w:style>
  <w:style w:type="paragraph" w:customStyle="1" w:styleId="949CA64060154BF898B75A87C8A78863">
    <w:name w:val="949CA64060154BF898B75A87C8A78863"/>
  </w:style>
  <w:style w:type="paragraph" w:customStyle="1" w:styleId="9A8670EE08E844868B6B55FF818C8E83">
    <w:name w:val="9A8670EE08E844868B6B55FF818C8E83"/>
  </w:style>
  <w:style w:type="paragraph" w:customStyle="1" w:styleId="238E275FE36B4C13881C21661A7EBF8C">
    <w:name w:val="238E275FE36B4C13881C21661A7EBF8C"/>
  </w:style>
  <w:style w:type="paragraph" w:customStyle="1" w:styleId="E24AD211A45D4E7D91776B379939945C">
    <w:name w:val="E24AD211A45D4E7D91776B379939945C"/>
  </w:style>
  <w:style w:type="paragraph" w:customStyle="1" w:styleId="7020DCEF20C5429CA691FB401FA33644">
    <w:name w:val="7020DCEF20C5429CA691FB401FA33644"/>
  </w:style>
  <w:style w:type="paragraph" w:customStyle="1" w:styleId="9D93B791EB62417E9EF668AD12A97551">
    <w:name w:val="9D93B791EB62417E9EF668AD12A97551"/>
  </w:style>
  <w:style w:type="paragraph" w:customStyle="1" w:styleId="030539652342406D9DD2BDBE69C26F48">
    <w:name w:val="030539652342406D9DD2BDBE69C26F48"/>
  </w:style>
  <w:style w:type="paragraph" w:customStyle="1" w:styleId="B685B944EC5D40468569A99E130A7E1E">
    <w:name w:val="B685B944EC5D40468569A99E130A7E1E"/>
  </w:style>
  <w:style w:type="paragraph" w:customStyle="1" w:styleId="3B5BC7A9CC884B69B14E68710FB7BED6">
    <w:name w:val="3B5BC7A9CC884B69B14E68710FB7BED6"/>
  </w:style>
  <w:style w:type="paragraph" w:customStyle="1" w:styleId="DB3945AF094844ADA9AF8AF54CA83986">
    <w:name w:val="DB3945AF094844ADA9AF8AF54CA83986"/>
  </w:style>
  <w:style w:type="paragraph" w:customStyle="1" w:styleId="C4230CA0A3C54F26A864E4BFB8BD4890">
    <w:name w:val="C4230CA0A3C54F26A864E4BFB8BD4890"/>
  </w:style>
  <w:style w:type="paragraph" w:customStyle="1" w:styleId="7E81F51013744471A54E69DA76724950">
    <w:name w:val="7E81F51013744471A54E69DA76724950"/>
  </w:style>
  <w:style w:type="paragraph" w:customStyle="1" w:styleId="93B804344C9C4761B80A46687B94028E">
    <w:name w:val="93B804344C9C4761B80A46687B94028E"/>
  </w:style>
  <w:style w:type="paragraph" w:customStyle="1" w:styleId="DB05A683A49B4C799AA59751926D5A8E">
    <w:name w:val="DB05A683A49B4C799AA59751926D5A8E"/>
  </w:style>
  <w:style w:type="paragraph" w:customStyle="1" w:styleId="031B41F4505E429496B03AC1A323EAAB">
    <w:name w:val="031B41F4505E429496B03AC1A323EAAB"/>
  </w:style>
  <w:style w:type="paragraph" w:customStyle="1" w:styleId="4A127BC6C9D345408E73C99C26B8050F">
    <w:name w:val="4A127BC6C9D345408E73C99C26B8050F"/>
  </w:style>
  <w:style w:type="paragraph" w:customStyle="1" w:styleId="F47EDE4C52534614AD1E002AEBEE4124">
    <w:name w:val="F47EDE4C52534614AD1E002AEBEE4124"/>
    <w:rsid w:val="00884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ullah</dc:creator>
  <cp:lastModifiedBy>umair akhtar</cp:lastModifiedBy>
  <cp:revision>2</cp:revision>
  <dcterms:created xsi:type="dcterms:W3CDTF">2018-09-10T16:41:00Z</dcterms:created>
  <dcterms:modified xsi:type="dcterms:W3CDTF">2018-09-10T16:41:00Z</dcterms:modified>
</cp:coreProperties>
</file>