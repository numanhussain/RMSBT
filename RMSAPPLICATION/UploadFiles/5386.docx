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840"/>
        <w:tblW w:w="0" w:type="auto"/>
        <w:tblLook w:val="04A0"/>
      </w:tblPr>
      <w:tblGrid>
        <w:gridCol w:w="6453"/>
        <w:gridCol w:w="4229"/>
      </w:tblGrid>
      <w:tr w:rsidR="00083491" w:rsidRPr="00B52818" w:rsidTr="00E72205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6237"/>
            </w:tblGrid>
            <w:tr w:rsidR="00083491" w:rsidRPr="00B52818" w:rsidTr="002D44B0">
              <w:tc>
                <w:tcPr>
                  <w:tcW w:w="6237" w:type="dxa"/>
                </w:tcPr>
                <w:p w:rsidR="00083491" w:rsidRPr="0035718B" w:rsidRDefault="005C3B0A" w:rsidP="00E72205">
                  <w:pPr>
                    <w:framePr w:hSpace="180" w:wrap="around" w:hAnchor="text" w:y="840"/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28"/>
                      <w:szCs w:val="28"/>
                    </w:rPr>
                  </w:pPr>
                  <w:r w:rsidRPr="0035718B">
                    <w:rPr>
                      <w:rFonts w:ascii="Arial" w:hAnsi="Arial" w:cs="Arial"/>
                      <w:b/>
                      <w:bCs/>
                      <w:color w:val="595C62"/>
                      <w:sz w:val="28"/>
                      <w:szCs w:val="28"/>
                    </w:rPr>
                    <w:t>Engr.Shakoor Ur R</w:t>
                  </w:r>
                  <w:r w:rsidR="001704E1" w:rsidRPr="0035718B">
                    <w:rPr>
                      <w:rFonts w:ascii="Arial" w:hAnsi="Arial" w:cs="Arial"/>
                      <w:b/>
                      <w:bCs/>
                      <w:color w:val="595C62"/>
                      <w:sz w:val="28"/>
                      <w:szCs w:val="28"/>
                    </w:rPr>
                    <w:t>ahman</w:t>
                  </w:r>
                </w:p>
              </w:tc>
            </w:tr>
            <w:tr w:rsidR="00083491" w:rsidRPr="00B52818" w:rsidTr="002D44B0">
              <w:tc>
                <w:tcPr>
                  <w:tcW w:w="6237" w:type="dxa"/>
                </w:tcPr>
                <w:p w:rsidR="00083491" w:rsidRPr="00B52818" w:rsidRDefault="009F2958" w:rsidP="00E72205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B52818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</w:t>
                  </w:r>
                  <w:r w:rsidR="00083491" w:rsidRPr="00B52818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E72205" w:rsidRPr="00B52818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Pakistani </w:t>
                  </w:r>
                  <w:r w:rsidRPr="00B52818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▪ Date of birth</w:t>
                  </w:r>
                  <w:r w:rsidR="00083491" w:rsidRPr="00B52818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E72205" w:rsidRPr="00B52818">
                    <w:rPr>
                      <w:rFonts w:ascii="Arial" w:hAnsi="Arial" w:cs="Arial"/>
                      <w:b/>
                      <w:bCs/>
                      <w:color w:val="6D83B3"/>
                    </w:rPr>
                    <w:t>14 July 19</w:t>
                  </w:r>
                  <w:r w:rsidR="001704E1" w:rsidRPr="00B52818">
                    <w:rPr>
                      <w:rFonts w:ascii="Arial" w:hAnsi="Arial" w:cs="Arial"/>
                      <w:b/>
                      <w:bCs/>
                      <w:color w:val="6D83B3"/>
                    </w:rPr>
                    <w:t>93</w:t>
                  </w:r>
                </w:p>
              </w:tc>
            </w:tr>
          </w:tbl>
          <w:p w:rsidR="00083491" w:rsidRPr="00B52818" w:rsidRDefault="00083491" w:rsidP="00E7220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993"/>
            </w:tblGrid>
            <w:tr w:rsidR="00083491" w:rsidRPr="00B52818" w:rsidTr="002D44B0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B52818" w:rsidRDefault="009F2958" w:rsidP="00E72205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B52818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B52818" w:rsidTr="002D44B0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Default="009F2958" w:rsidP="00E72205">
                  <w:pPr>
                    <w:framePr w:hSpace="180" w:wrap="around" w:hAnchor="text" w:y="840"/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B52818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B52818">
                    <w:rPr>
                      <w:rFonts w:ascii="Arial" w:hAnsi="Arial" w:cs="Arial"/>
                      <w:b/>
                      <w:bCs/>
                      <w:color w:val="3B3E42"/>
                    </w:rPr>
                    <w:t>+92</w:t>
                  </w:r>
                  <w:r w:rsidR="001704E1" w:rsidRPr="00B52818">
                    <w:rPr>
                      <w:rFonts w:ascii="Arial" w:hAnsi="Arial" w:cs="Arial"/>
                      <w:b/>
                      <w:bCs/>
                      <w:color w:val="3B3E42"/>
                    </w:rPr>
                    <w:t>3085750162</w:t>
                  </w:r>
                </w:p>
                <w:p w:rsidR="00B52818" w:rsidRPr="00B52818" w:rsidRDefault="00A635C7" w:rsidP="00E72205">
                  <w:pPr>
                    <w:framePr w:hSpace="180" w:wrap="around" w:hAnchor="text" w:y="840"/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Whatsapp:+923489019704</w:t>
                  </w:r>
                </w:p>
                <w:p w:rsidR="009F2958" w:rsidRPr="00B52818" w:rsidRDefault="00B52818" w:rsidP="00E72205">
                  <w:pPr>
                    <w:framePr w:hSpace="180" w:wrap="around" w:hAnchor="text" w:y="840"/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E-mail : shakoor1481993@gm</w:t>
                  </w:r>
                  <w:r w:rsidR="001704E1" w:rsidRPr="00B52818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ail</w:t>
                  </w:r>
                  <w:r w:rsidR="009F2958" w:rsidRPr="00B52818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.com</w:t>
                  </w:r>
                </w:p>
              </w:tc>
            </w:tr>
          </w:tbl>
          <w:p w:rsidR="009F2958" w:rsidRPr="00B52818" w:rsidRDefault="009F2958" w:rsidP="00E7220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B52818" w:rsidTr="00E72205">
        <w:tc>
          <w:tcPr>
            <w:tcW w:w="10682" w:type="dxa"/>
            <w:gridSpan w:val="2"/>
          </w:tcPr>
          <w:p w:rsidR="009F2958" w:rsidRPr="00B52818" w:rsidRDefault="009F2958" w:rsidP="00E7220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9F2958" w:rsidRPr="00B52818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B52818" w:rsidRDefault="009F2958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B52818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9F2958" w:rsidRPr="00B52818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B52818" w:rsidRDefault="001704E1" w:rsidP="005A4821">
                  <w:pPr>
                    <w:framePr w:hSpace="180" w:wrap="around" w:hAnchor="text" w:y="840"/>
                    <w:spacing w:before="80" w:after="40" w:line="240" w:lineRule="auto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 w:rsidRPr="00B52818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House# 72 ,near kutab shah hujra, umeedabad no 1 swati patak peshawar</w:t>
                  </w:r>
                  <w:r w:rsidR="00E72205" w:rsidRPr="00B52818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Peshawar </w:t>
                  </w:r>
                </w:p>
              </w:tc>
            </w:tr>
          </w:tbl>
          <w:p w:rsidR="009F2958" w:rsidRPr="00B52818" w:rsidRDefault="009F2958" w:rsidP="00E7220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B52818" w:rsidTr="00E72205">
        <w:tc>
          <w:tcPr>
            <w:tcW w:w="10682" w:type="dxa"/>
            <w:gridSpan w:val="2"/>
          </w:tcPr>
          <w:p w:rsidR="00A34C4E" w:rsidRPr="00B52818" w:rsidRDefault="00A34C4E" w:rsidP="00E7220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34C4E" w:rsidRPr="00B52818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B52818" w:rsidRDefault="00A34C4E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B52818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B52818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315076" w:rsidRPr="00B52818" w:rsidTr="002D44B0">
                    <w:tc>
                      <w:tcPr>
                        <w:tcW w:w="2145" w:type="dxa"/>
                      </w:tcPr>
                      <w:p w:rsidR="00315076" w:rsidRPr="00B52818" w:rsidRDefault="00315076" w:rsidP="005A4821">
                        <w:pPr>
                          <w:framePr w:hSpace="180" w:wrap="around" w:hAnchor="text" w:y="840"/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Pr="00B52818" w:rsidRDefault="001704E1" w:rsidP="005A4821">
                        <w:pPr>
                          <w:framePr w:hSpace="180" w:wrap="around" w:hAnchor="text" w:y="840"/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color w:val="000000"/>
                            <w:lang w:eastAsia="en-GB"/>
                          </w:rPr>
                          <w:t xml:space="preserve">Seeking a position in </w:t>
                        </w:r>
                        <w:r w:rsidR="003D57AA" w:rsidRPr="00B52818">
                          <w:rPr>
                            <w:rFonts w:ascii="Arial" w:hAnsi="Arial" w:cs="Arial"/>
                            <w:color w:val="000000"/>
                            <w:lang w:eastAsia="en-GB"/>
                          </w:rPr>
                          <w:t xml:space="preserve"> engineering where my dedication, meeting goals, creativity and the ability to follow through can be utilize for the better growth and profit of the company.</w:t>
                        </w:r>
                      </w:p>
                    </w:tc>
                  </w:tr>
                  <w:tr w:rsidR="00315076" w:rsidRPr="00B52818" w:rsidTr="002D44B0">
                    <w:tc>
                      <w:tcPr>
                        <w:tcW w:w="2145" w:type="dxa"/>
                      </w:tcPr>
                      <w:p w:rsidR="00315076" w:rsidRPr="00B52818" w:rsidRDefault="00315076" w:rsidP="005A4821">
                        <w:pPr>
                          <w:framePr w:hSpace="180" w:wrap="around" w:hAnchor="text" w:y="840"/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70" w:type="dxa"/>
                      </w:tcPr>
                      <w:p w:rsidR="00315076" w:rsidRPr="00B52818" w:rsidRDefault="00315076" w:rsidP="005A4821">
                        <w:pPr>
                          <w:framePr w:hSpace="180" w:wrap="around" w:hAnchor="text" w:y="840"/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A34C4E" w:rsidRPr="00B52818" w:rsidRDefault="00A34C4E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B52818" w:rsidRDefault="00A34C4E" w:rsidP="00E7220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B52818" w:rsidTr="00E72205">
        <w:tc>
          <w:tcPr>
            <w:tcW w:w="10682" w:type="dxa"/>
            <w:gridSpan w:val="2"/>
          </w:tcPr>
          <w:p w:rsidR="00315076" w:rsidRPr="00B52818" w:rsidRDefault="00315076" w:rsidP="00E72205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B52818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B52818" w:rsidRDefault="00315076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B52818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B52818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B52818" w:rsidRDefault="00315076" w:rsidP="005A4821">
                  <w:pPr>
                    <w:framePr w:hSpace="180" w:wrap="around" w:hAnchor="text" w:y="840"/>
                    <w:spacing w:before="80" w:after="120" w:line="240" w:lineRule="auto"/>
                    <w:jc w:val="distribute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B52818">
                    <w:rPr>
                      <w:rFonts w:ascii="Arial" w:hAnsi="Arial" w:cs="Arial"/>
                      <w:bCs/>
                      <w:color w:val="3B3E42"/>
                    </w:rPr>
                    <w:t xml:space="preserve">Proficient or familiar with a vast array of </w:t>
                  </w:r>
                  <w:r w:rsidR="005A164B" w:rsidRPr="00B52818">
                    <w:rPr>
                      <w:rFonts w:ascii="Arial" w:hAnsi="Arial" w:cs="Arial"/>
                      <w:bCs/>
                      <w:color w:val="3B3E42"/>
                    </w:rPr>
                    <w:t xml:space="preserve">Electrical </w:t>
                  </w:r>
                  <w:r w:rsidR="000E7CB0" w:rsidRPr="00B52818">
                    <w:rPr>
                      <w:rFonts w:ascii="Arial" w:hAnsi="Arial" w:cs="Arial"/>
                      <w:bCs/>
                      <w:color w:val="3B3E42"/>
                    </w:rPr>
                    <w:t xml:space="preserve"> skills, concepts</w:t>
                  </w:r>
                  <w:r w:rsidRPr="00B52818">
                    <w:rPr>
                      <w:rFonts w:ascii="Arial" w:hAnsi="Arial" w:cs="Arial"/>
                      <w:bCs/>
                      <w:color w:val="3B3E42"/>
                    </w:rPr>
                    <w:t xml:space="preserve"> and technologies, including:</w:t>
                  </w:r>
                </w:p>
                <w:tbl>
                  <w:tblPr>
                    <w:tblW w:w="0" w:type="auto"/>
                    <w:tblLook w:val="04A0"/>
                  </w:tblPr>
                  <w:tblGrid>
                    <w:gridCol w:w="2553"/>
                    <w:gridCol w:w="2554"/>
                    <w:gridCol w:w="2554"/>
                    <w:gridCol w:w="2554"/>
                  </w:tblGrid>
                  <w:tr w:rsidR="003303B1" w:rsidRPr="00B52818" w:rsidTr="002D44B0">
                    <w:tc>
                      <w:tcPr>
                        <w:tcW w:w="2553" w:type="dxa"/>
                        <w:tcBorders>
                          <w:right w:val="single" w:sz="4" w:space="0" w:color="6D83B3"/>
                        </w:tcBorders>
                      </w:tcPr>
                      <w:p w:rsidR="00130370" w:rsidRPr="00B52818" w:rsidRDefault="00DE2EAE" w:rsidP="005A4821">
                        <w:pPr>
                          <w:framePr w:hSpace="180" w:wrap="around" w:hAnchor="text" w:y="84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.</w:t>
                        </w:r>
                        <w:r w:rsidR="005A164B" w:rsidRPr="00B52818">
                          <w:rPr>
                            <w:rFonts w:ascii="Arial" w:hAnsi="Arial" w:cs="Arial"/>
                            <w:color w:val="3B3E42"/>
                          </w:rPr>
                          <w:t>MTLAB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B52818" w:rsidRDefault="005A164B" w:rsidP="005A4821">
                        <w:pPr>
                          <w:framePr w:hSpace="180" w:wrap="around" w:hAnchor="text" w:y="84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>C++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B52818" w:rsidRDefault="005A164B" w:rsidP="005A4821">
                        <w:pPr>
                          <w:framePr w:hSpace="180" w:wrap="around" w:hAnchor="text" w:y="84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 xml:space="preserve">Microcontroller 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</w:tcBorders>
                      </w:tcPr>
                      <w:p w:rsidR="00130370" w:rsidRPr="00B52818" w:rsidRDefault="005A164B" w:rsidP="005A4821">
                        <w:pPr>
                          <w:framePr w:hSpace="180" w:wrap="around" w:hAnchor="text" w:y="84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>Proteus Professiona</w:t>
                        </w:r>
                        <w:r w:rsidR="005C3B0A" w:rsidRPr="00B52818">
                          <w:rPr>
                            <w:rFonts w:ascii="Arial" w:hAnsi="Arial" w:cs="Arial"/>
                            <w:color w:val="3B3E42"/>
                          </w:rPr>
                          <w:t>l</w:t>
                        </w:r>
                      </w:p>
                    </w:tc>
                  </w:tr>
                  <w:tr w:rsidR="003303B1" w:rsidRPr="00B52818" w:rsidTr="002D44B0">
                    <w:tc>
                      <w:tcPr>
                        <w:tcW w:w="2553" w:type="dxa"/>
                        <w:tcBorders>
                          <w:right w:val="single" w:sz="4" w:space="0" w:color="6D83B3"/>
                        </w:tcBorders>
                      </w:tcPr>
                      <w:p w:rsidR="00130370" w:rsidRPr="00B52818" w:rsidRDefault="005A164B" w:rsidP="005A4821">
                        <w:pPr>
                          <w:framePr w:hSpace="180" w:wrap="around" w:hAnchor="text" w:y="840"/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>ATUOCAD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B52818" w:rsidRDefault="005A164B" w:rsidP="005A4821">
                        <w:pPr>
                          <w:framePr w:hSpace="180" w:wrap="around" w:hAnchor="text" w:y="840"/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 xml:space="preserve">Networking 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B52818" w:rsidRDefault="005C3B0A" w:rsidP="005A4821">
                        <w:pPr>
                          <w:framePr w:hSpace="180" w:wrap="around" w:hAnchor="text" w:y="840"/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 xml:space="preserve">    </w:t>
                        </w:r>
                        <w:r w:rsidR="005A164B" w:rsidRPr="00B52818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 xml:space="preserve">Electrical circuit design 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</w:tcBorders>
                      </w:tcPr>
                      <w:p w:rsidR="00130370" w:rsidRPr="00B52818" w:rsidRDefault="00130370" w:rsidP="005A4821">
                        <w:pPr>
                          <w:framePr w:hSpace="180" w:wrap="around" w:hAnchor="text" w:y="840"/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>Network fundamentals</w:t>
                        </w:r>
                      </w:p>
                    </w:tc>
                  </w:tr>
                </w:tbl>
                <w:p w:rsidR="00315076" w:rsidRPr="00B52818" w:rsidRDefault="00315076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</w:tbl>
          <w:p w:rsidR="00315076" w:rsidRPr="00B52818" w:rsidRDefault="00315076" w:rsidP="00E7220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B52818" w:rsidTr="00E72205">
        <w:tc>
          <w:tcPr>
            <w:tcW w:w="10682" w:type="dxa"/>
            <w:gridSpan w:val="2"/>
          </w:tcPr>
          <w:p w:rsidR="00315076" w:rsidRPr="00B52818" w:rsidRDefault="00315076" w:rsidP="00E72205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B52818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B52818" w:rsidRDefault="00315076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B52818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B52818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50"/>
                    <w:gridCol w:w="8065"/>
                  </w:tblGrid>
                  <w:tr w:rsidR="003303B1" w:rsidRPr="00B52818" w:rsidTr="002D44B0">
                    <w:tc>
                      <w:tcPr>
                        <w:tcW w:w="2150" w:type="dxa"/>
                      </w:tcPr>
                      <w:p w:rsidR="00DB5A85" w:rsidRPr="00B52818" w:rsidRDefault="001704E1" w:rsidP="005A4821">
                        <w:pPr>
                          <w:framePr w:hSpace="180" w:wrap="around" w:hAnchor="text" w:y="840"/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2012 to 2016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EE7590" w:rsidRPr="00B52818" w:rsidRDefault="001704E1" w:rsidP="005A4821">
                        <w:pPr>
                          <w:framePr w:hSpace="180" w:wrap="around" w:hAnchor="text" w:y="840"/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Bachelor in Electrical </w:t>
                        </w:r>
                        <w:r w:rsidR="005B2A7E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Engineering </w:t>
                        </w:r>
                      </w:p>
                      <w:p w:rsidR="00DB5A85" w:rsidRPr="00B52818" w:rsidRDefault="00EE7590" w:rsidP="005A4821">
                        <w:pPr>
                          <w:framePr w:hSpace="180" w:wrap="around" w:hAnchor="text" w:y="840"/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i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i/>
                            <w:color w:val="3B3E42"/>
                            <w:highlight w:val="yellow"/>
                          </w:rPr>
                          <w:t>( GPA 3.7/4.00)</w:t>
                        </w:r>
                      </w:p>
                      <w:p w:rsidR="00DB5A85" w:rsidRPr="00B52818" w:rsidRDefault="001704E1" w:rsidP="005A4821">
                        <w:pPr>
                          <w:framePr w:hSpace="180" w:wrap="around" w:hAnchor="text" w:y="840"/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 xml:space="preserve">UET </w:t>
                        </w:r>
                        <w:r w:rsidR="00FA7B5B" w:rsidRPr="00B52818">
                          <w:rPr>
                            <w:rFonts w:ascii="Arial" w:hAnsi="Arial" w:cs="Arial"/>
                            <w:color w:val="3B3E42"/>
                          </w:rPr>
                          <w:t>,</w:t>
                        </w: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 xml:space="preserve"> Electrical department</w:t>
                        </w:r>
                        <w:r w:rsidR="00DB5A85" w:rsidRPr="00B52818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r w:rsidR="00E72205" w:rsidRPr="00B52818">
                          <w:rPr>
                            <w:rFonts w:ascii="Arial" w:hAnsi="Arial" w:cs="Arial"/>
                            <w:color w:val="3B3E42"/>
                          </w:rPr>
                          <w:t>Peshawar</w:t>
                        </w:r>
                      </w:p>
                    </w:tc>
                  </w:tr>
                  <w:tr w:rsidR="003303B1" w:rsidRPr="00B52818" w:rsidTr="002D44B0">
                    <w:tc>
                      <w:tcPr>
                        <w:tcW w:w="2150" w:type="dxa"/>
                      </w:tcPr>
                      <w:p w:rsidR="00DB5A85" w:rsidRPr="00B52818" w:rsidRDefault="00EE7590" w:rsidP="005A4821">
                        <w:pPr>
                          <w:framePr w:hSpace="180" w:wrap="around" w:hAnchor="text" w:y="840"/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</w:t>
                        </w:r>
                        <w:r w:rsidR="001704E1"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2009 to 2011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1704E1" w:rsidRPr="00B52818" w:rsidRDefault="001704E1" w:rsidP="005A4821">
                        <w:pPr>
                          <w:framePr w:hSpace="180" w:wrap="around" w:hAnchor="text" w:y="840"/>
                          <w:spacing w:after="4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F</w:t>
                        </w:r>
                        <w:r w:rsidR="005C3B0A"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S</w:t>
                        </w: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c pre-engineering</w:t>
                        </w:r>
                      </w:p>
                      <w:p w:rsidR="00EE7590" w:rsidRPr="00B52818" w:rsidRDefault="00EE7590" w:rsidP="005A4821">
                        <w:pPr>
                          <w:framePr w:hSpace="180" w:wrap="around" w:hAnchor="text" w:y="840"/>
                          <w:spacing w:after="40" w:line="240" w:lineRule="auto"/>
                          <w:rPr>
                            <w:rFonts w:ascii="Arial" w:hAnsi="Arial" w:cs="Arial"/>
                            <w:b/>
                            <w:i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i/>
                            <w:color w:val="3B3E42"/>
                            <w:highlight w:val="yellow"/>
                          </w:rPr>
                          <w:t>Marks 916/1100</w:t>
                        </w:r>
                      </w:p>
                      <w:p w:rsidR="00EE7590" w:rsidRPr="00B52818" w:rsidRDefault="001704E1" w:rsidP="005A4821">
                        <w:pPr>
                          <w:framePr w:hSpace="180" w:wrap="around" w:hAnchor="text" w:y="840"/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>F.G college</w:t>
                        </w:r>
                        <w:r w:rsidR="00DB5A85" w:rsidRPr="00B52818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r w:rsidR="005C3B0A" w:rsidRPr="00B52818">
                          <w:rPr>
                            <w:rFonts w:ascii="Arial" w:hAnsi="Arial" w:cs="Arial"/>
                            <w:color w:val="3B3E42"/>
                          </w:rPr>
                          <w:t>Karachi</w:t>
                        </w: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 xml:space="preserve"> cantt</w:t>
                        </w:r>
                      </w:p>
                    </w:tc>
                  </w:tr>
                </w:tbl>
                <w:p w:rsidR="00315076" w:rsidRPr="00B52818" w:rsidRDefault="00315076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B52818" w:rsidRDefault="00315076" w:rsidP="00E7220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B52818" w:rsidTr="00E72205">
        <w:tc>
          <w:tcPr>
            <w:tcW w:w="10682" w:type="dxa"/>
            <w:gridSpan w:val="2"/>
          </w:tcPr>
          <w:p w:rsidR="00315076" w:rsidRPr="00B52818" w:rsidRDefault="00315076" w:rsidP="00E72205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B52818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B52818" w:rsidRDefault="000E7CB0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B52818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Professional Certification </w:t>
                  </w:r>
                </w:p>
              </w:tc>
            </w:tr>
            <w:tr w:rsidR="00315076" w:rsidRPr="00B52818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5107"/>
                    <w:gridCol w:w="5108"/>
                  </w:tblGrid>
                  <w:tr w:rsidR="008312AB" w:rsidRPr="00B52818" w:rsidTr="002D44B0">
                    <w:tc>
                      <w:tcPr>
                        <w:tcW w:w="5107" w:type="dxa"/>
                      </w:tcPr>
                      <w:p w:rsidR="008312AB" w:rsidRPr="00B52818" w:rsidRDefault="001704E1" w:rsidP="005A4821">
                        <w:pPr>
                          <w:framePr w:hSpace="180" w:wrap="around" w:hAnchor="text" w:y="840"/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bookmarkStart w:id="0" w:name="_GoBack" w:colFirst="0" w:colLast="0"/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Pakistan engineering </w:t>
                        </w:r>
                        <w:r w:rsidR="005C3B0A"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council</w:t>
                        </w: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="008312AB"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 w:rsidR="00E72205"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Islamabad 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B52818" w:rsidRDefault="001704E1" w:rsidP="005A4821">
                        <w:pPr>
                          <w:framePr w:hSpace="180" w:wrap="around" w:hAnchor="text" w:y="840"/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member</w:t>
                        </w:r>
                      </w:p>
                    </w:tc>
                  </w:tr>
                  <w:tr w:rsidR="008312AB" w:rsidRPr="00B52818" w:rsidTr="002D44B0">
                    <w:tc>
                      <w:tcPr>
                        <w:tcW w:w="5107" w:type="dxa"/>
                      </w:tcPr>
                      <w:p w:rsidR="008312AB" w:rsidRPr="00B52818" w:rsidRDefault="005C3B0A" w:rsidP="005A4821">
                        <w:pPr>
                          <w:framePr w:hSpace="180" w:wrap="around" w:hAnchor="text" w:y="840"/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Electrical Engineer 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B52818" w:rsidRDefault="001704E1" w:rsidP="005A4821">
                        <w:pPr>
                          <w:framePr w:hSpace="180" w:wrap="around" w:hAnchor="text" w:y="840"/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Dec</w:t>
                        </w:r>
                        <w:r w:rsidR="00562696"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,</w:t>
                        </w: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2016</w:t>
                        </w:r>
                      </w:p>
                    </w:tc>
                  </w:tr>
                  <w:tr w:rsidR="008312AB" w:rsidRPr="00B52818" w:rsidTr="002D44B0">
                    <w:tc>
                      <w:tcPr>
                        <w:tcW w:w="10215" w:type="dxa"/>
                        <w:gridSpan w:val="2"/>
                      </w:tcPr>
                      <w:p w:rsidR="008312AB" w:rsidRPr="00B52818" w:rsidRDefault="007E70AC" w:rsidP="005A4821">
                        <w:pPr>
                          <w:pStyle w:val="ListParagraph"/>
                          <w:framePr w:hSpace="180" w:wrap="around" w:hAnchor="text" w:y="840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>Recently started a</w:t>
                        </w:r>
                        <w:r w:rsidR="001704E1" w:rsidRPr="00B52818">
                          <w:rPr>
                            <w:rFonts w:ascii="Arial" w:hAnsi="Arial" w:cs="Arial"/>
                            <w:color w:val="3B3E42"/>
                          </w:rPr>
                          <w:t xml:space="preserve">s a member </w:t>
                        </w: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>;</w:t>
                        </w:r>
                      </w:p>
                    </w:tc>
                  </w:tr>
                  <w:tr w:rsidR="008312AB" w:rsidRPr="00B52818" w:rsidTr="002D44B0">
                    <w:tc>
                      <w:tcPr>
                        <w:tcW w:w="5107" w:type="dxa"/>
                      </w:tcPr>
                      <w:p w:rsidR="008312AB" w:rsidRPr="00B52818" w:rsidRDefault="005C3B0A" w:rsidP="005A4821">
                        <w:pPr>
                          <w:framePr w:hSpace="180" w:wrap="around" w:hAnchor="text" w:y="840"/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Supervisory</w:t>
                        </w:r>
                        <w:r w:rsidR="001704E1"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certificate</w:t>
                        </w:r>
                        <w:r w:rsidR="008312AB"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 w:rsidR="001704E1"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PEC </w:t>
                        </w:r>
                        <w:r w:rsidR="00E72205"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Islamabad 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B52818" w:rsidRDefault="001704E1" w:rsidP="005A4821">
                        <w:pPr>
                          <w:framePr w:hSpace="180" w:wrap="around" w:hAnchor="text" w:y="840"/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member</w:t>
                        </w:r>
                      </w:p>
                    </w:tc>
                  </w:tr>
                  <w:tr w:rsidR="008312AB" w:rsidRPr="00B52818" w:rsidTr="002D44B0">
                    <w:tc>
                      <w:tcPr>
                        <w:tcW w:w="5107" w:type="dxa"/>
                      </w:tcPr>
                      <w:p w:rsidR="008312AB" w:rsidRPr="00B52818" w:rsidRDefault="005C3B0A" w:rsidP="005A4821">
                        <w:pPr>
                          <w:framePr w:hSpace="180" w:wrap="around" w:hAnchor="text" w:y="840"/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Electrical S</w:t>
                        </w:r>
                        <w:r w:rsidR="001704E1"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upervisor 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B52818" w:rsidRDefault="00EE7590" w:rsidP="005A4821">
                        <w:pPr>
                          <w:framePr w:hSpace="180" w:wrap="around" w:hAnchor="text" w:y="840"/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Dec</w:t>
                        </w:r>
                        <w:r w:rsidR="001704E1"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, 201</w:t>
                        </w:r>
                        <w:r w:rsidR="00562696"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6</w:t>
                        </w:r>
                      </w:p>
                    </w:tc>
                  </w:tr>
                  <w:tr w:rsidR="008312AB" w:rsidRPr="00B52818" w:rsidTr="002D44B0">
                    <w:tc>
                      <w:tcPr>
                        <w:tcW w:w="10215" w:type="dxa"/>
                        <w:gridSpan w:val="2"/>
                      </w:tcPr>
                      <w:p w:rsidR="00606CB9" w:rsidRPr="00B52818" w:rsidRDefault="001704E1" w:rsidP="005A4821">
                        <w:pPr>
                          <w:pStyle w:val="ListParagraph"/>
                          <w:framePr w:hSpace="180" w:wrap="around" w:hAnchor="text" w:y="840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 xml:space="preserve">Maintained existing electrical products </w:t>
                        </w:r>
                        <w:r w:rsidR="00606CB9" w:rsidRPr="00B52818">
                          <w:rPr>
                            <w:rFonts w:ascii="Arial" w:hAnsi="Arial" w:cs="Arial"/>
                            <w:color w:val="3B3E42"/>
                          </w:rPr>
                          <w:t>; Implemented new functionalities;</w:t>
                        </w:r>
                      </w:p>
                      <w:p w:rsidR="00606CB9" w:rsidRPr="00B52818" w:rsidRDefault="00606CB9" w:rsidP="005A4821">
                        <w:pPr>
                          <w:pStyle w:val="ListParagraph"/>
                          <w:framePr w:hSpace="180" w:wrap="around" w:hAnchor="text" w:y="840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>Conducted the migration of an old</w:t>
                        </w:r>
                        <w:r w:rsidR="001704E1" w:rsidRPr="00B52818">
                          <w:rPr>
                            <w:rFonts w:ascii="Arial" w:hAnsi="Arial" w:cs="Arial"/>
                            <w:color w:val="3B3E42"/>
                          </w:rPr>
                          <w:t xml:space="preserve"> system to new remote system</w:t>
                        </w: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>;</w:t>
                        </w:r>
                      </w:p>
                      <w:p w:rsidR="008312AB" w:rsidRPr="00B52818" w:rsidRDefault="00606CB9" w:rsidP="005A4821">
                        <w:pPr>
                          <w:pStyle w:val="ListParagraph"/>
                          <w:framePr w:hSpace="180" w:wrap="around" w:hAnchor="text" w:y="840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>R</w:t>
                        </w:r>
                        <w:r w:rsidR="001704E1" w:rsidRPr="00B52818">
                          <w:rPr>
                            <w:rFonts w:ascii="Arial" w:hAnsi="Arial" w:cs="Arial"/>
                            <w:color w:val="3B3E42"/>
                          </w:rPr>
                          <w:t xml:space="preserve">estructured a PLC </w:t>
                        </w:r>
                        <w:r w:rsidR="005C3B0A" w:rsidRPr="00B52818">
                          <w:rPr>
                            <w:rFonts w:ascii="Arial" w:hAnsi="Arial" w:cs="Arial"/>
                            <w:color w:val="3B3E42"/>
                          </w:rPr>
                          <w:t>program</w:t>
                        </w:r>
                        <w:r w:rsidR="001704E1" w:rsidRPr="00B52818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5C3B0A" w:rsidRPr="00B52818">
                          <w:rPr>
                            <w:rFonts w:ascii="Arial" w:hAnsi="Arial" w:cs="Arial"/>
                            <w:color w:val="3B3E42"/>
                          </w:rPr>
                          <w:t>for industry</w:t>
                        </w: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>; Wrote technical documentations;</w:t>
                        </w:r>
                      </w:p>
                      <w:p w:rsidR="005C3B0A" w:rsidRPr="00B52818" w:rsidRDefault="005C3B0A" w:rsidP="005A4821">
                        <w:pPr>
                          <w:framePr w:hSpace="180" w:wrap="around" w:hAnchor="text" w:y="840"/>
                          <w:spacing w:after="8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English proficiency certificate                                                                                                                  </w:t>
                        </w:r>
                        <w:r w:rsidR="00EE7590"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S</w:t>
                        </w: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tudent </w:t>
                        </w:r>
                      </w:p>
                      <w:p w:rsidR="005C3B0A" w:rsidRPr="00B52818" w:rsidRDefault="005C3B0A" w:rsidP="005A4821">
                        <w:pPr>
                          <w:framePr w:hSpace="180" w:wrap="around" w:hAnchor="text" w:y="840"/>
                          <w:spacing w:after="8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UET Peshawar                                                                                                                                      </w:t>
                        </w:r>
                        <w:r w:rsidR="00EE7590"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</w:t>
                        </w: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J</w:t>
                        </w:r>
                        <w:r w:rsidR="00EE7590"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un</w:t>
                        </w: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2016</w:t>
                        </w:r>
                      </w:p>
                    </w:tc>
                  </w:tr>
                  <w:tr w:rsidR="008312AB" w:rsidRPr="00B52818" w:rsidTr="002D44B0">
                    <w:tc>
                      <w:tcPr>
                        <w:tcW w:w="5107" w:type="dxa"/>
                      </w:tcPr>
                      <w:p w:rsidR="008312AB" w:rsidRPr="00B52818" w:rsidRDefault="005C3B0A" w:rsidP="005A4821">
                        <w:pPr>
                          <w:framePr w:hSpace="180" w:wrap="around" w:hAnchor="text" w:y="840"/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CISCO</w:t>
                        </w:r>
                        <w:r w:rsidR="001704E1"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="008312AB"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 w:rsidR="00E72205"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Peshawar 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B52818" w:rsidRDefault="00EE7590" w:rsidP="005A4821">
                        <w:pPr>
                          <w:framePr w:hSpace="180" w:wrap="around" w:hAnchor="text" w:y="840"/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S</w:t>
                        </w:r>
                        <w:r w:rsidR="001704E1"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tudent</w:t>
                        </w:r>
                      </w:p>
                    </w:tc>
                  </w:tr>
                  <w:tr w:rsidR="008312AB" w:rsidRPr="00B52818" w:rsidTr="002D44B0">
                    <w:tc>
                      <w:tcPr>
                        <w:tcW w:w="5107" w:type="dxa"/>
                      </w:tcPr>
                      <w:p w:rsidR="008312AB" w:rsidRPr="00B52818" w:rsidRDefault="001704E1" w:rsidP="005A4821">
                        <w:pPr>
                          <w:framePr w:hSpace="180" w:wrap="around" w:hAnchor="text" w:y="840"/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CCNA 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B52818" w:rsidRDefault="00EE7590" w:rsidP="005A4821">
                        <w:pPr>
                          <w:framePr w:hSpace="180" w:wrap="around" w:hAnchor="text" w:y="840"/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Mar</w:t>
                        </w:r>
                        <w:r w:rsidR="001704E1"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, 2018</w:t>
                        </w:r>
                      </w:p>
                    </w:tc>
                  </w:tr>
                  <w:tr w:rsidR="008312AB" w:rsidRPr="00B52818" w:rsidTr="002D44B0">
                    <w:tc>
                      <w:tcPr>
                        <w:tcW w:w="10215" w:type="dxa"/>
                        <w:gridSpan w:val="2"/>
                      </w:tcPr>
                      <w:p w:rsidR="00606CB9" w:rsidRPr="00B52818" w:rsidRDefault="00606CB9" w:rsidP="005A4821">
                        <w:pPr>
                          <w:pStyle w:val="ListParagraph"/>
                          <w:framePr w:hSpace="180" w:wrap="around" w:hAnchor="text" w:y="840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>Designed, implemented and tested</w:t>
                        </w:r>
                        <w:r w:rsidR="001704E1" w:rsidRPr="00B52818">
                          <w:rPr>
                            <w:rFonts w:ascii="Arial" w:hAnsi="Arial" w:cs="Arial"/>
                            <w:color w:val="3B3E42"/>
                          </w:rPr>
                          <w:t xml:space="preserve"> NETWORK</w:t>
                        </w: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 xml:space="preserve">; </w:t>
                        </w:r>
                      </w:p>
                      <w:p w:rsidR="00606CB9" w:rsidRPr="00B52818" w:rsidRDefault="00606CB9" w:rsidP="005A4821">
                        <w:pPr>
                          <w:pStyle w:val="ListParagraph"/>
                          <w:framePr w:hSpace="180" w:wrap="around" w:hAnchor="text" w:y="840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>Trained the employees; Wrote a system restoration manual;</w:t>
                        </w:r>
                      </w:p>
                      <w:p w:rsidR="008312AB" w:rsidRDefault="00606CB9" w:rsidP="005A4821">
                        <w:pPr>
                          <w:pStyle w:val="ListParagraph"/>
                          <w:framePr w:hSpace="180" w:wrap="around" w:hAnchor="text" w:y="840"/>
                          <w:numPr>
                            <w:ilvl w:val="0"/>
                            <w:numId w:val="5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>Installed network appliances such a printer or router;</w:t>
                        </w:r>
                      </w:p>
                      <w:p w:rsidR="00E5153E" w:rsidRPr="00E5153E" w:rsidRDefault="00E5153E" w:rsidP="005A4821">
                        <w:pPr>
                          <w:framePr w:hSpace="180" w:wrap="around" w:hAnchor="text" w:y="840"/>
                          <w:spacing w:after="8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E5153E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PLC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                                                                                                                                                     Student </w:t>
                        </w:r>
                      </w:p>
                      <w:p w:rsidR="00E5153E" w:rsidRPr="00E5153E" w:rsidRDefault="00E5153E" w:rsidP="005A4821">
                        <w:pPr>
                          <w:framePr w:hSpace="180" w:wrap="around" w:hAnchor="text" w:y="840"/>
                          <w:spacing w:after="8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E5153E">
                          <w:rPr>
                            <w:rFonts w:ascii="Arial" w:hAnsi="Arial" w:cs="Arial"/>
                            <w:b/>
                            <w:color w:val="3B3E42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i</w:t>
                        </w:r>
                        <w:r w:rsidRPr="00E5153E">
                          <w:rPr>
                            <w:rFonts w:ascii="Arial" w:hAnsi="Arial" w:cs="Arial"/>
                            <w:b/>
                            <w:color w:val="3B3E42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a</w:t>
                        </w:r>
                        <w:r w:rsidRPr="00E5153E">
                          <w:rPr>
                            <w:rFonts w:ascii="Arial" w:hAnsi="Arial" w:cs="Arial"/>
                            <w:b/>
                            <w:color w:val="3B3E42"/>
                          </w:rPr>
                          <w:t>vc Peshawar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                                                                                                                               May2018</w:t>
                        </w:r>
                      </w:p>
                      <w:p w:rsidR="00E5153E" w:rsidRPr="00E5153E" w:rsidRDefault="00E5153E" w:rsidP="005A4821">
                        <w:pPr>
                          <w:pStyle w:val="ListParagraph"/>
                          <w:framePr w:hSpace="180" w:wrap="around" w:hAnchor="text" w:y="840"/>
                          <w:numPr>
                            <w:ilvl w:val="0"/>
                            <w:numId w:val="10"/>
                          </w:numPr>
                          <w:spacing w:after="80" w:line="240" w:lineRule="auto"/>
                          <w:rPr>
                            <w:rFonts w:ascii="Arial" w:hAnsi="Arial" w:cs="Arial"/>
                          </w:rPr>
                        </w:pPr>
                        <w:r w:rsidRPr="00E5153E">
                          <w:rPr>
                            <w:rFonts w:ascii="Arial" w:hAnsi="Arial" w:cs="Arial"/>
                          </w:rPr>
                          <w:t>Develop real-time control system software for automated assembly systems,</w:t>
                        </w:r>
                      </w:p>
                      <w:p w:rsidR="00E5153E" w:rsidRPr="00E5153E" w:rsidRDefault="00E5153E" w:rsidP="005A4821">
                        <w:pPr>
                          <w:pStyle w:val="ListParagraph"/>
                          <w:framePr w:hSpace="180" w:wrap="around" w:hAnchor="text" w:y="840"/>
                          <w:numPr>
                            <w:ilvl w:val="0"/>
                            <w:numId w:val="10"/>
                          </w:numPr>
                          <w:spacing w:after="80" w:line="240" w:lineRule="auto"/>
                          <w:rPr>
                            <w:rFonts w:ascii="Arial" w:hAnsi="Arial" w:cs="Arial"/>
                          </w:rPr>
                        </w:pPr>
                        <w:r w:rsidRPr="00E5153E">
                          <w:rPr>
                            <w:rFonts w:ascii="Arial" w:hAnsi="Arial" w:cs="Arial"/>
                          </w:rPr>
                          <w:t>Develop human machine interfaces (HMI) using commercially available industrial products,</w:t>
                        </w:r>
                      </w:p>
                      <w:p w:rsidR="00E5153E" w:rsidRPr="00E5153E" w:rsidRDefault="00E5153E" w:rsidP="005A4821">
                        <w:pPr>
                          <w:pStyle w:val="ListParagraph"/>
                          <w:framePr w:hSpace="180" w:wrap="around" w:hAnchor="text" w:y="840"/>
                          <w:numPr>
                            <w:ilvl w:val="0"/>
                            <w:numId w:val="10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E5153E">
                          <w:rPr>
                            <w:rFonts w:ascii="Arial" w:hAnsi="Arial" w:cs="Arial"/>
                          </w:rPr>
                          <w:t>Work with mechanical and electrical designers to ensure the control system will meet performance</w:t>
                        </w:r>
                        <w:r>
                          <w:t xml:space="preserve">, </w:t>
                        </w:r>
                      </w:p>
                    </w:tc>
                  </w:tr>
                  <w:bookmarkEnd w:id="0"/>
                </w:tbl>
                <w:p w:rsidR="00315076" w:rsidRPr="00B52818" w:rsidRDefault="00315076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B52818" w:rsidRDefault="00315076" w:rsidP="00E7220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B52818" w:rsidTr="00E72205">
        <w:tc>
          <w:tcPr>
            <w:tcW w:w="10682" w:type="dxa"/>
            <w:gridSpan w:val="2"/>
          </w:tcPr>
          <w:p w:rsidR="0035718B" w:rsidRDefault="0035718B"/>
          <w:p w:rsidR="00E5153E" w:rsidRDefault="00E5153E"/>
          <w:p w:rsidR="00E5153E" w:rsidRDefault="00E5153E"/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5718B" w:rsidRPr="0035718B" w:rsidTr="0035718B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5718B" w:rsidRPr="0035718B" w:rsidRDefault="0035718B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35718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Experience </w:t>
                  </w:r>
                </w:p>
              </w:tc>
            </w:tr>
            <w:tr w:rsidR="0035718B" w:rsidRPr="0035718B" w:rsidTr="0035718B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5718B" w:rsidRPr="0035718B" w:rsidRDefault="0035718B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35718B">
                    <w:rPr>
                      <w:rFonts w:ascii="Arial" w:hAnsi="Arial" w:cs="Arial"/>
                      <w:b/>
                      <w:bCs/>
                    </w:rPr>
                    <w:t xml:space="preserve">  Spiaral </w:t>
                  </w:r>
                  <w:r>
                    <w:rPr>
                      <w:rFonts w:ascii="Arial" w:hAnsi="Arial" w:cs="Arial"/>
                      <w:b/>
                      <w:bCs/>
                    </w:rPr>
                    <w:t>waves</w:t>
                  </w:r>
                  <w:r w:rsidRPr="0035718B">
                    <w:rPr>
                      <w:rFonts w:ascii="Arial" w:hAnsi="Arial" w:cs="Arial"/>
                      <w:b/>
                      <w:bCs/>
                    </w:rPr>
                    <w:t xml:space="preserve"> peshawar</w:t>
                  </w:r>
                </w:p>
                <w:p w:rsidR="0035718B" w:rsidRPr="0035718B" w:rsidRDefault="0035718B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35718B">
                    <w:rPr>
                      <w:rFonts w:ascii="Arial" w:hAnsi="Arial" w:cs="Arial"/>
                      <w:b/>
                      <w:bCs/>
                    </w:rPr>
                    <w:t xml:space="preserve">  Sales Engineer (2016-2018)</w:t>
                  </w:r>
                </w:p>
                <w:p w:rsidR="0035718B" w:rsidRPr="0035718B" w:rsidRDefault="0035718B" w:rsidP="005A4821">
                  <w:pPr>
                    <w:pStyle w:val="ListParagraph"/>
                    <w:framePr w:hSpace="180" w:wrap="around" w:hAnchor="text" w:y="840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r w:rsidRPr="0035718B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Prepare and deliver technical presentations explaining products or services to customers </w:t>
                  </w:r>
                </w:p>
                <w:p w:rsidR="0035718B" w:rsidRPr="0035718B" w:rsidRDefault="0035718B" w:rsidP="005A4821">
                  <w:pPr>
                    <w:pStyle w:val="ListParagraph"/>
                    <w:framePr w:hSpace="180" w:wrap="around" w:hAnchor="text" w:y="840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r w:rsidRPr="0035718B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Confer with customers and </w:t>
                  </w:r>
                  <w:r w:rsidRPr="0035718B">
                    <w:rPr>
                      <w:rFonts w:ascii="Arial" w:hAnsi="Arial" w:cs="Arial"/>
                      <w:b/>
                      <w:bCs/>
                      <w:color w:val="222222"/>
                      <w:shd w:val="clear" w:color="auto" w:fill="FFFFFF"/>
                    </w:rPr>
                    <w:t>engineers</w:t>
                  </w:r>
                  <w:r w:rsidRPr="0035718B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 to assess equipment needs and to determine system </w:t>
                  </w:r>
                  <w:r w:rsidRPr="0035718B">
                    <w:rPr>
                      <w:rFonts w:ascii="Arial" w:hAnsi="Arial" w:cs="Arial"/>
                      <w:bCs/>
                      <w:color w:val="222222"/>
                      <w:shd w:val="clear" w:color="auto" w:fill="FFFFFF"/>
                    </w:rPr>
                    <w:t>requirements</w:t>
                  </w:r>
                </w:p>
                <w:p w:rsidR="0035718B" w:rsidRPr="005A4821" w:rsidRDefault="0035718B" w:rsidP="005A4821">
                  <w:pPr>
                    <w:pStyle w:val="ListParagraph"/>
                    <w:framePr w:hSpace="180" w:wrap="around" w:hAnchor="text" w:y="840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35718B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Help clients solve problems with installed equipment.</w:t>
                  </w:r>
                </w:p>
                <w:p w:rsidR="005A4821" w:rsidRDefault="005A4821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Ewall Peshawar </w:t>
                  </w:r>
                </w:p>
                <w:p w:rsidR="005A4821" w:rsidRDefault="005A4821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Electrical engineer</w:t>
                  </w:r>
                </w:p>
                <w:p w:rsidR="005A4821" w:rsidRPr="0035718B" w:rsidRDefault="005A4821" w:rsidP="005A4821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r w:rsidRPr="0035718B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Prepare and deliver technical presentations explaining products or services to customers </w:t>
                  </w:r>
                </w:p>
                <w:p w:rsidR="005A4821" w:rsidRPr="0035718B" w:rsidRDefault="005A4821" w:rsidP="005A4821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r w:rsidRPr="0035718B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Confer with customers and </w:t>
                  </w:r>
                  <w:r w:rsidRPr="0035718B">
                    <w:rPr>
                      <w:rFonts w:ascii="Arial" w:hAnsi="Arial" w:cs="Arial"/>
                      <w:b/>
                      <w:bCs/>
                      <w:color w:val="222222"/>
                      <w:shd w:val="clear" w:color="auto" w:fill="FFFFFF"/>
                    </w:rPr>
                    <w:t>engineers</w:t>
                  </w:r>
                  <w:r w:rsidRPr="0035718B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 to assess equipment needs and to determine system </w:t>
                  </w:r>
                  <w:r w:rsidRPr="0035718B">
                    <w:rPr>
                      <w:rFonts w:ascii="Arial" w:hAnsi="Arial" w:cs="Arial"/>
                      <w:bCs/>
                      <w:color w:val="222222"/>
                      <w:shd w:val="clear" w:color="auto" w:fill="FFFFFF"/>
                    </w:rPr>
                    <w:t>requirements</w:t>
                  </w:r>
                </w:p>
                <w:p w:rsidR="005A4821" w:rsidRPr="005A4821" w:rsidRDefault="005A4821" w:rsidP="005A4821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35718B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Help clients solve problems with installed equipment.</w:t>
                  </w:r>
                </w:p>
                <w:p w:rsidR="0035718B" w:rsidRPr="0035718B" w:rsidRDefault="0035718B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35718B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</w:p>
              </w:tc>
            </w:tr>
          </w:tbl>
          <w:p w:rsidR="00CA4EDD" w:rsidRDefault="00CA4EDD" w:rsidP="00E72205">
            <w:pPr>
              <w:spacing w:after="0" w:line="240" w:lineRule="auto"/>
              <w:rPr>
                <w:rFonts w:ascii="Arial" w:hAnsi="Arial" w:cs="Arial"/>
              </w:rPr>
            </w:pPr>
          </w:p>
          <w:p w:rsidR="0035718B" w:rsidRPr="00B52818" w:rsidRDefault="0035718B" w:rsidP="00E72205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CA4EDD" w:rsidRPr="00B52818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B52818" w:rsidRDefault="00CA4EDD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B52818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CA4EDD" w:rsidRPr="00B52818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606CB9" w:rsidRPr="00B52818" w:rsidTr="002D44B0">
                    <w:tc>
                      <w:tcPr>
                        <w:tcW w:w="2145" w:type="dxa"/>
                      </w:tcPr>
                      <w:p w:rsidR="00606CB9" w:rsidRPr="00B52818" w:rsidRDefault="00606CB9" w:rsidP="005A4821">
                        <w:pPr>
                          <w:framePr w:hSpace="180" w:wrap="around" w:hAnchor="text" w:y="840"/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Internet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B52818" w:rsidRDefault="00606CB9" w:rsidP="005A4821">
                        <w:pPr>
                          <w:framePr w:hSpace="180" w:wrap="around" w:hAnchor="text" w:y="840"/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>Personal project</w:t>
                        </w:r>
                        <w:r w:rsidR="005C3B0A" w:rsidRPr="00B52818">
                          <w:rPr>
                            <w:rFonts w:ascii="Arial" w:hAnsi="Arial" w:cs="Arial"/>
                            <w:color w:val="3B3E42"/>
                          </w:rPr>
                          <w:t>s</w:t>
                        </w: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 xml:space="preserve">: </w:t>
                        </w:r>
                      </w:p>
                    </w:tc>
                  </w:tr>
                  <w:tr w:rsidR="00606CB9" w:rsidRPr="00B52818" w:rsidTr="002D44B0">
                    <w:tc>
                      <w:tcPr>
                        <w:tcW w:w="2145" w:type="dxa"/>
                      </w:tcPr>
                      <w:p w:rsidR="00606CB9" w:rsidRPr="00B52818" w:rsidRDefault="00606CB9" w:rsidP="005A4821">
                        <w:pPr>
                          <w:framePr w:hSpace="180" w:wrap="around" w:hAnchor="text" w:y="840"/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Automobile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B52818" w:rsidRDefault="00606CB9" w:rsidP="005A4821">
                        <w:pPr>
                          <w:framePr w:hSpace="180" w:wrap="around" w:hAnchor="text" w:y="840"/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 xml:space="preserve">Cars in general, </w:t>
                        </w:r>
                        <w:r w:rsidR="00062AD3" w:rsidRPr="00B52818">
                          <w:rPr>
                            <w:rFonts w:ascii="Arial" w:hAnsi="Arial" w:cs="Arial"/>
                            <w:color w:val="3B3E42"/>
                          </w:rPr>
                          <w:t>s</w:t>
                        </w: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>ports cars</w:t>
                        </w:r>
                        <w:r w:rsidR="00062AD3" w:rsidRPr="00B52818">
                          <w:rPr>
                            <w:rFonts w:ascii="Arial" w:hAnsi="Arial" w:cs="Arial"/>
                            <w:color w:val="3B3E42"/>
                          </w:rPr>
                          <w:t>, r</w:t>
                        </w: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>acing</w:t>
                        </w:r>
                      </w:p>
                    </w:tc>
                  </w:tr>
                  <w:tr w:rsidR="00606CB9" w:rsidRPr="00B52818" w:rsidTr="002D44B0">
                    <w:tc>
                      <w:tcPr>
                        <w:tcW w:w="2145" w:type="dxa"/>
                      </w:tcPr>
                      <w:p w:rsidR="00606CB9" w:rsidRPr="00B52818" w:rsidRDefault="00606CB9" w:rsidP="005A4821">
                        <w:pPr>
                          <w:framePr w:hSpace="180" w:wrap="around" w:hAnchor="text" w:y="840"/>
                          <w:spacing w:after="8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color w:val="3B3E42"/>
                          </w:rPr>
                          <w:t>Traveling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B52818" w:rsidRDefault="001704E1" w:rsidP="005A4821">
                        <w:pPr>
                          <w:framePr w:hSpace="180" w:wrap="around" w:hAnchor="text" w:y="840"/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color w:val="3B3E42"/>
                          </w:rPr>
                          <w:t xml:space="preserve">All over </w:t>
                        </w:r>
                        <w:r w:rsidR="005C3B0A" w:rsidRPr="00B52818">
                          <w:rPr>
                            <w:rFonts w:ascii="Arial" w:hAnsi="Arial" w:cs="Arial"/>
                            <w:color w:val="3B3E42"/>
                          </w:rPr>
                          <w:t>Pakistan</w:t>
                        </w:r>
                      </w:p>
                      <w:p w:rsidR="00EE7590" w:rsidRPr="00B52818" w:rsidRDefault="00EE7590" w:rsidP="005A4821">
                        <w:pPr>
                          <w:framePr w:hSpace="180" w:wrap="around" w:hAnchor="text" w:y="840"/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CA4EDD" w:rsidRPr="00B52818" w:rsidRDefault="00CA4EDD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D653C" w:rsidRPr="00B52818" w:rsidRDefault="008D653C" w:rsidP="00E7220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B52818" w:rsidTr="00E72205">
        <w:tc>
          <w:tcPr>
            <w:tcW w:w="10682" w:type="dxa"/>
            <w:gridSpan w:val="2"/>
          </w:tcPr>
          <w:p w:rsidR="00B52818" w:rsidRDefault="00B52818" w:rsidP="00E72205">
            <w:pPr>
              <w:spacing w:after="0" w:line="240" w:lineRule="auto"/>
              <w:rPr>
                <w:rFonts w:ascii="Arial" w:hAnsi="Arial" w:cs="Arial"/>
              </w:rPr>
            </w:pPr>
          </w:p>
          <w:p w:rsidR="00B52818" w:rsidRDefault="00B52818" w:rsidP="00E72205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B52818" w:rsidRPr="00B52818" w:rsidTr="0029792C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B52818" w:rsidRPr="00B52818" w:rsidRDefault="00B52818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B52818">
                    <w:rPr>
                      <w:rFonts w:ascii="Arial" w:hAnsi="Arial" w:cs="Arial"/>
                      <w:b/>
                      <w:bCs/>
                      <w:color w:val="3B3E42"/>
                    </w:rPr>
                    <w:t>Languages</w:t>
                  </w:r>
                </w:p>
              </w:tc>
            </w:tr>
            <w:tr w:rsidR="00B52818" w:rsidRPr="00B52818" w:rsidTr="0029792C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2710"/>
                    <w:gridCol w:w="3544"/>
                    <w:gridCol w:w="3961"/>
                  </w:tblGrid>
                  <w:tr w:rsidR="00B52818" w:rsidRPr="00B52818" w:rsidTr="0029792C">
                    <w:trPr>
                      <w:jc w:val="center"/>
                    </w:trPr>
                    <w:tc>
                      <w:tcPr>
                        <w:tcW w:w="2710" w:type="dxa"/>
                      </w:tcPr>
                      <w:p w:rsidR="00B52818" w:rsidRPr="00B52818" w:rsidRDefault="00B52818" w:rsidP="005A4821">
                        <w:pPr>
                          <w:framePr w:hSpace="180" w:wrap="around" w:hAnchor="text" w:y="84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Pushto</w:t>
                        </w:r>
                        <w:r w:rsidRPr="00B5281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(native)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B52818" w:rsidRPr="00B52818" w:rsidRDefault="00B52818" w:rsidP="005A4821">
                        <w:pPr>
                          <w:framePr w:hSpace="180" w:wrap="around" w:hAnchor="text" w:y="84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Urdu</w:t>
                        </w:r>
                        <w:r w:rsidRPr="00B5281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(fluent,)</w:t>
                        </w:r>
                      </w:p>
                    </w:tc>
                    <w:tc>
                      <w:tcPr>
                        <w:tcW w:w="3961" w:type="dxa"/>
                      </w:tcPr>
                      <w:p w:rsidR="00B52818" w:rsidRPr="00B52818" w:rsidRDefault="00B52818" w:rsidP="005A4821">
                        <w:pPr>
                          <w:framePr w:hSpace="180" w:wrap="around" w:hAnchor="text" w:y="84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B5281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English </w:t>
                        </w:r>
                        <w:r w:rsidRPr="00B5281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(basic)</w:t>
                        </w:r>
                      </w:p>
                    </w:tc>
                  </w:tr>
                </w:tbl>
                <w:p w:rsidR="00B52818" w:rsidRPr="00B52818" w:rsidRDefault="00B52818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B52818" w:rsidRPr="00B52818" w:rsidRDefault="00B52818" w:rsidP="00E72205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1044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B52818" w:rsidRPr="00B52818" w:rsidTr="00B52818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B52818" w:rsidRPr="00B52818" w:rsidRDefault="00B52818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B52818">
                    <w:rPr>
                      <w:rFonts w:ascii="Arial" w:hAnsi="Arial" w:cs="Arial"/>
                      <w:b/>
                    </w:rPr>
                    <w:t xml:space="preserve">Reference </w:t>
                  </w:r>
                </w:p>
              </w:tc>
            </w:tr>
            <w:tr w:rsidR="00B52818" w:rsidRPr="00B52818" w:rsidTr="00B52818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2818" w:rsidRPr="00B52818" w:rsidRDefault="00B52818" w:rsidP="005A4821">
                  <w:pPr>
                    <w:framePr w:hSpace="180" w:wrap="around" w:hAnchor="text" w:y="840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Arial" w:hAnsi="Arial" w:cs="Arial"/>
                      <w:i/>
                      <w:iCs/>
                      <w:color w:val="000000"/>
                    </w:rPr>
                  </w:pPr>
                  <w:r w:rsidRPr="00B52818">
                    <w:rPr>
                      <w:rFonts w:ascii="Arial" w:hAnsi="Arial" w:cs="Arial"/>
                      <w:b/>
                      <w:i/>
                      <w:iCs/>
                      <w:color w:val="000000"/>
                    </w:rPr>
                    <w:t>DR. NAEEM KHAN</w:t>
                  </w:r>
                </w:p>
                <w:p w:rsidR="00B52818" w:rsidRPr="00B52818" w:rsidRDefault="00B52818" w:rsidP="005A4821">
                  <w:pPr>
                    <w:framePr w:hSpace="180" w:wrap="around" w:hAnchor="text" w:y="840"/>
                    <w:spacing w:after="0" w:line="240" w:lineRule="auto"/>
                    <w:ind w:left="720"/>
                    <w:rPr>
                      <w:rFonts w:ascii="Arial" w:hAnsi="Arial" w:cs="Arial"/>
                      <w:i/>
                      <w:iCs/>
                      <w:color w:val="000000"/>
                    </w:rPr>
                  </w:pPr>
                  <w:r w:rsidRPr="00B52818">
                    <w:rPr>
                      <w:rFonts w:ascii="Arial" w:hAnsi="Arial" w:cs="Arial"/>
                      <w:i/>
                      <w:iCs/>
                      <w:color w:val="000000"/>
                    </w:rPr>
                    <w:t>ASSISTANT PROFESSOR</w:t>
                  </w:r>
                </w:p>
                <w:p w:rsidR="00B52818" w:rsidRPr="00B52818" w:rsidRDefault="00B52818" w:rsidP="005A4821">
                  <w:pPr>
                    <w:framePr w:hSpace="180" w:wrap="around" w:hAnchor="text" w:y="840"/>
                    <w:spacing w:after="0" w:line="240" w:lineRule="auto"/>
                    <w:ind w:left="720"/>
                    <w:rPr>
                      <w:rFonts w:ascii="Arial" w:hAnsi="Arial" w:cs="Arial"/>
                      <w:i/>
                      <w:iCs/>
                      <w:color w:val="000000"/>
                    </w:rPr>
                  </w:pPr>
                  <w:r w:rsidRPr="00B52818">
                    <w:rPr>
                      <w:rFonts w:ascii="Arial" w:hAnsi="Arial" w:cs="Arial"/>
                      <w:i/>
                      <w:iCs/>
                      <w:color w:val="000000"/>
                    </w:rPr>
                    <w:t>ELECTRICAL ENGINEERING DEPARTMENT,</w:t>
                  </w:r>
                </w:p>
                <w:p w:rsidR="00B52818" w:rsidRPr="00B52818" w:rsidRDefault="00B52818" w:rsidP="005A4821">
                  <w:pPr>
                    <w:framePr w:hSpace="180" w:wrap="around" w:hAnchor="text" w:y="840"/>
                    <w:spacing w:after="0" w:line="240" w:lineRule="auto"/>
                    <w:ind w:firstLine="703"/>
                    <w:rPr>
                      <w:rFonts w:ascii="Arial" w:hAnsi="Arial" w:cs="Arial"/>
                      <w:i/>
                      <w:iCs/>
                      <w:color w:val="000000"/>
                    </w:rPr>
                  </w:pPr>
                  <w:r w:rsidRPr="00B52818">
                    <w:rPr>
                      <w:rFonts w:ascii="Arial" w:hAnsi="Arial" w:cs="Arial"/>
                      <w:i/>
                      <w:iCs/>
                      <w:color w:val="000000"/>
                    </w:rPr>
                    <w:t>UNIVERSITY OF ENGINEERING &amp; TECHNOLOGY PESHAWAR,</w:t>
                  </w:r>
                </w:p>
                <w:p w:rsidR="00B52818" w:rsidRPr="00B52818" w:rsidRDefault="00B52818" w:rsidP="005A4821">
                  <w:pPr>
                    <w:framePr w:hSpace="180" w:wrap="around" w:hAnchor="text" w:y="840"/>
                    <w:spacing w:after="0" w:line="240" w:lineRule="auto"/>
                    <w:ind w:firstLine="703"/>
                    <w:rPr>
                      <w:rFonts w:ascii="Arial" w:hAnsi="Arial" w:cs="Arial"/>
                      <w:i/>
                      <w:iCs/>
                      <w:color w:val="000000"/>
                    </w:rPr>
                  </w:pPr>
                  <w:r w:rsidRPr="00B52818">
                    <w:rPr>
                      <w:rFonts w:ascii="Arial" w:hAnsi="Arial" w:cs="Arial"/>
                      <w:i/>
                      <w:iCs/>
                      <w:color w:val="000000"/>
                    </w:rPr>
                    <w:t>BANNU CAMPUS, KP PAKISTAN</w:t>
                  </w:r>
                </w:p>
                <w:p w:rsidR="00B52818" w:rsidRPr="00B52818" w:rsidRDefault="00B52818" w:rsidP="005A4821">
                  <w:pPr>
                    <w:framePr w:hSpace="180" w:wrap="around" w:hAnchor="text" w:y="840"/>
                    <w:spacing w:after="0" w:line="240" w:lineRule="auto"/>
                    <w:ind w:firstLine="703"/>
                    <w:rPr>
                      <w:rFonts w:ascii="Arial" w:hAnsi="Arial" w:cs="Arial"/>
                      <w:i/>
                      <w:iCs/>
                      <w:color w:val="000000"/>
                    </w:rPr>
                  </w:pPr>
                </w:p>
                <w:p w:rsidR="00B52818" w:rsidRPr="00B52818" w:rsidRDefault="00B52818" w:rsidP="005A4821">
                  <w:pPr>
                    <w:framePr w:hSpace="180" w:wrap="around" w:hAnchor="text" w:y="840"/>
                    <w:spacing w:after="0" w:line="240" w:lineRule="auto"/>
                    <w:ind w:firstLine="703"/>
                    <w:rPr>
                      <w:rFonts w:ascii="Arial" w:hAnsi="Arial" w:cs="Arial"/>
                      <w:i/>
                      <w:iCs/>
                      <w:color w:val="000000"/>
                    </w:rPr>
                  </w:pPr>
                  <w:r w:rsidRPr="00B52818">
                    <w:rPr>
                      <w:rFonts w:ascii="Arial" w:hAnsi="Arial" w:cs="Arial"/>
                      <w:i/>
                      <w:iCs/>
                      <w:color w:val="000000"/>
                    </w:rPr>
                    <w:t>Phone#: +92-344-9325110</w:t>
                  </w:r>
                </w:p>
                <w:p w:rsidR="00B52818" w:rsidRPr="00B52818" w:rsidRDefault="00B52818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</w:rPr>
                  </w:pPr>
                  <w:r w:rsidRPr="00B52818">
                    <w:rPr>
                      <w:rFonts w:ascii="Arial" w:hAnsi="Arial" w:cs="Arial"/>
                      <w:i/>
                      <w:iCs/>
                      <w:color w:val="000000"/>
                    </w:rPr>
                    <w:t xml:space="preserve">           E-mail:</w:t>
                  </w:r>
                  <w:r w:rsidRPr="00B52818">
                    <w:rPr>
                      <w:rFonts w:ascii="Arial" w:hAnsi="Arial" w:cs="Arial"/>
                      <w:i/>
                      <w:iCs/>
                      <w:color w:val="0000FF"/>
                    </w:rPr>
                    <w:t xml:space="preserve"> </w:t>
                  </w:r>
                  <w:hyperlink r:id="rId7" w:history="1">
                    <w:r w:rsidRPr="00B52818">
                      <w:rPr>
                        <w:rStyle w:val="Hyperlink"/>
                        <w:rFonts w:ascii="Arial" w:hAnsi="Arial" w:cs="Arial"/>
                        <w:i/>
                        <w:iCs/>
                      </w:rPr>
                      <w:t>nkhan@uetpeshawar.edu.pk</w:t>
                    </w:r>
                  </w:hyperlink>
                </w:p>
                <w:p w:rsidR="00B52818" w:rsidRPr="00B52818" w:rsidRDefault="00B52818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</w:rPr>
                  </w:pPr>
                </w:p>
                <w:p w:rsidR="00B52818" w:rsidRPr="00B52818" w:rsidRDefault="00B52818" w:rsidP="005A4821">
                  <w:pPr>
                    <w:framePr w:hSpace="180" w:wrap="around" w:hAnchor="text" w:y="840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Arial" w:hAnsi="Arial" w:cs="Arial"/>
                      <w:i/>
                      <w:iCs/>
                      <w:color w:val="000000"/>
                    </w:rPr>
                  </w:pPr>
                  <w:r w:rsidRPr="00B52818">
                    <w:rPr>
                      <w:rFonts w:ascii="Arial" w:hAnsi="Arial" w:cs="Arial"/>
                      <w:b/>
                      <w:i/>
                      <w:iCs/>
                      <w:color w:val="000000"/>
                    </w:rPr>
                    <w:t>ENGR. SALMAN ATIF</w:t>
                  </w:r>
                </w:p>
                <w:p w:rsidR="00B52818" w:rsidRPr="00B52818" w:rsidRDefault="00B52818" w:rsidP="005A4821">
                  <w:pPr>
                    <w:framePr w:hSpace="180" w:wrap="around" w:hAnchor="text" w:y="840"/>
                    <w:spacing w:after="0" w:line="240" w:lineRule="auto"/>
                    <w:ind w:left="720"/>
                    <w:rPr>
                      <w:rFonts w:ascii="Arial" w:hAnsi="Arial" w:cs="Arial"/>
                      <w:i/>
                      <w:iCs/>
                      <w:color w:val="000000"/>
                    </w:rPr>
                  </w:pPr>
                  <w:r w:rsidRPr="00B52818">
                    <w:rPr>
                      <w:rFonts w:ascii="Arial" w:hAnsi="Arial" w:cs="Arial"/>
                      <w:i/>
                      <w:iCs/>
                      <w:color w:val="000000"/>
                    </w:rPr>
                    <w:t>SEMESTER COORDINATOR</w:t>
                  </w:r>
                </w:p>
                <w:p w:rsidR="00B52818" w:rsidRPr="00B52818" w:rsidRDefault="00B52818" w:rsidP="005A4821">
                  <w:pPr>
                    <w:framePr w:hSpace="180" w:wrap="around" w:hAnchor="text" w:y="840"/>
                    <w:spacing w:after="0" w:line="240" w:lineRule="auto"/>
                    <w:ind w:left="720"/>
                    <w:rPr>
                      <w:rFonts w:ascii="Arial" w:hAnsi="Arial" w:cs="Arial"/>
                      <w:i/>
                      <w:iCs/>
                      <w:color w:val="000000"/>
                    </w:rPr>
                  </w:pPr>
                  <w:r w:rsidRPr="00B52818">
                    <w:rPr>
                      <w:rFonts w:ascii="Arial" w:hAnsi="Arial" w:cs="Arial"/>
                      <w:i/>
                      <w:iCs/>
                      <w:color w:val="000000"/>
                    </w:rPr>
                    <w:t>ELECTRICAL ENGINEERING DEPARTMENT,</w:t>
                  </w:r>
                </w:p>
                <w:p w:rsidR="00B52818" w:rsidRPr="00B52818" w:rsidRDefault="00B52818" w:rsidP="005A4821">
                  <w:pPr>
                    <w:framePr w:hSpace="180" w:wrap="around" w:hAnchor="text" w:y="840"/>
                    <w:spacing w:after="0" w:line="240" w:lineRule="auto"/>
                    <w:ind w:firstLine="703"/>
                    <w:rPr>
                      <w:rFonts w:ascii="Arial" w:hAnsi="Arial" w:cs="Arial"/>
                      <w:i/>
                      <w:iCs/>
                      <w:color w:val="000000"/>
                    </w:rPr>
                  </w:pPr>
                  <w:r w:rsidRPr="00B52818">
                    <w:rPr>
                      <w:rFonts w:ascii="Arial" w:hAnsi="Arial" w:cs="Arial"/>
                      <w:i/>
                      <w:iCs/>
                      <w:color w:val="000000"/>
                    </w:rPr>
                    <w:t>UNIVERSITY OF ENGINEERING &amp; TECHNOLOGY PESHAWAR,</w:t>
                  </w:r>
                </w:p>
                <w:p w:rsidR="00B52818" w:rsidRPr="00B52818" w:rsidRDefault="00B52818" w:rsidP="005A4821">
                  <w:pPr>
                    <w:framePr w:hSpace="180" w:wrap="around" w:hAnchor="text" w:y="840"/>
                    <w:spacing w:after="0" w:line="240" w:lineRule="auto"/>
                    <w:ind w:firstLine="703"/>
                    <w:rPr>
                      <w:rFonts w:ascii="Arial" w:hAnsi="Arial" w:cs="Arial"/>
                      <w:i/>
                      <w:iCs/>
                      <w:color w:val="000000"/>
                    </w:rPr>
                  </w:pPr>
                  <w:r w:rsidRPr="00B52818">
                    <w:rPr>
                      <w:rFonts w:ascii="Arial" w:hAnsi="Arial" w:cs="Arial"/>
                      <w:i/>
                      <w:iCs/>
                      <w:color w:val="000000"/>
                    </w:rPr>
                    <w:t>BANNU CAMPUS, KP PAKISTAN</w:t>
                  </w:r>
                </w:p>
                <w:p w:rsidR="00B52818" w:rsidRPr="00B52818" w:rsidRDefault="00B52818" w:rsidP="005A4821">
                  <w:pPr>
                    <w:framePr w:hSpace="180" w:wrap="around" w:hAnchor="text" w:y="840"/>
                    <w:spacing w:after="0" w:line="240" w:lineRule="auto"/>
                    <w:ind w:firstLine="703"/>
                    <w:rPr>
                      <w:rFonts w:ascii="Arial" w:hAnsi="Arial" w:cs="Arial"/>
                      <w:i/>
                      <w:iCs/>
                      <w:color w:val="000000"/>
                    </w:rPr>
                  </w:pPr>
                </w:p>
                <w:p w:rsidR="00B52818" w:rsidRPr="00B52818" w:rsidRDefault="00B52818" w:rsidP="005A4821">
                  <w:pPr>
                    <w:framePr w:hSpace="180" w:wrap="around" w:hAnchor="text" w:y="840"/>
                    <w:spacing w:after="0" w:line="240" w:lineRule="auto"/>
                    <w:ind w:firstLine="703"/>
                    <w:rPr>
                      <w:rFonts w:ascii="Arial" w:hAnsi="Arial" w:cs="Arial"/>
                      <w:i/>
                      <w:iCs/>
                      <w:color w:val="000000"/>
                    </w:rPr>
                  </w:pPr>
                  <w:r w:rsidRPr="00B52818">
                    <w:rPr>
                      <w:rFonts w:ascii="Arial" w:hAnsi="Arial" w:cs="Arial"/>
                      <w:i/>
                      <w:iCs/>
                      <w:color w:val="000000"/>
                    </w:rPr>
                    <w:t>Phone#: +92-332-9882999</w:t>
                  </w:r>
                </w:p>
                <w:p w:rsidR="00B52818" w:rsidRPr="00B52818" w:rsidRDefault="00B52818" w:rsidP="005A4821">
                  <w:pPr>
                    <w:framePr w:hSpace="180" w:wrap="around" w:hAnchor="text" w:y="840"/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B52818">
                    <w:rPr>
                      <w:rFonts w:ascii="Arial" w:hAnsi="Arial" w:cs="Arial"/>
                      <w:i/>
                      <w:iCs/>
                      <w:color w:val="000000"/>
                    </w:rPr>
                    <w:t xml:space="preserve">        E-mail:</w:t>
                  </w:r>
                  <w:r w:rsidRPr="00B52818">
                    <w:rPr>
                      <w:rFonts w:ascii="Arial" w:hAnsi="Arial" w:cs="Arial"/>
                      <w:i/>
                      <w:iCs/>
                      <w:color w:val="0000FF"/>
                    </w:rPr>
                    <w:t xml:space="preserve"> </w:t>
                  </w:r>
                  <w:hyperlink r:id="rId8" w:history="1">
                    <w:r w:rsidRPr="00B52818">
                      <w:rPr>
                        <w:rStyle w:val="Hyperlink"/>
                        <w:rFonts w:ascii="Arial" w:hAnsi="Arial" w:cs="Arial"/>
                        <w:i/>
                        <w:iCs/>
                      </w:rPr>
                      <w:t>salmanatif@uetpeshawar.edu.pk</w:t>
                    </w:r>
                  </w:hyperlink>
                </w:p>
              </w:tc>
            </w:tr>
          </w:tbl>
          <w:p w:rsidR="00B52818" w:rsidRPr="00B52818" w:rsidRDefault="00B52818" w:rsidP="00E72205">
            <w:pPr>
              <w:spacing w:after="0" w:line="240" w:lineRule="auto"/>
              <w:rPr>
                <w:rFonts w:ascii="Arial" w:hAnsi="Arial" w:cs="Arial"/>
              </w:rPr>
            </w:pPr>
          </w:p>
          <w:p w:rsidR="00B52818" w:rsidRPr="00B52818" w:rsidRDefault="00B52818" w:rsidP="00E72205">
            <w:pPr>
              <w:spacing w:after="0" w:line="240" w:lineRule="auto"/>
              <w:rPr>
                <w:rFonts w:ascii="Arial" w:hAnsi="Arial" w:cs="Arial"/>
              </w:rPr>
            </w:pPr>
          </w:p>
          <w:p w:rsidR="003303B1" w:rsidRPr="00B52818" w:rsidRDefault="003303B1" w:rsidP="00E7220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B52818" w:rsidTr="00E72205">
        <w:tc>
          <w:tcPr>
            <w:tcW w:w="10682" w:type="dxa"/>
            <w:gridSpan w:val="2"/>
          </w:tcPr>
          <w:p w:rsidR="00CA4EDD" w:rsidRPr="00B52818" w:rsidRDefault="00CA4EDD" w:rsidP="00E72205">
            <w:pPr>
              <w:spacing w:after="0" w:line="240" w:lineRule="auto"/>
              <w:rPr>
                <w:rFonts w:ascii="Arial" w:hAnsi="Arial" w:cs="Arial"/>
              </w:rPr>
            </w:pPr>
          </w:p>
          <w:p w:rsidR="00B52818" w:rsidRPr="00B52818" w:rsidRDefault="00B52818" w:rsidP="00E7220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694E29" w:rsidRPr="00B52818" w:rsidRDefault="00694E29" w:rsidP="00B52818">
      <w:pPr>
        <w:spacing w:before="80" w:after="0" w:line="240" w:lineRule="auto"/>
        <w:rPr>
          <w:rFonts w:ascii="Arial" w:hAnsi="Arial" w:cs="Arial"/>
          <w:b/>
          <w:bCs/>
          <w:color w:val="595C62"/>
        </w:rPr>
      </w:pPr>
    </w:p>
    <w:sectPr w:rsidR="00694E29" w:rsidRPr="00B52818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3510"/>
    <w:multiLevelType w:val="hybridMultilevel"/>
    <w:tmpl w:val="13E8F2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30401"/>
    <w:multiLevelType w:val="hybridMultilevel"/>
    <w:tmpl w:val="F1B8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F5765"/>
    <w:multiLevelType w:val="hybridMultilevel"/>
    <w:tmpl w:val="78B403D4"/>
    <w:lvl w:ilvl="0" w:tplc="0409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4F0004FD"/>
    <w:multiLevelType w:val="hybridMultilevel"/>
    <w:tmpl w:val="F1B8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9"/>
  </w:num>
  <w:num w:numId="7">
    <w:abstractNumId w:val="2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C7A8F"/>
    <w:rsid w:val="000076BB"/>
    <w:rsid w:val="00051E9B"/>
    <w:rsid w:val="00062AD3"/>
    <w:rsid w:val="00083491"/>
    <w:rsid w:val="000C04DD"/>
    <w:rsid w:val="000E7CB0"/>
    <w:rsid w:val="00120C23"/>
    <w:rsid w:val="001211DC"/>
    <w:rsid w:val="00130370"/>
    <w:rsid w:val="001704E1"/>
    <w:rsid w:val="00215B45"/>
    <w:rsid w:val="002D44B0"/>
    <w:rsid w:val="00315076"/>
    <w:rsid w:val="003303B1"/>
    <w:rsid w:val="0035718B"/>
    <w:rsid w:val="00384C9A"/>
    <w:rsid w:val="003C7A8F"/>
    <w:rsid w:val="003D57AA"/>
    <w:rsid w:val="00504C88"/>
    <w:rsid w:val="00532D43"/>
    <w:rsid w:val="00562696"/>
    <w:rsid w:val="005A164B"/>
    <w:rsid w:val="005A4821"/>
    <w:rsid w:val="005B2A7E"/>
    <w:rsid w:val="005C3B0A"/>
    <w:rsid w:val="006068F3"/>
    <w:rsid w:val="00606CB9"/>
    <w:rsid w:val="00641208"/>
    <w:rsid w:val="006720ED"/>
    <w:rsid w:val="00694E29"/>
    <w:rsid w:val="006E5165"/>
    <w:rsid w:val="007E70AC"/>
    <w:rsid w:val="008312AB"/>
    <w:rsid w:val="00864960"/>
    <w:rsid w:val="008B4C32"/>
    <w:rsid w:val="008D653C"/>
    <w:rsid w:val="00914EC1"/>
    <w:rsid w:val="00994A34"/>
    <w:rsid w:val="00996413"/>
    <w:rsid w:val="009F2958"/>
    <w:rsid w:val="009F79C8"/>
    <w:rsid w:val="00A34C4E"/>
    <w:rsid w:val="00A635C7"/>
    <w:rsid w:val="00B34E7A"/>
    <w:rsid w:val="00B508D4"/>
    <w:rsid w:val="00B52818"/>
    <w:rsid w:val="00B642A2"/>
    <w:rsid w:val="00B72887"/>
    <w:rsid w:val="00B759A1"/>
    <w:rsid w:val="00BA7068"/>
    <w:rsid w:val="00BB17F5"/>
    <w:rsid w:val="00BE76CE"/>
    <w:rsid w:val="00BF0E24"/>
    <w:rsid w:val="00C84235"/>
    <w:rsid w:val="00CA4EDD"/>
    <w:rsid w:val="00D51AE4"/>
    <w:rsid w:val="00DB5A85"/>
    <w:rsid w:val="00DE2EAE"/>
    <w:rsid w:val="00E5153E"/>
    <w:rsid w:val="00E72205"/>
    <w:rsid w:val="00E93F7B"/>
    <w:rsid w:val="00ED023E"/>
    <w:rsid w:val="00EE7590"/>
    <w:rsid w:val="00FA7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manatif@uetpeshawar.edu.pk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nkhan@uetpeshawar.edu.p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enium\Application%20Data\Microsoft\Templates\TP030000607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7A243B1E-82B6-425C-86A6-C88E4C4FDD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4B5232-E1E8-4178-9D2A-39CD89DF2B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TP030000607</Template>
  <TotalTime>10</TotalTime>
  <Pages>1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gh</cp:lastModifiedBy>
  <cp:revision>6</cp:revision>
  <dcterms:created xsi:type="dcterms:W3CDTF">2018-08-07T13:16:00Z</dcterms:created>
  <dcterms:modified xsi:type="dcterms:W3CDTF">2018-09-20T18:15:00Z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TC300006079990</vt:lpwstr>
  </property>
</Properties>
</file>