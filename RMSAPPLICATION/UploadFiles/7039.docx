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406"/>
        <w:gridCol w:w="4276"/>
      </w:tblGrid>
      <w:tr w:rsidR="00083491" w:rsidRPr="00FA7B5B" w:rsidTr="002D44B0">
        <w:tc>
          <w:tcPr>
            <w:tcW w:w="6453" w:type="dxa"/>
          </w:tcPr>
          <w:p w:rsidR="00083491" w:rsidRDefault="00027756" w:rsidP="002D44B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t xml:space="preserve"> </w:t>
            </w:r>
            <w:r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1324627" cy="1675685"/>
                  <wp:effectExtent l="190500" t="152400" r="180323" b="134065"/>
                  <wp:docPr id="6" name="Picture 4" descr="PHOTOHSO S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HSO S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27" cy="1675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027756" w:rsidRPr="002D44B0" w:rsidRDefault="0002775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b/>
                <w:sz w:val="56"/>
                <w:szCs w:val="56"/>
                <w:lang w:val="fr-FR"/>
              </w:rPr>
            </w:pPr>
            <w:r w:rsidRPr="00027756">
              <w:rPr>
                <w:rFonts w:ascii="Arial" w:hAnsi="Arial" w:cs="Arial"/>
                <w:b/>
                <w:sz w:val="56"/>
                <w:szCs w:val="56"/>
                <w:lang w:val="fr-FR"/>
              </w:rPr>
              <w:t xml:space="preserve"> </w:t>
            </w:r>
          </w:p>
          <w:p w:rsidR="009F2958" w:rsidRPr="006F2FC0" w:rsidRDefault="006F2FC0" w:rsidP="002D44B0">
            <w:pPr>
              <w:spacing w:after="0" w:line="240" w:lineRule="auto"/>
              <w:rPr>
                <w:rFonts w:ascii="Arial" w:hAnsi="Arial" w:cs="Arial"/>
                <w:b/>
                <w:sz w:val="48"/>
                <w:szCs w:val="48"/>
                <w:lang w:val="fr-FR"/>
              </w:rPr>
            </w:pPr>
            <w:r w:rsidRPr="006F2FC0">
              <w:rPr>
                <w:rFonts w:ascii="Arial" w:hAnsi="Arial" w:cs="Arial"/>
                <w:b/>
                <w:sz w:val="48"/>
                <w:szCs w:val="48"/>
                <w:lang w:val="fr-FR"/>
              </w:rPr>
              <w:t>Inam Ullah Kha</w:t>
            </w:r>
            <w:r>
              <w:rPr>
                <w:rFonts w:ascii="Arial" w:hAnsi="Arial" w:cs="Arial"/>
                <w:b/>
                <w:sz w:val="48"/>
                <w:szCs w:val="48"/>
                <w:lang w:val="fr-FR"/>
              </w:rPr>
              <w:t>n</w:t>
            </w:r>
          </w:p>
          <w:tbl>
            <w:tblPr>
              <w:tblpPr w:leftFromText="180" w:rightFromText="180" w:vertAnchor="page" w:horzAnchor="margin" w:tblpY="1741"/>
              <w:tblOverlap w:val="never"/>
              <w:tblW w:w="404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4040"/>
            </w:tblGrid>
            <w:tr w:rsidR="00027756" w:rsidRPr="002D44B0" w:rsidTr="00027756">
              <w:tc>
                <w:tcPr>
                  <w:tcW w:w="404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27756" w:rsidRPr="002D44B0" w:rsidRDefault="00027756" w:rsidP="00027756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27756" w:rsidRPr="00FA7B5B" w:rsidTr="00027756">
              <w:tc>
                <w:tcPr>
                  <w:tcW w:w="404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27756" w:rsidRPr="00FA7B5B" w:rsidRDefault="00027756" w:rsidP="00027756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Tel</w:t>
                  </w:r>
                  <w:r w:rsidRPr="00E945F7">
                    <w:rPr>
                      <w:rFonts w:ascii="Arial" w:hAnsi="Arial" w:cs="Arial"/>
                      <w:bCs/>
                      <w:color w:val="3B3E42"/>
                    </w:rPr>
                    <w:t>:</w:t>
                  </w:r>
                  <w:r>
                    <w:rPr>
                      <w:rFonts w:ascii="Arial" w:hAnsi="Arial" w:cs="Arial"/>
                      <w:bCs/>
                      <w:i/>
                      <w:color w:val="3B3E42"/>
                    </w:rPr>
                    <w:t>03</w:t>
                  </w:r>
                  <w:r w:rsidR="0063080F">
                    <w:rPr>
                      <w:rFonts w:ascii="Arial" w:hAnsi="Arial" w:cs="Arial"/>
                      <w:bCs/>
                      <w:i/>
                      <w:color w:val="3B3E42"/>
                    </w:rPr>
                    <w:t>369632834</w:t>
                  </w:r>
                </w:p>
                <w:p w:rsidR="00027756" w:rsidRPr="00FA7B5B" w:rsidRDefault="00027756" w:rsidP="00027756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Email</w:t>
                  </w:r>
                  <w:r w:rsidRPr="00E945F7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:</w:t>
                  </w:r>
                  <w:hyperlink r:id="rId10" w:history="1">
                    <w:r w:rsidR="006D0F8D" w:rsidRPr="009D630D">
                      <w:rPr>
                        <w:rStyle w:val="Hyperlink"/>
                        <w:rFonts w:ascii="Arial" w:hAnsi="Arial" w:cs="Arial"/>
                        <w:bCs/>
                        <w:i/>
                        <w:lang w:val="fr-FR"/>
                      </w:rPr>
                      <w:t>Engrshlaman92@gmail.com</w:t>
                    </w:r>
                  </w:hyperlink>
                </w:p>
              </w:tc>
            </w:tr>
          </w:tbl>
          <w:p w:rsidR="00027756" w:rsidRPr="00027756" w:rsidRDefault="00027756" w:rsidP="002D44B0">
            <w:pPr>
              <w:spacing w:after="0" w:line="240" w:lineRule="auto"/>
              <w:rPr>
                <w:rFonts w:ascii="Arial" w:hAnsi="Arial" w:cs="Arial"/>
                <w:b/>
                <w:sz w:val="56"/>
                <w:szCs w:val="56"/>
                <w:lang w:val="fr-FR"/>
              </w:rPr>
            </w:pPr>
          </w:p>
        </w:tc>
      </w:tr>
      <w:tr w:rsidR="009F2958" w:rsidRPr="00864960" w:rsidTr="002D44B0">
        <w:tc>
          <w:tcPr>
            <w:tcW w:w="10682" w:type="dxa"/>
            <w:gridSpan w:val="2"/>
          </w:tcPr>
          <w:p w:rsidR="009F2958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8E0F1A" w:rsidRPr="002D44B0" w:rsidTr="00CE70FD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8E0F1A" w:rsidRPr="002D44B0" w:rsidRDefault="008E0F1A" w:rsidP="008E0F1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Bio Data</w:t>
                  </w:r>
                </w:p>
              </w:tc>
            </w:tr>
            <w:tr w:rsidR="008E0F1A" w:rsidRPr="00864960" w:rsidTr="00CE70FD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33173" w:rsidRDefault="008E0F1A" w:rsidP="003B0D56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8E0F1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CNIC: </w:t>
                  </w:r>
                  <w:r w:rsidR="006D0F8D">
                    <w:rPr>
                      <w:rFonts w:ascii="Arial" w:hAnsi="Arial" w:cs="Arial"/>
                      <w:bCs/>
                      <w:i/>
                      <w:color w:val="3B3E42"/>
                      <w:lang w:val="fr-FR"/>
                    </w:rPr>
                    <w:t>15401-3402845</w:t>
                  </w:r>
                  <w:r w:rsidR="0080762B">
                    <w:rPr>
                      <w:rFonts w:ascii="Arial" w:hAnsi="Arial" w:cs="Arial"/>
                      <w:bCs/>
                      <w:i/>
                      <w:color w:val="3B3E42"/>
                      <w:lang w:val="fr-FR"/>
                    </w:rPr>
                    <w:t>-</w:t>
                  </w:r>
                  <w:r w:rsidR="006D0F8D">
                    <w:rPr>
                      <w:rFonts w:ascii="Arial" w:hAnsi="Arial" w:cs="Arial"/>
                      <w:bCs/>
                      <w:i/>
                      <w:color w:val="3B3E42"/>
                      <w:lang w:val="fr-FR"/>
                    </w:rPr>
                    <w:t>7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 w:rsidRPr="008E0F1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Date of Birth: </w:t>
                  </w:r>
                  <w:r w:rsidR="00CC3EF0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A</w:t>
                  </w:r>
                  <w:r w:rsidR="006D0F8D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pail22</w:t>
                  </w:r>
                  <w:r w:rsidR="00CC3EF0">
                    <w:rPr>
                      <w:rFonts w:ascii="Arial" w:hAnsi="Arial" w:cs="Arial"/>
                      <w:bCs/>
                      <w:i/>
                      <w:iCs/>
                      <w:color w:val="3B3E42"/>
                      <w:lang w:val="fr-FR"/>
                    </w:rPr>
                    <w:t>, 1993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 w:rsidRPr="008E0F1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Cast: </w:t>
                  </w:r>
                  <w:r w:rsidR="006D0F8D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Shalmani</w:t>
                  </w:r>
                </w:p>
                <w:p w:rsidR="008E0F1A" w:rsidRPr="00864960" w:rsidRDefault="008E0F1A" w:rsidP="003B0D56">
                  <w:pPr>
                    <w:spacing w:before="0"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8E0F1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Marital Status: </w:t>
                  </w:r>
                  <w:r w:rsidRPr="009C7747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Single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 w:rsidRPr="008E0F1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Religion: </w:t>
                  </w:r>
                  <w:r w:rsidRPr="009C7747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Islam</w:t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 w:rsidR="00033173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 w:rsidR="009C7747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ab/>
                  </w:r>
                  <w:r w:rsidRPr="008E0F1A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Nationality: </w:t>
                  </w:r>
                  <w:r w:rsidRPr="009C7747">
                    <w:rPr>
                      <w:rFonts w:ascii="Arial" w:hAnsi="Arial" w:cs="Arial"/>
                      <w:bCs/>
                      <w:color w:val="3B3E42"/>
                      <w:lang w:val="fr-FR"/>
                    </w:rPr>
                    <w:t>Pakistan</w:t>
                  </w:r>
                </w:p>
              </w:tc>
            </w:tr>
          </w:tbl>
          <w:p w:rsidR="008E0F1A" w:rsidRPr="00FA7B5B" w:rsidRDefault="008E0F1A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567AC4" w:rsidRDefault="006D0F8D" w:rsidP="0080762B">
                  <w:pPr>
                    <w:spacing w:before="80" w:after="40" w:line="240" w:lineRule="auto"/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  <w:t>Village Khali Rokhan p/o Sakhakot ,Teshil Dargai  , Malakand</w:t>
                  </w:r>
                  <w:r w:rsidR="0080762B">
                    <w:rPr>
                      <w:rFonts w:ascii="Arial" w:hAnsi="Arial" w:cs="Arial"/>
                      <w:bCs/>
                      <w:i/>
                      <w:iCs/>
                      <w:color w:val="3B3E42"/>
                    </w:rPr>
                    <w:t xml:space="preserve"> , KPK , Pakistan</w:t>
                  </w:r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D44B0">
        <w:tc>
          <w:tcPr>
            <w:tcW w:w="10682" w:type="dxa"/>
            <w:gridSpan w:val="2"/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A802BB" w:rsidRPr="002D44B0" w:rsidRDefault="00A802BB" w:rsidP="00A802BB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“</w:t>
                        </w:r>
                        <w:r w:rsidRPr="00A802BB">
                          <w:rPr>
                            <w:rFonts w:ascii="Arial" w:hAnsi="Arial" w:cs="Arial"/>
                            <w:color w:val="3B3E42"/>
                          </w:rPr>
                          <w:t>Throughout the life, achieving the best will be my history and ach</w:t>
                        </w:r>
                        <w:r w:rsidR="00027756">
                          <w:rPr>
                            <w:rFonts w:ascii="Arial" w:hAnsi="Arial" w:cs="Arial"/>
                            <w:color w:val="3B3E42"/>
                          </w:rPr>
                          <w:t xml:space="preserve">ieving the best in appreciable, eminent </w:t>
                        </w:r>
                        <w:r w:rsidRPr="00A802BB">
                          <w:rPr>
                            <w:rFonts w:ascii="Arial" w:hAnsi="Arial" w:cs="Arial"/>
                            <w:color w:val="3B3E42"/>
                          </w:rPr>
                          <w:t>and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dominant manner by </w:t>
                        </w:r>
                        <w:r w:rsidRPr="00A802BB">
                          <w:rPr>
                            <w:rFonts w:ascii="Arial" w:hAnsi="Arial" w:cs="Arial"/>
                            <w:color w:val="3B3E42"/>
                          </w:rPr>
                          <w:t>perfectly utiliz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ing my natural/educational/</w:t>
                        </w:r>
                        <w:r w:rsidRPr="00A802BB">
                          <w:rPr>
                            <w:rFonts w:ascii="Arial" w:hAnsi="Arial" w:cs="Arial"/>
                            <w:color w:val="3B3E42"/>
                          </w:rPr>
                          <w:t>professional skills and abilities is my objective and to reach the desired destination of glory and success in a particular working environment</w:t>
                        </w:r>
                        <w:r w:rsidR="00CC3EF0">
                          <w:rPr>
                            <w:rFonts w:ascii="Arial" w:hAnsi="Arial" w:cs="Arial"/>
                            <w:color w:val="3B3E42"/>
                          </w:rPr>
                          <w:t xml:space="preserve"> related to communication sector</w:t>
                        </w:r>
                        <w:r w:rsidRPr="00A802BB">
                          <w:rPr>
                            <w:rFonts w:ascii="Arial" w:hAnsi="Arial" w:cs="Arial"/>
                            <w:color w:val="3B3E42"/>
                          </w:rPr>
                          <w:t xml:space="preserve">, rather by following a directed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map is the goal of my objective”</w:t>
                        </w:r>
                      </w:p>
                    </w:tc>
                  </w:tr>
                  <w:tr w:rsidR="00315076" w:rsidRPr="002D44B0" w:rsidTr="002D44B0">
                    <w:tc>
                      <w:tcPr>
                        <w:tcW w:w="2145" w:type="dxa"/>
                      </w:tcPr>
                      <w:p w:rsidR="00315076" w:rsidRPr="002D44B0" w:rsidRDefault="00315076" w:rsidP="002D44B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Availability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15076" w:rsidRPr="002D44B0" w:rsidRDefault="00D96EBC" w:rsidP="006211C1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From </w:t>
                        </w:r>
                        <w:r w:rsidR="006211C1">
                          <w:rPr>
                            <w:rFonts w:ascii="Arial" w:hAnsi="Arial" w:cs="Arial"/>
                            <w:color w:val="3B3E42"/>
                          </w:rPr>
                          <w:t>Nov</w:t>
                        </w:r>
                        <w:r w:rsidR="005B72EA">
                          <w:rPr>
                            <w:rFonts w:ascii="Arial" w:hAnsi="Arial" w:cs="Arial"/>
                            <w:color w:val="3B3E42"/>
                          </w:rPr>
                          <w:t>ember</w:t>
                        </w:r>
                        <w:r w:rsidR="00315076" w:rsidRPr="00917BBB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FA7B5B" w:rsidRPr="00917BBB">
                          <w:rPr>
                            <w:rFonts w:ascii="Arial" w:hAnsi="Arial" w:cs="Arial"/>
                            <w:color w:val="3B3E42"/>
                          </w:rPr>
                          <w:t>2015</w:t>
                        </w:r>
                      </w:p>
                    </w:tc>
                  </w:tr>
                </w:tbl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B56332" w:rsidRPr="002D44B0" w:rsidTr="00CE70FD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56332" w:rsidRPr="002D44B0" w:rsidRDefault="00B56332" w:rsidP="00B5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B56332" w:rsidRPr="002D44B0" w:rsidTr="00CE70FD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8369BC" w:rsidRPr="00726502" w:rsidRDefault="008369BC">
                  <w:pPr>
                    <w:rPr>
                      <w:sz w:val="24"/>
                      <w:szCs w:val="24"/>
                    </w:rPr>
                  </w:pPr>
                  <w:r>
                    <w:t xml:space="preserve">            </w:t>
                  </w:r>
                  <w:r w:rsidRPr="008369BC">
                    <w:rPr>
                      <w:b/>
                    </w:rPr>
                    <w:t xml:space="preserve"> </w:t>
                  </w:r>
                  <w:r w:rsidRPr="00726502">
                    <w:t>2017-</w:t>
                  </w:r>
                  <w:r w:rsidR="00F664C3">
                    <w:t xml:space="preserve"> Onwards      M.S in  Progress</w:t>
                  </w:r>
                  <w:r w:rsidR="00726502">
                    <w:t xml:space="preserve">    </w:t>
                  </w:r>
                </w:p>
                <w:tbl>
                  <w:tblPr>
                    <w:tblW w:w="0" w:type="auto"/>
                    <w:tblLook w:val="04A0"/>
                  </w:tblPr>
                  <w:tblGrid>
                    <w:gridCol w:w="2150"/>
                    <w:gridCol w:w="8065"/>
                  </w:tblGrid>
                  <w:tr w:rsidR="00B56332" w:rsidRPr="002D44B0" w:rsidTr="00CE70FD">
                    <w:tc>
                      <w:tcPr>
                        <w:tcW w:w="2150" w:type="dxa"/>
                      </w:tcPr>
                      <w:p w:rsidR="00B56332" w:rsidRPr="002D44B0" w:rsidRDefault="00B56332" w:rsidP="00B56332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2011-15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B56332" w:rsidRPr="002D44B0" w:rsidRDefault="00BB41BE" w:rsidP="00B5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Graduation in </w:t>
                        </w:r>
                        <w:r w:rsidR="00CE3AB9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Electrical </w:t>
                        </w:r>
                        <w:r w:rsidR="000F53DB">
                          <w:rPr>
                            <w:rFonts w:ascii="Arial" w:hAnsi="Arial" w:cs="Arial"/>
                            <w:b/>
                            <w:color w:val="3B3E42"/>
                          </w:rPr>
                          <w:t>Engineering – “</w:t>
                        </w:r>
                        <w:r w:rsidR="000F53DB" w:rsidRPr="000F53DB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Bachelors</w:t>
                        </w:r>
                        <w:r w:rsidR="000F53DB">
                          <w:rPr>
                            <w:rFonts w:ascii="Arial" w:hAnsi="Arial" w:cs="Arial"/>
                            <w:b/>
                            <w:color w:val="3B3E42"/>
                          </w:rPr>
                          <w:t>”</w:t>
                        </w:r>
                      </w:p>
                      <w:p w:rsidR="00BB41BE" w:rsidRDefault="00BB41BE" w:rsidP="00A8574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B41BE">
                          <w:rPr>
                            <w:rFonts w:ascii="Arial" w:hAnsi="Arial" w:cs="Arial"/>
                            <w:b/>
                            <w:color w:val="3B3E42"/>
                          </w:rPr>
                          <w:t>Program of Study</w:t>
                        </w:r>
                        <w:r w:rsidR="00CC3EF0">
                          <w:rPr>
                            <w:rFonts w:ascii="Arial" w:hAnsi="Arial" w:cs="Arial"/>
                            <w:color w:val="3B3E42"/>
                          </w:rPr>
                          <w:t>: “Electrical Communication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”</w:t>
                        </w:r>
                      </w:p>
                      <w:p w:rsidR="00175A5C" w:rsidRDefault="00175A5C" w:rsidP="00A8574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175A5C">
                          <w:rPr>
                            <w:rFonts w:ascii="Arial" w:hAnsi="Arial" w:cs="Arial"/>
                            <w:b/>
                            <w:color w:val="3B3E42"/>
                          </w:rPr>
                          <w:t>Completion Date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: </w:t>
                        </w:r>
                        <w:r w:rsidRPr="00917BBB">
                          <w:rPr>
                            <w:rFonts w:ascii="Arial" w:hAnsi="Arial" w:cs="Arial"/>
                            <w:color w:val="3B3E42"/>
                          </w:rPr>
                          <w:t>June 2015</w:t>
                        </w:r>
                      </w:p>
                      <w:p w:rsidR="00027756" w:rsidRDefault="00BB41BE" w:rsidP="00027756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BB41BE">
                          <w:rPr>
                            <w:rFonts w:ascii="Arial" w:hAnsi="Arial" w:cs="Arial"/>
                            <w:b/>
                            <w:color w:val="3B3E42"/>
                          </w:rPr>
                          <w:t>Cumulative</w:t>
                        </w:r>
                        <w:r w:rsidR="0054241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Grade</w:t>
                        </w:r>
                        <w:r w:rsidRPr="00BB41BE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Point Average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: </w:t>
                        </w:r>
                        <w:r w:rsidR="006D0F8D">
                          <w:rPr>
                            <w:rFonts w:ascii="Arial" w:hAnsi="Arial" w:cs="Arial"/>
                            <w:color w:val="3B3E42"/>
                          </w:rPr>
                          <w:t>2.1</w:t>
                        </w:r>
                      </w:p>
                      <w:p w:rsidR="00B56332" w:rsidRPr="002D44B0" w:rsidRDefault="00B17993" w:rsidP="00027756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Educational Institution</w:t>
                        </w:r>
                        <w:r w:rsidR="00175A5C"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  <w:r w:rsidR="00B56332">
                          <w:rPr>
                            <w:rFonts w:ascii="Arial" w:hAnsi="Arial" w:cs="Arial"/>
                            <w:color w:val="3B3E42"/>
                          </w:rPr>
                          <w:t xml:space="preserve"> University of Engineering and Technology Peshawar</w:t>
                        </w:r>
                        <w:r w:rsidR="00B56332" w:rsidRPr="002D44B0">
                          <w:rPr>
                            <w:rFonts w:ascii="Arial" w:hAnsi="Arial" w:cs="Arial"/>
                            <w:color w:val="3B3E42"/>
                          </w:rPr>
                          <w:t xml:space="preserve">, </w:t>
                        </w:r>
                        <w:r w:rsidR="00CC3EF0">
                          <w:rPr>
                            <w:rFonts w:ascii="Arial" w:hAnsi="Arial" w:cs="Arial"/>
                            <w:color w:val="3B3E42"/>
                          </w:rPr>
                          <w:t>BannuCampus, Bannu</w:t>
                        </w:r>
                        <w:r w:rsidR="005E20BB">
                          <w:rPr>
                            <w:rFonts w:ascii="Arial" w:hAnsi="Arial" w:cs="Arial"/>
                            <w:color w:val="3B3E42"/>
                          </w:rPr>
                          <w:t>, Pakistan</w:t>
                        </w:r>
                      </w:p>
                    </w:tc>
                  </w:tr>
                  <w:tr w:rsidR="00B56332" w:rsidRPr="002D44B0" w:rsidTr="00CE70FD">
                    <w:tc>
                      <w:tcPr>
                        <w:tcW w:w="2150" w:type="dxa"/>
                      </w:tcPr>
                      <w:p w:rsidR="00B56332" w:rsidRPr="002D44B0" w:rsidRDefault="00D33E95" w:rsidP="00B56332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2009-11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33E95" w:rsidRDefault="00D33E95" w:rsidP="00D33E9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Higher Secondary School Certification Education </w:t>
                        </w:r>
                        <w:r w:rsidR="003632F3">
                          <w:rPr>
                            <w:rFonts w:ascii="Arial" w:hAnsi="Arial" w:cs="Arial"/>
                            <w:b/>
                            <w:color w:val="3B3E42"/>
                          </w:rPr>
                          <w:t>–“</w:t>
                        </w:r>
                        <w:r w:rsidR="003632F3" w:rsidRPr="003632F3">
                          <w:rPr>
                            <w:rFonts w:ascii="Arial" w:hAnsi="Arial" w:cs="Arial"/>
                            <w:b/>
                            <w:i/>
                            <w:color w:val="3B3E42"/>
                          </w:rPr>
                          <w:t>Intermediate</w:t>
                        </w:r>
                        <w:r w:rsidR="003632F3">
                          <w:rPr>
                            <w:rFonts w:ascii="Arial" w:hAnsi="Arial" w:cs="Arial"/>
                            <w:b/>
                            <w:color w:val="3B3E42"/>
                          </w:rPr>
                          <w:t>”</w:t>
                        </w:r>
                      </w:p>
                      <w:p w:rsidR="00F960EE" w:rsidRDefault="00D33E95" w:rsidP="00A8574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82DAB">
                          <w:rPr>
                            <w:rFonts w:ascii="Arial" w:hAnsi="Arial" w:cs="Arial"/>
                            <w:b/>
                            <w:color w:val="3B3E42"/>
                          </w:rPr>
                          <w:t>Program of Study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: “Pre-Engineering”</w:t>
                        </w:r>
                      </w:p>
                      <w:p w:rsidR="00D33E95" w:rsidRPr="00D33E95" w:rsidRDefault="00D33E95" w:rsidP="00A8574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D33E95">
                          <w:rPr>
                            <w:rFonts w:ascii="Arial" w:hAnsi="Arial" w:cs="Arial"/>
                            <w:b/>
                            <w:color w:val="3B3E42"/>
                          </w:rPr>
                          <w:t>Grade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: </w:t>
                        </w:r>
                        <w:r w:rsidR="00CC3EF0">
                          <w:rPr>
                            <w:rFonts w:ascii="Arial" w:hAnsi="Arial" w:cs="Arial"/>
                            <w:color w:val="3B3E42"/>
                          </w:rPr>
                          <w:t>B</w:t>
                        </w:r>
                        <w:r w:rsidR="0035735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  <w:p w:rsidR="00B56332" w:rsidRPr="002D44B0" w:rsidRDefault="00B17993" w:rsidP="00A8574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Educational Institution</w:t>
                        </w:r>
                        <w:r w:rsidR="00D33E95">
                          <w:rPr>
                            <w:rFonts w:ascii="Arial" w:hAnsi="Arial" w:cs="Arial"/>
                            <w:color w:val="3B3E42"/>
                          </w:rPr>
                          <w:t xml:space="preserve">: </w:t>
                        </w:r>
                        <w:r w:rsidR="006D0F8D">
                          <w:rPr>
                            <w:rFonts w:ascii="Arial" w:hAnsi="Arial" w:cs="Arial"/>
                            <w:color w:val="3B3E42"/>
                          </w:rPr>
                          <w:t>Edwards Collage Peshawar</w:t>
                        </w:r>
                      </w:p>
                    </w:tc>
                  </w:tr>
                  <w:tr w:rsidR="00B56332" w:rsidRPr="002D44B0" w:rsidTr="00CE70FD">
                    <w:tc>
                      <w:tcPr>
                        <w:tcW w:w="2150" w:type="dxa"/>
                      </w:tcPr>
                      <w:p w:rsidR="00B56332" w:rsidRPr="002D44B0" w:rsidRDefault="00B56332" w:rsidP="00B56332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2008-09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B56332" w:rsidRDefault="007A2398" w:rsidP="00B56332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  <w:shd w:val="clear" w:color="auto" w:fill="FFFFFF"/>
                          </w:rPr>
                          <w:t>Secondary School C</w:t>
                        </w:r>
                        <w:r w:rsidR="00982DAB">
                          <w:rPr>
                            <w:rFonts w:ascii="Arial" w:hAnsi="Arial" w:cs="Arial"/>
                            <w:b/>
                            <w:bCs/>
                            <w:color w:val="222222"/>
                            <w:shd w:val="clear" w:color="auto" w:fill="FFFFFF"/>
                          </w:rPr>
                          <w:t>ertification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  <w:shd w:val="clear" w:color="auto" w:fill="FFFFFF"/>
                          </w:rPr>
                          <w:t xml:space="preserve"> Education</w:t>
                        </w:r>
                        <w:r w:rsidR="00D33E95">
                          <w:rPr>
                            <w:rFonts w:ascii="Arial" w:hAnsi="Arial" w:cs="Arial"/>
                            <w:b/>
                            <w:bCs/>
                            <w:color w:val="222222"/>
                            <w:shd w:val="clear" w:color="auto" w:fill="FFFFFF"/>
                          </w:rPr>
                          <w:t xml:space="preserve"> – “</w:t>
                        </w:r>
                        <w:r w:rsidR="00D33E95" w:rsidRPr="00D33E95">
                          <w:rPr>
                            <w:rFonts w:ascii="Arial" w:hAnsi="Arial" w:cs="Arial"/>
                            <w:b/>
                            <w:bCs/>
                            <w:i/>
                            <w:color w:val="222222"/>
                            <w:shd w:val="clear" w:color="auto" w:fill="FFFFFF"/>
                          </w:rPr>
                          <w:t>Matric</w:t>
                        </w:r>
                        <w:r w:rsidR="00D33E95">
                          <w:rPr>
                            <w:rFonts w:ascii="Arial" w:hAnsi="Arial" w:cs="Arial"/>
                            <w:b/>
                            <w:bCs/>
                            <w:color w:val="222222"/>
                            <w:shd w:val="clear" w:color="auto" w:fill="FFFFFF"/>
                          </w:rPr>
                          <w:t>”</w:t>
                        </w:r>
                      </w:p>
                      <w:p w:rsidR="00F960EE" w:rsidRDefault="00982DAB" w:rsidP="00A8574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982DAB">
                          <w:rPr>
                            <w:rFonts w:ascii="Arial" w:hAnsi="Arial" w:cs="Arial"/>
                            <w:b/>
                            <w:color w:val="3B3E42"/>
                          </w:rPr>
                          <w:t>Program of Study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: </w:t>
                        </w:r>
                        <w:r w:rsidR="00D33E95">
                          <w:rPr>
                            <w:rFonts w:ascii="Arial" w:hAnsi="Arial" w:cs="Arial"/>
                            <w:color w:val="3B3E42"/>
                          </w:rPr>
                          <w:t>“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Science</w:t>
                        </w:r>
                        <w:r w:rsidR="00D33E95">
                          <w:rPr>
                            <w:rFonts w:ascii="Arial" w:hAnsi="Arial" w:cs="Arial"/>
                            <w:color w:val="3B3E42"/>
                          </w:rPr>
                          <w:t>”</w:t>
                        </w:r>
                      </w:p>
                      <w:p w:rsidR="00982DAB" w:rsidRPr="00D33E95" w:rsidRDefault="00D33E95" w:rsidP="00A8574A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D33E95">
                          <w:rPr>
                            <w:rFonts w:ascii="Arial" w:hAnsi="Arial" w:cs="Arial"/>
                            <w:b/>
                            <w:color w:val="3B3E42"/>
                          </w:rPr>
                          <w:t>Grade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A</w:t>
                        </w:r>
                        <w:r w:rsidR="00CC3EF0">
                          <w:rPr>
                            <w:rFonts w:ascii="Arial" w:hAnsi="Arial" w:cs="Arial"/>
                            <w:color w:val="3B3E42"/>
                          </w:rPr>
                          <w:t>+</w:t>
                        </w:r>
                      </w:p>
                      <w:p w:rsidR="00B56332" w:rsidRPr="002D44B0" w:rsidRDefault="00B17993" w:rsidP="00A8574A">
                        <w:pPr>
                          <w:spacing w:before="0"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Educational Institution</w:t>
                        </w:r>
                        <w:r w:rsidR="00CC3EF0">
                          <w:rPr>
                            <w:rFonts w:ascii="Arial" w:hAnsi="Arial" w:cs="Arial"/>
                            <w:color w:val="3B3E42"/>
                          </w:rPr>
                          <w:t xml:space="preserve">: </w:t>
                        </w:r>
                        <w:r w:rsidR="006D0F8D">
                          <w:rPr>
                            <w:rFonts w:ascii="Arial" w:hAnsi="Arial" w:cs="Arial"/>
                            <w:color w:val="3B3E42"/>
                          </w:rPr>
                          <w:t>Peshawar Model School Boys 2 Peshawar</w:t>
                        </w:r>
                      </w:p>
                    </w:tc>
                  </w:tr>
                </w:tbl>
                <w:p w:rsidR="00B56332" w:rsidRPr="002D44B0" w:rsidRDefault="00B56332" w:rsidP="00B56332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B56332" w:rsidRPr="002D44B0" w:rsidRDefault="00B5633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43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315076" w:rsidRPr="002D44B0" w:rsidTr="00420E49"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027756"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315076" w:rsidRPr="0068449E" w:rsidRDefault="00101623" w:rsidP="0068449E">
                  <w:pPr>
                    <w:pStyle w:val="ListParagraph"/>
                    <w:numPr>
                      <w:ilvl w:val="0"/>
                      <w:numId w:val="12"/>
                    </w:num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68449E">
                    <w:rPr>
                      <w:rFonts w:ascii="Arial" w:hAnsi="Arial" w:cs="Arial"/>
                      <w:bCs/>
                      <w:color w:val="3B3E42"/>
                    </w:rPr>
                    <w:t>Proficient and Talented in having the basic familiarization with the</w:t>
                  </w:r>
                  <w:r w:rsidR="00275E9B">
                    <w:rPr>
                      <w:rFonts w:ascii="Arial" w:hAnsi="Arial" w:cs="Arial"/>
                      <w:bCs/>
                      <w:color w:val="3B3E42"/>
                    </w:rPr>
                    <w:t xml:space="preserve"> Concepts and Technologies, i</w:t>
                  </w:r>
                  <w:r w:rsidR="00315076" w:rsidRPr="0068449E">
                    <w:rPr>
                      <w:rFonts w:ascii="Arial" w:hAnsi="Arial" w:cs="Arial"/>
                      <w:bCs/>
                      <w:color w:val="3B3E42"/>
                    </w:rPr>
                    <w:t>ncluding:</w:t>
                  </w:r>
                </w:p>
                <w:tbl>
                  <w:tblPr>
                    <w:tblW w:w="10016" w:type="dxa"/>
                    <w:tblLook w:val="04A0"/>
                  </w:tblPr>
                  <w:tblGrid>
                    <w:gridCol w:w="2510"/>
                    <w:gridCol w:w="2510"/>
                    <w:gridCol w:w="2764"/>
                    <w:gridCol w:w="2232"/>
                  </w:tblGrid>
                  <w:tr w:rsidR="00101623" w:rsidRPr="002D44B0" w:rsidTr="00326BAC">
                    <w:tc>
                      <w:tcPr>
                        <w:tcW w:w="2510" w:type="dxa"/>
                        <w:tcBorders>
                          <w:right w:val="single" w:sz="4" w:space="0" w:color="6D83B3"/>
                        </w:tcBorders>
                      </w:tcPr>
                      <w:p w:rsidR="00101623" w:rsidRPr="002D44B0" w:rsidRDefault="00101623" w:rsidP="0010162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Computer Networks,Communication Systems</w:t>
                        </w:r>
                        <w:r w:rsidRPr="0037424F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</w:p>
                    </w:tc>
                    <w:tc>
                      <w:tcPr>
                        <w:tcW w:w="2510" w:type="dxa"/>
                        <w:tcBorders>
                          <w:right w:val="single" w:sz="4" w:space="0" w:color="6D83B3"/>
                        </w:tcBorders>
                      </w:tcPr>
                      <w:p w:rsidR="00101623" w:rsidRPr="0037424F" w:rsidRDefault="00101623" w:rsidP="0010162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Wireless Communication, Digital Signal Processing,</w:t>
                        </w:r>
                      </w:p>
                    </w:tc>
                    <w:tc>
                      <w:tcPr>
                        <w:tcW w:w="276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01623" w:rsidRPr="002D44B0" w:rsidRDefault="00101623" w:rsidP="00957BA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</w:t>
                        </w:r>
                        <w:r w:rsidR="00957BA3">
                          <w:rPr>
                            <w:rFonts w:ascii="Arial" w:hAnsi="Arial" w:cs="Arial"/>
                            <w:color w:val="3B3E42"/>
                          </w:rPr>
                          <w:t>ntenna</w:t>
                        </w:r>
                        <w:r w:rsidR="00DE1BE8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 w:rsidR="00957BA3">
                          <w:rPr>
                            <w:rFonts w:ascii="Arial" w:hAnsi="Arial" w:cs="Arial"/>
                            <w:color w:val="3B3E42"/>
                          </w:rPr>
                          <w:t xml:space="preserve"> and Wave</w:t>
                        </w:r>
                        <w:r w:rsidR="00DE1BE8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Propagation</w:t>
                        </w:r>
                        <w:r w:rsidR="00957BA3">
                          <w:rPr>
                            <w:rFonts w:ascii="Arial" w:hAnsi="Arial" w:cs="Arial"/>
                            <w:color w:val="3B3E42"/>
                          </w:rPr>
                          <w:t>, Radar system</w:t>
                        </w:r>
                        <w:r w:rsidR="00326BAC">
                          <w:rPr>
                            <w:rFonts w:ascii="Arial" w:hAnsi="Arial" w:cs="Arial"/>
                            <w:color w:val="3B3E42"/>
                          </w:rPr>
                          <w:t>s</w:t>
                        </w:r>
                      </w:p>
                    </w:tc>
                    <w:tc>
                      <w:tcPr>
                        <w:tcW w:w="2232" w:type="dxa"/>
                        <w:tcBorders>
                          <w:left w:val="single" w:sz="4" w:space="0" w:color="6D83B3"/>
                        </w:tcBorders>
                      </w:tcPr>
                      <w:p w:rsidR="00101623" w:rsidRPr="002D44B0" w:rsidRDefault="00101623" w:rsidP="0010162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</w:t>
                        </w:r>
                        <w:r w:rsidRPr="0037424F">
                          <w:rPr>
                            <w:rFonts w:ascii="Arial" w:hAnsi="Arial" w:cs="Arial"/>
                            <w:color w:val="3B3E42"/>
                          </w:rPr>
                          <w:t>icrocontroller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/ Microprocessor</w:t>
                        </w:r>
                        <w:r w:rsidR="007E75FB">
                          <w:rPr>
                            <w:rFonts w:ascii="Arial" w:hAnsi="Arial" w:cs="Arial"/>
                            <w:color w:val="3B3E42"/>
                          </w:rPr>
                          <w:t xml:space="preserve"> and</w:t>
                        </w:r>
                      </w:p>
                    </w:tc>
                  </w:tr>
                  <w:tr w:rsidR="00101623" w:rsidRPr="002D44B0" w:rsidTr="00326BAC">
                    <w:tc>
                      <w:tcPr>
                        <w:tcW w:w="2510" w:type="dxa"/>
                        <w:tcBorders>
                          <w:right w:val="single" w:sz="4" w:space="0" w:color="6D83B3"/>
                        </w:tcBorders>
                      </w:tcPr>
                      <w:p w:rsidR="00403313" w:rsidRPr="002D44B0" w:rsidRDefault="00101623" w:rsidP="00403313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Data Communication</w:t>
                        </w:r>
                        <w:r w:rsidR="00403313">
                          <w:rPr>
                            <w:rFonts w:ascii="Arial" w:hAnsi="Arial" w:cs="Arial"/>
                            <w:color w:val="3B3E42"/>
                          </w:rPr>
                          <w:t>, Digital Communication</w:t>
                        </w:r>
                      </w:p>
                    </w:tc>
                    <w:tc>
                      <w:tcPr>
                        <w:tcW w:w="2510" w:type="dxa"/>
                        <w:tcBorders>
                          <w:right w:val="single" w:sz="4" w:space="0" w:color="6D83B3"/>
                        </w:tcBorders>
                      </w:tcPr>
                      <w:p w:rsidR="00403313" w:rsidRPr="002D44B0" w:rsidRDefault="00101623" w:rsidP="00403313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Digital Image Processing</w:t>
                        </w:r>
                        <w:r w:rsidR="00403313">
                          <w:rPr>
                            <w:rFonts w:ascii="Arial" w:hAnsi="Arial" w:cs="Arial"/>
                            <w:color w:val="3B3E42"/>
                          </w:rPr>
                          <w:t>, Control Systems</w:t>
                        </w:r>
                      </w:p>
                    </w:tc>
                    <w:tc>
                      <w:tcPr>
                        <w:tcW w:w="2764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01623" w:rsidRDefault="00101623" w:rsidP="00101623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Microwave Engineering</w:t>
                        </w:r>
                        <w:r w:rsidR="00403313">
                          <w:rPr>
                            <w:rFonts w:ascii="Arial" w:hAnsi="Arial" w:cs="Arial"/>
                            <w:color w:val="3B3E42"/>
                          </w:rPr>
                          <w:t>,</w:t>
                        </w:r>
                      </w:p>
                      <w:p w:rsidR="00403313" w:rsidRPr="00403313" w:rsidRDefault="00CC3EF0" w:rsidP="00101623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Electrical Machines</w:t>
                        </w:r>
                      </w:p>
                    </w:tc>
                    <w:tc>
                      <w:tcPr>
                        <w:tcW w:w="2232" w:type="dxa"/>
                        <w:tcBorders>
                          <w:left w:val="single" w:sz="4" w:space="0" w:color="6D83B3"/>
                        </w:tcBorders>
                      </w:tcPr>
                      <w:p w:rsidR="0068449E" w:rsidRPr="002D44B0" w:rsidRDefault="00101623" w:rsidP="0068449E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Machine Languages</w:t>
                        </w:r>
                        <w:r w:rsidR="00403313">
                          <w:rPr>
                            <w:rFonts w:ascii="Arial" w:hAnsi="Arial" w:cs="Arial"/>
                            <w:color w:val="3B3E42"/>
                          </w:rPr>
                          <w:t>, Digital Logic Design</w:t>
                        </w:r>
                      </w:p>
                    </w:tc>
                  </w:tr>
                </w:tbl>
                <w:p w:rsidR="00027756" w:rsidRPr="00027756" w:rsidRDefault="00027756" w:rsidP="00027756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595C62"/>
                    </w:rPr>
                    <w:t xml:space="preserve">Skill fully simulate , arrange, shaped, and order data by using User friendly software of Office 2007, </w:t>
                  </w:r>
                </w:p>
                <w:p w:rsidR="00315076" w:rsidRPr="00027756" w:rsidRDefault="00027756" w:rsidP="00027756">
                  <w:pPr>
                    <w:pStyle w:val="ListParagraph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  <w:r>
                    <w:rPr>
                      <w:rFonts w:ascii="Arial" w:hAnsi="Arial" w:cs="Arial"/>
                      <w:bCs/>
                      <w:color w:val="595C62"/>
                    </w:rPr>
                    <w:t>( Microsoft Word, Microsoft Power point, and Microsoft Excel)</w:t>
                  </w:r>
                </w:p>
                <w:p w:rsidR="0068449E" w:rsidRPr="007966E3" w:rsidRDefault="00EA0B7F" w:rsidP="00403313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Skilled in Designing 2D P</w:t>
                  </w:r>
                  <w:r w:rsidR="00FC4BC7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ixel</w:t>
                  </w: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based Graphics using Adobe Photoshop CC</w:t>
                  </w:r>
                </w:p>
                <w:p w:rsidR="00403313" w:rsidRPr="007966E3" w:rsidRDefault="00EA0B7F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lastRenderedPageBreak/>
                    <w:t xml:space="preserve">Talented in Designing 2D Vector based Graphics using Adobe Illustrator CC </w:t>
                  </w:r>
                </w:p>
                <w:p w:rsidR="00EA0B7F" w:rsidRPr="007966E3" w:rsidRDefault="00A92038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Have the basics in Designing 3D Models using</w:t>
                  </w:r>
                  <w:r w:rsidR="00566D57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Google SketchUp&amp;</w:t>
                  </w: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3Ds Max 2015</w:t>
                  </w:r>
                </w:p>
                <w:p w:rsidR="005F0501" w:rsidRPr="007966E3" w:rsidRDefault="005F0501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Expert in Designing, Simulating and Testing Antennas using Computer Simulati</w:t>
                  </w:r>
                  <w:r w:rsidR="00AE1DEA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on Technology </w:t>
                  </w:r>
                  <w:r w:rsidR="00BB7682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ab/>
                  </w:r>
                  <w:r w:rsidR="00660FB2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Microwave </w:t>
                  </w:r>
                  <w:r w:rsidR="00420E49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ab/>
                  </w:r>
                  <w:r w:rsidR="00D379E6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Studio, </w:t>
                  </w: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CST MWS2014</w:t>
                  </w:r>
                  <w:r w:rsidR="00666D2F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&amp; ANSYS HFSS 13</w:t>
                  </w:r>
                </w:p>
                <w:p w:rsidR="00B453AD" w:rsidRPr="007966E3" w:rsidRDefault="00B453AD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Have the ability to </w:t>
                  </w:r>
                  <w:r w:rsidR="00BA3741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code and run </w:t>
                  </w: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program</w:t>
                  </w:r>
                  <w:r w:rsidR="00BA3741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s</w:t>
                  </w:r>
                  <w:r w:rsidR="00403313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 in MATLAB</w:t>
                  </w:r>
                </w:p>
                <w:p w:rsidR="00C80C86" w:rsidRPr="007966E3" w:rsidRDefault="00222CDC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Have the potentials to design and develop websites by utilizing the basic skills in Web languages such as </w:t>
                  </w: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ab/>
                  </w:r>
                  <w:r w:rsidRPr="007966E3">
                    <w:rPr>
                      <w:rFonts w:ascii="Arial" w:hAnsi="Arial" w:cs="Arial"/>
                      <w:color w:val="404040" w:themeColor="text1" w:themeTint="BF"/>
                    </w:rPr>
                    <w:t>HTML, CSS, LESS, JavaScript, Java</w:t>
                  </w:r>
                  <w:r w:rsidR="00D00F13" w:rsidRPr="007966E3">
                    <w:rPr>
                      <w:rFonts w:ascii="Arial" w:hAnsi="Arial" w:cs="Arial"/>
                      <w:color w:val="404040" w:themeColor="text1" w:themeTint="BF"/>
                    </w:rPr>
                    <w:t xml:space="preserve">, PHP, </w:t>
                  </w:r>
                  <w:r w:rsidR="004E2F1B" w:rsidRPr="007966E3">
                    <w:rPr>
                      <w:rFonts w:ascii="Arial" w:hAnsi="Arial" w:cs="Arial"/>
                      <w:color w:val="404040" w:themeColor="text1" w:themeTint="BF"/>
                    </w:rPr>
                    <w:t>MySQLusing WAMP server</w:t>
                  </w:r>
                  <w:r w:rsidR="00F66F55" w:rsidRPr="007966E3">
                    <w:rPr>
                      <w:rFonts w:ascii="Arial" w:hAnsi="Arial" w:cs="Arial"/>
                      <w:color w:val="404040" w:themeColor="text1" w:themeTint="BF"/>
                    </w:rPr>
                    <w:t>2.4</w:t>
                  </w:r>
                  <w:r w:rsidR="008206A9" w:rsidRPr="007966E3">
                    <w:rPr>
                      <w:rFonts w:ascii="Arial" w:hAnsi="Arial" w:cs="Arial"/>
                      <w:color w:val="404040" w:themeColor="text1" w:themeTint="BF"/>
                    </w:rPr>
                    <w:t xml:space="preserve"> and Adobe </w:t>
                  </w:r>
                  <w:r w:rsidR="00BB7682" w:rsidRPr="007966E3">
                    <w:rPr>
                      <w:rFonts w:ascii="Arial" w:hAnsi="Arial" w:cs="Arial"/>
                      <w:color w:val="404040" w:themeColor="text1" w:themeTint="BF"/>
                    </w:rPr>
                    <w:tab/>
                  </w:r>
                  <w:r w:rsidR="008206A9" w:rsidRPr="007966E3">
                    <w:rPr>
                      <w:rFonts w:ascii="Arial" w:hAnsi="Arial" w:cs="Arial"/>
                      <w:color w:val="404040" w:themeColor="text1" w:themeTint="BF"/>
                    </w:rPr>
                    <w:t>Dreamweaver</w:t>
                  </w:r>
                </w:p>
                <w:p w:rsidR="00D55233" w:rsidRPr="007966E3" w:rsidRDefault="00412F17" w:rsidP="00174B31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color w:val="404040" w:themeColor="text1" w:themeTint="BF"/>
                    </w:rPr>
                    <w:t>Can program and code in</w:t>
                  </w:r>
                  <w:r w:rsidR="00D55233" w:rsidRPr="007966E3">
                    <w:rPr>
                      <w:rFonts w:ascii="Arial" w:hAnsi="Arial" w:cs="Arial"/>
                      <w:color w:val="404040" w:themeColor="text1" w:themeTint="BF"/>
                    </w:rPr>
                    <w:t xml:space="preserve"> C/C++ programming languages</w:t>
                  </w:r>
                  <w:r w:rsidRPr="007966E3">
                    <w:rPr>
                      <w:rFonts w:ascii="Arial" w:hAnsi="Arial" w:cs="Arial"/>
                      <w:color w:val="404040" w:themeColor="text1" w:themeTint="BF"/>
                    </w:rPr>
                    <w:t xml:space="preserve"> using Code Blocks, Dev</w:t>
                  </w:r>
                  <w:r w:rsidR="001E5872" w:rsidRPr="007966E3">
                    <w:rPr>
                      <w:rFonts w:ascii="Arial" w:hAnsi="Arial" w:cs="Arial"/>
                      <w:color w:val="404040" w:themeColor="text1" w:themeTint="BF"/>
                    </w:rPr>
                    <w:t>++, Turbo C</w:t>
                  </w:r>
                  <w:r w:rsidR="00455859" w:rsidRPr="007966E3">
                    <w:rPr>
                      <w:rFonts w:ascii="Arial" w:hAnsi="Arial" w:cs="Arial"/>
                      <w:color w:val="404040" w:themeColor="text1" w:themeTint="BF"/>
                    </w:rPr>
                    <w:t>++</w:t>
                  </w:r>
                </w:p>
                <w:p w:rsidR="00A8574A" w:rsidRPr="007966E3" w:rsidRDefault="007F3B6B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Able to design and simulate electronic circuits in Electronics Workbench 5.12, Proteus 8.0, Circuit Maker</w:t>
                  </w:r>
                </w:p>
                <w:p w:rsidR="00D57FB4" w:rsidRPr="007966E3" w:rsidRDefault="007F3B6B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Skille</w:t>
                  </w:r>
                  <w:r w:rsidR="00EA6436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d in creating and working in computer networking scenarios </w:t>
                  </w: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using OPNET Modeller 14.5</w:t>
                  </w:r>
                </w:p>
                <w:p w:rsidR="00D57FB4" w:rsidRPr="007966E3" w:rsidRDefault="00D57FB4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404040" w:themeColor="text1" w:themeTint="BF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Can utilize the basic skills in designing 2D drawings using Aut</w:t>
                  </w:r>
                  <w:r w:rsidR="00361C99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oCAD</w:t>
                  </w:r>
                </w:p>
                <w:p w:rsidR="00C844C0" w:rsidRPr="00D57FB4" w:rsidRDefault="00455859" w:rsidP="005C77E6">
                  <w:pPr>
                    <w:pStyle w:val="ListParagraph"/>
                    <w:numPr>
                      <w:ilvl w:val="0"/>
                      <w:numId w:val="12"/>
                    </w:numPr>
                    <w:spacing w:line="240" w:lineRule="auto"/>
                    <w:rPr>
                      <w:rFonts w:ascii="Arial" w:hAnsi="Arial" w:cs="Arial"/>
                      <w:bCs/>
                      <w:color w:val="595C62"/>
                    </w:rPr>
                  </w:pP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Have on-ground skills in creating and running 8085/8086 Microprocessor </w:t>
                  </w:r>
                  <w:r w:rsidR="00E03EF6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 xml:space="preserve">codes using 8085 Simulator </w:t>
                  </w:r>
                  <w:r w:rsidR="00BB7682"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ab/>
                    <w:t xml:space="preserve">IDE </w:t>
                  </w:r>
                  <w:r w:rsidRPr="007966E3">
                    <w:rPr>
                      <w:rFonts w:ascii="Arial" w:hAnsi="Arial" w:cs="Arial"/>
                      <w:bCs/>
                      <w:color w:val="404040" w:themeColor="text1" w:themeTint="BF"/>
                    </w:rPr>
                    <w:t>and 8051 Microcontroller codes</w:t>
                  </w:r>
                </w:p>
              </w:tc>
            </w:tr>
            <w:tr w:rsidR="00027756" w:rsidRPr="002D44B0" w:rsidTr="00420E49"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027756" w:rsidRPr="0068449E" w:rsidRDefault="00027756" w:rsidP="0068449E">
                  <w:pPr>
                    <w:pStyle w:val="ListParagraph"/>
                    <w:numPr>
                      <w:ilvl w:val="0"/>
                      <w:numId w:val="12"/>
                    </w:numPr>
                    <w:spacing w:before="80" w:after="120" w:line="240" w:lineRule="auto"/>
                    <w:jc w:val="distribute"/>
                    <w:rPr>
                      <w:rFonts w:ascii="Arial" w:hAnsi="Arial" w:cs="Arial"/>
                      <w:bCs/>
                      <w:color w:val="3B3E42"/>
                    </w:rPr>
                  </w:pPr>
                </w:p>
              </w:tc>
            </w:tr>
          </w:tbl>
          <w:p w:rsidR="006E64FD" w:rsidRPr="002D44B0" w:rsidRDefault="006E64FD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6037F3" w:rsidRPr="002D44B0" w:rsidTr="00027756"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6037F3" w:rsidRPr="002D44B0" w:rsidRDefault="006037F3" w:rsidP="006037F3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Certifications</w:t>
                  </w:r>
                </w:p>
              </w:tc>
            </w:tr>
            <w:tr w:rsidR="006037F3" w:rsidRPr="007A06C4" w:rsidTr="00027756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3D2DF5" w:rsidRPr="003D2DF5" w:rsidRDefault="006037F3" w:rsidP="003D2DF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Certificates of Appreciation</w:t>
                  </w:r>
                </w:p>
                <w:p w:rsidR="003D2DF5" w:rsidRPr="006037F3" w:rsidRDefault="003D2DF5" w:rsidP="003D2DF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C5AE0">
                    <w:rPr>
                      <w:rFonts w:ascii="Arial" w:hAnsi="Arial" w:cs="Arial"/>
                      <w:bCs/>
                    </w:rPr>
                    <w:t>Participating as an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Organizer</w:t>
                  </w:r>
                </w:p>
                <w:p w:rsidR="003D2DF5" w:rsidRPr="006037F3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 w:rsidRPr="001651A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>Workshop on “</w:t>
                  </w:r>
                  <w:r>
                    <w:rPr>
                      <w:rFonts w:ascii="Arial" w:hAnsi="Arial" w:cs="Arial"/>
                      <w:bCs/>
                      <w:i/>
                    </w:rPr>
                    <w:t xml:space="preserve">Graphics Designing Session II 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  <w:p w:rsid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Coordinator Dr. </w:t>
                  </w:r>
                  <w:r w:rsidR="00CC3EF0">
                    <w:rPr>
                      <w:rFonts w:ascii="Arial" w:hAnsi="Arial" w:cs="Arial"/>
                      <w:bCs/>
                    </w:rPr>
                    <w:t>Imran Khan, UET Peshawar, Bannu</w:t>
                  </w:r>
                  <w:r>
                    <w:rPr>
                      <w:rFonts w:ascii="Arial" w:hAnsi="Arial" w:cs="Arial"/>
                      <w:bCs/>
                    </w:rPr>
                    <w:t xml:space="preserve"> Campus</w:t>
                  </w:r>
                </w:p>
                <w:p w:rsid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Duration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>Five days</w:t>
                  </w:r>
                </w:p>
                <w:p w:rsidR="003D2DF5" w:rsidRP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  <w:t>May, 2015</w:t>
                  </w:r>
                </w:p>
                <w:p w:rsidR="003D2DF5" w:rsidRP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D2DF5" w:rsidRPr="006037F3" w:rsidRDefault="003D2DF5" w:rsidP="003D2DF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C5AE0">
                    <w:rPr>
                      <w:rFonts w:ascii="Arial" w:hAnsi="Arial" w:cs="Arial"/>
                      <w:bCs/>
                    </w:rPr>
                    <w:t>Participating as an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Organizer</w:t>
                  </w:r>
                </w:p>
                <w:p w:rsidR="003D2DF5" w:rsidRPr="006037F3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 w:rsidRPr="001651A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>Workshop on “</w:t>
                  </w:r>
                  <w:r>
                    <w:rPr>
                      <w:rFonts w:ascii="Arial" w:hAnsi="Arial" w:cs="Arial"/>
                      <w:bCs/>
                      <w:i/>
                    </w:rPr>
                    <w:t xml:space="preserve">Graphics Designing Session I 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  <w:p w:rsid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Coordinator Dr. </w:t>
                  </w:r>
                  <w:r w:rsidR="00CC3EF0">
                    <w:rPr>
                      <w:rFonts w:ascii="Arial" w:hAnsi="Arial" w:cs="Arial"/>
                      <w:bCs/>
                    </w:rPr>
                    <w:t>Imran Khan, UET Peshawar, Bannu</w:t>
                  </w:r>
                  <w:r>
                    <w:rPr>
                      <w:rFonts w:ascii="Arial" w:hAnsi="Arial" w:cs="Arial"/>
                      <w:bCs/>
                    </w:rPr>
                    <w:t xml:space="preserve"> Campus</w:t>
                  </w:r>
                </w:p>
                <w:p w:rsid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Duration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>Five days</w:t>
                  </w:r>
                </w:p>
                <w:p w:rsid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May, 2015 </w:t>
                  </w:r>
                </w:p>
                <w:p w:rsidR="003D2DF5" w:rsidRPr="003D2DF5" w:rsidRDefault="003D2DF5" w:rsidP="003D2DF5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6037F3" w:rsidRPr="006037F3" w:rsidRDefault="006037F3" w:rsidP="006037F3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C5AE0">
                    <w:rPr>
                      <w:rFonts w:ascii="Arial" w:hAnsi="Arial" w:cs="Arial"/>
                      <w:bCs/>
                    </w:rPr>
                    <w:t>Participating as an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Organizer</w:t>
                  </w:r>
                </w:p>
                <w:p w:rsidR="006037F3" w:rsidRPr="006037F3" w:rsidRDefault="001651A3" w:rsidP="006037F3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 w:rsidRPr="001651A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>Workshop on “</w:t>
                  </w:r>
                  <w:r w:rsidR="006037F3" w:rsidRPr="00836520">
                    <w:rPr>
                      <w:rFonts w:ascii="Arial" w:hAnsi="Arial" w:cs="Arial"/>
                      <w:bCs/>
                      <w:i/>
                    </w:rPr>
                    <w:t>Speaking English in Original Accent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  <w:p w:rsidR="006037F3" w:rsidRDefault="006037F3" w:rsidP="006037F3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Coordinator Dr. </w:t>
                  </w:r>
                  <w:r w:rsidR="00CC3EF0">
                    <w:rPr>
                      <w:rFonts w:ascii="Arial" w:hAnsi="Arial" w:cs="Arial"/>
                      <w:bCs/>
                    </w:rPr>
                    <w:t>Imran Khan, UET Peshawar, Bannu</w:t>
                  </w:r>
                  <w:r>
                    <w:rPr>
                      <w:rFonts w:ascii="Arial" w:hAnsi="Arial" w:cs="Arial"/>
                      <w:bCs/>
                    </w:rPr>
                    <w:t xml:space="preserve"> Campus</w:t>
                  </w:r>
                </w:p>
                <w:p w:rsidR="006037F3" w:rsidRDefault="006037F3" w:rsidP="006037F3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Duration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 w:rsidR="00CF3882">
                    <w:rPr>
                      <w:rFonts w:ascii="Arial" w:hAnsi="Arial" w:cs="Arial"/>
                      <w:bCs/>
                    </w:rPr>
                    <w:tab/>
                    <w:t xml:space="preserve">Five </w:t>
                  </w:r>
                  <w:r>
                    <w:rPr>
                      <w:rFonts w:ascii="Arial" w:hAnsi="Arial" w:cs="Arial"/>
                      <w:bCs/>
                    </w:rPr>
                    <w:t>days</w:t>
                  </w:r>
                </w:p>
                <w:p w:rsidR="006037F3" w:rsidRDefault="006037F3" w:rsidP="006037F3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 w:rsidR="0038431F">
                    <w:rPr>
                      <w:rFonts w:ascii="Arial" w:hAnsi="Arial" w:cs="Arial"/>
                      <w:bCs/>
                    </w:rPr>
                    <w:t xml:space="preserve">March, </w:t>
                  </w:r>
                  <w:r>
                    <w:rPr>
                      <w:rFonts w:ascii="Arial" w:hAnsi="Arial" w:cs="Arial"/>
                      <w:bCs/>
                    </w:rPr>
                    <w:t xml:space="preserve">2015 </w:t>
                  </w:r>
                </w:p>
                <w:p w:rsidR="00BD2E80" w:rsidRDefault="00BD2E80" w:rsidP="006037F3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BD2E80" w:rsidRPr="006037F3" w:rsidRDefault="00BD2E80" w:rsidP="00BD2E8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C5AE0">
                    <w:rPr>
                      <w:rFonts w:ascii="Arial" w:hAnsi="Arial" w:cs="Arial"/>
                      <w:bCs/>
                    </w:rPr>
                    <w:t>Participating as an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Organizer</w:t>
                  </w:r>
                </w:p>
                <w:p w:rsidR="00BD2E80" w:rsidRPr="006037F3" w:rsidRDefault="001651A3" w:rsidP="00BD2E8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 w:rsidRPr="001651A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>Wor</w:t>
                  </w:r>
                  <w:r w:rsidR="007D39E4">
                    <w:rPr>
                      <w:rFonts w:ascii="Arial" w:hAnsi="Arial" w:cs="Arial"/>
                      <w:bCs/>
                    </w:rPr>
                    <w:t>k</w:t>
                  </w:r>
                  <w:r>
                    <w:rPr>
                      <w:rFonts w:ascii="Arial" w:hAnsi="Arial" w:cs="Arial"/>
                      <w:bCs/>
                    </w:rPr>
                    <w:t>shop on “</w:t>
                  </w:r>
                  <w:r w:rsidR="00BD2E80" w:rsidRPr="00836520">
                    <w:rPr>
                      <w:rFonts w:ascii="Arial" w:hAnsi="Arial" w:cs="Arial"/>
                      <w:bCs/>
                      <w:i/>
                    </w:rPr>
                    <w:t xml:space="preserve">Online </w:t>
                  </w:r>
                  <w:r w:rsidR="003C5AE0" w:rsidRPr="00836520">
                    <w:rPr>
                      <w:rFonts w:ascii="Arial" w:hAnsi="Arial" w:cs="Arial"/>
                      <w:bCs/>
                      <w:i/>
                    </w:rPr>
                    <w:t>Entrepreneurship</w:t>
                  </w:r>
                  <w:r>
                    <w:rPr>
                      <w:rFonts w:ascii="Arial" w:hAnsi="Arial" w:cs="Arial"/>
                      <w:bCs/>
                    </w:rPr>
                    <w:t>”</w:t>
                  </w:r>
                </w:p>
                <w:p w:rsidR="00BD2E80" w:rsidRDefault="00BD2E80" w:rsidP="00BD2E8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Coordinator Dr. </w:t>
                  </w:r>
                  <w:r w:rsidR="00CC3EF0">
                    <w:rPr>
                      <w:rFonts w:ascii="Arial" w:hAnsi="Arial" w:cs="Arial"/>
                      <w:bCs/>
                    </w:rPr>
                    <w:t>Imran Khan, UET Peshawar,  Bannu</w:t>
                  </w:r>
                  <w:r>
                    <w:rPr>
                      <w:rFonts w:ascii="Arial" w:hAnsi="Arial" w:cs="Arial"/>
                      <w:bCs/>
                    </w:rPr>
                    <w:t xml:space="preserve"> Campus</w:t>
                  </w:r>
                </w:p>
                <w:p w:rsidR="00BD2E80" w:rsidRDefault="00BD2E80" w:rsidP="00BD2E8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Duration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 w:rsidR="00CF3882">
                    <w:rPr>
                      <w:rFonts w:ascii="Arial" w:hAnsi="Arial" w:cs="Arial"/>
                      <w:bCs/>
                    </w:rPr>
                    <w:tab/>
                    <w:t>Five</w:t>
                  </w:r>
                  <w:r>
                    <w:rPr>
                      <w:rFonts w:ascii="Arial" w:hAnsi="Arial" w:cs="Arial"/>
                      <w:bCs/>
                    </w:rPr>
                    <w:t xml:space="preserve"> days</w:t>
                  </w:r>
                </w:p>
                <w:p w:rsidR="00BD2E80" w:rsidRDefault="00BD2E80" w:rsidP="003C5AE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Feb, </w:t>
                  </w:r>
                  <w:r w:rsidR="003C5AE0">
                    <w:rPr>
                      <w:rFonts w:ascii="Arial" w:hAnsi="Arial" w:cs="Arial"/>
                      <w:bCs/>
                    </w:rPr>
                    <w:t>2015</w:t>
                  </w:r>
                </w:p>
                <w:p w:rsidR="003C5AE0" w:rsidRDefault="003C5AE0" w:rsidP="003C5AE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3C5AE0" w:rsidRPr="006037F3" w:rsidRDefault="003C5AE0" w:rsidP="003C5AE0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C5AE0">
                    <w:rPr>
                      <w:rFonts w:ascii="Arial" w:hAnsi="Arial" w:cs="Arial"/>
                      <w:bCs/>
                    </w:rPr>
                    <w:t>Participating as an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Instructor</w:t>
                  </w:r>
                </w:p>
                <w:p w:rsidR="003C5AE0" w:rsidRPr="006037F3" w:rsidRDefault="001651A3" w:rsidP="003C5AE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 w:rsidRPr="001651A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 w:rsidRPr="001651A3">
                    <w:rPr>
                      <w:rFonts w:ascii="Arial" w:hAnsi="Arial" w:cs="Arial"/>
                      <w:bCs/>
                    </w:rPr>
                    <w:t>Short Course</w:t>
                  </w:r>
                  <w:r>
                    <w:rPr>
                      <w:rFonts w:ascii="Arial" w:hAnsi="Arial" w:cs="Arial"/>
                      <w:bCs/>
                    </w:rPr>
                    <w:t xml:space="preserve"> on </w:t>
                  </w:r>
                  <w:r w:rsidR="00836520">
                    <w:rPr>
                      <w:rFonts w:ascii="Arial" w:hAnsi="Arial" w:cs="Arial"/>
                      <w:bCs/>
                    </w:rPr>
                    <w:t>“</w:t>
                  </w:r>
                  <w:r w:rsidR="003C5AE0" w:rsidRPr="00836520">
                    <w:rPr>
                      <w:rFonts w:ascii="Arial" w:hAnsi="Arial" w:cs="Arial"/>
                      <w:bCs/>
                      <w:i/>
                    </w:rPr>
                    <w:t>C/C++ Programming</w:t>
                  </w:r>
                  <w:r w:rsidR="00836520">
                    <w:rPr>
                      <w:rFonts w:ascii="Arial" w:hAnsi="Arial" w:cs="Arial"/>
                      <w:bCs/>
                    </w:rPr>
                    <w:t>”</w:t>
                  </w:r>
                </w:p>
                <w:p w:rsidR="003C5AE0" w:rsidRDefault="003C5AE0" w:rsidP="003C5AE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Coordinator Dr. </w:t>
                  </w:r>
                  <w:r w:rsidR="00CC3EF0">
                    <w:rPr>
                      <w:rFonts w:ascii="Arial" w:hAnsi="Arial" w:cs="Arial"/>
                      <w:bCs/>
                    </w:rPr>
                    <w:t>Imran Khan, UET Peshawar, Bannu</w:t>
                  </w:r>
                  <w:r>
                    <w:rPr>
                      <w:rFonts w:ascii="Arial" w:hAnsi="Arial" w:cs="Arial"/>
                      <w:bCs/>
                    </w:rPr>
                    <w:t xml:space="preserve"> Campus</w:t>
                  </w:r>
                </w:p>
                <w:p w:rsidR="003C5AE0" w:rsidRDefault="003C5AE0" w:rsidP="003C5AE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Duration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>Three weeks</w:t>
                  </w:r>
                </w:p>
                <w:p w:rsidR="003C5AE0" w:rsidRDefault="003C5AE0" w:rsidP="003C5AE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Jan, </w:t>
                  </w:r>
                  <w:r w:rsidR="00AB71CE">
                    <w:rPr>
                      <w:rFonts w:ascii="Arial" w:hAnsi="Arial" w:cs="Arial"/>
                      <w:bCs/>
                    </w:rPr>
                    <w:t>2015</w:t>
                  </w:r>
                </w:p>
                <w:p w:rsidR="00AB71CE" w:rsidRDefault="00AB71CE" w:rsidP="003C5AE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AB71CE" w:rsidRPr="006037F3" w:rsidRDefault="00AB71CE" w:rsidP="00AB71CE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C5AE0">
                    <w:rPr>
                      <w:rFonts w:ascii="Arial" w:hAnsi="Arial" w:cs="Arial"/>
                      <w:bCs/>
                    </w:rPr>
                    <w:t>Participating as an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Instructor</w:t>
                  </w:r>
                </w:p>
                <w:p w:rsidR="00AB71CE" w:rsidRPr="006037F3" w:rsidRDefault="001651A3" w:rsidP="00AB71CE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 w:rsidRPr="001651A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 w:rsidR="00AB71CE" w:rsidRPr="001651A3">
                    <w:rPr>
                      <w:rFonts w:ascii="Arial" w:hAnsi="Arial" w:cs="Arial"/>
                      <w:bCs/>
                    </w:rPr>
                    <w:t>Short Course</w:t>
                  </w:r>
                  <w:r>
                    <w:rPr>
                      <w:rFonts w:ascii="Arial" w:hAnsi="Arial" w:cs="Arial"/>
                      <w:bCs/>
                    </w:rPr>
                    <w:t xml:space="preserve"> on </w:t>
                  </w:r>
                  <w:r w:rsidR="009E0CA5">
                    <w:rPr>
                      <w:rFonts w:ascii="Arial" w:hAnsi="Arial" w:cs="Arial"/>
                      <w:bCs/>
                    </w:rPr>
                    <w:t>“</w:t>
                  </w:r>
                  <w:r w:rsidR="00AB71CE" w:rsidRPr="009E0CA5">
                    <w:rPr>
                      <w:rFonts w:ascii="Arial" w:hAnsi="Arial" w:cs="Arial"/>
                      <w:bCs/>
                      <w:i/>
                    </w:rPr>
                    <w:t>Web Designing</w:t>
                  </w:r>
                  <w:r w:rsidR="009E0CA5">
                    <w:rPr>
                      <w:rFonts w:ascii="Arial" w:hAnsi="Arial" w:cs="Arial"/>
                      <w:bCs/>
                    </w:rPr>
                    <w:t>”</w:t>
                  </w:r>
                </w:p>
                <w:p w:rsidR="00AB71CE" w:rsidRDefault="00AB71CE" w:rsidP="00AB71CE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 xml:space="preserve">Coordinator Dr. Imran </w:t>
                  </w:r>
                  <w:r w:rsidR="00CC3EF0">
                    <w:rPr>
                      <w:rFonts w:ascii="Arial" w:hAnsi="Arial" w:cs="Arial"/>
                      <w:bCs/>
                    </w:rPr>
                    <w:t>Khan, UET Peshawar, Bannu</w:t>
                  </w:r>
                  <w:r>
                    <w:rPr>
                      <w:rFonts w:ascii="Arial" w:hAnsi="Arial" w:cs="Arial"/>
                      <w:bCs/>
                    </w:rPr>
                    <w:t xml:space="preserve"> Campus</w:t>
                  </w:r>
                </w:p>
                <w:p w:rsidR="00AB71CE" w:rsidRDefault="00AB71CE" w:rsidP="00AB71CE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Duration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>Two weeks</w:t>
                  </w:r>
                </w:p>
                <w:p w:rsidR="00AB71CE" w:rsidRDefault="00AB71CE" w:rsidP="00AB71CE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Date</w:t>
                  </w:r>
                  <w:r w:rsidRPr="006037F3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 w:rsidR="00103573">
                    <w:rPr>
                      <w:rFonts w:ascii="Arial" w:hAnsi="Arial" w:cs="Arial"/>
                      <w:bCs/>
                    </w:rPr>
                    <w:t>Oct</w:t>
                  </w:r>
                  <w:r>
                    <w:rPr>
                      <w:rFonts w:ascii="Arial" w:hAnsi="Arial" w:cs="Arial"/>
                      <w:bCs/>
                    </w:rPr>
                    <w:t xml:space="preserve">, </w:t>
                  </w:r>
                  <w:r w:rsidR="00B062EE">
                    <w:rPr>
                      <w:rFonts w:ascii="Arial" w:hAnsi="Arial" w:cs="Arial"/>
                      <w:bCs/>
                    </w:rPr>
                    <w:t>2014</w:t>
                  </w:r>
                </w:p>
                <w:p w:rsidR="00605817" w:rsidRDefault="00605817" w:rsidP="00AB71CE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605817" w:rsidRPr="006037F3" w:rsidRDefault="00605817" w:rsidP="0060581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3C5AE0">
                    <w:rPr>
                      <w:rFonts w:ascii="Arial" w:hAnsi="Arial" w:cs="Arial"/>
                      <w:bCs/>
                    </w:rPr>
                    <w:t xml:space="preserve">Participating as </w:t>
                  </w:r>
                  <w:r w:rsidRPr="00605817">
                    <w:rPr>
                      <w:rFonts w:ascii="Arial" w:hAnsi="Arial" w:cs="Arial"/>
                      <w:b/>
                      <w:bCs/>
                    </w:rPr>
                    <w:t>Paper Presenter</w:t>
                  </w:r>
                </w:p>
                <w:p w:rsidR="00605817" w:rsidRPr="006037F3" w:rsidRDefault="00971C97" w:rsidP="00605817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Event</w:t>
                  </w:r>
                  <w:r w:rsidRPr="00971C97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 w:rsidR="00605817" w:rsidRPr="00971C97">
                    <w:rPr>
                      <w:rFonts w:ascii="Arial" w:hAnsi="Arial" w:cs="Arial"/>
                      <w:bCs/>
                    </w:rPr>
                    <w:t>Conference</w:t>
                  </w:r>
                  <w:r>
                    <w:rPr>
                      <w:rFonts w:ascii="Arial" w:hAnsi="Arial" w:cs="Arial"/>
                      <w:bCs/>
                    </w:rPr>
                    <w:t xml:space="preserve"> on </w:t>
                  </w:r>
                  <w:r w:rsidR="009E0CA5">
                    <w:rPr>
                      <w:rFonts w:ascii="Arial" w:hAnsi="Arial" w:cs="Arial"/>
                      <w:bCs/>
                    </w:rPr>
                    <w:t>“</w:t>
                  </w:r>
                  <w:r w:rsidR="00605817" w:rsidRPr="009E0CA5">
                    <w:rPr>
                      <w:rFonts w:ascii="Arial" w:hAnsi="Arial" w:cs="Arial"/>
                      <w:bCs/>
                      <w:i/>
                    </w:rPr>
                    <w:t>8</w:t>
                  </w:r>
                  <w:r w:rsidR="00605817" w:rsidRPr="009E0CA5">
                    <w:rPr>
                      <w:rFonts w:ascii="Arial" w:hAnsi="Arial" w:cs="Arial"/>
                      <w:bCs/>
                      <w:i/>
                      <w:vertAlign w:val="superscript"/>
                    </w:rPr>
                    <w:t>th</w:t>
                  </w:r>
                  <w:r w:rsidR="00605817" w:rsidRPr="009E0CA5">
                    <w:rPr>
                      <w:rFonts w:ascii="Arial" w:hAnsi="Arial" w:cs="Arial"/>
                      <w:bCs/>
                      <w:i/>
                    </w:rPr>
                    <w:t xml:space="preserve"> IEEE International Conference on Open Source Systems &amp;</w:t>
                  </w:r>
                  <w:r w:rsidRPr="009E0CA5">
                    <w:rPr>
                      <w:rFonts w:ascii="Arial" w:hAnsi="Arial" w:cs="Arial"/>
                      <w:bCs/>
                      <w:i/>
                    </w:rPr>
                    <w:tab/>
                  </w:r>
                  <w:r w:rsidRPr="009E0CA5">
                    <w:rPr>
                      <w:rFonts w:ascii="Arial" w:hAnsi="Arial" w:cs="Arial"/>
                      <w:bCs/>
                      <w:i/>
                    </w:rPr>
                    <w:tab/>
                  </w:r>
                  <w:r w:rsidRPr="009E0CA5">
                    <w:rPr>
                      <w:rFonts w:ascii="Arial" w:hAnsi="Arial" w:cs="Arial"/>
                      <w:bCs/>
                      <w:i/>
                    </w:rPr>
                    <w:tab/>
                  </w:r>
                  <w:r w:rsidRPr="009E0CA5">
                    <w:rPr>
                      <w:rFonts w:ascii="Arial" w:hAnsi="Arial" w:cs="Arial"/>
                      <w:bCs/>
                      <w:i/>
                    </w:rPr>
                    <w:tab/>
                  </w:r>
                  <w:r w:rsidR="00605817" w:rsidRPr="009E0CA5">
                    <w:rPr>
                      <w:rFonts w:ascii="Arial" w:hAnsi="Arial" w:cs="Arial"/>
                      <w:bCs/>
                      <w:i/>
                    </w:rPr>
                    <w:t>Technologies</w:t>
                  </w:r>
                  <w:r w:rsidRPr="009E0CA5">
                    <w:rPr>
                      <w:rFonts w:ascii="Arial" w:hAnsi="Arial" w:cs="Arial"/>
                      <w:bCs/>
                      <w:i/>
                    </w:rPr>
                    <w:t>, ICOSST 2014</w:t>
                  </w:r>
                  <w:r w:rsidR="009E0CA5">
                    <w:rPr>
                      <w:rFonts w:ascii="Arial" w:hAnsi="Arial" w:cs="Arial"/>
                      <w:bCs/>
                    </w:rPr>
                    <w:t>”</w:t>
                  </w:r>
                </w:p>
                <w:p w:rsidR="00971C97" w:rsidRPr="00CC3EF0" w:rsidRDefault="00605817" w:rsidP="00CC3EF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 w:rsidR="00442425">
                    <w:rPr>
                      <w:rFonts w:ascii="Arial" w:hAnsi="Arial" w:cs="Arial"/>
                      <w:bCs/>
                    </w:rPr>
                    <w:t>Al-Khawarizmi Institute of Comput</w:t>
                  </w:r>
                  <w:r w:rsidR="00CC3EF0">
                    <w:rPr>
                      <w:rFonts w:ascii="Arial" w:hAnsi="Arial" w:cs="Arial"/>
                      <w:bCs/>
                    </w:rPr>
                    <w:t>er Science, UET Lahore, Pakistan</w:t>
                  </w:r>
                </w:p>
              </w:tc>
            </w:tr>
          </w:tbl>
          <w:p w:rsidR="00315076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Pr="002D44B0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A86CB4" w:rsidRPr="002D44B0" w:rsidTr="00A1440E"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86CB4" w:rsidRPr="002D44B0" w:rsidRDefault="00A86CB4" w:rsidP="00A86CB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Work and Experience</w:t>
                  </w:r>
                </w:p>
              </w:tc>
            </w:tr>
            <w:tr w:rsidR="00A86CB4" w:rsidRPr="007A06C4" w:rsidTr="00A1440E"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9445A3" w:rsidRDefault="000C666F" w:rsidP="00E17EF0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WAPDA (Dargai Power House 2)</w:t>
                  </w:r>
                </w:p>
                <w:p w:rsidR="00CE3AB9" w:rsidRPr="006D0F8D" w:rsidRDefault="006D0F8D" w:rsidP="006D0F8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 Months Experience</w:t>
                  </w:r>
                </w:p>
                <w:p w:rsidR="00CE3AB9" w:rsidRDefault="00CE3AB9" w:rsidP="002E1851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CE3AB9" w:rsidRDefault="00CE3AB9" w:rsidP="002E1851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 xml:space="preserve">      </w:t>
                  </w:r>
                </w:p>
                <w:p w:rsidR="002E1851" w:rsidRPr="002E1851" w:rsidRDefault="000C666F" w:rsidP="002E1851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Safe City Project (</w:t>
                  </w:r>
                  <w:r w:rsidR="006D0F8D">
                    <w:rPr>
                      <w:rFonts w:ascii="Arial" w:hAnsi="Arial" w:cs="Arial"/>
                      <w:b/>
                      <w:bCs/>
                    </w:rPr>
                    <w:t>Islamabad</w:t>
                  </w:r>
                  <w:r>
                    <w:rPr>
                      <w:rFonts w:ascii="Arial" w:hAnsi="Arial" w:cs="Arial"/>
                      <w:b/>
                      <w:bCs/>
                    </w:rPr>
                    <w:t>)</w:t>
                  </w:r>
                </w:p>
                <w:p w:rsidR="002E1851" w:rsidRPr="002E1851" w:rsidRDefault="000C666F" w:rsidP="002E1851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  <w:r w:rsidR="002E1851">
                    <w:rPr>
                      <w:rFonts w:ascii="Arial" w:hAnsi="Arial" w:cs="Arial"/>
                      <w:b/>
                      <w:bCs/>
                    </w:rPr>
                    <w:t xml:space="preserve"> months experience</w:t>
                  </w:r>
                </w:p>
                <w:p w:rsidR="00027756" w:rsidRPr="000C666F" w:rsidRDefault="00027756" w:rsidP="000C666F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CE3AB9" w:rsidRDefault="00CE3AB9" w:rsidP="002E1851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Cs/>
                    </w:rPr>
                  </w:pPr>
                </w:p>
                <w:p w:rsidR="00CE3AB9" w:rsidRPr="002E1851" w:rsidRDefault="00CE3AB9" w:rsidP="002E1851">
                  <w:pPr>
                    <w:spacing w:after="0" w:line="240" w:lineRule="auto"/>
                    <w:ind w:left="720"/>
                    <w:rPr>
                      <w:rFonts w:ascii="Arial" w:hAnsi="Arial" w:cs="Arial"/>
                      <w:bCs/>
                    </w:rPr>
                  </w:pPr>
                </w:p>
                <w:p w:rsidR="002E1851" w:rsidRPr="002E1851" w:rsidRDefault="002E1851" w:rsidP="002E1851">
                  <w:p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E17EF0" w:rsidRDefault="00E17EF0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71922" w:rsidRDefault="0097192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E73E3" w:rsidRDefault="009E73E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7A06C4" w:rsidRPr="002D44B0" w:rsidTr="00A1440E"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7A06C4" w:rsidRPr="002D44B0" w:rsidRDefault="007A06C4" w:rsidP="007A06C4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Awards and Funds</w:t>
                  </w:r>
                </w:p>
              </w:tc>
            </w:tr>
            <w:tr w:rsidR="007A06C4" w:rsidRPr="002D44B0" w:rsidTr="00A1440E"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double" w:sz="6" w:space="0" w:color="AEBAD5"/>
                    <w:right w:val="single" w:sz="8" w:space="0" w:color="AEBAD5"/>
                  </w:tcBorders>
                </w:tcPr>
                <w:p w:rsidR="007A06C4" w:rsidRPr="00DE1BE8" w:rsidRDefault="00DE1BE8" w:rsidP="00DE1BE8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Awarded </w:t>
                  </w:r>
                  <w:r w:rsidRPr="007A06C4">
                    <w:rPr>
                      <w:rFonts w:ascii="Arial" w:hAnsi="Arial" w:cs="Arial"/>
                      <w:b/>
                      <w:bCs/>
                    </w:rPr>
                    <w:t>Fully Funded Scholarship at Bachelors Level</w:t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</w:rPr>
                    <w:tab/>
                    <w:t>Year</w:t>
                  </w:r>
                  <w:r w:rsidRPr="007A06C4">
                    <w:rPr>
                      <w:rFonts w:ascii="Arial" w:hAnsi="Arial" w:cs="Arial"/>
                      <w:bCs/>
                    </w:rPr>
                    <w:t>:</w:t>
                  </w:r>
                  <w:r w:rsidR="00106C2B">
                    <w:rPr>
                      <w:rFonts w:ascii="Arial" w:hAnsi="Arial" w:cs="Arial"/>
                      <w:bCs/>
                    </w:rPr>
                    <w:tab/>
                    <w:t>2011</w:t>
                  </w:r>
                </w:p>
                <w:p w:rsidR="00555789" w:rsidRDefault="007A06C4" w:rsidP="007A06C4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 w:rsidRPr="007A06C4">
                    <w:rPr>
                      <w:rFonts w:ascii="Arial" w:hAnsi="Arial" w:cs="Arial"/>
                      <w:b/>
                      <w:bCs/>
                    </w:rPr>
                    <w:t>Program</w:t>
                  </w:r>
                  <w:r>
                    <w:rPr>
                      <w:rFonts w:ascii="Arial" w:hAnsi="Arial" w:cs="Arial"/>
                      <w:bCs/>
                    </w:rPr>
                    <w:t xml:space="preserve">: </w:t>
                  </w:r>
                  <w:r w:rsidR="000B18C9">
                    <w:rPr>
                      <w:rFonts w:ascii="Arial" w:hAnsi="Arial" w:cs="Arial"/>
                      <w:bCs/>
                    </w:rPr>
                    <w:tab/>
                  </w:r>
                  <w:r w:rsidR="00555789" w:rsidRPr="00555789">
                    <w:rPr>
                      <w:rFonts w:ascii="Arial" w:hAnsi="Arial" w:cs="Arial"/>
                      <w:bCs/>
                    </w:rPr>
                    <w:t>Prime Minister’s National ICT Scholarship Program (PMNICTSP)</w:t>
                  </w:r>
                </w:p>
                <w:p w:rsidR="006F2991" w:rsidRDefault="006F2991" w:rsidP="007A06C4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6F2991">
                    <w:rPr>
                      <w:rFonts w:ascii="Arial" w:hAnsi="Arial" w:cs="Arial"/>
                      <w:bCs/>
                    </w:rPr>
                    <w:t>:</w:t>
                  </w:r>
                  <w:r w:rsidR="000B18C9"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>Ministry of Information Technology, Government of Pakistan</w:t>
                  </w:r>
                </w:p>
                <w:p w:rsidR="006C5140" w:rsidRDefault="006C5140" w:rsidP="007A06C4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</w:p>
                <w:p w:rsidR="006C5140" w:rsidRDefault="006C5140" w:rsidP="006C51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Awarded Core i3 Laptop at Bachelors Level</w:t>
                  </w:r>
                  <w:r w:rsidR="00DE1BE8">
                    <w:rPr>
                      <w:rFonts w:ascii="Arial" w:hAnsi="Arial" w:cs="Arial"/>
                      <w:b/>
                      <w:bCs/>
                    </w:rPr>
                    <w:tab/>
                  </w:r>
                  <w:r w:rsidR="00DE1BE8">
                    <w:rPr>
                      <w:rFonts w:ascii="Arial" w:hAnsi="Arial" w:cs="Arial"/>
                      <w:b/>
                      <w:bCs/>
                    </w:rPr>
                    <w:tab/>
                  </w:r>
                  <w:r w:rsidR="00DE1BE8">
                    <w:rPr>
                      <w:rFonts w:ascii="Arial" w:hAnsi="Arial" w:cs="Arial"/>
                      <w:b/>
                      <w:bCs/>
                    </w:rPr>
                    <w:tab/>
                  </w:r>
                  <w:r w:rsidR="00DE1BE8">
                    <w:rPr>
                      <w:rFonts w:ascii="Arial" w:hAnsi="Arial" w:cs="Arial"/>
                      <w:b/>
                      <w:bCs/>
                    </w:rPr>
                    <w:tab/>
                    <w:t>Year</w:t>
                  </w:r>
                  <w:r w:rsidR="00DE1BE8" w:rsidRPr="00555789">
                    <w:rPr>
                      <w:rFonts w:ascii="Arial" w:hAnsi="Arial" w:cs="Arial"/>
                      <w:bCs/>
                    </w:rPr>
                    <w:t>:</w:t>
                  </w:r>
                  <w:r w:rsidR="00DE1BE8">
                    <w:rPr>
                      <w:rFonts w:ascii="Arial" w:hAnsi="Arial" w:cs="Arial"/>
                      <w:bCs/>
                    </w:rPr>
                    <w:tab/>
                    <w:t>2012</w:t>
                  </w:r>
                </w:p>
                <w:p w:rsidR="006C5140" w:rsidRDefault="006C5140" w:rsidP="006C514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Program</w:t>
                  </w:r>
                  <w:r>
                    <w:rPr>
                      <w:rFonts w:ascii="Arial" w:hAnsi="Arial" w:cs="Arial"/>
                      <w:bCs/>
                    </w:rPr>
                    <w:t xml:space="preserve">: </w:t>
                  </w:r>
                  <w:r>
                    <w:rPr>
                      <w:rFonts w:ascii="Arial" w:hAnsi="Arial" w:cs="Arial"/>
                      <w:bCs/>
                    </w:rPr>
                    <w:tab/>
                    <w:t>NawaySahar Laptop Scheme</w:t>
                  </w:r>
                </w:p>
                <w:p w:rsidR="006C5140" w:rsidRDefault="006C5140" w:rsidP="006C514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Initiator</w:t>
                  </w:r>
                  <w:r w:rsidRPr="003A32D2">
                    <w:rPr>
                      <w:rFonts w:ascii="Arial" w:hAnsi="Arial" w:cs="Arial"/>
                      <w:bCs/>
                    </w:rPr>
                    <w:t>:</w:t>
                  </w:r>
                  <w:r>
                    <w:rPr>
                      <w:rFonts w:ascii="Arial" w:hAnsi="Arial" w:cs="Arial"/>
                      <w:bCs/>
                    </w:rPr>
                    <w:tab/>
                    <w:t>Government of Khyber PakhtoonKhwa</w:t>
                  </w:r>
                </w:p>
                <w:p w:rsidR="006C5140" w:rsidRDefault="006C5140" w:rsidP="006C5140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Laptop Specs</w:t>
                  </w:r>
                  <w:r w:rsidRPr="00AB236E">
                    <w:rPr>
                      <w:rFonts w:ascii="Arial" w:hAnsi="Arial" w:cs="Arial"/>
                      <w:bCs/>
                    </w:rPr>
                    <w:t>:</w:t>
                  </w:r>
                  <w:r w:rsidRPr="00D37821">
                    <w:rPr>
                      <w:rFonts w:ascii="Arial" w:hAnsi="Arial" w:cs="Arial"/>
                      <w:bCs/>
                    </w:rPr>
                    <w:t>Dell Inspiron 14 3420</w:t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 w:rsidRPr="00D37821">
                    <w:rPr>
                      <w:rFonts w:ascii="Arial" w:hAnsi="Arial" w:cs="Arial"/>
                      <w:bCs/>
                    </w:rPr>
                    <w:t>Intel Core i3 CPU</w:t>
                  </w:r>
                </w:p>
                <w:p w:rsidR="006C5140" w:rsidRPr="00DE1BE8" w:rsidRDefault="006C5140" w:rsidP="00DE1BE8">
                  <w:pPr>
                    <w:pStyle w:val="ListParagraph"/>
                    <w:spacing w:after="0" w:line="240" w:lineRule="auto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ab/>
                  </w:r>
                  <w:r>
                    <w:rPr>
                      <w:rFonts w:ascii="Arial" w:hAnsi="Arial" w:cs="Arial"/>
                      <w:bCs/>
                    </w:rPr>
                    <w:tab/>
                  </w:r>
                  <w:r w:rsidRPr="00D37821">
                    <w:rPr>
                      <w:rFonts w:ascii="Arial" w:hAnsi="Arial" w:cs="Arial"/>
                      <w:bCs/>
                    </w:rPr>
                    <w:t>500GB HDD</w:t>
                  </w:r>
                  <w:r>
                    <w:rPr>
                      <w:rFonts w:ascii="Arial" w:hAnsi="Arial" w:cs="Arial"/>
                      <w:bCs/>
                    </w:rPr>
                    <w:t xml:space="preserve">, </w:t>
                  </w:r>
                  <w:r w:rsidRPr="006A48A2">
                    <w:rPr>
                      <w:rFonts w:ascii="Arial" w:hAnsi="Arial" w:cs="Arial"/>
                      <w:bCs/>
                    </w:rPr>
                    <w:t>2GB RAM</w:t>
                  </w:r>
                  <w:r w:rsidRPr="006A48A2">
                    <w:rPr>
                      <w:rFonts w:ascii="Arial" w:hAnsi="Arial" w:cs="Arial"/>
                      <w:bCs/>
                    </w:rPr>
                    <w:tab/>
                  </w:r>
                  <w:r w:rsidRPr="006A48A2">
                    <w:rPr>
                      <w:rFonts w:ascii="Arial" w:hAnsi="Arial" w:cs="Arial"/>
                      <w:bCs/>
                    </w:rPr>
                    <w:tab/>
                    <w:t>Webcam, Bluetooth &amp;Wifi support</w:t>
                  </w:r>
                </w:p>
              </w:tc>
            </w:tr>
          </w:tbl>
          <w:p w:rsidR="007A06C4" w:rsidRDefault="007A06C4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71922" w:rsidRDefault="0097192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E73E3" w:rsidRDefault="009E73E3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5"/>
            </w:tblGrid>
            <w:tr w:rsidR="00D21E15" w:rsidRPr="002D44B0" w:rsidTr="00027756">
              <w:trPr>
                <w:trHeight w:val="344"/>
              </w:trPr>
              <w:tc>
                <w:tcPr>
                  <w:tcW w:w="1044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D21E15" w:rsidRPr="002D44B0" w:rsidRDefault="00D21E15" w:rsidP="00D21E1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Research</w:t>
                  </w:r>
                </w:p>
              </w:tc>
            </w:tr>
            <w:tr w:rsidR="00E944AE" w:rsidRPr="002D44B0" w:rsidTr="00027756">
              <w:trPr>
                <w:trHeight w:val="4574"/>
              </w:trPr>
              <w:tc>
                <w:tcPr>
                  <w:tcW w:w="1044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139" w:type="dxa"/>
                    <w:tblLook w:val="04A0"/>
                  </w:tblPr>
                  <w:tblGrid>
                    <w:gridCol w:w="7172"/>
                    <w:gridCol w:w="2967"/>
                  </w:tblGrid>
                  <w:tr w:rsidR="00E944AE" w:rsidRPr="002D44B0" w:rsidTr="00027756">
                    <w:trPr>
                      <w:trHeight w:val="4555"/>
                    </w:trPr>
                    <w:tc>
                      <w:tcPr>
                        <w:tcW w:w="7172" w:type="dxa"/>
                        <w:tcBorders>
                          <w:right w:val="single" w:sz="2" w:space="0" w:color="4F81BD" w:themeColor="accent1"/>
                        </w:tcBorders>
                      </w:tcPr>
                      <w:p w:rsidR="00027756" w:rsidRDefault="0080762B" w:rsidP="00D21E1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Design and Analysis of a Net</w:t>
                        </w:r>
                        <w:r w:rsidR="000C666F">
                          <w:rPr>
                            <w:rFonts w:ascii="Arial" w:hAnsi="Arial" w:cs="Arial"/>
                            <w:b/>
                            <w:color w:val="3B3E42"/>
                          </w:rPr>
                          <w:t>work based on Private local Exchange</w:t>
                        </w:r>
                      </w:p>
                      <w:p w:rsidR="00E944AE" w:rsidRDefault="0080762B" w:rsidP="00D21E1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</w:p>
                      <w:p w:rsidR="00E944AE" w:rsidRPr="00BB7682" w:rsidRDefault="000C666F" w:rsidP="00985A2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To Record all Outgoing and incoming calls</w:t>
                        </w:r>
                        <w:r w:rsidR="0080762B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  <w:p w:rsidR="00E944AE" w:rsidRPr="00BB7682" w:rsidRDefault="000C666F" w:rsidP="00985A2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To predict a local exchange for a private network</w:t>
                        </w:r>
                      </w:p>
                      <w:p w:rsidR="00E944AE" w:rsidRPr="0080762B" w:rsidRDefault="00E944AE" w:rsidP="0080762B">
                        <w:pPr>
                          <w:pStyle w:val="ListParagraph"/>
                          <w:spacing w:before="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:rsidR="00E944AE" w:rsidRPr="00BB7682" w:rsidRDefault="00E944AE" w:rsidP="00985A2D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BB7682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Benefits</w:t>
                        </w:r>
                      </w:p>
                      <w:p w:rsidR="00E944AE" w:rsidRPr="00BB7682" w:rsidRDefault="000C666F" w:rsidP="00985A2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Local security</w:t>
                        </w:r>
                      </w:p>
                      <w:p w:rsidR="00E944AE" w:rsidRPr="000C666F" w:rsidRDefault="000C666F" w:rsidP="000C666F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Record all calls</w:t>
                        </w:r>
                      </w:p>
                      <w:p w:rsidR="00E944AE" w:rsidRDefault="0080762B" w:rsidP="00985A2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Using in Crime cases </w:t>
                        </w:r>
                      </w:p>
                      <w:p w:rsidR="0080762B" w:rsidRPr="00BB7682" w:rsidRDefault="000C666F" w:rsidP="00985A2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before="0" w:after="0" w:line="240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Useful to all aspects for all type off calls i.e. local, international.</w:t>
                        </w:r>
                      </w:p>
                      <w:p w:rsidR="00E944AE" w:rsidRPr="002C4832" w:rsidRDefault="00E944AE" w:rsidP="0080762B">
                        <w:pPr>
                          <w:pStyle w:val="ListParagraph"/>
                          <w:spacing w:before="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2967" w:type="dxa"/>
                        <w:tcBorders>
                          <w:left w:val="single" w:sz="2" w:space="0" w:color="4F81BD" w:themeColor="accent1"/>
                        </w:tcBorders>
                      </w:tcPr>
                      <w:p w:rsidR="00E944AE" w:rsidRPr="001405B5" w:rsidRDefault="00E944AE" w:rsidP="001405B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Supervisor</w:t>
                        </w:r>
                      </w:p>
                      <w:p w:rsidR="00E944AE" w:rsidRDefault="006F2FC0" w:rsidP="0076533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Engr </w:t>
                        </w:r>
                        <w:r w:rsidR="000C666F">
                          <w:rPr>
                            <w:rFonts w:ascii="Arial" w:hAnsi="Arial" w:cs="Arial"/>
                            <w:color w:val="3B3E42"/>
                          </w:rPr>
                          <w:t>Fawad Khan</w:t>
                        </w:r>
                      </w:p>
                      <w:p w:rsidR="00E944AE" w:rsidRDefault="00E944AE" w:rsidP="0076533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Assistan</w:t>
                        </w:r>
                        <w:r w:rsidR="00CC3EF0">
                          <w:rPr>
                            <w:rFonts w:ascii="Arial" w:hAnsi="Arial" w:cs="Arial"/>
                            <w:color w:val="3B3E42"/>
                          </w:rPr>
                          <w:t>t Professor, Electrical Communication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Department</w:t>
                        </w:r>
                      </w:p>
                      <w:p w:rsidR="00E944AE" w:rsidRDefault="00E944AE" w:rsidP="001405B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E944AE" w:rsidRDefault="00E944AE" w:rsidP="001405B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1405B5">
                          <w:rPr>
                            <w:rFonts w:ascii="Arial" w:hAnsi="Arial" w:cs="Arial"/>
                            <w:b/>
                            <w:color w:val="3B3E42"/>
                          </w:rPr>
                          <w:t>Team Member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:</w:t>
                        </w:r>
                      </w:p>
                      <w:p w:rsidR="00E944AE" w:rsidRDefault="006F2FC0" w:rsidP="001405B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Abdul Basit</w:t>
                        </w:r>
                        <w:r w:rsidR="00E944AE">
                          <w:rPr>
                            <w:rFonts w:ascii="Arial" w:hAnsi="Arial" w:cs="Arial"/>
                            <w:color w:val="3B3E42"/>
                          </w:rPr>
                          <w:t xml:space="preserve"> Khan</w:t>
                        </w:r>
                      </w:p>
                      <w:p w:rsidR="00E944AE" w:rsidRPr="00027756" w:rsidRDefault="00027756" w:rsidP="001405B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027756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Electrical Communication Department </w:t>
                        </w:r>
                      </w:p>
                      <w:p w:rsidR="00E944AE" w:rsidRPr="001405B5" w:rsidRDefault="00E944AE" w:rsidP="001405B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027756">
                          <w:rPr>
                            <w:rFonts w:ascii="Arial" w:hAnsi="Arial" w:cs="Arial"/>
                            <w:b/>
                            <w:color w:val="3B3E42"/>
                          </w:rPr>
                          <w:t>University of Engineering &amp; Technology, Peshawar, Pakistan</w:t>
                        </w:r>
                      </w:p>
                    </w:tc>
                    <w:bookmarkStart w:id="0" w:name="_GoBack"/>
                    <w:bookmarkEnd w:id="0"/>
                  </w:tr>
                </w:tbl>
                <w:p w:rsidR="00E944AE" w:rsidRPr="002D44B0" w:rsidRDefault="00E944AE" w:rsidP="00D21E15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971922" w:rsidRDefault="0097192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71922" w:rsidRDefault="0097192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71922" w:rsidRDefault="0097192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971922" w:rsidRDefault="00971922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027756" w:rsidRPr="002D44B0" w:rsidRDefault="0002775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0"/>
            </w:tblGrid>
            <w:tr w:rsidR="00CA4EDD" w:rsidRPr="002D44B0" w:rsidTr="00A1440E">
              <w:tc>
                <w:tcPr>
                  <w:tcW w:w="1043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A1440E">
              <w:tc>
                <w:tcPr>
                  <w:tcW w:w="1043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69"/>
                  </w:tblGrid>
                  <w:tr w:rsidR="00606CB9" w:rsidRPr="002D44B0" w:rsidTr="002D44B0">
                    <w:tc>
                      <w:tcPr>
                        <w:tcW w:w="2145" w:type="dxa"/>
                      </w:tcPr>
                      <w:p w:rsidR="00375B17" w:rsidRPr="002D44B0" w:rsidRDefault="00606CB9" w:rsidP="00985A2D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Internet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375B17" w:rsidRPr="002D44B0" w:rsidRDefault="008F32F3" w:rsidP="00985A2D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We</w:t>
                        </w:r>
                        <w:r w:rsidR="00375B17">
                          <w:rPr>
                            <w:rFonts w:ascii="Arial" w:hAnsi="Arial" w:cs="Arial"/>
                            <w:color w:val="3B3E42"/>
                          </w:rPr>
                          <w:t>b Designing, Graphics Designing</w:t>
                        </w:r>
                        <w:r w:rsidR="008369BC">
                          <w:rPr>
                            <w:rFonts w:ascii="Arial" w:hAnsi="Arial" w:cs="Arial"/>
                            <w:color w:val="3B3E42"/>
                          </w:rPr>
                          <w:t xml:space="preserve">, Reading books </w:t>
                        </w:r>
                        <w:r w:rsidR="00223BB9">
                          <w:rPr>
                            <w:rFonts w:ascii="Arial" w:hAnsi="Arial" w:cs="Arial"/>
                            <w:color w:val="3B3E42"/>
                          </w:rPr>
                          <w:t>Learning Technology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FC2F1D" w:rsidRDefault="00FC2F1D" w:rsidP="00985A2D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Freelancing</w:t>
                        </w:r>
                      </w:p>
                      <w:p w:rsidR="00606CB9" w:rsidRDefault="008F32F3" w:rsidP="00985A2D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Sports</w:t>
                        </w:r>
                      </w:p>
                      <w:p w:rsidR="00CE54EB" w:rsidRPr="002D44B0" w:rsidRDefault="00CE54EB" w:rsidP="00985A2D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Educational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FC2F1D" w:rsidRDefault="00FC2F1D" w:rsidP="00FC2F1D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Level 2 Seller at fiverr.com</w:t>
                        </w:r>
                      </w:p>
                      <w:p w:rsidR="00606CB9" w:rsidRDefault="00457C5A" w:rsidP="00985A2D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Football, Cricket, Badminton</w:t>
                        </w:r>
                        <w:r w:rsidR="00E05D3F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  <w:p w:rsidR="00CE54EB" w:rsidRPr="002D44B0" w:rsidRDefault="00CE54EB" w:rsidP="00985A2D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Coaching </w:t>
                        </w:r>
                        <w:r w:rsidR="00FC2F1D">
                          <w:rPr>
                            <w:rFonts w:ascii="Arial" w:hAnsi="Arial" w:cs="Arial"/>
                            <w:color w:val="3B3E42"/>
                          </w:rPr>
                          <w:t xml:space="preserve">and Guiding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Students</w:t>
                        </w:r>
                        <w:r w:rsidR="00AE511C">
                          <w:rPr>
                            <w:rFonts w:ascii="Arial" w:hAnsi="Arial" w:cs="Arial"/>
                            <w:color w:val="3B3E42"/>
                          </w:rPr>
                          <w:t>.</w:t>
                        </w:r>
                      </w:p>
                    </w:tc>
                  </w:tr>
                  <w:tr w:rsidR="00606CB9" w:rsidRPr="002D44B0" w:rsidTr="002D44B0">
                    <w:tc>
                      <w:tcPr>
                        <w:tcW w:w="2145" w:type="dxa"/>
                      </w:tcPr>
                      <w:p w:rsidR="00606CB9" w:rsidRPr="002D44B0" w:rsidRDefault="008F32F3" w:rsidP="00985A2D">
                        <w:pPr>
                          <w:spacing w:before="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E-Gaming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606CB9" w:rsidRPr="002D44B0" w:rsidRDefault="00457C5A" w:rsidP="00BB7682">
                        <w:pPr>
                          <w:spacing w:before="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FIFA, Stronghold Crusaders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2D44B0" w:rsidTr="00504C88">
        <w:tc>
          <w:tcPr>
            <w:tcW w:w="10682" w:type="dxa"/>
            <w:gridSpan w:val="2"/>
          </w:tcPr>
          <w:p w:rsidR="003303B1" w:rsidRDefault="003303B1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364E27" w:rsidRDefault="00364E27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5114E8" w:rsidRDefault="005114E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2D44B0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Languages</w:t>
                  </w:r>
                </w:p>
              </w:tc>
            </w:tr>
            <w:tr w:rsidR="003303B1" w:rsidRPr="002D44B0" w:rsidTr="00504C88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jc w:val="center"/>
                    <w:tblLook w:val="04A0"/>
                  </w:tblPr>
                  <w:tblGrid>
                    <w:gridCol w:w="2710"/>
                    <w:gridCol w:w="3544"/>
                    <w:gridCol w:w="3961"/>
                  </w:tblGrid>
                  <w:tr w:rsidR="003303B1" w:rsidRPr="00504C88" w:rsidTr="00504C88">
                    <w:trPr>
                      <w:jc w:val="center"/>
                    </w:trPr>
                    <w:tc>
                      <w:tcPr>
                        <w:tcW w:w="2710" w:type="dxa"/>
                      </w:tcPr>
                      <w:p w:rsidR="003303B1" w:rsidRPr="00504C88" w:rsidRDefault="008F32F3" w:rsidP="008F32F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>Pushto</w:t>
                        </w:r>
                        <w:r w:rsidR="003303B1"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  <w:tc>
                      <w:tcPr>
                        <w:tcW w:w="3544" w:type="dxa"/>
                      </w:tcPr>
                      <w:p w:rsidR="003303B1" w:rsidRPr="00504C88" w:rsidRDefault="003303B1" w:rsidP="008F32F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 w:rsidRPr="00504C88"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English </w:t>
                        </w:r>
                        <w:r w:rsidRPr="00504C88">
                          <w:rPr>
                            <w:rFonts w:ascii="Arial" w:hAnsi="Arial" w:cs="Arial"/>
                            <w:bCs/>
                            <w:color w:val="3B3E42"/>
                          </w:rPr>
                          <w:t>(fluent)</w:t>
                        </w:r>
                      </w:p>
                    </w:tc>
                    <w:tc>
                      <w:tcPr>
                        <w:tcW w:w="3961" w:type="dxa"/>
                      </w:tcPr>
                      <w:p w:rsidR="003303B1" w:rsidRPr="00504C88" w:rsidRDefault="008F32F3" w:rsidP="008F32F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3B3E42"/>
                          </w:rPr>
                          <w:t xml:space="preserve">Urdu </w:t>
                        </w:r>
                        <w:r>
                          <w:rPr>
                            <w:rFonts w:ascii="Arial" w:hAnsi="Arial" w:cs="Arial"/>
                            <w:bCs/>
                            <w:color w:val="3B3E42"/>
                          </w:rPr>
                          <w:t>(native)</w:t>
                        </w:r>
                      </w:p>
                    </w:tc>
                  </w:tr>
                </w:tbl>
                <w:p w:rsidR="003303B1" w:rsidRPr="002D44B0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303B1" w:rsidRPr="002D44B0" w:rsidRDefault="003303B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825827" w:rsidRDefault="00825827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440"/>
      </w:tblGrid>
      <w:tr w:rsidR="00825827" w:rsidRPr="002D44B0" w:rsidTr="00A1440E">
        <w:tc>
          <w:tcPr>
            <w:tcW w:w="1044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825827" w:rsidRDefault="00CE70FD" w:rsidP="00CE70FD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English Proficiency:</w:t>
            </w:r>
            <w:r w:rsidR="00855926">
              <w:rPr>
                <w:rFonts w:ascii="Arial" w:hAnsi="Arial" w:cs="Arial"/>
                <w:b/>
                <w:bCs/>
                <w:color w:val="3B3E42"/>
              </w:rPr>
              <w:t xml:space="preserve"> (Total Band Score: 9)</w:t>
            </w:r>
          </w:p>
          <w:p w:rsidR="007566C7" w:rsidRPr="002D44B0" w:rsidRDefault="007566C7" w:rsidP="007566C7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 w:rsidRPr="007566C7">
              <w:rPr>
                <w:rFonts w:ascii="Arial" w:hAnsi="Arial" w:cs="Arial"/>
                <w:b/>
                <w:bCs/>
                <w:color w:val="3B3E42"/>
              </w:rPr>
              <w:t> International English Language Testing System</w:t>
            </w:r>
            <w:r>
              <w:rPr>
                <w:rFonts w:ascii="Arial" w:hAnsi="Arial" w:cs="Arial"/>
                <w:b/>
                <w:bCs/>
                <w:color w:val="3B3E42"/>
              </w:rPr>
              <w:t>: IELTS</w:t>
            </w:r>
          </w:p>
        </w:tc>
      </w:tr>
      <w:tr w:rsidR="00825827" w:rsidRPr="002D44B0" w:rsidTr="00A1440E">
        <w:tc>
          <w:tcPr>
            <w:tcW w:w="1044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0" w:type="auto"/>
              <w:jc w:val="center"/>
              <w:tblLook w:val="04A0"/>
            </w:tblPr>
            <w:tblGrid>
              <w:gridCol w:w="1766"/>
              <w:gridCol w:w="1871"/>
              <w:gridCol w:w="2112"/>
              <w:gridCol w:w="2389"/>
              <w:gridCol w:w="2086"/>
            </w:tblGrid>
            <w:tr w:rsidR="00FC2F1D" w:rsidRPr="00504C88" w:rsidTr="00FD1E13">
              <w:trPr>
                <w:jc w:val="center"/>
              </w:trPr>
              <w:tc>
                <w:tcPr>
                  <w:tcW w:w="1766" w:type="dxa"/>
                  <w:tcBorders>
                    <w:right w:val="single" w:sz="4" w:space="0" w:color="8DB3E2" w:themeColor="text2" w:themeTint="66"/>
                  </w:tcBorders>
                </w:tcPr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Listening</w:t>
                  </w:r>
                </w:p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6.0</w:t>
                  </w:r>
                </w:p>
                <w:p w:rsidR="002E2A1B" w:rsidRDefault="002E2A1B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Competent User</w:t>
                  </w:r>
                </w:p>
              </w:tc>
              <w:tc>
                <w:tcPr>
                  <w:tcW w:w="1873" w:type="dxa"/>
                  <w:tcBorders>
                    <w:left w:val="single" w:sz="4" w:space="0" w:color="8DB3E2" w:themeColor="text2" w:themeTint="66"/>
                    <w:right w:val="single" w:sz="4" w:space="0" w:color="8DB3E2" w:themeColor="text2" w:themeTint="66"/>
                  </w:tcBorders>
                </w:tcPr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Reading</w:t>
                  </w:r>
                </w:p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7.0</w:t>
                  </w:r>
                </w:p>
                <w:p w:rsidR="002E2A1B" w:rsidRPr="00504C88" w:rsidRDefault="002E2A1B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Good User</w:t>
                  </w:r>
                </w:p>
              </w:tc>
              <w:tc>
                <w:tcPr>
                  <w:tcW w:w="2115" w:type="dxa"/>
                  <w:tcBorders>
                    <w:left w:val="single" w:sz="4" w:space="0" w:color="8DB3E2" w:themeColor="text2" w:themeTint="66"/>
                    <w:right w:val="single" w:sz="4" w:space="0" w:color="8DB3E2" w:themeColor="text2" w:themeTint="66"/>
                  </w:tcBorders>
                </w:tcPr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Writing</w:t>
                  </w:r>
                </w:p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6.5</w:t>
                  </w:r>
                </w:p>
                <w:p w:rsidR="002E2A1B" w:rsidRPr="00504C88" w:rsidRDefault="002E2A1B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Good User</w:t>
                  </w:r>
                </w:p>
              </w:tc>
              <w:tc>
                <w:tcPr>
                  <w:tcW w:w="2392" w:type="dxa"/>
                  <w:tcBorders>
                    <w:left w:val="single" w:sz="4" w:space="0" w:color="8DB3E2" w:themeColor="text2" w:themeTint="66"/>
                    <w:right w:val="single" w:sz="4" w:space="0" w:color="8DB3E2" w:themeColor="text2" w:themeTint="66"/>
                  </w:tcBorders>
                </w:tcPr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Speaking</w:t>
                  </w:r>
                </w:p>
                <w:p w:rsidR="00FC2F1D" w:rsidRDefault="00FC2F1D" w:rsidP="00FC2F1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6.0</w:t>
                  </w:r>
                </w:p>
                <w:p w:rsidR="002E2A1B" w:rsidRPr="00504C88" w:rsidRDefault="002E2A1B" w:rsidP="00FC2F1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Competent User</w:t>
                  </w:r>
                </w:p>
              </w:tc>
              <w:tc>
                <w:tcPr>
                  <w:tcW w:w="2089" w:type="dxa"/>
                  <w:tcBorders>
                    <w:left w:val="single" w:sz="4" w:space="0" w:color="8DB3E2" w:themeColor="text2" w:themeTint="66"/>
                  </w:tcBorders>
                </w:tcPr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Overall Band Score</w:t>
                  </w:r>
                </w:p>
                <w:p w:rsidR="00FC2F1D" w:rsidRDefault="00FC2F1D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6.5</w:t>
                  </w:r>
                </w:p>
                <w:p w:rsidR="002E2A1B" w:rsidRDefault="002E2A1B" w:rsidP="00CE70F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Good User</w:t>
                  </w:r>
                </w:p>
              </w:tc>
            </w:tr>
          </w:tbl>
          <w:p w:rsidR="00825827" w:rsidRPr="002D44B0" w:rsidRDefault="00825827" w:rsidP="00CE70F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:rsidR="00825827" w:rsidRPr="00215B45" w:rsidRDefault="00825827">
      <w:pPr>
        <w:rPr>
          <w:rFonts w:ascii="Arial" w:hAnsi="Arial" w:cs="Arial"/>
        </w:rPr>
      </w:pPr>
    </w:p>
    <w:sectPr w:rsidR="00825827" w:rsidRPr="00215B45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1205"/>
    <w:multiLevelType w:val="hybridMultilevel"/>
    <w:tmpl w:val="2042F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35B92"/>
    <w:multiLevelType w:val="hybridMultilevel"/>
    <w:tmpl w:val="EAD6B48C"/>
    <w:lvl w:ilvl="0" w:tplc="85DA6E04">
      <w:start w:val="1"/>
      <w:numFmt w:val="bullet"/>
      <w:lvlText w:val=""/>
      <w:lvlJc w:val="left"/>
      <w:pPr>
        <w:ind w:left="216" w:firstLine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8206C"/>
    <w:multiLevelType w:val="hybridMultilevel"/>
    <w:tmpl w:val="23E80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871DE"/>
    <w:multiLevelType w:val="hybridMultilevel"/>
    <w:tmpl w:val="1A161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077FB7"/>
    <w:multiLevelType w:val="hybridMultilevel"/>
    <w:tmpl w:val="D69E0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E1475B"/>
    <w:multiLevelType w:val="hybridMultilevel"/>
    <w:tmpl w:val="69C05E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D94B90"/>
    <w:multiLevelType w:val="hybridMultilevel"/>
    <w:tmpl w:val="20968354"/>
    <w:lvl w:ilvl="0" w:tplc="9760EDAA">
      <w:start w:val="2011"/>
      <w:numFmt w:val="bullet"/>
      <w:lvlText w:val="-"/>
      <w:lvlJc w:val="left"/>
      <w:pPr>
        <w:ind w:left="1080" w:hanging="360"/>
      </w:pPr>
      <w:rPr>
        <w:rFonts w:ascii="Arial" w:eastAsia="MS P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1E7CDA"/>
    <w:multiLevelType w:val="hybridMultilevel"/>
    <w:tmpl w:val="172EAAF4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>
    <w:nsid w:val="67697FF3"/>
    <w:multiLevelType w:val="hybridMultilevel"/>
    <w:tmpl w:val="E520A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EC42A5"/>
    <w:multiLevelType w:val="hybridMultilevel"/>
    <w:tmpl w:val="12488F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66255"/>
    <w:multiLevelType w:val="hybridMultilevel"/>
    <w:tmpl w:val="43021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8809B5"/>
    <w:multiLevelType w:val="hybridMultilevel"/>
    <w:tmpl w:val="1534AA0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14"/>
  </w:num>
  <w:num w:numId="11">
    <w:abstractNumId w:val="0"/>
  </w:num>
  <w:num w:numId="12">
    <w:abstractNumId w:val="2"/>
  </w:num>
  <w:num w:numId="13">
    <w:abstractNumId w:val="4"/>
  </w:num>
  <w:num w:numId="14">
    <w:abstractNumId w:val="17"/>
  </w:num>
  <w:num w:numId="15">
    <w:abstractNumId w:val="12"/>
  </w:num>
  <w:num w:numId="16">
    <w:abstractNumId w:val="6"/>
  </w:num>
  <w:num w:numId="17">
    <w:abstractNumId w:val="16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C7A8F"/>
    <w:rsid w:val="00027756"/>
    <w:rsid w:val="00033173"/>
    <w:rsid w:val="00034A58"/>
    <w:rsid w:val="00041437"/>
    <w:rsid w:val="00051442"/>
    <w:rsid w:val="00051E9B"/>
    <w:rsid w:val="00056E07"/>
    <w:rsid w:val="00062AD3"/>
    <w:rsid w:val="00083491"/>
    <w:rsid w:val="00084FB9"/>
    <w:rsid w:val="00093714"/>
    <w:rsid w:val="000A689A"/>
    <w:rsid w:val="000B18C9"/>
    <w:rsid w:val="000B27E2"/>
    <w:rsid w:val="000C666F"/>
    <w:rsid w:val="000D34C4"/>
    <w:rsid w:val="000F53DB"/>
    <w:rsid w:val="00101623"/>
    <w:rsid w:val="00103573"/>
    <w:rsid w:val="00106C2B"/>
    <w:rsid w:val="00112A27"/>
    <w:rsid w:val="001211DC"/>
    <w:rsid w:val="00130370"/>
    <w:rsid w:val="00135750"/>
    <w:rsid w:val="001405B5"/>
    <w:rsid w:val="00144716"/>
    <w:rsid w:val="001543AE"/>
    <w:rsid w:val="0015713B"/>
    <w:rsid w:val="001651A3"/>
    <w:rsid w:val="00174B31"/>
    <w:rsid w:val="00175A5C"/>
    <w:rsid w:val="001A6BD3"/>
    <w:rsid w:val="001A7C79"/>
    <w:rsid w:val="001B1371"/>
    <w:rsid w:val="001E5872"/>
    <w:rsid w:val="001F6CC8"/>
    <w:rsid w:val="001F737E"/>
    <w:rsid w:val="00215B45"/>
    <w:rsid w:val="00222CDC"/>
    <w:rsid w:val="00223BB9"/>
    <w:rsid w:val="00247DF4"/>
    <w:rsid w:val="00270A64"/>
    <w:rsid w:val="00271F65"/>
    <w:rsid w:val="00275E9B"/>
    <w:rsid w:val="002B6261"/>
    <w:rsid w:val="002C2760"/>
    <w:rsid w:val="002C4832"/>
    <w:rsid w:val="002D44B0"/>
    <w:rsid w:val="002D4565"/>
    <w:rsid w:val="002E1851"/>
    <w:rsid w:val="002E2A1B"/>
    <w:rsid w:val="002E5F87"/>
    <w:rsid w:val="003056DA"/>
    <w:rsid w:val="00315076"/>
    <w:rsid w:val="00317743"/>
    <w:rsid w:val="00322308"/>
    <w:rsid w:val="003238ED"/>
    <w:rsid w:val="00325870"/>
    <w:rsid w:val="00326BAC"/>
    <w:rsid w:val="003303B1"/>
    <w:rsid w:val="003374D6"/>
    <w:rsid w:val="0035735D"/>
    <w:rsid w:val="00361C99"/>
    <w:rsid w:val="003632F3"/>
    <w:rsid w:val="0036387B"/>
    <w:rsid w:val="00364E27"/>
    <w:rsid w:val="003702D5"/>
    <w:rsid w:val="0037424F"/>
    <w:rsid w:val="00375B17"/>
    <w:rsid w:val="00382ED8"/>
    <w:rsid w:val="0038431F"/>
    <w:rsid w:val="00384B89"/>
    <w:rsid w:val="00395ABD"/>
    <w:rsid w:val="003A32D2"/>
    <w:rsid w:val="003A5111"/>
    <w:rsid w:val="003B0D56"/>
    <w:rsid w:val="003B481D"/>
    <w:rsid w:val="003C07EB"/>
    <w:rsid w:val="003C22EF"/>
    <w:rsid w:val="003C5AE0"/>
    <w:rsid w:val="003C65FE"/>
    <w:rsid w:val="003C7A8F"/>
    <w:rsid w:val="003D2DF5"/>
    <w:rsid w:val="00403313"/>
    <w:rsid w:val="00412F17"/>
    <w:rsid w:val="00420E49"/>
    <w:rsid w:val="00423D2D"/>
    <w:rsid w:val="004250AF"/>
    <w:rsid w:val="0042521B"/>
    <w:rsid w:val="00434527"/>
    <w:rsid w:val="00442425"/>
    <w:rsid w:val="0044796F"/>
    <w:rsid w:val="00455859"/>
    <w:rsid w:val="00457C5A"/>
    <w:rsid w:val="00496E06"/>
    <w:rsid w:val="004A5B23"/>
    <w:rsid w:val="004B7E73"/>
    <w:rsid w:val="004C6334"/>
    <w:rsid w:val="004D27D0"/>
    <w:rsid w:val="004D5B0A"/>
    <w:rsid w:val="004E2F1B"/>
    <w:rsid w:val="004E5B26"/>
    <w:rsid w:val="004E7B85"/>
    <w:rsid w:val="00504C88"/>
    <w:rsid w:val="005114E8"/>
    <w:rsid w:val="00513DBA"/>
    <w:rsid w:val="0051686E"/>
    <w:rsid w:val="005223B0"/>
    <w:rsid w:val="00532D43"/>
    <w:rsid w:val="00533F44"/>
    <w:rsid w:val="00536F1E"/>
    <w:rsid w:val="00537D6F"/>
    <w:rsid w:val="00542416"/>
    <w:rsid w:val="00542730"/>
    <w:rsid w:val="0054689A"/>
    <w:rsid w:val="00547A54"/>
    <w:rsid w:val="00552ED2"/>
    <w:rsid w:val="005539AB"/>
    <w:rsid w:val="00555789"/>
    <w:rsid w:val="00562696"/>
    <w:rsid w:val="00566D57"/>
    <w:rsid w:val="00567AC4"/>
    <w:rsid w:val="00571435"/>
    <w:rsid w:val="00586642"/>
    <w:rsid w:val="005A16F5"/>
    <w:rsid w:val="005A4924"/>
    <w:rsid w:val="005B53E4"/>
    <w:rsid w:val="005B72EA"/>
    <w:rsid w:val="005C0863"/>
    <w:rsid w:val="005C77E6"/>
    <w:rsid w:val="005D5A1E"/>
    <w:rsid w:val="005E20BB"/>
    <w:rsid w:val="005F0501"/>
    <w:rsid w:val="006037F3"/>
    <w:rsid w:val="00605817"/>
    <w:rsid w:val="006068F3"/>
    <w:rsid w:val="00606CB9"/>
    <w:rsid w:val="006211C1"/>
    <w:rsid w:val="0063080F"/>
    <w:rsid w:val="00641208"/>
    <w:rsid w:val="006510CE"/>
    <w:rsid w:val="00660FB2"/>
    <w:rsid w:val="00666D2F"/>
    <w:rsid w:val="00681C31"/>
    <w:rsid w:val="00683119"/>
    <w:rsid w:val="0068449E"/>
    <w:rsid w:val="00690B2C"/>
    <w:rsid w:val="00694E29"/>
    <w:rsid w:val="006A1479"/>
    <w:rsid w:val="006A3F5E"/>
    <w:rsid w:val="006A48A2"/>
    <w:rsid w:val="006C5140"/>
    <w:rsid w:val="006D0895"/>
    <w:rsid w:val="006D0F8D"/>
    <w:rsid w:val="006E5165"/>
    <w:rsid w:val="006E64FD"/>
    <w:rsid w:val="006F2991"/>
    <w:rsid w:val="006F2FC0"/>
    <w:rsid w:val="006F4588"/>
    <w:rsid w:val="006F775C"/>
    <w:rsid w:val="007119D0"/>
    <w:rsid w:val="00711B7E"/>
    <w:rsid w:val="0072127C"/>
    <w:rsid w:val="00726502"/>
    <w:rsid w:val="00735D63"/>
    <w:rsid w:val="007371C2"/>
    <w:rsid w:val="007566C7"/>
    <w:rsid w:val="0076533B"/>
    <w:rsid w:val="007966E3"/>
    <w:rsid w:val="007A06C4"/>
    <w:rsid w:val="007A2398"/>
    <w:rsid w:val="007A38E7"/>
    <w:rsid w:val="007A680D"/>
    <w:rsid w:val="007B1A5C"/>
    <w:rsid w:val="007B3F5D"/>
    <w:rsid w:val="007C7827"/>
    <w:rsid w:val="007D2D20"/>
    <w:rsid w:val="007D39E4"/>
    <w:rsid w:val="007E70AC"/>
    <w:rsid w:val="007E75FB"/>
    <w:rsid w:val="007F3B6B"/>
    <w:rsid w:val="0080762B"/>
    <w:rsid w:val="0081420D"/>
    <w:rsid w:val="008206A9"/>
    <w:rsid w:val="00820EC6"/>
    <w:rsid w:val="00825827"/>
    <w:rsid w:val="00827C47"/>
    <w:rsid w:val="008312AB"/>
    <w:rsid w:val="00832C16"/>
    <w:rsid w:val="00833E8F"/>
    <w:rsid w:val="00835FC1"/>
    <w:rsid w:val="00836520"/>
    <w:rsid w:val="008369BC"/>
    <w:rsid w:val="0085210C"/>
    <w:rsid w:val="00855926"/>
    <w:rsid w:val="00864960"/>
    <w:rsid w:val="00872492"/>
    <w:rsid w:val="00876E78"/>
    <w:rsid w:val="00895E19"/>
    <w:rsid w:val="008D653C"/>
    <w:rsid w:val="008E0F1A"/>
    <w:rsid w:val="008F32F3"/>
    <w:rsid w:val="009114C9"/>
    <w:rsid w:val="00913FED"/>
    <w:rsid w:val="00914EC1"/>
    <w:rsid w:val="00917BBB"/>
    <w:rsid w:val="00920900"/>
    <w:rsid w:val="00923505"/>
    <w:rsid w:val="0092465E"/>
    <w:rsid w:val="00926D2F"/>
    <w:rsid w:val="00936160"/>
    <w:rsid w:val="009445A3"/>
    <w:rsid w:val="009522E1"/>
    <w:rsid w:val="00957193"/>
    <w:rsid w:val="00957BA3"/>
    <w:rsid w:val="00962725"/>
    <w:rsid w:val="00971922"/>
    <w:rsid w:val="00971A2C"/>
    <w:rsid w:val="00971C97"/>
    <w:rsid w:val="00976C43"/>
    <w:rsid w:val="00981C2F"/>
    <w:rsid w:val="00982DAB"/>
    <w:rsid w:val="00982FA4"/>
    <w:rsid w:val="009851C4"/>
    <w:rsid w:val="00985A2D"/>
    <w:rsid w:val="009A58BB"/>
    <w:rsid w:val="009B0BE3"/>
    <w:rsid w:val="009C7747"/>
    <w:rsid w:val="009E0CA5"/>
    <w:rsid w:val="009E73E3"/>
    <w:rsid w:val="009F1712"/>
    <w:rsid w:val="009F2958"/>
    <w:rsid w:val="009F7455"/>
    <w:rsid w:val="009F79C8"/>
    <w:rsid w:val="00A1410F"/>
    <w:rsid w:val="00A1440E"/>
    <w:rsid w:val="00A15704"/>
    <w:rsid w:val="00A27EDF"/>
    <w:rsid w:val="00A34C4E"/>
    <w:rsid w:val="00A51E25"/>
    <w:rsid w:val="00A626D3"/>
    <w:rsid w:val="00A635AF"/>
    <w:rsid w:val="00A7098A"/>
    <w:rsid w:val="00A71FAF"/>
    <w:rsid w:val="00A802BB"/>
    <w:rsid w:val="00A8574A"/>
    <w:rsid w:val="00A86CB4"/>
    <w:rsid w:val="00A92038"/>
    <w:rsid w:val="00AB00F7"/>
    <w:rsid w:val="00AB236E"/>
    <w:rsid w:val="00AB71CE"/>
    <w:rsid w:val="00AC336F"/>
    <w:rsid w:val="00AE1DEA"/>
    <w:rsid w:val="00AE511C"/>
    <w:rsid w:val="00AE7DE7"/>
    <w:rsid w:val="00B062EE"/>
    <w:rsid w:val="00B17993"/>
    <w:rsid w:val="00B25BEF"/>
    <w:rsid w:val="00B34E7A"/>
    <w:rsid w:val="00B40A19"/>
    <w:rsid w:val="00B453AD"/>
    <w:rsid w:val="00B508D4"/>
    <w:rsid w:val="00B56332"/>
    <w:rsid w:val="00B57D35"/>
    <w:rsid w:val="00B62C3B"/>
    <w:rsid w:val="00B73557"/>
    <w:rsid w:val="00B83C03"/>
    <w:rsid w:val="00BA1779"/>
    <w:rsid w:val="00BA3741"/>
    <w:rsid w:val="00BB17F5"/>
    <w:rsid w:val="00BB41BE"/>
    <w:rsid w:val="00BB7682"/>
    <w:rsid w:val="00BD1F16"/>
    <w:rsid w:val="00BD2E80"/>
    <w:rsid w:val="00BE0863"/>
    <w:rsid w:val="00BE76CE"/>
    <w:rsid w:val="00BF0E24"/>
    <w:rsid w:val="00C02955"/>
    <w:rsid w:val="00C35223"/>
    <w:rsid w:val="00C45AC7"/>
    <w:rsid w:val="00C51012"/>
    <w:rsid w:val="00C5159D"/>
    <w:rsid w:val="00C80C86"/>
    <w:rsid w:val="00C844C0"/>
    <w:rsid w:val="00CA4EDD"/>
    <w:rsid w:val="00CA6ECA"/>
    <w:rsid w:val="00CB4AE6"/>
    <w:rsid w:val="00CC3EF0"/>
    <w:rsid w:val="00CC657A"/>
    <w:rsid w:val="00CD4424"/>
    <w:rsid w:val="00CE3AB9"/>
    <w:rsid w:val="00CE54EB"/>
    <w:rsid w:val="00CE70FD"/>
    <w:rsid w:val="00CF3882"/>
    <w:rsid w:val="00D00F13"/>
    <w:rsid w:val="00D16D06"/>
    <w:rsid w:val="00D21E15"/>
    <w:rsid w:val="00D33E95"/>
    <w:rsid w:val="00D37821"/>
    <w:rsid w:val="00D379E6"/>
    <w:rsid w:val="00D51AE4"/>
    <w:rsid w:val="00D55233"/>
    <w:rsid w:val="00D570F7"/>
    <w:rsid w:val="00D57C16"/>
    <w:rsid w:val="00D57FB4"/>
    <w:rsid w:val="00D62D6D"/>
    <w:rsid w:val="00D77548"/>
    <w:rsid w:val="00D83933"/>
    <w:rsid w:val="00D96EBC"/>
    <w:rsid w:val="00DB5A85"/>
    <w:rsid w:val="00DC055B"/>
    <w:rsid w:val="00DC432C"/>
    <w:rsid w:val="00DE1BE8"/>
    <w:rsid w:val="00DE2EAE"/>
    <w:rsid w:val="00DF1EE6"/>
    <w:rsid w:val="00E010D0"/>
    <w:rsid w:val="00E03EF6"/>
    <w:rsid w:val="00E05D3F"/>
    <w:rsid w:val="00E17EF0"/>
    <w:rsid w:val="00E3211A"/>
    <w:rsid w:val="00E80AF9"/>
    <w:rsid w:val="00E93F7B"/>
    <w:rsid w:val="00E944AE"/>
    <w:rsid w:val="00E945F7"/>
    <w:rsid w:val="00EA0B7F"/>
    <w:rsid w:val="00EA6436"/>
    <w:rsid w:val="00ED023E"/>
    <w:rsid w:val="00ED3C6A"/>
    <w:rsid w:val="00EF3F72"/>
    <w:rsid w:val="00F134D1"/>
    <w:rsid w:val="00F33FCA"/>
    <w:rsid w:val="00F429D1"/>
    <w:rsid w:val="00F54A26"/>
    <w:rsid w:val="00F664C3"/>
    <w:rsid w:val="00F66F55"/>
    <w:rsid w:val="00F867DF"/>
    <w:rsid w:val="00F960EE"/>
    <w:rsid w:val="00F97BD4"/>
    <w:rsid w:val="00FA7B5B"/>
    <w:rsid w:val="00FC2F1D"/>
    <w:rsid w:val="00FC4BC7"/>
    <w:rsid w:val="00FD1E13"/>
    <w:rsid w:val="00FE26F1"/>
    <w:rsid w:val="00FE6EBB"/>
    <w:rsid w:val="00FE73A6"/>
    <w:rsid w:val="00FE7C7D"/>
    <w:rsid w:val="00FF6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converted-space">
    <w:name w:val="apple-converted-space"/>
    <w:basedOn w:val="DefaultParagraphFont"/>
    <w:rsid w:val="00F97BD4"/>
  </w:style>
  <w:style w:type="paragraph" w:styleId="BalloonText">
    <w:name w:val="Balloon Text"/>
    <w:basedOn w:val="Normal"/>
    <w:link w:val="BalloonTextChar"/>
    <w:uiPriority w:val="99"/>
    <w:semiHidden/>
    <w:unhideWhenUsed/>
    <w:rsid w:val="00CE3AB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B9"/>
    <w:rPr>
      <w:rFonts w:ascii="Tahoma" w:hAnsi="Tahoma" w:cs="Tahoma"/>
      <w:sz w:val="16"/>
      <w:szCs w:val="16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converted-space">
    <w:name w:val="apple-converted-space"/>
    <w:basedOn w:val="DefaultParagraphFont"/>
    <w:rsid w:val="00F97B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09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9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523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87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5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512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Engrshlaman92@gmail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enium\Application%20Data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1761F-0616-4CFD-99F8-EDF3EC19B30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4A9585-9327-45F1-B257-A494E1F27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</Template>
  <TotalTime>33</TotalTime>
  <Pages>1</Pages>
  <Words>944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ibrar</dc:creator>
  <cp:lastModifiedBy>eemo</cp:lastModifiedBy>
  <cp:revision>6</cp:revision>
  <cp:lastPrinted>2015-03-08T09:45:00Z</cp:lastPrinted>
  <dcterms:created xsi:type="dcterms:W3CDTF">2017-01-27T00:08:00Z</dcterms:created>
  <dcterms:modified xsi:type="dcterms:W3CDTF">2017-10-14T22:30:00Z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