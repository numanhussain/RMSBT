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Spec="right" w:tblpY="1"/>
        <w:tblOverlap w:val="never"/>
        <w:tblW w:w="5180" w:type="pct"/>
        <w:tblLayout w:type="fixed"/>
        <w:tblCellMar>
          <w:left w:w="0" w:type="dxa"/>
          <w:right w:w="0" w:type="dxa"/>
        </w:tblCellMar>
        <w:tblLook w:val="04A0"/>
      </w:tblPr>
      <w:tblGrid>
        <w:gridCol w:w="3600"/>
        <w:gridCol w:w="7290"/>
      </w:tblGrid>
      <w:tr w:rsidR="002C2CDD" w:rsidRPr="0049768B" w:rsidTr="009F7B3B">
        <w:tc>
          <w:tcPr>
            <w:tcW w:w="3600" w:type="dxa"/>
            <w:tcMar>
              <w:top w:w="504" w:type="dxa"/>
              <w:right w:w="720" w:type="dxa"/>
            </w:tcMar>
          </w:tcPr>
          <w:p w:rsidR="00523479" w:rsidRPr="00DA3AAB" w:rsidRDefault="00A9655A" w:rsidP="009F7B3B">
            <w:pPr>
              <w:pStyle w:val="Initials"/>
              <w:rPr>
                <w:rFonts w:ascii="Times New Roman" w:hAnsi="Times New Roman" w:cs="Times New Roman"/>
                <w:b/>
                <w:sz w:val="56"/>
              </w:rPr>
            </w:pPr>
            <w:r w:rsidRPr="00A9655A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group id="Group 1" o:spid="_x0000_s1026" alt="Title: Header graphics" style="position:absolute;left:0;text-align:left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<v:rect id="Red rectangle" o:spid="_x0000_s1027" style="position:absolute;left:11334;top:4191;width:55325;height:100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Red circle" o:spid="_x0000_s1028" type="#_x0000_t23" style="position:absolute;width:18104;height:181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<v:stroke joinstyle="miter"/>
                  </v:shape>
                  <v:oval id="White circle" o:spid="_x0000_s1029" style="position:absolute;left:571;top:571;width:17045;height:170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<v:stroke joinstyle="miter"/>
                  </v:oval>
                  <w10:wrap anchory="page"/>
                  <w10:anchorlock/>
                </v:group>
              </w:pict>
            </w:r>
            <w:r w:rsidR="00DA3AAB" w:rsidRPr="00436C36">
              <w:rPr>
                <w:rFonts w:ascii="Times New Roman" w:hAnsi="Times New Roman" w:cs="Times New Roman"/>
                <w:b/>
                <w:color w:val="000000" w:themeColor="text1"/>
                <w:sz w:val="56"/>
              </w:rPr>
              <w:t>engr.</w:t>
            </w:r>
          </w:p>
          <w:p w:rsidR="00A50939" w:rsidRPr="0049768B" w:rsidRDefault="00A9655A" w:rsidP="009F7B3B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Objective:"/>
                <w:tag w:val="Objective:"/>
                <w:id w:val="319159961"/>
                <w:placeholder>
                  <w:docPart w:val="2E5161B873684FE489E9975F9850F102"/>
                </w:placeholder>
                <w:temporary/>
                <w:showingPlcHdr/>
              </w:sdtPr>
              <w:sdtContent>
                <w:r w:rsidR="00E12C60" w:rsidRPr="0049768B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Objective</w:t>
                </w:r>
              </w:sdtContent>
            </w:sdt>
          </w:p>
          <w:p w:rsidR="002C2CDD" w:rsidRPr="0049768B" w:rsidRDefault="0049768B" w:rsidP="009F7B3B">
            <w:pPr>
              <w:ind w:right="-270"/>
              <w:jc w:val="both"/>
              <w:rPr>
                <w:rFonts w:ascii="Times New Roman" w:hAnsi="Times New Roman" w:cs="Times New Roman"/>
              </w:rPr>
            </w:pPr>
            <w:r w:rsidRPr="0049768B">
              <w:rPr>
                <w:rFonts w:ascii="Times New Roman" w:hAnsi="Times New Roman" w:cs="Times New Roman"/>
              </w:rPr>
              <w:t>Seeking a position in a professional environment that allows growth chance to build my educational and past experience. To contribute a strong blend of team leadership.</w:t>
            </w:r>
          </w:p>
          <w:p w:rsidR="002C2CDD" w:rsidRPr="0049768B" w:rsidRDefault="00A9655A" w:rsidP="009F7B3B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Skills:"/>
                <w:tag w:val="Skills:"/>
                <w:id w:val="1490835561"/>
                <w:placeholder>
                  <w:docPart w:val="350E224C181F4940A6BB7DA424109576"/>
                </w:placeholder>
                <w:temporary/>
                <w:showingPlcHdr/>
              </w:sdtPr>
              <w:sdtContent>
                <w:r w:rsidR="002C2CDD" w:rsidRPr="0049768B">
                  <w:rPr>
                    <w:rFonts w:ascii="Times New Roman" w:hAnsi="Times New Roman" w:cs="Times New Roman"/>
                    <w:b/>
                    <w:sz w:val="28"/>
                  </w:rPr>
                  <w:t>Skills</w:t>
                </w:r>
              </w:sdtContent>
            </w:sdt>
          </w:p>
          <w:p w:rsidR="0049768B" w:rsidRPr="0049768B" w:rsidRDefault="0049768B" w:rsidP="009F7B3B">
            <w:pPr>
              <w:ind w:left="90"/>
              <w:jc w:val="both"/>
              <w:rPr>
                <w:rFonts w:ascii="Times New Roman" w:hAnsi="Times New Roman" w:cs="Times New Roman"/>
                <w:u w:val="single" w:color="D01818" w:themeColor="accent1" w:themeShade="BF"/>
              </w:rPr>
            </w:pPr>
            <w:r w:rsidRPr="0049768B">
              <w:rPr>
                <w:rFonts w:ascii="Times New Roman" w:hAnsi="Times New Roman" w:cs="Times New Roman"/>
                <w:b/>
                <w:u w:val="single" w:color="D01818" w:themeColor="accent1" w:themeShade="BF"/>
              </w:rPr>
              <w:t>Technical skills</w:t>
            </w:r>
          </w:p>
          <w:p w:rsidR="0049768B" w:rsidRPr="0049768B" w:rsidRDefault="0049768B" w:rsidP="009F7B3B">
            <w:pPr>
              <w:ind w:left="90"/>
              <w:rPr>
                <w:rFonts w:ascii="Times New Roman" w:hAnsi="Times New Roman" w:cs="Times New Roman"/>
              </w:rPr>
            </w:pPr>
            <w:r w:rsidRPr="0049768B">
              <w:rPr>
                <w:rFonts w:ascii="Times New Roman" w:hAnsi="Times New Roman" w:cs="Times New Roman"/>
              </w:rPr>
              <w:t xml:space="preserve">Good drawing understanding present ability in Technical work. </w:t>
            </w:r>
          </w:p>
          <w:p w:rsidR="0049768B" w:rsidRPr="0049768B" w:rsidRDefault="0049768B" w:rsidP="009F7B3B">
            <w:pPr>
              <w:ind w:left="90"/>
              <w:jc w:val="both"/>
              <w:rPr>
                <w:rFonts w:ascii="Times New Roman" w:hAnsi="Times New Roman" w:cs="Times New Roman"/>
                <w:b/>
                <w:u w:val="single" w:color="D01818" w:themeColor="accent1" w:themeShade="BF"/>
              </w:rPr>
            </w:pPr>
            <w:r w:rsidRPr="0049768B">
              <w:rPr>
                <w:rFonts w:ascii="Times New Roman" w:hAnsi="Times New Roman" w:cs="Times New Roman"/>
                <w:b/>
                <w:u w:val="single" w:color="D01818" w:themeColor="accent1" w:themeShade="BF"/>
              </w:rPr>
              <w:t>Software skills</w:t>
            </w:r>
          </w:p>
          <w:p w:rsidR="0049768B" w:rsidRPr="0049768B" w:rsidRDefault="009F7B3B" w:rsidP="009F7B3B">
            <w:pPr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 Office, </w:t>
            </w:r>
          </w:p>
          <w:p w:rsidR="0049768B" w:rsidRPr="0049768B" w:rsidRDefault="0049768B" w:rsidP="009F7B3B">
            <w:pPr>
              <w:ind w:left="90"/>
              <w:rPr>
                <w:rFonts w:ascii="Times New Roman" w:hAnsi="Times New Roman" w:cs="Times New Roman"/>
              </w:rPr>
            </w:pPr>
            <w:r w:rsidRPr="0049768B">
              <w:rPr>
                <w:rFonts w:ascii="Times New Roman" w:hAnsi="Times New Roman" w:cs="Times New Roman"/>
              </w:rPr>
              <w:t xml:space="preserve">PRO Engineering wildfire 5.0 </w:t>
            </w:r>
            <w:r w:rsidRPr="0049768B">
              <w:rPr>
                <w:rFonts w:ascii="Times New Roman" w:hAnsi="Times New Roman" w:cs="Times New Roman"/>
                <w:b/>
                <w:u w:val="single" w:color="D01818" w:themeColor="accent1" w:themeShade="BF"/>
              </w:rPr>
              <w:t>Internal skills</w:t>
            </w:r>
            <w:r w:rsidRPr="0049768B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741125" w:rsidRPr="0049768B" w:rsidRDefault="0049768B" w:rsidP="009F7B3B">
            <w:pPr>
              <w:ind w:left="90"/>
              <w:rPr>
                <w:rFonts w:ascii="Times New Roman" w:hAnsi="Times New Roman" w:cs="Times New Roman"/>
              </w:rPr>
            </w:pPr>
            <w:r w:rsidRPr="0049768B">
              <w:rPr>
                <w:rFonts w:ascii="Times New Roman" w:hAnsi="Times New Roman" w:cs="Times New Roman"/>
              </w:rPr>
              <w:t>Self-motivation, Good leadership and communication skills, Hardworking</w:t>
            </w:r>
          </w:p>
        </w:tc>
        <w:tc>
          <w:tcPr>
            <w:tcW w:w="729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/>
            </w:tblPr>
            <w:tblGrid>
              <w:gridCol w:w="7290"/>
            </w:tblGrid>
            <w:tr w:rsidR="00C612DA" w:rsidRPr="0049768B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49768B" w:rsidRDefault="00A9655A" w:rsidP="009F7B3B">
                  <w:pPr>
                    <w:pStyle w:val="Heading1"/>
                    <w:framePr w:hSpace="180" w:wrap="around" w:vAnchor="text" w:hAnchor="text" w:xAlign="right" w:y="1"/>
                    <w:suppressOverlap/>
                    <w:jc w:val="left"/>
                    <w:outlineLvl w:val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pict>
                      <v:rect id="Rectangle 23" o:spid="_x0000_s1034" style="position:absolute;margin-left:220.8pt;margin-top:-14.95pt;width:137.25pt;height:140.55pt;z-index:2516654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" filled="f" stroked="f" strokeweight="1pt">
                        <v:textbox>
                          <w:txbxContent>
                            <w:p w:rsidR="00BD6A5D" w:rsidRDefault="002B688B" w:rsidP="00BD6A5D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242695" cy="1693545"/>
                                    <wp:effectExtent l="19050" t="0" r="0" b="0"/>
                                    <wp:docPr id="1" name="Picture 0" descr="IMG_20171031_173331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G_20171031_173331.jpg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42695" cy="16935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w:pict>
                  </w:r>
                  <w:r w:rsidR="002B688B">
                    <w:rPr>
                      <w:rFonts w:ascii="Times New Roman" w:hAnsi="Times New Roman" w:cs="Times New Roman"/>
                    </w:rPr>
                    <w:t>hamza ijaz</w:t>
                  </w:r>
                </w:p>
                <w:p w:rsidR="00906BEE" w:rsidRPr="00244D90" w:rsidRDefault="00DA3AAB" w:rsidP="009F7B3B">
                  <w:pPr>
                    <w:pStyle w:val="Heading2"/>
                    <w:framePr w:hSpace="180" w:wrap="around" w:vAnchor="text" w:hAnchor="text" w:xAlign="right" w:y="1"/>
                    <w:ind w:left="720" w:hanging="720"/>
                    <w:suppressOverlap/>
                    <w:jc w:val="left"/>
                    <w:outlineLvl w:val="1"/>
                    <w:rPr>
                      <w:rFonts w:ascii="Times New Roman" w:hAnsi="Times New Roman" w:cs="Times New Roman"/>
                      <w:b/>
                    </w:rPr>
                  </w:pPr>
                  <w:r w:rsidRPr="00244D90">
                    <w:rPr>
                      <w:rFonts w:ascii="Times New Roman" w:hAnsi="Times New Roman" w:cs="Times New Roman"/>
                      <w:b/>
                    </w:rPr>
                    <w:t>engineering technologist</w:t>
                  </w:r>
                </w:p>
                <w:p w:rsidR="00DA3AAB" w:rsidRPr="00244D90" w:rsidRDefault="00DA3AAB" w:rsidP="009F7B3B">
                  <w:pPr>
                    <w:pStyle w:val="Heading2"/>
                    <w:framePr w:hSpace="180" w:wrap="around" w:vAnchor="text" w:hAnchor="text" w:xAlign="right" w:y="1"/>
                    <w:suppressOverlap/>
                    <w:jc w:val="left"/>
                    <w:outlineLvl w:val="1"/>
                    <w:rPr>
                      <w:rFonts w:ascii="Times New Roman" w:hAnsi="Times New Roman" w:cs="Times New Roman"/>
                      <w:b/>
                    </w:rPr>
                  </w:pPr>
                  <w:r w:rsidRPr="00244D90">
                    <w:rPr>
                      <w:rFonts w:ascii="Times New Roman" w:hAnsi="Times New Roman" w:cs="Times New Roman"/>
                      <w:b/>
                    </w:rPr>
                    <w:t xml:space="preserve">status: FRESH (entry level)  </w:t>
                  </w:r>
                </w:p>
                <w:p w:rsidR="00DA3AAB" w:rsidRPr="0049768B" w:rsidRDefault="00DA3AAB" w:rsidP="009F7B3B">
                  <w:pPr>
                    <w:pStyle w:val="Heading2"/>
                    <w:framePr w:hSpace="180" w:wrap="around" w:vAnchor="text" w:hAnchor="text" w:xAlign="right" w:y="1"/>
                    <w:ind w:left="720" w:hanging="720"/>
                    <w:suppressOverlap/>
                    <w:outlineLvl w:val="1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147221" w:rsidRPr="007B625B" w:rsidRDefault="00A9655A" w:rsidP="007B625B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xperience:"/>
                <w:tag w:val="Experience:"/>
                <w:id w:val="1217937480"/>
                <w:placeholder>
                  <w:docPart w:val="F673F2290CFA44C29B465CE94870488F"/>
                </w:placeholder>
                <w:temporary/>
                <w:showingPlcHdr/>
              </w:sdtPr>
              <w:sdtContent>
                <w:r w:rsidR="002C2CDD" w:rsidRPr="0049768B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Experience</w:t>
                </w:r>
              </w:sdtContent>
            </w:sdt>
          </w:p>
          <w:p w:rsidR="007B625B" w:rsidRDefault="007B625B" w:rsidP="009F7B3B">
            <w:pPr>
              <w:pStyle w:val="ListParagraph"/>
              <w:ind w:left="0" w:right="89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INTERNE ENGINEER • UMER GROUP OF COMPANY,</w:t>
            </w:r>
          </w:p>
          <w:p w:rsidR="00F463C8" w:rsidRDefault="007B625B" w:rsidP="009F7B3B">
            <w:pPr>
              <w:pStyle w:val="ListParagraph"/>
              <w:ind w:left="0" w:right="89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BHANERO </w:t>
            </w:r>
            <w:r w:rsidR="00424EBA">
              <w:rPr>
                <w:rFonts w:ascii="Times New Roman" w:hAnsi="Times New Roman" w:cs="Times New Roman"/>
                <w:b/>
              </w:rPr>
              <w:t>ENERGY LTD</w:t>
            </w:r>
            <w:r>
              <w:rPr>
                <w:rFonts w:ascii="Times New Roman" w:hAnsi="Times New Roman" w:cs="Times New Roman"/>
                <w:b/>
              </w:rPr>
              <w:t>. UNIT#2</w:t>
            </w:r>
            <w:r w:rsidR="00ED072C">
              <w:rPr>
                <w:rFonts w:ascii="Times New Roman" w:hAnsi="Times New Roman" w:cs="Times New Roman"/>
                <w:b/>
              </w:rPr>
              <w:t>. 01-FBR-2018 TO 28-FBR</w:t>
            </w:r>
            <w:r>
              <w:rPr>
                <w:rFonts w:ascii="Times New Roman" w:hAnsi="Times New Roman" w:cs="Times New Roman"/>
                <w:b/>
              </w:rPr>
              <w:t>-2018.</w:t>
            </w:r>
          </w:p>
          <w:p w:rsidR="007B625B" w:rsidRDefault="00147221" w:rsidP="007B625B">
            <w:pPr>
              <w:ind w:right="450"/>
              <w:jc w:val="both"/>
              <w:rPr>
                <w:rFonts w:ascii="Times New Roman" w:hAnsi="Times New Roman" w:cs="Times New Roman"/>
              </w:rPr>
            </w:pPr>
            <w:r w:rsidRPr="00F463C8">
              <w:rPr>
                <w:rFonts w:ascii="Times New Roman" w:hAnsi="Times New Roman" w:cs="Times New Roman"/>
              </w:rPr>
              <w:t>Control and maintain auxiliary equipment, such as pumps, fans, compressors, condensers, feed water he</w:t>
            </w:r>
            <w:r w:rsidR="007B625B">
              <w:rPr>
                <w:rFonts w:ascii="Times New Roman" w:hAnsi="Times New Roman" w:cs="Times New Roman"/>
              </w:rPr>
              <w:t>aters, filters</w:t>
            </w:r>
            <w:r w:rsidRPr="00F463C8">
              <w:rPr>
                <w:rFonts w:ascii="Times New Roman" w:hAnsi="Times New Roman" w:cs="Times New Roman"/>
              </w:rPr>
              <w:t>, to supply water, fuel, lubri</w:t>
            </w:r>
            <w:r w:rsidR="00ED072C">
              <w:rPr>
                <w:rFonts w:ascii="Times New Roman" w:hAnsi="Times New Roman" w:cs="Times New Roman"/>
              </w:rPr>
              <w:t>cants, air, and auxiliary power, Cooling tower, heat exchanger, radiator.</w:t>
            </w:r>
          </w:p>
          <w:p w:rsidR="002E63C4" w:rsidRDefault="002E63C4" w:rsidP="007B625B">
            <w:pPr>
              <w:ind w:right="450"/>
              <w:jc w:val="both"/>
              <w:rPr>
                <w:rFonts w:ascii="Times New Roman" w:hAnsi="Times New Roman" w:cs="Times New Roman"/>
              </w:rPr>
            </w:pPr>
          </w:p>
          <w:p w:rsidR="007B625B" w:rsidRPr="007B625B" w:rsidRDefault="007B625B" w:rsidP="007B625B">
            <w:pPr>
              <w:ind w:right="4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INTERNE ENGINEER • UMER GROUP OF COMPANY,</w:t>
            </w:r>
          </w:p>
          <w:p w:rsidR="002E63C4" w:rsidRDefault="007B625B" w:rsidP="007B625B">
            <w:pPr>
              <w:ind w:right="45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BHANERO ENERGY</w:t>
            </w:r>
            <w:r w:rsidR="002E63C4">
              <w:rPr>
                <w:rFonts w:ascii="Times New Roman" w:hAnsi="Times New Roman" w:cs="Times New Roman"/>
                <w:b/>
              </w:rPr>
              <w:t xml:space="preserve"> FAISAL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2E63C4">
              <w:rPr>
                <w:rFonts w:ascii="Times New Roman" w:hAnsi="Times New Roman" w:cs="Times New Roman"/>
                <w:b/>
              </w:rPr>
              <w:t>POWER HOUSE</w:t>
            </w:r>
            <w:r>
              <w:rPr>
                <w:rFonts w:ascii="Times New Roman" w:hAnsi="Times New Roman" w:cs="Times New Roman"/>
                <w:b/>
              </w:rPr>
              <w:t xml:space="preserve"> LTD. UNIT#2</w:t>
            </w:r>
            <w:r w:rsidR="002E63C4">
              <w:rPr>
                <w:rFonts w:ascii="Times New Roman" w:hAnsi="Times New Roman" w:cs="Times New Roman"/>
                <w:b/>
              </w:rPr>
              <w:t>.</w:t>
            </w:r>
          </w:p>
          <w:p w:rsidR="00F463C8" w:rsidRDefault="00ED072C" w:rsidP="007B625B">
            <w:pPr>
              <w:ind w:right="4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01-MAR</w:t>
            </w:r>
            <w:r w:rsidR="002E63C4">
              <w:rPr>
                <w:rFonts w:ascii="Times New Roman" w:hAnsi="Times New Roman" w:cs="Times New Roman"/>
                <w:b/>
              </w:rPr>
              <w:t>-2018 TO 30</w:t>
            </w:r>
            <w:r w:rsidR="007B625B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APR</w:t>
            </w:r>
            <w:r w:rsidR="007B625B">
              <w:rPr>
                <w:rFonts w:ascii="Times New Roman" w:hAnsi="Times New Roman" w:cs="Times New Roman"/>
                <w:b/>
              </w:rPr>
              <w:t>-2018</w:t>
            </w:r>
            <w:r w:rsidR="00F463C8" w:rsidRPr="00F463C8">
              <w:rPr>
                <w:rFonts w:ascii="Times New Roman" w:hAnsi="Times New Roman" w:cs="Times New Roman"/>
              </w:rPr>
              <w:t xml:space="preserve">                                                                            </w:t>
            </w:r>
          </w:p>
          <w:p w:rsidR="002E63C4" w:rsidRDefault="00147221" w:rsidP="00ED072C">
            <w:pPr>
              <w:ind w:right="450"/>
              <w:jc w:val="both"/>
              <w:rPr>
                <w:rFonts w:ascii="Times New Roman" w:hAnsi="Times New Roman" w:cs="Times New Roman"/>
              </w:rPr>
            </w:pPr>
            <w:r w:rsidRPr="00F463C8">
              <w:rPr>
                <w:rFonts w:ascii="Times New Roman" w:hAnsi="Times New Roman" w:cs="Times New Roman"/>
              </w:rPr>
              <w:t>Operate or control power genera</w:t>
            </w:r>
            <w:r w:rsidR="002E63C4">
              <w:rPr>
                <w:rFonts w:ascii="Times New Roman" w:hAnsi="Times New Roman" w:cs="Times New Roman"/>
              </w:rPr>
              <w:t>ting equipment, including gas engine &amp; diesel engine, generators</w:t>
            </w:r>
            <w:r w:rsidRPr="00F463C8">
              <w:rPr>
                <w:rFonts w:ascii="Times New Roman" w:hAnsi="Times New Roman" w:cs="Times New Roman"/>
              </w:rPr>
              <w:t>, using control boards or semi-automatic equipment.</w:t>
            </w:r>
            <w:r w:rsidR="00ED072C">
              <w:rPr>
                <w:rFonts w:ascii="Times New Roman" w:hAnsi="Times New Roman" w:cs="Times New Roman"/>
              </w:rPr>
              <w:t xml:space="preserve"> Diesel engine operating on furnace oil with all necessary auxiliary like as booster unit, feed pump, purifier, turbo charger, charge air cooler.</w:t>
            </w:r>
          </w:p>
          <w:p w:rsidR="00ED072C" w:rsidRPr="00ED072C" w:rsidRDefault="00ED072C" w:rsidP="00ED072C">
            <w:pPr>
              <w:ind w:right="450"/>
              <w:jc w:val="both"/>
              <w:rPr>
                <w:rFonts w:ascii="Times New Roman" w:hAnsi="Times New Roman" w:cs="Times New Roman"/>
              </w:rPr>
            </w:pPr>
          </w:p>
          <w:p w:rsidR="002E63C4" w:rsidRDefault="002E63C4" w:rsidP="002E63C4">
            <w:pPr>
              <w:pStyle w:val="ListParagraph"/>
              <w:ind w:left="0" w:right="89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INTERNE ENGINEER • UMER GROUP OF COMPANY,</w:t>
            </w:r>
          </w:p>
          <w:p w:rsidR="00ED072C" w:rsidRDefault="002E63C4" w:rsidP="00ED072C">
            <w:pPr>
              <w:pStyle w:val="ListParagraph"/>
              <w:ind w:left="0" w:right="89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BHANERO </w:t>
            </w:r>
            <w:r w:rsidR="00972569">
              <w:rPr>
                <w:rFonts w:ascii="Times New Roman" w:hAnsi="Times New Roman" w:cs="Times New Roman"/>
                <w:b/>
              </w:rPr>
              <w:t>TEXTILE LTD</w:t>
            </w:r>
            <w:r w:rsidR="00ED072C">
              <w:rPr>
                <w:rFonts w:ascii="Times New Roman" w:hAnsi="Times New Roman" w:cs="Times New Roman"/>
                <w:b/>
              </w:rPr>
              <w:t>. 01-MAY-2018 TO 25-MAY</w:t>
            </w:r>
            <w:r>
              <w:rPr>
                <w:rFonts w:ascii="Times New Roman" w:hAnsi="Times New Roman" w:cs="Times New Roman"/>
                <w:b/>
              </w:rPr>
              <w:t>-2018</w:t>
            </w:r>
            <w:r w:rsidR="00972569">
              <w:rPr>
                <w:rFonts w:ascii="Times New Roman" w:hAnsi="Times New Roman" w:cs="Times New Roman"/>
                <w:b/>
              </w:rPr>
              <w:t>.</w:t>
            </w:r>
          </w:p>
          <w:p w:rsidR="00972569" w:rsidRDefault="00972569" w:rsidP="00972569">
            <w:pPr>
              <w:pStyle w:val="ListParagraph"/>
              <w:ind w:left="0" w:right="89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Duplex waste heat recovery boiler</w:t>
            </w:r>
          </w:p>
          <w:p w:rsidR="00972569" w:rsidRPr="00972569" w:rsidRDefault="00972569" w:rsidP="00972569">
            <w:pPr>
              <w:pStyle w:val="ListParagraph"/>
              <w:ind w:left="0" w:right="89"/>
              <w:rPr>
                <w:rFonts w:ascii="Times New Roman" w:hAnsi="Times New Roman" w:cs="Times New Roman"/>
              </w:rPr>
            </w:pPr>
            <w:r w:rsidRPr="00972569">
              <w:rPr>
                <w:rFonts w:ascii="Times New Roman" w:hAnsi="Times New Roman" w:cs="Times New Roman"/>
              </w:rPr>
              <w:t>Operate and maintain the boiler</w:t>
            </w:r>
            <w:r>
              <w:rPr>
                <w:rFonts w:ascii="Times New Roman" w:hAnsi="Times New Roman" w:cs="Times New Roman"/>
              </w:rPr>
              <w:t xml:space="preserve"> and auxiliary of the </w:t>
            </w:r>
            <w:r w:rsidR="00653443">
              <w:rPr>
                <w:rFonts w:ascii="Times New Roman" w:hAnsi="Times New Roman" w:cs="Times New Roman"/>
              </w:rPr>
              <w:t>boiler like</w:t>
            </w:r>
            <w:r>
              <w:rPr>
                <w:rFonts w:ascii="Times New Roman" w:hAnsi="Times New Roman" w:cs="Times New Roman"/>
              </w:rPr>
              <w:t xml:space="preserve"> as feed water pump softner using of the control panel.</w:t>
            </w:r>
          </w:p>
          <w:p w:rsidR="00147221" w:rsidRPr="00972569" w:rsidRDefault="00147221" w:rsidP="00972569">
            <w:pPr>
              <w:pStyle w:val="ListParagraph"/>
              <w:ind w:left="0" w:right="89"/>
              <w:rPr>
                <w:rFonts w:ascii="Times New Roman" w:hAnsi="Times New Roman" w:cs="Times New Roman"/>
                <w:b/>
              </w:rPr>
            </w:pPr>
            <w:r w:rsidRPr="00147221">
              <w:rPr>
                <w:rFonts w:ascii="Times New Roman" w:hAnsi="Times New Roman" w:cs="Times New Roman"/>
              </w:rPr>
              <w:t xml:space="preserve"> </w:t>
            </w:r>
          </w:p>
          <w:p w:rsidR="00147221" w:rsidRDefault="00A9655A" w:rsidP="009F7B3B">
            <w:pPr>
              <w:spacing w:line="240" w:lineRule="auto"/>
              <w:ind w:right="89"/>
              <w:rPr>
                <w:rFonts w:ascii="Times New Roman" w:hAnsi="Times New Roman" w:cs="Times New Roman"/>
                <w:b/>
                <w:sz w:val="28"/>
              </w:rPr>
            </w:pPr>
            <w:r w:rsidRPr="00A9655A">
              <w:rPr>
                <w:rFonts w:ascii="Times New Roman" w:hAnsi="Times New Roman" w:cs="Times New Roman"/>
                <w:noProof/>
                <w:sz w:val="24"/>
              </w:rPr>
              <w:pict>
                <v:rect id="Rectangle 5" o:spid="_x0000_s1033" style="position:absolute;margin-left:-2.6pt;margin-top:17.7pt;width:361pt;height:3.6pt;flip:y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" fillcolor="#ea4e4e [3204]" strokecolor="#8a1010 [1604]" strokeweight="1pt"/>
              </w:pict>
            </w:r>
            <w:r w:rsidR="00147221" w:rsidRPr="00136D74">
              <w:rPr>
                <w:rFonts w:ascii="Times New Roman" w:hAnsi="Times New Roman" w:cs="Times New Roman"/>
                <w:b/>
                <w:sz w:val="32"/>
              </w:rPr>
              <w:t>EDUCATION</w:t>
            </w:r>
            <w:r w:rsidR="00147221">
              <w:rPr>
                <w:rFonts w:ascii="Times New Roman" w:hAnsi="Times New Roman" w:cs="Times New Roman"/>
                <w:b/>
                <w:sz w:val="28"/>
              </w:rPr>
              <w:t xml:space="preserve">                                                                                     </w:t>
            </w:r>
          </w:p>
          <w:p w:rsidR="00147221" w:rsidRDefault="00147221" w:rsidP="009F7B3B">
            <w:pPr>
              <w:ind w:right="89"/>
              <w:rPr>
                <w:rFonts w:ascii="Times New Roman" w:hAnsi="Times New Roman" w:cs="Times New Roman"/>
                <w:b/>
                <w:sz w:val="28"/>
              </w:rPr>
            </w:pPr>
          </w:p>
          <w:p w:rsidR="00147221" w:rsidRPr="00B018E1" w:rsidRDefault="00147221" w:rsidP="009F7B3B">
            <w:pPr>
              <w:pStyle w:val="ListParagraph"/>
              <w:numPr>
                <w:ilvl w:val="0"/>
                <w:numId w:val="32"/>
              </w:numPr>
              <w:ind w:right="89"/>
              <w:rPr>
                <w:rFonts w:ascii="Times New Roman" w:hAnsi="Times New Roman" w:cs="Times New Roman"/>
                <w:b/>
                <w:sz w:val="28"/>
              </w:rPr>
            </w:pPr>
            <w:r w:rsidRPr="00B018E1">
              <w:rPr>
                <w:rFonts w:ascii="Times New Roman" w:hAnsi="Times New Roman" w:cs="Times New Roman"/>
                <w:b/>
              </w:rPr>
              <w:t>BS MECHANICAL ENGINEERING TECHNOLOGY •</w:t>
            </w:r>
            <w:r w:rsidRPr="00B018E1">
              <w:rPr>
                <w:rFonts w:ascii="Times New Roman" w:hAnsi="Times New Roman" w:cs="Times New Roman"/>
              </w:rPr>
              <w:t xml:space="preserve"> </w:t>
            </w:r>
            <w:r w:rsidRPr="00B018E1">
              <w:rPr>
                <w:rFonts w:ascii="Times New Roman" w:hAnsi="Times New Roman" w:cs="Times New Roman"/>
                <w:b/>
              </w:rPr>
              <w:t xml:space="preserve"> </w:t>
            </w:r>
            <w:r w:rsidR="002B688B">
              <w:rPr>
                <w:rFonts w:ascii="Times New Roman" w:hAnsi="Times New Roman" w:cs="Times New Roman"/>
                <w:b/>
                <w:sz w:val="24"/>
              </w:rPr>
              <w:t>3.45</w:t>
            </w:r>
            <w:r w:rsidRPr="00B018E1">
              <w:rPr>
                <w:rFonts w:ascii="Times New Roman" w:hAnsi="Times New Roman" w:cs="Times New Roman"/>
                <w:b/>
                <w:sz w:val="24"/>
              </w:rPr>
              <w:t xml:space="preserve">/4 </w:t>
            </w:r>
            <w:r w:rsidRPr="00B018E1">
              <w:rPr>
                <w:rFonts w:ascii="Times New Roman" w:hAnsi="Times New Roman" w:cs="Times New Roman"/>
                <w:b/>
              </w:rPr>
              <w:t>CGPA</w:t>
            </w:r>
          </w:p>
          <w:p w:rsidR="00147221" w:rsidRPr="00B018E1" w:rsidRDefault="002B688B" w:rsidP="009F7B3B">
            <w:pPr>
              <w:ind w:left="360" w:right="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86.25</w:t>
            </w:r>
            <w:r w:rsidR="007E4BC9">
              <w:rPr>
                <w:rFonts w:ascii="Times New Roman" w:hAnsi="Times New Roman" w:cs="Times New Roman"/>
                <w:b/>
              </w:rPr>
              <w:t xml:space="preserve">% </w:t>
            </w:r>
            <w:r w:rsidR="007E4BC9" w:rsidRPr="00B018E1">
              <w:rPr>
                <w:rFonts w:ascii="Times New Roman" w:hAnsi="Times New Roman" w:cs="Times New Roman"/>
                <w:b/>
              </w:rPr>
              <w:t>•</w:t>
            </w:r>
            <w:r w:rsidR="007E4BC9" w:rsidRPr="00B018E1">
              <w:rPr>
                <w:rFonts w:ascii="Times New Roman" w:hAnsi="Times New Roman" w:cs="Times New Roman"/>
              </w:rPr>
              <w:t xml:space="preserve"> </w:t>
            </w:r>
            <w:r w:rsidR="007E4BC9" w:rsidRPr="00B018E1">
              <w:rPr>
                <w:rFonts w:ascii="Times New Roman" w:hAnsi="Times New Roman" w:cs="Times New Roman"/>
                <w:b/>
              </w:rPr>
              <w:t xml:space="preserve"> </w:t>
            </w:r>
            <w:r w:rsidR="007E4BC9">
              <w:rPr>
                <w:rFonts w:ascii="Times New Roman" w:hAnsi="Times New Roman" w:cs="Times New Roman"/>
                <w:b/>
              </w:rPr>
              <w:t xml:space="preserve"> </w:t>
            </w:r>
            <w:r w:rsidR="00147221" w:rsidRPr="00B018E1">
              <w:rPr>
                <w:rFonts w:ascii="Times New Roman" w:hAnsi="Times New Roman" w:cs="Times New Roman"/>
                <w:b/>
              </w:rPr>
              <w:t>(2014-2018)</w:t>
            </w:r>
            <w:r w:rsidR="00147221" w:rsidRPr="00B018E1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CET College of Engineering and Technology, (University of Sargodha).</w:t>
            </w:r>
          </w:p>
          <w:p w:rsidR="00B018E1" w:rsidRPr="00B018E1" w:rsidRDefault="00B018E1" w:rsidP="009F7B3B">
            <w:pPr>
              <w:pStyle w:val="ListParagraph"/>
              <w:numPr>
                <w:ilvl w:val="0"/>
                <w:numId w:val="32"/>
              </w:numPr>
              <w:ind w:right="89"/>
              <w:rPr>
                <w:rFonts w:ascii="Times New Roman" w:hAnsi="Times New Roman" w:cs="Times New Roman"/>
              </w:rPr>
            </w:pPr>
            <w:r w:rsidRPr="00B018E1">
              <w:rPr>
                <w:rFonts w:ascii="Times New Roman" w:hAnsi="Times New Roman" w:cs="Times New Roman"/>
                <w:b/>
              </w:rPr>
              <w:t>DIPLOMA OF ASSOCIATE ENGI</w:t>
            </w:r>
            <w:r w:rsidR="009F7B3B">
              <w:rPr>
                <w:rFonts w:ascii="Times New Roman" w:hAnsi="Times New Roman" w:cs="Times New Roman"/>
                <w:b/>
              </w:rPr>
              <w:t xml:space="preserve">NEERING IN MECHANICAL </w:t>
            </w:r>
            <w:r w:rsidRPr="00B018E1">
              <w:rPr>
                <w:rFonts w:ascii="Times New Roman" w:hAnsi="Times New Roman" w:cs="Times New Roman"/>
                <w:b/>
              </w:rPr>
              <w:t xml:space="preserve"> TECHNOLOGY </w:t>
            </w:r>
            <w:r w:rsidR="002B688B">
              <w:rPr>
                <w:rFonts w:ascii="Times New Roman" w:hAnsi="Times New Roman" w:cs="Times New Roman"/>
                <w:b/>
                <w:sz w:val="24"/>
              </w:rPr>
              <w:t>•  81</w:t>
            </w:r>
            <w:r w:rsidR="00A800D6">
              <w:rPr>
                <w:rFonts w:ascii="Times New Roman" w:hAnsi="Times New Roman" w:cs="Times New Roman"/>
                <w:b/>
                <w:sz w:val="24"/>
              </w:rPr>
              <w:t xml:space="preserve">% </w:t>
            </w:r>
            <w:r w:rsidRPr="00B018E1">
              <w:rPr>
                <w:rFonts w:ascii="Times New Roman" w:hAnsi="Times New Roman" w:cs="Times New Roman"/>
                <w:b/>
                <w:sz w:val="24"/>
              </w:rPr>
              <w:t xml:space="preserve">A   </w:t>
            </w:r>
            <w:r w:rsidRPr="00B018E1">
              <w:rPr>
                <w:rFonts w:ascii="Times New Roman" w:hAnsi="Times New Roman" w:cs="Times New Roman"/>
                <w:b/>
              </w:rPr>
              <w:t>• (2011-2014</w:t>
            </w:r>
            <w:r w:rsidRPr="00B018E1">
              <w:rPr>
                <w:rFonts w:ascii="Times New Roman" w:hAnsi="Times New Roman" w:cs="Times New Roman"/>
              </w:rPr>
              <w:t xml:space="preserve">)                   </w:t>
            </w:r>
            <w:r w:rsidR="00CC76BA">
              <w:rPr>
                <w:rFonts w:ascii="Times New Roman" w:hAnsi="Times New Roman" w:cs="Times New Roman"/>
              </w:rPr>
              <w:t>Lahore poly technique</w:t>
            </w:r>
            <w:r w:rsidR="009F7B3B">
              <w:rPr>
                <w:rFonts w:ascii="Times New Roman" w:hAnsi="Times New Roman" w:cs="Times New Roman"/>
              </w:rPr>
              <w:t xml:space="preserve"> institute Sheikhupura, (PBTE </w:t>
            </w:r>
            <w:r w:rsidRPr="00B018E1">
              <w:rPr>
                <w:rFonts w:ascii="Times New Roman" w:hAnsi="Times New Roman" w:cs="Times New Roman"/>
              </w:rPr>
              <w:t>Lahore)</w:t>
            </w:r>
            <w:r w:rsidR="00147221" w:rsidRPr="00B018E1">
              <w:rPr>
                <w:rFonts w:ascii="Times New Roman" w:hAnsi="Times New Roman" w:cs="Times New Roman"/>
              </w:rPr>
              <w:t xml:space="preserve">  </w:t>
            </w:r>
          </w:p>
          <w:p w:rsidR="001E22E2" w:rsidRPr="001E22E2" w:rsidRDefault="001E22E2" w:rsidP="009F7B3B">
            <w:pPr>
              <w:pStyle w:val="ListParagraph"/>
              <w:ind w:left="360" w:right="89"/>
              <w:rPr>
                <w:rFonts w:ascii="Times New Roman" w:hAnsi="Times New Roman" w:cs="Times New Roman"/>
              </w:rPr>
            </w:pPr>
          </w:p>
          <w:p w:rsidR="001E22E2" w:rsidRPr="001E22E2" w:rsidRDefault="001E22E2" w:rsidP="009F7B3B">
            <w:pPr>
              <w:pStyle w:val="ListParagraph"/>
              <w:ind w:left="360" w:right="89"/>
              <w:rPr>
                <w:rFonts w:ascii="Times New Roman" w:hAnsi="Times New Roman" w:cs="Times New Roman"/>
              </w:rPr>
            </w:pPr>
          </w:p>
          <w:p w:rsidR="002C2CDD" w:rsidRPr="00B018E1" w:rsidRDefault="00A9655A" w:rsidP="009F7B3B">
            <w:pPr>
              <w:pStyle w:val="ListParagraph"/>
              <w:numPr>
                <w:ilvl w:val="0"/>
                <w:numId w:val="32"/>
              </w:numPr>
              <w:ind w:right="89"/>
              <w:rPr>
                <w:rFonts w:ascii="Times New Roman" w:hAnsi="Times New Roman" w:cs="Times New Roman"/>
              </w:rPr>
            </w:pPr>
            <w:r w:rsidRPr="00A9655A">
              <w:rPr>
                <w:noProof/>
              </w:rPr>
              <w:pict>
                <v:rect id="Rectangle 15" o:spid="_x0000_s1032" style="position:absolute;left:0;text-align:left;margin-left:-186.5pt;margin-top:7.35pt;width:142.25pt;height:213.6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" filled="f" stroked="f" strokeweight="1pt">
                  <v:textbox>
                    <w:txbxContent>
                      <w:p w:rsidR="00B018E1" w:rsidRPr="00136D74" w:rsidRDefault="00B018E1" w:rsidP="00B018E1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B018E1">
                          <w:rPr>
                            <w:b/>
                            <w:color w:val="000000" w:themeColor="text1"/>
                            <w:sz w:val="24"/>
                          </w:rPr>
                          <w:t>Fi</w:t>
                        </w:r>
                        <w:r w:rsidRPr="00136D7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</w:rPr>
                          <w:t>nal Year Project.</w:t>
                        </w:r>
                        <w:r w:rsidRPr="00136D74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 xml:space="preserve">  </w:t>
                        </w:r>
                        <w:r w:rsidR="00136D74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 xml:space="preserve">      </w:t>
                        </w:r>
                        <w:proofErr w:type="gramStart"/>
                        <w:r w:rsidRPr="00136D74">
                          <w:rPr>
                            <w:rFonts w:ascii="Times New Roman" w:hAnsi="Times New Roman" w:cs="Times New Roman"/>
                            <w:color w:val="8B1010" w:themeColor="accent1" w:themeShade="80"/>
                            <w:sz w:val="24"/>
                          </w:rPr>
                          <w:t>1.</w:t>
                        </w:r>
                        <w:r w:rsidR="002B688B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Fire</w:t>
                        </w:r>
                        <w:proofErr w:type="gramEnd"/>
                        <w:r w:rsidR="002B688B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  <w:r w:rsidR="009F7B3B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tube </w:t>
                        </w:r>
                        <w:r w:rsidR="002C22B0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boiler physical</w:t>
                        </w:r>
                        <w:r w:rsidRPr="00136D74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model in DAE </w:t>
                        </w:r>
                      </w:p>
                      <w:p w:rsidR="00B018E1" w:rsidRPr="00136D74" w:rsidRDefault="00B018E1" w:rsidP="00B018E1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136D74">
                          <w:rPr>
                            <w:rFonts w:ascii="Times New Roman" w:hAnsi="Times New Roman" w:cs="Times New Roman"/>
                            <w:color w:val="8B1010" w:themeColor="accent1" w:themeShade="80"/>
                          </w:rPr>
                          <w:t xml:space="preserve">2. </w:t>
                        </w:r>
                        <w:r w:rsidR="009F7B3B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Multi-purpose metal </w:t>
                        </w:r>
                        <w:r w:rsidR="002C22B0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cutting </w:t>
                        </w:r>
                        <w:r w:rsidR="002C22B0" w:rsidRPr="00136D74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machine</w:t>
                        </w:r>
                        <w:r w:rsidRPr="00136D74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in BS Mechanical Engineering Technology </w:t>
                        </w:r>
                      </w:p>
                      <w:p w:rsidR="00B018E1" w:rsidRPr="00136D74" w:rsidRDefault="00B018E1" w:rsidP="00B018E1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</w:rPr>
                        </w:pPr>
                        <w:r w:rsidRPr="00136D7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</w:rPr>
                          <w:t xml:space="preserve">Semester Projects </w:t>
                        </w:r>
                      </w:p>
                      <w:p w:rsidR="00B018E1" w:rsidRPr="00136D74" w:rsidRDefault="00B018E1" w:rsidP="00B018E1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136D74">
                          <w:rPr>
                            <w:rFonts w:ascii="Times New Roman" w:hAnsi="Times New Roman" w:cs="Times New Roman"/>
                            <w:color w:val="8B1010" w:themeColor="accent1" w:themeShade="80"/>
                          </w:rPr>
                          <w:t xml:space="preserve">1. </w:t>
                        </w:r>
                        <w:r w:rsidRPr="00136D74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Manual hand drill </w:t>
                        </w:r>
                      </w:p>
                      <w:p w:rsidR="00B018E1" w:rsidRPr="009F7B3B" w:rsidRDefault="009F7B3B" w:rsidP="00B018E1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8B1010" w:themeColor="accent1" w:themeShade="80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. Physical model of JIG &amp; Fixtures</w:t>
                        </w:r>
                      </w:p>
                      <w:p w:rsidR="00B018E1" w:rsidRPr="00136D74" w:rsidRDefault="00B018E1" w:rsidP="00B018E1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136D74">
                          <w:rPr>
                            <w:rFonts w:ascii="Times New Roman" w:hAnsi="Times New Roman" w:cs="Times New Roman"/>
                            <w:color w:val="8B1010" w:themeColor="accent1" w:themeShade="80"/>
                          </w:rPr>
                          <w:t xml:space="preserve">3. </w:t>
                        </w:r>
                        <w:r w:rsidR="007B625B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Manuel weight lifter</w:t>
                        </w:r>
                      </w:p>
                    </w:txbxContent>
                  </v:textbox>
                </v:rect>
              </w:pict>
            </w:r>
            <w:r w:rsidRPr="00A9655A">
              <w:rPr>
                <w:noProof/>
              </w:rPr>
              <w:pict>
                <v:rect id="Rectangle 3" o:spid="_x0000_s1031" style="position:absolute;left:0;text-align:left;margin-left:-179.4pt;margin-top:12.8pt;width:134.8pt;height:4.5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" fillcolor="#ea4e4e" strokecolor="#ac3737" strokeweight="1pt"/>
              </w:pict>
            </w:r>
            <w:r w:rsidR="002B688B">
              <w:rPr>
                <w:rFonts w:ascii="Times New Roman" w:hAnsi="Times New Roman" w:cs="Times New Roman"/>
                <w:b/>
              </w:rPr>
              <w:t>MATRICULATION (SSC)  • 62</w:t>
            </w:r>
            <w:r w:rsidR="00B018E1" w:rsidRPr="00B018E1">
              <w:rPr>
                <w:rFonts w:ascii="Times New Roman" w:hAnsi="Times New Roman" w:cs="Times New Roman"/>
                <w:b/>
              </w:rPr>
              <w:t>%</w:t>
            </w:r>
            <w:r w:rsidR="00B018E1" w:rsidRPr="00B018E1">
              <w:rPr>
                <w:rFonts w:ascii="Times New Roman" w:hAnsi="Times New Roman" w:cs="Times New Roman"/>
              </w:rPr>
              <w:t xml:space="preserve">  </w:t>
            </w:r>
            <w:r w:rsidR="00B018E1" w:rsidRPr="00B018E1">
              <w:rPr>
                <w:rFonts w:ascii="Times New Roman" w:hAnsi="Times New Roman" w:cs="Times New Roman"/>
                <w:b/>
              </w:rPr>
              <w:t xml:space="preserve">• (2011)                                                                                         </w:t>
            </w:r>
            <w:r w:rsidR="00B018E1" w:rsidRPr="00B018E1">
              <w:rPr>
                <w:rFonts w:ascii="Times New Roman" w:hAnsi="Times New Roman" w:cs="Times New Roman"/>
              </w:rPr>
              <w:t>Govt. Hig</w:t>
            </w:r>
            <w:r w:rsidR="002B688B">
              <w:rPr>
                <w:rFonts w:ascii="Times New Roman" w:hAnsi="Times New Roman" w:cs="Times New Roman"/>
              </w:rPr>
              <w:t>h School No 1  Sangla hill</w:t>
            </w:r>
            <w:r w:rsidR="009F7B3B">
              <w:rPr>
                <w:rFonts w:ascii="Times New Roman" w:hAnsi="Times New Roman" w:cs="Times New Roman"/>
              </w:rPr>
              <w:t>, (BISE Lahore</w:t>
            </w:r>
            <w:r w:rsidR="00B018E1" w:rsidRPr="00B018E1">
              <w:rPr>
                <w:rFonts w:ascii="Times New Roman" w:hAnsi="Times New Roman" w:cs="Times New Roman"/>
              </w:rPr>
              <w:t xml:space="preserve">) </w:t>
            </w:r>
            <w:r w:rsidR="00147221" w:rsidRPr="00B018E1">
              <w:rPr>
                <w:rFonts w:ascii="Times New Roman" w:hAnsi="Times New Roman" w:cs="Times New Roman"/>
              </w:rPr>
              <w:t xml:space="preserve">                      </w:t>
            </w:r>
          </w:p>
          <w:p w:rsidR="002C2CDD" w:rsidRPr="0049768B" w:rsidRDefault="002C2CDD" w:rsidP="009F7B3B">
            <w:pPr>
              <w:rPr>
                <w:rFonts w:ascii="Times New Roman" w:hAnsi="Times New Roman" w:cs="Times New Roman"/>
              </w:rPr>
            </w:pPr>
          </w:p>
          <w:p w:rsidR="002C2CDD" w:rsidRPr="00136D74" w:rsidRDefault="00B018E1" w:rsidP="009F7B3B">
            <w:pPr>
              <w:pStyle w:val="Heading3"/>
              <w:rPr>
                <w:rFonts w:ascii="Times New Roman" w:hAnsi="Times New Roman" w:cs="Times New Roman"/>
                <w:b/>
              </w:rPr>
            </w:pPr>
            <w:r w:rsidRPr="00136D74">
              <w:rPr>
                <w:rFonts w:ascii="Times New Roman" w:hAnsi="Times New Roman" w:cs="Times New Roman"/>
                <w:b/>
              </w:rPr>
              <w:t>PERSONAL INFORMATION</w:t>
            </w:r>
          </w:p>
          <w:p w:rsidR="00B018E1" w:rsidRDefault="00B018E1" w:rsidP="009F7B3B">
            <w:pPr>
              <w:rPr>
                <w:rFonts w:ascii="Times New Roman" w:hAnsi="Times New Roman" w:cs="Times New Roman"/>
              </w:rPr>
            </w:pPr>
            <w:r w:rsidRPr="00B018E1">
              <w:rPr>
                <w:rFonts w:ascii="Times New Roman" w:hAnsi="Times New Roman" w:cs="Times New Roman"/>
                <w:b/>
                <w:sz w:val="24"/>
                <w:szCs w:val="24"/>
              </w:rPr>
              <w:t>Father Name</w:t>
            </w:r>
            <w:r w:rsidRPr="00B018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018E1">
              <w:rPr>
                <w:rFonts w:ascii="Times New Roman" w:hAnsi="Times New Roman" w:cs="Times New Roman"/>
              </w:rPr>
              <w:t xml:space="preserve"> </w:t>
            </w:r>
            <w:r w:rsidR="002B688B">
              <w:rPr>
                <w:rFonts w:ascii="Times New Roman" w:hAnsi="Times New Roman" w:cs="Times New Roman"/>
              </w:rPr>
              <w:t xml:space="preserve">Rana Ijaz Ahmed </w:t>
            </w:r>
          </w:p>
          <w:p w:rsidR="00B018E1" w:rsidRPr="00B018E1" w:rsidRDefault="00B018E1" w:rsidP="009F7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E1">
              <w:rPr>
                <w:rFonts w:ascii="Times New Roman" w:hAnsi="Times New Roman" w:cs="Times New Roman"/>
                <w:b/>
                <w:sz w:val="24"/>
              </w:rPr>
              <w:t>Gender:</w:t>
            </w:r>
            <w:r w:rsidRPr="00B018E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B018E1">
              <w:rPr>
                <w:rFonts w:ascii="Times New Roman" w:hAnsi="Times New Roman" w:cs="Times New Roman"/>
                <w:sz w:val="24"/>
                <w:szCs w:val="24"/>
              </w:rPr>
              <w:t xml:space="preserve">Male </w:t>
            </w:r>
          </w:p>
          <w:p w:rsidR="00B018E1" w:rsidRPr="00B018E1" w:rsidRDefault="00B018E1" w:rsidP="009F7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E1">
              <w:rPr>
                <w:rFonts w:ascii="Times New Roman" w:hAnsi="Times New Roman" w:cs="Times New Roman"/>
                <w:b/>
                <w:sz w:val="24"/>
                <w:szCs w:val="24"/>
              </w:rPr>
              <w:t>Domicile:</w:t>
            </w:r>
            <w:r w:rsidRPr="00B018E1">
              <w:rPr>
                <w:rFonts w:ascii="Times New Roman" w:hAnsi="Times New Roman" w:cs="Times New Roman"/>
                <w:sz w:val="24"/>
                <w:szCs w:val="24"/>
              </w:rPr>
              <w:t xml:space="preserve"> Punjab </w:t>
            </w:r>
          </w:p>
          <w:p w:rsidR="00B018E1" w:rsidRPr="00B018E1" w:rsidRDefault="00B018E1" w:rsidP="009F7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E1">
              <w:rPr>
                <w:rFonts w:ascii="Times New Roman" w:hAnsi="Times New Roman" w:cs="Times New Roman"/>
                <w:b/>
                <w:sz w:val="24"/>
                <w:szCs w:val="24"/>
              </w:rPr>
              <w:t>Address:</w:t>
            </w:r>
            <w:r w:rsidRPr="00B01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88B">
              <w:rPr>
                <w:rFonts w:ascii="Times New Roman" w:hAnsi="Times New Roman" w:cs="Times New Roman"/>
                <w:sz w:val="24"/>
                <w:szCs w:val="24"/>
              </w:rPr>
              <w:t>village Sheroke Tehsil Safdarabad district Sheikhupura</w:t>
            </w:r>
            <w:r w:rsidRPr="00B01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125" w:rsidRPr="0049768B" w:rsidRDefault="00B018E1" w:rsidP="009F7B3B">
            <w:pPr>
              <w:rPr>
                <w:rFonts w:ascii="Times New Roman" w:hAnsi="Times New Roman" w:cs="Times New Roman"/>
              </w:rPr>
            </w:pPr>
            <w:r w:rsidRPr="00B018E1">
              <w:rPr>
                <w:rFonts w:ascii="Times New Roman" w:hAnsi="Times New Roman" w:cs="Times New Roman"/>
                <w:b/>
                <w:sz w:val="24"/>
                <w:szCs w:val="24"/>
              </w:rPr>
              <w:t>District: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01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7B3B">
              <w:rPr>
                <w:rFonts w:ascii="Times New Roman" w:hAnsi="Times New Roman" w:cs="Times New Roman"/>
                <w:sz w:val="24"/>
                <w:szCs w:val="24"/>
              </w:rPr>
              <w:t xml:space="preserve">Sheikhupura </w:t>
            </w:r>
          </w:p>
        </w:tc>
        <w:bookmarkStart w:id="0" w:name="_GoBack"/>
        <w:bookmarkEnd w:id="0"/>
      </w:tr>
    </w:tbl>
    <w:p w:rsidR="00B018E1" w:rsidRDefault="009F7B3B" w:rsidP="00B018E1">
      <w:pPr>
        <w:pStyle w:val="EndOfDocument"/>
        <w:tabs>
          <w:tab w:val="right" w:pos="10512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br w:type="textWrapping" w:clear="all"/>
      </w:r>
      <w:r w:rsidR="00A9655A">
        <w:rPr>
          <w:rFonts w:ascii="Times New Roman" w:hAnsi="Times New Roman" w:cs="Times New Roman"/>
          <w:noProof/>
        </w:rPr>
        <w:pict>
          <v:rect id="Rectangle 7" o:spid="_x0000_s1030" style="position:absolute;margin-left:-22.25pt;margin-top:-195.3pt;width:130.95pt;height:40.6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" filled="f" stroked="f" strokeweight="1pt">
            <v:textbox>
              <w:txbxContent>
                <w:p w:rsidR="00B018E1" w:rsidRPr="00B018E1" w:rsidRDefault="00B018E1" w:rsidP="00B018E1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</w:rPr>
                  </w:pPr>
                  <w:r w:rsidRPr="00B018E1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</w:rPr>
                    <w:t>PROJECTS</w:t>
                  </w:r>
                </w:p>
              </w:txbxContent>
            </v:textbox>
          </v:rect>
        </w:pict>
      </w:r>
      <w:r w:rsidR="00B018E1">
        <w:rPr>
          <w:rFonts w:ascii="Times New Roman" w:hAnsi="Times New Roman" w:cs="Times New Roman"/>
        </w:rPr>
        <w:tab/>
      </w:r>
    </w:p>
    <w:p w:rsidR="00B018E1" w:rsidRDefault="00B018E1" w:rsidP="00B018E1"/>
    <w:p w:rsidR="00DA3AAB" w:rsidRDefault="00B018E1" w:rsidP="00B018E1">
      <w:pPr>
        <w:tabs>
          <w:tab w:val="left" w:pos="5808"/>
        </w:tabs>
      </w:pPr>
      <w:r>
        <w:tab/>
      </w:r>
    </w:p>
    <w:p w:rsidR="00DA3AAB" w:rsidRPr="00DA3AAB" w:rsidRDefault="00DA3AAB" w:rsidP="00DA3AAB"/>
    <w:p w:rsidR="00DA3AAB" w:rsidRPr="00DA3AAB" w:rsidRDefault="00DA3AAB" w:rsidP="00DA3AAB"/>
    <w:p w:rsidR="00DA3AAB" w:rsidRPr="00DA3AAB" w:rsidRDefault="00DA3AAB" w:rsidP="00DA3AAB"/>
    <w:p w:rsidR="00DA3AAB" w:rsidRPr="00DA3AAB" w:rsidRDefault="00DA3AAB" w:rsidP="00DA3AAB"/>
    <w:p w:rsidR="00DA3AAB" w:rsidRPr="00DA3AAB" w:rsidRDefault="00DA3AAB" w:rsidP="00DA3AAB"/>
    <w:p w:rsidR="00DA3AAB" w:rsidRPr="00DA3AAB" w:rsidRDefault="00DA3AAB" w:rsidP="00DA3AAB"/>
    <w:p w:rsidR="00DA3AAB" w:rsidRPr="00DA3AAB" w:rsidRDefault="00DA3AAB" w:rsidP="00DA3AAB"/>
    <w:p w:rsidR="00DA3AAB" w:rsidRPr="00DA3AAB" w:rsidRDefault="00DA3AAB" w:rsidP="00DA3AAB"/>
    <w:p w:rsidR="00DA3AAB" w:rsidRPr="00DA3AAB" w:rsidRDefault="00DA3AAB" w:rsidP="00DA3AAB"/>
    <w:p w:rsidR="00DA3AAB" w:rsidRPr="00DA3AAB" w:rsidRDefault="00DA3AAB" w:rsidP="00DA3AAB"/>
    <w:p w:rsidR="00DA3AAB" w:rsidRPr="00DA3AAB" w:rsidRDefault="00DA3AAB" w:rsidP="00DA3AAB"/>
    <w:p w:rsidR="00DA3AAB" w:rsidRPr="00DA3AAB" w:rsidRDefault="00DA3AAB" w:rsidP="00DA3AAB"/>
    <w:p w:rsidR="00DA3AAB" w:rsidRPr="00DA3AAB" w:rsidRDefault="00DA3AAB" w:rsidP="00DA3AAB"/>
    <w:p w:rsidR="00DA3AAB" w:rsidRDefault="00DA3AAB" w:rsidP="00DA3AAB"/>
    <w:p w:rsidR="00DA3AAB" w:rsidRDefault="00DA3AAB" w:rsidP="00DA3AAB"/>
    <w:p w:rsidR="00290AAA" w:rsidRPr="00DA3AAB" w:rsidRDefault="00DA3AAB" w:rsidP="00DA3AAB">
      <w:pPr>
        <w:tabs>
          <w:tab w:val="left" w:pos="5949"/>
        </w:tabs>
      </w:pPr>
      <w:r>
        <w:tab/>
      </w:r>
    </w:p>
    <w:sectPr w:rsidR="00290AAA" w:rsidRPr="00DA3AAB" w:rsidSect="00EF7CC9"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657" w:rsidRDefault="004A4657" w:rsidP="00713050">
      <w:pPr>
        <w:spacing w:line="240" w:lineRule="auto"/>
      </w:pPr>
      <w:r>
        <w:separator/>
      </w:r>
    </w:p>
  </w:endnote>
  <w:endnote w:type="continuationSeparator" w:id="0">
    <w:p w:rsidR="004A4657" w:rsidRDefault="004A465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1" w:type="pct"/>
      <w:tblLayout w:type="fixed"/>
      <w:tblLook w:val="04A0"/>
    </w:tblPr>
    <w:tblGrid>
      <w:gridCol w:w="2686"/>
      <w:gridCol w:w="2685"/>
      <w:gridCol w:w="2685"/>
      <w:gridCol w:w="2796"/>
    </w:tblGrid>
    <w:tr w:rsidR="00C2098A" w:rsidTr="00136D74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A9655A" w:rsidP="00684488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_x0000_s4122" alt="Title: Email icon" style="width:25.9pt;height:25.9pt;mso-position-horizontal-relative:char;mso-position-vertical-relative:line" coordsize="7345,7345">
                <o:lock v:ext="edit" aspectratio="t"/>
                <v:oval id="Oval 17" o:spid="_x0000_s4128" style="position:absolute;width:7345;height:73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<v:stroke joinstyle="miter"/>
                </v:oval>
                <v:group id="Group 18" o:spid="_x0000_s4123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9" o:spid="_x0000_s412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Isosceles Triangle 90" o:spid="_x0000_s4126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Isosceles Triangle 90" o:spid="_x0000_s4125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2" o:spid="_x0000_s4124" type="#_x0000_t5" style="position:absolute;left:1687;top:2458;width:7231;height:2648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</v:group>
                <w10:wrap type="none"/>
                <w10:anchorlock/>
              </v:group>
            </w:pic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A9655A" w:rsidP="00684488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_x0000_s4116" alt="Title: Telephone icon" style="width:25.9pt;height:25.9pt;mso-position-horizontal-relative:char;mso-position-vertical-relative:line" coordsize="431,431">
                <o:lock v:ext="edit" aspectratio="t"/>
                <v:shape id="Circle around telephone symbol" o:spid="_x0000_s4118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</v:shape>
                <v:shape id="Telephone symbol" o:spid="_x0000_s4117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</v:shape>
                <w10:wrap type="none"/>
                <w10:anchorlock/>
              </v:group>
            </w:pict>
          </w:r>
        </w:p>
      </w:tc>
      <w:tc>
        <w:tcPr>
          <w:tcW w:w="2736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</w:tr>
    <w:tr w:rsidR="00684488" w:rsidTr="00136D74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D54222381B8F49B689296C4CCBB8B561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 w:multiLine="1"/>
          </w:sdtPr>
          <w:sdtContent>
            <w:p w:rsidR="00684488" w:rsidRPr="00CA3DF1" w:rsidRDefault="002B688B" w:rsidP="00811117">
              <w:pPr>
                <w:pStyle w:val="Footer"/>
              </w:pPr>
              <w:r>
                <w:t>Ranahamza1179786@gmail.com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F916ABCB8F5640C988EEEE03425361EF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Content>
            <w:p w:rsidR="00684488" w:rsidRPr="00C2098A" w:rsidRDefault="002B688B" w:rsidP="002B688B">
              <w:pPr>
                <w:pStyle w:val="Footer"/>
                <w:jc w:val="left"/>
              </w:pPr>
              <w:r>
                <w:t xml:space="preserve">       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DA57DCBF892E45B68D7F9346EB2B233C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</w:sdtPr>
          <w:sdtContent>
            <w:p w:rsidR="00684488" w:rsidRPr="00C2098A" w:rsidRDefault="002B688B" w:rsidP="00811117">
              <w:pPr>
                <w:pStyle w:val="Footer"/>
              </w:pPr>
              <w:r>
                <w:t>+923086100480</w:t>
              </w:r>
            </w:p>
          </w:sdtContent>
        </w:sdt>
      </w:tc>
      <w:tc>
        <w:tcPr>
          <w:tcW w:w="2736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A03FD1CEB52A460DA2D88EF3FD5A67E1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Content>
            <w:p w:rsidR="00684488" w:rsidRPr="00C2098A" w:rsidRDefault="003F742C" w:rsidP="00136D74">
              <w:pPr>
                <w:pStyle w:val="Footer"/>
                <w:jc w:val="left"/>
              </w:pPr>
              <w:r>
                <w:t xml:space="preserve"> </w:t>
              </w:r>
            </w:p>
          </w:sdtContent>
        </w:sdt>
      </w:tc>
    </w:tr>
  </w:tbl>
  <w:p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53" w:type="pct"/>
      <w:tblLayout w:type="fixed"/>
      <w:tblLook w:val="04A0"/>
    </w:tblPr>
    <w:tblGrid>
      <w:gridCol w:w="2633"/>
      <w:gridCol w:w="2633"/>
      <w:gridCol w:w="2633"/>
      <w:gridCol w:w="2742"/>
    </w:tblGrid>
    <w:tr w:rsidR="00217980" w:rsidTr="00DA3AAB">
      <w:trPr>
        <w:trHeight w:val="606"/>
      </w:trPr>
      <w:tc>
        <w:tcPr>
          <w:tcW w:w="2576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A9655A" w:rsidP="00217980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Group 102" o:spid="_x0000_s4106" alt="Title: Email icon" style="width:25.9pt;height:25.9pt;mso-position-horizontal-relative:char;mso-position-vertical-relative:line" coordsize="7345,7345">
                <o:lock v:ext="edit" aspectratio="t"/>
                <v:oval id="Oval 28" o:spid="_x0000_s4112" style="position:absolute;width:7345;height:73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<v:stroke joinstyle="miter"/>
                </v:oval>
                <v:group id="Group 29" o:spid="_x0000_s4107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30" o:spid="_x0000_s4111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Isosceles Triangle 90" o:spid="_x0000_s411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Isosceles Triangle 90" o:spid="_x0000_s410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3" o:spid="_x0000_s4108" type="#_x0000_t5" style="position:absolute;left:1687;top:2458;width:7231;height:2648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</v:group>
                <w10:wrap type="none"/>
                <w10:anchorlock/>
              </v:group>
            </w:pict>
          </w:r>
        </w:p>
      </w:tc>
      <w:tc>
        <w:tcPr>
          <w:tcW w:w="2577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577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A9655A" w:rsidP="00217980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Group 10" o:spid="_x0000_s4100" alt="Title: Telephone icon" style="width:25.9pt;height:25.9pt;mso-position-horizontal-relative:char;mso-position-vertical-relative:line" coordsize="431,431">
                <o:lock v:ext="edit" aspectratio="t"/>
                <v:shape id="Circle around telephone symbol" o:spid="_x0000_s4102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</v:shape>
                <v:shape id="Telephone symbol" o:spid="_x0000_s4101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</v:shape>
                <w10:wrap type="none"/>
                <w10:anchorlock/>
              </v:group>
            </w:pict>
          </w:r>
        </w:p>
      </w:tc>
      <w:tc>
        <w:tcPr>
          <w:tcW w:w="2683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3F742C" w:rsidP="00217980">
          <w:pPr>
            <w:pStyle w:val="Footer"/>
          </w:pPr>
          <w:r>
            <w:t xml:space="preserve">  </w:t>
          </w:r>
        </w:p>
      </w:tc>
    </w:tr>
    <w:tr w:rsidR="00217980" w:rsidTr="00DA3AAB">
      <w:trPr>
        <w:trHeight w:val="220"/>
      </w:trPr>
      <w:tc>
        <w:tcPr>
          <w:tcW w:w="2576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A9655A" w:rsidP="00F463C8">
          <w:pPr>
            <w:pStyle w:val="Footer"/>
            <w:jc w:val="left"/>
          </w:pPr>
          <w:sdt>
            <w:sdtPr>
              <w:alias w:val="Enter email:"/>
              <w:tag w:val="Enter email:"/>
              <w:id w:val="-1689822732"/>
              <w:placeholder>
                <w:docPart w:val="93A5E5AEDB80411DB425796DD1D68CC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 w:multiLine="1"/>
            </w:sdtPr>
            <w:sdtContent>
              <w:r w:rsidR="002B688B">
                <w:rPr>
                  <w:caps w:val="0"/>
                </w:rPr>
                <w:t>Ranahamza1179786</w:t>
              </w:r>
              <w:r w:rsidR="00051331">
                <w:rPr>
                  <w:caps w:val="0"/>
                </w:rPr>
                <w:t>@gmail.com</w:t>
              </w:r>
            </w:sdtContent>
          </w:sdt>
        </w:p>
      </w:tc>
      <w:tc>
        <w:tcPr>
          <w:tcW w:w="2577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8305ADD3EF4247E79A8302743ED06C5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Content>
            <w:p w:rsidR="00811117" w:rsidRPr="00C2098A" w:rsidRDefault="002B688B" w:rsidP="002B688B">
              <w:pPr>
                <w:pStyle w:val="Footer"/>
                <w:jc w:val="left"/>
              </w:pPr>
              <w:r>
                <w:t xml:space="preserve">       </w:t>
              </w:r>
            </w:p>
          </w:sdtContent>
        </w:sdt>
      </w:tc>
      <w:tc>
        <w:tcPr>
          <w:tcW w:w="2577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EA39AB5BAE7E4E10A1C2C21641F27CBD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</w:sdtPr>
          <w:sdtContent>
            <w:p w:rsidR="00811117" w:rsidRPr="00C2098A" w:rsidRDefault="002B688B" w:rsidP="00F463C8">
              <w:pPr>
                <w:pStyle w:val="Footer"/>
              </w:pPr>
              <w:r>
                <w:t>+923086100480</w:t>
              </w:r>
            </w:p>
          </w:sdtContent>
        </w:sdt>
      </w:tc>
      <w:tc>
        <w:tcPr>
          <w:tcW w:w="2683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7B88719C29644EEAB08CC828CFCCB4BC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Content>
            <w:p w:rsidR="00811117" w:rsidRPr="00C2098A" w:rsidRDefault="003F742C" w:rsidP="003F742C">
              <w:pPr>
                <w:pStyle w:val="Footer"/>
              </w:pPr>
              <w:r>
                <w:rPr>
                  <w:caps w:val="0"/>
                </w:rPr>
                <w:t xml:space="preserve"> </w:t>
              </w:r>
            </w:p>
          </w:sdtContent>
        </w:sdt>
      </w:tc>
    </w:tr>
  </w:tbl>
  <w:p w:rsidR="00217980" w:rsidRDefault="00217980" w:rsidP="00051331">
    <w:pPr>
      <w:pStyle w:val="Footer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657" w:rsidRDefault="004A4657" w:rsidP="00713050">
      <w:pPr>
        <w:spacing w:line="240" w:lineRule="auto"/>
      </w:pPr>
      <w:r>
        <w:separator/>
      </w:r>
    </w:p>
  </w:footnote>
  <w:footnote w:type="continuationSeparator" w:id="0">
    <w:p w:rsidR="004A4657" w:rsidRDefault="004A4657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8939B2"/>
    <w:multiLevelType w:val="hybridMultilevel"/>
    <w:tmpl w:val="0FD26DDA"/>
    <w:lvl w:ilvl="0" w:tplc="3E7EF78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A6B6CC4"/>
    <w:multiLevelType w:val="hybridMultilevel"/>
    <w:tmpl w:val="CAE89B0C"/>
    <w:lvl w:ilvl="0" w:tplc="542C76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E16514"/>
    <w:multiLevelType w:val="hybridMultilevel"/>
    <w:tmpl w:val="06867AC8"/>
    <w:lvl w:ilvl="0" w:tplc="34F856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1368C7"/>
    <w:multiLevelType w:val="hybridMultilevel"/>
    <w:tmpl w:val="D6B0D0F2"/>
    <w:lvl w:ilvl="0" w:tplc="542C76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6044A0"/>
    <w:multiLevelType w:val="hybridMultilevel"/>
    <w:tmpl w:val="BD4A70D8"/>
    <w:lvl w:ilvl="0" w:tplc="542C76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A8420A"/>
    <w:multiLevelType w:val="hybridMultilevel"/>
    <w:tmpl w:val="5232A0EA"/>
    <w:lvl w:ilvl="0" w:tplc="542C76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A31BF1"/>
    <w:multiLevelType w:val="hybridMultilevel"/>
    <w:tmpl w:val="21CE1E22"/>
    <w:lvl w:ilvl="0" w:tplc="542C76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291DF8"/>
    <w:multiLevelType w:val="hybridMultilevel"/>
    <w:tmpl w:val="E184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C73375"/>
    <w:multiLevelType w:val="hybridMultilevel"/>
    <w:tmpl w:val="85826D00"/>
    <w:lvl w:ilvl="0" w:tplc="542C766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81A3875"/>
    <w:multiLevelType w:val="hybridMultilevel"/>
    <w:tmpl w:val="276CCA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2C7384D"/>
    <w:multiLevelType w:val="hybridMultilevel"/>
    <w:tmpl w:val="28E09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23796F"/>
    <w:multiLevelType w:val="hybridMultilevel"/>
    <w:tmpl w:val="F2D2EE40"/>
    <w:lvl w:ilvl="0" w:tplc="34F856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61549E"/>
    <w:multiLevelType w:val="hybridMultilevel"/>
    <w:tmpl w:val="E14A56D8"/>
    <w:lvl w:ilvl="0" w:tplc="542C766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68809D8"/>
    <w:multiLevelType w:val="hybridMultilevel"/>
    <w:tmpl w:val="53BCE810"/>
    <w:lvl w:ilvl="0" w:tplc="D3501B2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930F02"/>
    <w:multiLevelType w:val="hybridMultilevel"/>
    <w:tmpl w:val="D2B8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716B68"/>
    <w:multiLevelType w:val="hybridMultilevel"/>
    <w:tmpl w:val="9704D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4E346E"/>
    <w:multiLevelType w:val="hybridMultilevel"/>
    <w:tmpl w:val="34A87480"/>
    <w:lvl w:ilvl="0" w:tplc="542C76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F02CE9"/>
    <w:multiLevelType w:val="hybridMultilevel"/>
    <w:tmpl w:val="2A6E2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4977CB"/>
    <w:multiLevelType w:val="hybridMultilevel"/>
    <w:tmpl w:val="11F2DFDC"/>
    <w:lvl w:ilvl="0" w:tplc="542C76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FF3C4D"/>
    <w:multiLevelType w:val="hybridMultilevel"/>
    <w:tmpl w:val="2856EE9E"/>
    <w:lvl w:ilvl="0" w:tplc="542C76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D27478"/>
    <w:multiLevelType w:val="hybridMultilevel"/>
    <w:tmpl w:val="677C8470"/>
    <w:lvl w:ilvl="0" w:tplc="542C766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D114913"/>
    <w:multiLevelType w:val="hybridMultilevel"/>
    <w:tmpl w:val="324E3726"/>
    <w:lvl w:ilvl="0" w:tplc="34F856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30"/>
  </w:num>
  <w:num w:numId="13">
    <w:abstractNumId w:val="21"/>
  </w:num>
  <w:num w:numId="14">
    <w:abstractNumId w:val="24"/>
  </w:num>
  <w:num w:numId="15">
    <w:abstractNumId w:val="12"/>
  </w:num>
  <w:num w:numId="16">
    <w:abstractNumId w:val="19"/>
  </w:num>
  <w:num w:numId="17">
    <w:abstractNumId w:val="23"/>
  </w:num>
  <w:num w:numId="18">
    <w:abstractNumId w:val="31"/>
  </w:num>
  <w:num w:numId="19">
    <w:abstractNumId w:val="17"/>
  </w:num>
  <w:num w:numId="20">
    <w:abstractNumId w:val="11"/>
  </w:num>
  <w:num w:numId="21">
    <w:abstractNumId w:val="18"/>
  </w:num>
  <w:num w:numId="22">
    <w:abstractNumId w:val="22"/>
  </w:num>
  <w:num w:numId="23">
    <w:abstractNumId w:val="13"/>
  </w:num>
  <w:num w:numId="24">
    <w:abstractNumId w:val="20"/>
  </w:num>
  <w:num w:numId="25">
    <w:abstractNumId w:val="26"/>
  </w:num>
  <w:num w:numId="26">
    <w:abstractNumId w:val="28"/>
  </w:num>
  <w:num w:numId="27">
    <w:abstractNumId w:val="15"/>
  </w:num>
  <w:num w:numId="28">
    <w:abstractNumId w:val="16"/>
  </w:num>
  <w:num w:numId="29">
    <w:abstractNumId w:val="29"/>
  </w:num>
  <w:num w:numId="30">
    <w:abstractNumId w:val="27"/>
  </w:num>
  <w:num w:numId="31">
    <w:abstractNumId w:val="14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attachedTemplate r:id="rId1"/>
  <w:defaultTabStop w:val="720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9768B"/>
    <w:rsid w:val="00051331"/>
    <w:rsid w:val="00091382"/>
    <w:rsid w:val="00092747"/>
    <w:rsid w:val="000A07DA"/>
    <w:rsid w:val="000A2BFA"/>
    <w:rsid w:val="000B0619"/>
    <w:rsid w:val="000B0A4D"/>
    <w:rsid w:val="000B61CA"/>
    <w:rsid w:val="000C0F71"/>
    <w:rsid w:val="000F7610"/>
    <w:rsid w:val="00114ED7"/>
    <w:rsid w:val="00136D74"/>
    <w:rsid w:val="00140B0E"/>
    <w:rsid w:val="001467E8"/>
    <w:rsid w:val="00147221"/>
    <w:rsid w:val="001A5CA9"/>
    <w:rsid w:val="001B2AC1"/>
    <w:rsid w:val="001B403A"/>
    <w:rsid w:val="001C4367"/>
    <w:rsid w:val="001E22E2"/>
    <w:rsid w:val="001F4583"/>
    <w:rsid w:val="00217980"/>
    <w:rsid w:val="00244D90"/>
    <w:rsid w:val="00271662"/>
    <w:rsid w:val="0027404F"/>
    <w:rsid w:val="00290AAA"/>
    <w:rsid w:val="00291FFD"/>
    <w:rsid w:val="00293B83"/>
    <w:rsid w:val="002B091C"/>
    <w:rsid w:val="002B688B"/>
    <w:rsid w:val="002C22B0"/>
    <w:rsid w:val="002C2CDD"/>
    <w:rsid w:val="002D45C6"/>
    <w:rsid w:val="002E63C4"/>
    <w:rsid w:val="002F03FA"/>
    <w:rsid w:val="00313E86"/>
    <w:rsid w:val="00333CD3"/>
    <w:rsid w:val="00340365"/>
    <w:rsid w:val="00342B64"/>
    <w:rsid w:val="00364079"/>
    <w:rsid w:val="003C5528"/>
    <w:rsid w:val="003D03E5"/>
    <w:rsid w:val="003F742C"/>
    <w:rsid w:val="004077FB"/>
    <w:rsid w:val="004244FF"/>
    <w:rsid w:val="00424DD9"/>
    <w:rsid w:val="00424EBA"/>
    <w:rsid w:val="00436C36"/>
    <w:rsid w:val="00440F24"/>
    <w:rsid w:val="0046104A"/>
    <w:rsid w:val="004717C5"/>
    <w:rsid w:val="004728F7"/>
    <w:rsid w:val="0049768B"/>
    <w:rsid w:val="004A24CC"/>
    <w:rsid w:val="004A4657"/>
    <w:rsid w:val="00523479"/>
    <w:rsid w:val="00543DB7"/>
    <w:rsid w:val="005729B0"/>
    <w:rsid w:val="00641630"/>
    <w:rsid w:val="00653443"/>
    <w:rsid w:val="00684488"/>
    <w:rsid w:val="006A3CE7"/>
    <w:rsid w:val="006A5E48"/>
    <w:rsid w:val="006A7746"/>
    <w:rsid w:val="006C4C50"/>
    <w:rsid w:val="006D76B1"/>
    <w:rsid w:val="00713050"/>
    <w:rsid w:val="00741125"/>
    <w:rsid w:val="00746F7F"/>
    <w:rsid w:val="007569C1"/>
    <w:rsid w:val="007625CC"/>
    <w:rsid w:val="00763832"/>
    <w:rsid w:val="007B625B"/>
    <w:rsid w:val="007D2696"/>
    <w:rsid w:val="007D2FD2"/>
    <w:rsid w:val="007E4BC9"/>
    <w:rsid w:val="00811117"/>
    <w:rsid w:val="00815638"/>
    <w:rsid w:val="008220C5"/>
    <w:rsid w:val="00823C54"/>
    <w:rsid w:val="00841146"/>
    <w:rsid w:val="008657D7"/>
    <w:rsid w:val="0088504C"/>
    <w:rsid w:val="0089382B"/>
    <w:rsid w:val="008A1907"/>
    <w:rsid w:val="008C6BCA"/>
    <w:rsid w:val="008C7B50"/>
    <w:rsid w:val="008E4B30"/>
    <w:rsid w:val="008F2693"/>
    <w:rsid w:val="00906BEE"/>
    <w:rsid w:val="009243E7"/>
    <w:rsid w:val="00972569"/>
    <w:rsid w:val="00985D58"/>
    <w:rsid w:val="009B3C40"/>
    <w:rsid w:val="009B4DD1"/>
    <w:rsid w:val="009F7B3B"/>
    <w:rsid w:val="00A42540"/>
    <w:rsid w:val="00A50939"/>
    <w:rsid w:val="00A800D6"/>
    <w:rsid w:val="00A83413"/>
    <w:rsid w:val="00A87DF7"/>
    <w:rsid w:val="00A92B52"/>
    <w:rsid w:val="00A9655A"/>
    <w:rsid w:val="00AA6A40"/>
    <w:rsid w:val="00AA75F6"/>
    <w:rsid w:val="00AC301F"/>
    <w:rsid w:val="00AD00FD"/>
    <w:rsid w:val="00AF0A8E"/>
    <w:rsid w:val="00B018E1"/>
    <w:rsid w:val="00B5664D"/>
    <w:rsid w:val="00BA5B40"/>
    <w:rsid w:val="00BB3B9E"/>
    <w:rsid w:val="00BD0206"/>
    <w:rsid w:val="00BD6A5D"/>
    <w:rsid w:val="00BF5422"/>
    <w:rsid w:val="00C2098A"/>
    <w:rsid w:val="00C5444A"/>
    <w:rsid w:val="00C612DA"/>
    <w:rsid w:val="00C7741E"/>
    <w:rsid w:val="00C875AB"/>
    <w:rsid w:val="00CA3DF1"/>
    <w:rsid w:val="00CA4581"/>
    <w:rsid w:val="00CC76BA"/>
    <w:rsid w:val="00CD11E7"/>
    <w:rsid w:val="00CE18D5"/>
    <w:rsid w:val="00CE5FBF"/>
    <w:rsid w:val="00D04109"/>
    <w:rsid w:val="00D97A41"/>
    <w:rsid w:val="00DA3AAB"/>
    <w:rsid w:val="00DD3CF6"/>
    <w:rsid w:val="00DD6416"/>
    <w:rsid w:val="00DE44A3"/>
    <w:rsid w:val="00DF4E0A"/>
    <w:rsid w:val="00E02DCD"/>
    <w:rsid w:val="00E12C60"/>
    <w:rsid w:val="00E13AF7"/>
    <w:rsid w:val="00E22E87"/>
    <w:rsid w:val="00E57630"/>
    <w:rsid w:val="00E86C2B"/>
    <w:rsid w:val="00EB2D52"/>
    <w:rsid w:val="00ED072C"/>
    <w:rsid w:val="00EF7CC9"/>
    <w:rsid w:val="00F207C0"/>
    <w:rsid w:val="00F20AE5"/>
    <w:rsid w:val="00F463C8"/>
    <w:rsid w:val="00F47E97"/>
    <w:rsid w:val="00F63672"/>
    <w:rsid w:val="00F645C7"/>
    <w:rsid w:val="00FE23AD"/>
    <w:rsid w:val="00FF4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F24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%20HASSA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E5161B873684FE489E9975F9850F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4FF82-2E78-4B84-8C88-97250A25D267}"/>
      </w:docPartPr>
      <w:docPartBody>
        <w:p w:rsidR="008D0EB0" w:rsidRDefault="00A16410">
          <w:pPr>
            <w:pStyle w:val="2E5161B873684FE489E9975F9850F102"/>
          </w:pPr>
          <w:r w:rsidRPr="00906BEE">
            <w:t>Objective</w:t>
          </w:r>
        </w:p>
      </w:docPartBody>
    </w:docPart>
    <w:docPart>
      <w:docPartPr>
        <w:name w:val="350E224C181F4940A6BB7DA424109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DE912-AA76-4B37-B115-F6331BD028C8}"/>
      </w:docPartPr>
      <w:docPartBody>
        <w:p w:rsidR="008D0EB0" w:rsidRDefault="00A16410">
          <w:pPr>
            <w:pStyle w:val="350E224C181F4940A6BB7DA424109576"/>
          </w:pPr>
          <w:r w:rsidRPr="00906BEE">
            <w:t>Skills</w:t>
          </w:r>
        </w:p>
      </w:docPartBody>
    </w:docPart>
    <w:docPart>
      <w:docPartPr>
        <w:name w:val="F673F2290CFA44C29B465CE948704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CE91-6832-4CE9-8DB2-3DCFFD402738}"/>
      </w:docPartPr>
      <w:docPartBody>
        <w:p w:rsidR="008D0EB0" w:rsidRDefault="00A16410">
          <w:pPr>
            <w:pStyle w:val="F673F2290CFA44C29B465CE94870488F"/>
          </w:pPr>
          <w:r w:rsidRPr="00906BEE">
            <w:t>Experience</w:t>
          </w:r>
        </w:p>
      </w:docPartBody>
    </w:docPart>
    <w:docPart>
      <w:docPartPr>
        <w:name w:val="93A5E5AEDB80411DB425796DD1D68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12536-773D-4C05-89B1-DC4AAEEC11B1}"/>
      </w:docPartPr>
      <w:docPartBody>
        <w:p w:rsidR="008D0EB0" w:rsidRDefault="00A16410">
          <w:pPr>
            <w:pStyle w:val="93A5E5AEDB80411DB425796DD1D68CC4"/>
          </w:pPr>
          <w:r w:rsidRPr="00906BEE">
            <w:t>School</w:t>
          </w:r>
        </w:p>
      </w:docPartBody>
    </w:docPart>
    <w:docPart>
      <w:docPartPr>
        <w:name w:val="D54222381B8F49B689296C4CCBB8B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F6FE-CEDF-4B20-8926-5223E5BD0CC2}"/>
      </w:docPartPr>
      <w:docPartBody>
        <w:p w:rsidR="008D0EB0" w:rsidRDefault="00A16410">
          <w:pPr>
            <w:pStyle w:val="D54222381B8F49B689296C4CCBB8B561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8305ADD3EF4247E79A8302743ED06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07008-48A5-44D3-9490-1CC52415837A}"/>
      </w:docPartPr>
      <w:docPartBody>
        <w:p w:rsidR="008D0EB0" w:rsidRDefault="00A16410">
          <w:pPr>
            <w:pStyle w:val="8305ADD3EF4247E79A8302743ED06C5D"/>
          </w:pPr>
          <w:r w:rsidRPr="00906BEE">
            <w:t>Degree</w:t>
          </w:r>
        </w:p>
      </w:docPartBody>
    </w:docPart>
    <w:docPart>
      <w:docPartPr>
        <w:name w:val="F916ABCB8F5640C988EEEE0342536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FCD28-6D81-47A6-A683-217311B66FBF}"/>
      </w:docPartPr>
      <w:docPartBody>
        <w:p w:rsidR="008D0EB0" w:rsidRDefault="00A16410">
          <w:pPr>
            <w:pStyle w:val="F916ABCB8F5640C988EEEE03425361EF"/>
          </w:pPr>
          <w:r w:rsidRPr="00906BEE">
            <w:t>Date Earned</w:t>
          </w:r>
        </w:p>
      </w:docPartBody>
    </w:docPart>
    <w:docPart>
      <w:docPartPr>
        <w:name w:val="EA39AB5BAE7E4E10A1C2C21641F27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EE0AD-AB7B-40E3-A531-66B042B7349D}"/>
      </w:docPartPr>
      <w:docPartBody>
        <w:p w:rsidR="008D0EB0" w:rsidRDefault="00A16410">
          <w:pPr>
            <w:pStyle w:val="EA39AB5BAE7E4E10A1C2C21641F27CBD"/>
          </w:pPr>
          <w:r w:rsidRPr="00906BEE">
            <w:t>School</w:t>
          </w:r>
        </w:p>
      </w:docPartBody>
    </w:docPart>
    <w:docPart>
      <w:docPartPr>
        <w:name w:val="DA57DCBF892E45B68D7F9346EB2B2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8D734-3922-419A-8359-049D7151C0D4}"/>
      </w:docPartPr>
      <w:docPartBody>
        <w:p w:rsidR="008D0EB0" w:rsidRDefault="00A16410">
          <w:pPr>
            <w:pStyle w:val="DA57DCBF892E45B68D7F9346EB2B233C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7B88719C29644EEAB08CC828CFCCB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8010A-8D7C-46F0-B9AC-DAC6DABFE898}"/>
      </w:docPartPr>
      <w:docPartBody>
        <w:p w:rsidR="008D0EB0" w:rsidRDefault="00A16410">
          <w:pPr>
            <w:pStyle w:val="7B88719C29644EEAB08CC828CFCCB4BC"/>
          </w:pPr>
          <w:r w:rsidRPr="00906BEE">
            <w:t>Volunteer Experience or Leadership</w:t>
          </w:r>
        </w:p>
      </w:docPartBody>
    </w:docPart>
    <w:docPart>
      <w:docPartPr>
        <w:name w:val="A03FD1CEB52A460DA2D88EF3FD5A6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63351-ECC4-435B-9777-74FDE77858A9}"/>
      </w:docPartPr>
      <w:docPartBody>
        <w:p w:rsidR="008D0EB0" w:rsidRDefault="00A16410">
          <w:pPr>
            <w:pStyle w:val="A03FD1CEB52A460DA2D88EF3FD5A67E1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A4C80"/>
    <w:rsid w:val="00005514"/>
    <w:rsid w:val="000C112B"/>
    <w:rsid w:val="001A4C80"/>
    <w:rsid w:val="005B3604"/>
    <w:rsid w:val="005C7340"/>
    <w:rsid w:val="008D0EB0"/>
    <w:rsid w:val="00970E2A"/>
    <w:rsid w:val="00A16410"/>
    <w:rsid w:val="00AB2987"/>
    <w:rsid w:val="00E36AFF"/>
    <w:rsid w:val="00FC0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F1B56ACE4346088D23BFA2E2DB0609">
    <w:name w:val="5FF1B56ACE4346088D23BFA2E2DB0609"/>
    <w:rsid w:val="000C112B"/>
  </w:style>
  <w:style w:type="paragraph" w:customStyle="1" w:styleId="2E5161B873684FE489E9975F9850F102">
    <w:name w:val="2E5161B873684FE489E9975F9850F102"/>
    <w:rsid w:val="000C112B"/>
  </w:style>
  <w:style w:type="paragraph" w:customStyle="1" w:styleId="20BA7FC7059F450987B021E568DE41C7">
    <w:name w:val="20BA7FC7059F450987B021E568DE41C7"/>
    <w:rsid w:val="000C112B"/>
  </w:style>
  <w:style w:type="paragraph" w:customStyle="1" w:styleId="350E224C181F4940A6BB7DA424109576">
    <w:name w:val="350E224C181F4940A6BB7DA424109576"/>
    <w:rsid w:val="000C112B"/>
  </w:style>
  <w:style w:type="paragraph" w:customStyle="1" w:styleId="5A1BDAD4F18F409E847D46937AC59580">
    <w:name w:val="5A1BDAD4F18F409E847D46937AC59580"/>
    <w:rsid w:val="000C112B"/>
  </w:style>
  <w:style w:type="paragraph" w:customStyle="1" w:styleId="4743672DB6B74E1DBEC4A4277B52F591">
    <w:name w:val="4743672DB6B74E1DBEC4A4277B52F591"/>
    <w:rsid w:val="000C112B"/>
  </w:style>
  <w:style w:type="paragraph" w:customStyle="1" w:styleId="BD998F9366C848D2BA452B6088CA0E72">
    <w:name w:val="BD998F9366C848D2BA452B6088CA0E72"/>
    <w:rsid w:val="000C112B"/>
  </w:style>
  <w:style w:type="paragraph" w:customStyle="1" w:styleId="2FAE91DF338543C58402D60BF433CE51">
    <w:name w:val="2FAE91DF338543C58402D60BF433CE51"/>
    <w:rsid w:val="000C112B"/>
  </w:style>
  <w:style w:type="paragraph" w:customStyle="1" w:styleId="F673F2290CFA44C29B465CE94870488F">
    <w:name w:val="F673F2290CFA44C29B465CE94870488F"/>
    <w:rsid w:val="000C112B"/>
  </w:style>
  <w:style w:type="paragraph" w:customStyle="1" w:styleId="69595BA99F624869B2174374CD380C10">
    <w:name w:val="69595BA99F624869B2174374CD380C10"/>
    <w:rsid w:val="000C112B"/>
  </w:style>
  <w:style w:type="paragraph" w:customStyle="1" w:styleId="C4F547BC989D4C92922D3C74E96A0803">
    <w:name w:val="C4F547BC989D4C92922D3C74E96A0803"/>
    <w:rsid w:val="000C112B"/>
  </w:style>
  <w:style w:type="paragraph" w:customStyle="1" w:styleId="F2977835FFFD44C0A4680D342583B727">
    <w:name w:val="F2977835FFFD44C0A4680D342583B727"/>
    <w:rsid w:val="000C112B"/>
  </w:style>
  <w:style w:type="paragraph" w:customStyle="1" w:styleId="9D20B4A3591F478F9261F57970F954CE">
    <w:name w:val="9D20B4A3591F478F9261F57970F954CE"/>
    <w:rsid w:val="000C112B"/>
  </w:style>
  <w:style w:type="paragraph" w:customStyle="1" w:styleId="C483A14DCD80421894ECC62FEFD9E16A">
    <w:name w:val="C483A14DCD80421894ECC62FEFD9E16A"/>
    <w:rsid w:val="000C112B"/>
  </w:style>
  <w:style w:type="paragraph" w:customStyle="1" w:styleId="82E19D73631745009C84FE6050A0A74D">
    <w:name w:val="82E19D73631745009C84FE6050A0A74D"/>
    <w:rsid w:val="000C112B"/>
  </w:style>
  <w:style w:type="paragraph" w:customStyle="1" w:styleId="F0FDC7882B7A426792C4AB29893577C9">
    <w:name w:val="F0FDC7882B7A426792C4AB29893577C9"/>
    <w:rsid w:val="000C112B"/>
  </w:style>
  <w:style w:type="paragraph" w:customStyle="1" w:styleId="5797CA827B2D4917ADF13B838BFFE928">
    <w:name w:val="5797CA827B2D4917ADF13B838BFFE928"/>
    <w:rsid w:val="000C112B"/>
  </w:style>
  <w:style w:type="paragraph" w:customStyle="1" w:styleId="70ADE61E6D244B7FB51B02E834C7E431">
    <w:name w:val="70ADE61E6D244B7FB51B02E834C7E431"/>
    <w:rsid w:val="000C112B"/>
  </w:style>
  <w:style w:type="paragraph" w:customStyle="1" w:styleId="25ED9E02D57146E8BFC5A072783CBBB8">
    <w:name w:val="25ED9E02D57146E8BFC5A072783CBBB8"/>
    <w:rsid w:val="000C112B"/>
  </w:style>
  <w:style w:type="paragraph" w:customStyle="1" w:styleId="CE3C3E57C29F4C54B0E912B526C997E8">
    <w:name w:val="CE3C3E57C29F4C54B0E912B526C997E8"/>
    <w:rsid w:val="000C112B"/>
  </w:style>
  <w:style w:type="paragraph" w:customStyle="1" w:styleId="4D14145B7AC04094AEFE2026CAE29EA2">
    <w:name w:val="4D14145B7AC04094AEFE2026CAE29EA2"/>
    <w:rsid w:val="000C112B"/>
  </w:style>
  <w:style w:type="paragraph" w:customStyle="1" w:styleId="DCDE30312E1E4A4094348CDBD952EAA6">
    <w:name w:val="DCDE30312E1E4A4094348CDBD952EAA6"/>
    <w:rsid w:val="000C112B"/>
  </w:style>
  <w:style w:type="paragraph" w:customStyle="1" w:styleId="93A5E5AEDB80411DB425796DD1D68CC4">
    <w:name w:val="93A5E5AEDB80411DB425796DD1D68CC4"/>
    <w:rsid w:val="000C112B"/>
  </w:style>
  <w:style w:type="paragraph" w:customStyle="1" w:styleId="D54222381B8F49B689296C4CCBB8B561">
    <w:name w:val="D54222381B8F49B689296C4CCBB8B561"/>
    <w:rsid w:val="000C112B"/>
  </w:style>
  <w:style w:type="paragraph" w:customStyle="1" w:styleId="8305ADD3EF4247E79A8302743ED06C5D">
    <w:name w:val="8305ADD3EF4247E79A8302743ED06C5D"/>
    <w:rsid w:val="000C112B"/>
  </w:style>
  <w:style w:type="paragraph" w:customStyle="1" w:styleId="F916ABCB8F5640C988EEEE03425361EF">
    <w:name w:val="F916ABCB8F5640C988EEEE03425361EF"/>
    <w:rsid w:val="000C112B"/>
  </w:style>
  <w:style w:type="paragraph" w:customStyle="1" w:styleId="EA39AB5BAE7E4E10A1C2C21641F27CBD">
    <w:name w:val="EA39AB5BAE7E4E10A1C2C21641F27CBD"/>
    <w:rsid w:val="000C112B"/>
  </w:style>
  <w:style w:type="paragraph" w:customStyle="1" w:styleId="DA57DCBF892E45B68D7F9346EB2B233C">
    <w:name w:val="DA57DCBF892E45B68D7F9346EB2B233C"/>
    <w:rsid w:val="000C112B"/>
  </w:style>
  <w:style w:type="paragraph" w:customStyle="1" w:styleId="7B88719C29644EEAB08CC828CFCCB4BC">
    <w:name w:val="7B88719C29644EEAB08CC828CFCCB4BC"/>
    <w:rsid w:val="000C112B"/>
  </w:style>
  <w:style w:type="paragraph" w:customStyle="1" w:styleId="A03FD1CEB52A460DA2D88EF3FD5A67E1">
    <w:name w:val="A03FD1CEB52A460DA2D88EF3FD5A67E1"/>
    <w:rsid w:val="000C112B"/>
  </w:style>
  <w:style w:type="paragraph" w:customStyle="1" w:styleId="95F670C15D3948A2979503685ADE7D97">
    <w:name w:val="95F670C15D3948A2979503685ADE7D97"/>
    <w:rsid w:val="000C112B"/>
  </w:style>
  <w:style w:type="paragraph" w:customStyle="1" w:styleId="CD2A6A18961D46F68BDFFE59883F8D2B">
    <w:name w:val="CD2A6A18961D46F68BDFFE59883F8D2B"/>
    <w:rsid w:val="001A4C80"/>
  </w:style>
  <w:style w:type="paragraph" w:customStyle="1" w:styleId="D1C2BE9FD74E4188A3487DB1497C92FC">
    <w:name w:val="D1C2BE9FD74E4188A3487DB1497C92FC"/>
    <w:rsid w:val="001A4C80"/>
  </w:style>
  <w:style w:type="paragraph" w:customStyle="1" w:styleId="AC0D938B0EE54D89BDC9ACEFC4934E30">
    <w:name w:val="AC0D938B0EE54D89BDC9ACEFC4934E30"/>
    <w:rsid w:val="001A4C8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      </CompanyAddress>
  <CompanyPhone>+923086100480</CompanyPhone>
  <CompanyFax> </CompanyFax>
  <CompanyEmail>Ranahamza1179786@gmail.com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325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engr.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ghulam mustafa</cp:lastModifiedBy>
  <cp:revision>27</cp:revision>
  <cp:lastPrinted>2018-08-02T04:25:00Z</cp:lastPrinted>
  <dcterms:created xsi:type="dcterms:W3CDTF">2018-07-09T06:23:00Z</dcterms:created>
  <dcterms:modified xsi:type="dcterms:W3CDTF">2018-08-15T06:37:00Z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