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35"/>
        <w:gridCol w:w="3605"/>
      </w:tblGrid>
      <w:tr w:rsidR="00E5521B" w:rsidRPr="00565B06" w:rsidTr="00EB37B2">
        <w:trPr>
          <w:trHeight w:hRule="exact" w:val="2340"/>
        </w:trPr>
        <w:tc>
          <w:tcPr>
            <w:tcW w:w="5035" w:type="dxa"/>
            <w:tcMar>
              <w:right w:w="144" w:type="dxa"/>
            </w:tcMar>
            <w:vAlign w:val="bottom"/>
          </w:tcPr>
          <w:p w:rsidR="00FE18B2" w:rsidRDefault="007B7935" w:rsidP="001541E8">
            <w:pPr>
              <w:pStyle w:val="Title"/>
              <w:rPr>
                <w:noProof/>
              </w:rPr>
            </w:pPr>
            <w:r w:rsidRPr="007B7935">
              <w:rPr>
                <w:sz w:val="72"/>
                <w:szCs w:val="72"/>
              </w:rPr>
              <w:t>IRFAN</w:t>
            </w:r>
            <w:r w:rsidR="001541E8">
              <w:rPr>
                <w:sz w:val="72"/>
                <w:szCs w:val="72"/>
              </w:rPr>
              <w:t xml:space="preserve"> </w:t>
            </w:r>
            <w:r>
              <w:t>QADOOS</w:t>
            </w:r>
          </w:p>
          <w:p w:rsidR="001541E8" w:rsidRPr="001541E8" w:rsidRDefault="001541E8" w:rsidP="001541E8">
            <w:pPr>
              <w:pStyle w:val="Title"/>
              <w:rPr>
                <w:sz w:val="72"/>
                <w:szCs w:val="72"/>
              </w:rPr>
            </w:pPr>
            <w:r>
              <w:rPr>
                <w:noProof/>
                <w:sz w:val="72"/>
                <w:szCs w:val="72"/>
              </w:rPr>
              <w:drawing>
                <wp:inline distT="0" distB="0" distL="0" distR="0">
                  <wp:extent cx="733425" cy="91491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G_20170327_104157_82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76" cy="9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Default="001541E8" w:rsidP="007B7935">
            <w:pPr>
              <w:pStyle w:val="Subtitle"/>
            </w:pPr>
          </w:p>
          <w:p w:rsidR="001541E8" w:rsidRPr="00565B06" w:rsidRDefault="001541E8" w:rsidP="007B7935">
            <w:pPr>
              <w:pStyle w:val="Subtitle"/>
            </w:pPr>
            <w:r>
              <w:rPr>
                <w:noProof/>
              </w:rPr>
              <w:drawing>
                <wp:inline distT="0" distB="0" distL="0" distR="0">
                  <wp:extent cx="1485900" cy="14859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404" w:type="dxa"/>
              <w:tblInd w:w="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2798"/>
              <w:gridCol w:w="606"/>
            </w:tblGrid>
            <w:tr w:rsidR="00323C3F" w:rsidRPr="009D0878" w:rsidTr="001541E8">
              <w:tc>
                <w:tcPr>
                  <w:tcW w:w="2798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7B7935" w:rsidRPr="00165D7E" w:rsidRDefault="007B7935" w:rsidP="007B7935">
                  <w:pPr>
                    <w:pStyle w:val="ContactInfo"/>
                    <w:jc w:val="left"/>
                    <w:rPr>
                      <w:sz w:val="20"/>
                      <w:szCs w:val="20"/>
                    </w:rPr>
                  </w:pPr>
                  <w:r w:rsidRPr="00165D7E">
                    <w:rPr>
                      <w:sz w:val="20"/>
                      <w:szCs w:val="20"/>
                    </w:rPr>
                    <w:t>Village &amp; P.O Dulmi Tama,Teh</w:t>
                  </w:r>
                  <w:r w:rsidR="000616D9" w:rsidRPr="00165D7E">
                    <w:rPr>
                      <w:sz w:val="20"/>
                      <w:szCs w:val="20"/>
                    </w:rPr>
                    <w:t>sil</w:t>
                  </w:r>
                  <w:r w:rsidRPr="00165D7E">
                    <w:rPr>
                      <w:sz w:val="20"/>
                      <w:szCs w:val="20"/>
                    </w:rPr>
                    <w:t xml:space="preserve"> Gujar </w:t>
                  </w:r>
                  <w:r w:rsidRPr="001E6405">
                    <w:t>Khan</w:t>
                  </w:r>
                  <w:r w:rsidRPr="00165D7E">
                    <w:rPr>
                      <w:sz w:val="20"/>
                      <w:szCs w:val="20"/>
                    </w:rPr>
                    <w:t>,Dist</w:t>
                  </w:r>
                  <w:r w:rsidR="000616D9" w:rsidRPr="00165D7E">
                    <w:rPr>
                      <w:sz w:val="20"/>
                      <w:szCs w:val="20"/>
                    </w:rPr>
                    <w:t>ric</w:t>
                  </w:r>
                  <w:r w:rsidRPr="00165D7E">
                    <w:rPr>
                      <w:sz w:val="20"/>
                      <w:szCs w:val="20"/>
                    </w:rPr>
                    <w:t>t Rawalpindi.</w:t>
                  </w:r>
                </w:p>
              </w:tc>
              <w:tc>
                <w:tcPr>
                  <w:tcW w:w="60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7B7935" w:rsidP="007B7935">
                  <w:pPr>
                    <w:pStyle w:val="Icons"/>
                    <w:tabs>
                      <w:tab w:val="center" w:pos="169"/>
                    </w:tabs>
                    <w:jc w:val="left"/>
                  </w:pPr>
                  <w:r>
                    <w:t xml:space="preserve">  </w:t>
                  </w:r>
                  <w:r w:rsidR="00384914">
                    <w:t xml:space="preserve"> </w:t>
                  </w:r>
                  <w:r>
                    <w:tab/>
                  </w:r>
                  <w:r w:rsidR="00323C3F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413753" wp14:editId="35F463CA">
                            <wp:extent cx="180975" cy="152400"/>
                            <wp:effectExtent l="0" t="0" r="9525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0975" cy="152400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218818" id="Address icon" o:spid="_x0000_s1026" alt="Address icon" style="width:14.2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a7b29 [3204]" stroked="f" strokeweight="0">
                            <v:path arrowok="t" o:connecttype="custom" o:connectlocs="94939,1237;102188,6186;111726,13771;122791,22701;134682,32438;146637,42336;157829,51643;167685,59873;175316,66382;179894,70471;175316,71762;164315,72085;156875,72354;156875,138037;155666,146106;151533,150410;143457,152239;137162,152400;129658,152239;122409,151808;118149,148957;116432,141964;116050,132335;115860,122275;115796,111678;115796,102640;115860,97207;115160,91827;111281,87739;104986,85641;97228,84942;88898,84834;79677,85318;71792,86986;66196,90267;64225,95647;64289,130559;64162,145084;60982,149710;53733,151808;35737,152131;28234,150248;24164,145407;23655,122921;23528,72676;19585,72730;12146,72784;4642,72730;254,72730;1653,70955;6931,66167;15007,59013;25054,50244;36500,40507;48455,30448;60155,20603;70966,11727;79932,4357;86927,377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1541E8">
              <w:tc>
                <w:tcPr>
                  <w:tcW w:w="2798" w:type="dxa"/>
                  <w:tcMar>
                    <w:left w:w="720" w:type="dxa"/>
                    <w:right w:w="29" w:type="dxa"/>
                  </w:tcMar>
                </w:tcPr>
                <w:p w:rsidR="007B7935" w:rsidRPr="00165D7E" w:rsidRDefault="007B7935" w:rsidP="007B7935">
                  <w:pPr>
                    <w:pStyle w:val="ContactInfo"/>
                    <w:jc w:val="left"/>
                    <w:rPr>
                      <w:sz w:val="20"/>
                      <w:szCs w:val="20"/>
                    </w:rPr>
                  </w:pPr>
                  <w:r w:rsidRPr="00165D7E">
                    <w:rPr>
                      <w:sz w:val="20"/>
                      <w:szCs w:val="20"/>
                    </w:rPr>
                    <w:t>+</w:t>
                  </w:r>
                  <w:r w:rsidRPr="001E6405">
                    <w:rPr>
                      <w:sz w:val="20"/>
                      <w:szCs w:val="20"/>
                    </w:rPr>
                    <w:t>92</w:t>
                  </w:r>
                  <w:r w:rsidR="0052720F" w:rsidRPr="001E6405">
                    <w:rPr>
                      <w:sz w:val="20"/>
                      <w:szCs w:val="20"/>
                    </w:rPr>
                    <w:t>33485448</w:t>
                  </w:r>
                </w:p>
              </w:tc>
              <w:tc>
                <w:tcPr>
                  <w:tcW w:w="60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7B7935" w:rsidP="007B7935">
                  <w:pPr>
                    <w:pStyle w:val="Icons"/>
                    <w:jc w:val="left"/>
                  </w:pPr>
                  <w:r>
                    <w:t xml:space="preserve"> </w:t>
                  </w:r>
                  <w:r w:rsidR="0052720F">
                    <w:t xml:space="preserve"> </w:t>
                  </w:r>
                  <w:r>
                    <w:t xml:space="preserve"> </w:t>
                  </w:r>
                  <w:r w:rsidR="00323C3F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A500CA" wp14:editId="041C3F5F">
                            <wp:extent cx="142875" cy="133350"/>
                            <wp:effectExtent l="0" t="0" r="9525" b="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42875" cy="133350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C6F6F7" id="Telephone icon" o:spid="_x0000_s1026" alt="Phone icon" style="width:11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a7b29 [3204]" stroked="f" strokeweight="0">
                            <v:path arrowok="t" o:connecttype="custom" o:connectlocs="26705,561;32472,3925;41541,12285;47812,18147;50387,22888;49939,27526;46468,32063;40701,36855;37454,41952;37118,47152;39582,52351;51395,63871;78492,87575;91256,97770;96687,99197;102062,97923;107156,93590;112979,88543;118745,86810;124400,88084;129886,92264;141587,105059;142875,109545;142091,113572;140300,116579;138564,118312;137612,119077;135037,121014;131398,123665;127031,126519;122440,129068;118073,130852;109956,132789;103461,133350;98087,132840;93384,131566;88961,129680;80563,125857;65335,117956;51283,109392;38574,99860;27321,89257;17579,77482;9518,64279;3303,49547;224,37415;616,27679;3527,18606;8958,10042;15620,3109;21107,306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1541E8">
              <w:tc>
                <w:tcPr>
                  <w:tcW w:w="2798" w:type="dxa"/>
                  <w:tcMar>
                    <w:left w:w="720" w:type="dxa"/>
                    <w:right w:w="29" w:type="dxa"/>
                  </w:tcMar>
                </w:tcPr>
                <w:p w:rsidR="00323C3F" w:rsidRPr="00165D7E" w:rsidRDefault="001E6405" w:rsidP="00156F7F">
                  <w:pPr>
                    <w:pStyle w:val="ContactInfo"/>
                    <w:jc w:val="left"/>
                    <w:rPr>
                      <w:sz w:val="20"/>
                      <w:szCs w:val="20"/>
                    </w:rPr>
                  </w:pPr>
                  <w:r w:rsidRPr="001E6405">
                    <w:rPr>
                      <w:sz w:val="20"/>
                      <w:szCs w:val="20"/>
                    </w:rPr>
                    <w:t>iirfa</w:t>
                  </w:r>
                  <w:r>
                    <w:rPr>
                      <w:sz w:val="20"/>
                      <w:szCs w:val="20"/>
                    </w:rPr>
                    <w:t>n</w:t>
                  </w:r>
                  <w:r w:rsidR="0052720F" w:rsidRPr="001E6405">
                    <w:rPr>
                      <w:sz w:val="20"/>
                      <w:szCs w:val="20"/>
                    </w:rPr>
                    <w:t>qaddus</w:t>
                  </w:r>
                  <w:r w:rsidR="0052720F" w:rsidRPr="00165D7E">
                    <w:rPr>
                      <w:sz w:val="20"/>
                      <w:szCs w:val="20"/>
                    </w:rPr>
                    <w:t>@gmail.com</w:t>
                  </w:r>
                </w:p>
              </w:tc>
              <w:tc>
                <w:tcPr>
                  <w:tcW w:w="60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84914" w:rsidP="0052720F">
                  <w:pPr>
                    <w:pStyle w:val="Icons"/>
                    <w:jc w:val="left"/>
                  </w:pPr>
                  <w:r>
                    <w:t xml:space="preserve">  </w:t>
                  </w:r>
                  <w:r w:rsidR="0052720F">
                    <w:t xml:space="preserve"> </w:t>
                  </w:r>
                  <w:r w:rsidR="00323C3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B7C7E6" wp14:editId="077C98BA">
                            <wp:extent cx="166370" cy="111138"/>
                            <wp:effectExtent l="0" t="0" r="5080" b="3175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66370" cy="111138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B116DE" id="Freeform 5" o:spid="_x0000_s1026" alt="Email icon" style="width:13.1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" path="m108,21r,l60,58,12,21v-1,-1,-1,-2,,-3c13,16,14,16,16,17l60,51,104,17v1,-1,3,-1,4,1c109,19,109,20,108,21r,xm114,r,l6,c3,,,3,,6l,74v,3,3,6,6,6l114,80v3,,6,-3,6,-6l120,6c120,3,117,,114,xe" fillcolor="#4a7b29 [3204]" stroked="f" strokeweight="0">
                            <v:path arrowok="t" o:connecttype="custom" o:connectlocs="149733,29174;149733,29174;83185,80575;16637,29174;16637,25006;22183,23617;83185,70850;144187,23617;149733,25006;149733,29174;149733,29174;158052,0;158052,0;8319,0;0,8335;0,102803;8319,111138;158052,111138;166370,102803;166370,8335;15805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1541E8">
              <w:tc>
                <w:tcPr>
                  <w:tcW w:w="2798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60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:rsidTr="001541E8">
              <w:tc>
                <w:tcPr>
                  <w:tcW w:w="2798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60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E691BF2" wp14:editId="7161DC5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232A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a7b2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D514B5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02E60941F2A4A5ABDAE98FA6068D8E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3A5ED7">
                  <w:rPr>
                    <w:color w:val="404040" w:themeColor="accent2" w:themeTint="BF"/>
                  </w:rPr>
                  <w:t>Objective</w:t>
                </w:r>
              </w:sdtContent>
            </w:sdt>
          </w:p>
        </w:tc>
      </w:tr>
    </w:tbl>
    <w:p w:rsidR="00A77B4D" w:rsidRPr="00766D2F" w:rsidRDefault="00384914" w:rsidP="00384914">
      <w:pPr>
        <w:pStyle w:val="ContactInformation"/>
        <w:spacing w:line="360" w:lineRule="auto"/>
        <w:jc w:val="both"/>
        <w:rPr>
          <w:rFonts w:asciiTheme="minorBidi" w:hAnsiTheme="minorBidi" w:cstheme="minorBidi"/>
          <w:color w:val="404040" w:themeColor="accent2" w:themeTint="BF"/>
        </w:rPr>
      </w:pPr>
      <w:r w:rsidRPr="00F858FD">
        <w:rPr>
          <w:rFonts w:asciiTheme="minorHAnsi" w:hAnsiTheme="minorHAnsi" w:cstheme="minorBidi"/>
          <w:color w:val="404040" w:themeColor="accent2" w:themeTint="BF"/>
        </w:rPr>
        <w:t xml:space="preserve">To work in an organization as an integral part of it and accomplish the job assigned in a better way.  I’m looking for a highly challenging and dynamic work environment in which I will be able to enhance my professional skills and </w:t>
      </w:r>
      <w:r w:rsidR="00A947BB">
        <w:rPr>
          <w:rFonts w:asciiTheme="minorHAnsi" w:hAnsiTheme="minorHAnsi" w:cstheme="minorBidi"/>
          <w:color w:val="404040" w:themeColor="accent2" w:themeTint="BF"/>
        </w:rPr>
        <w:t>would be able to get valu</w:t>
      </w:r>
      <w:bookmarkStart w:id="0" w:name="_GoBack"/>
      <w:bookmarkEnd w:id="0"/>
      <w:r w:rsidRPr="00F858FD">
        <w:rPr>
          <w:rFonts w:asciiTheme="minorHAnsi" w:hAnsiTheme="minorHAnsi" w:cstheme="minorBidi"/>
          <w:color w:val="404040" w:themeColor="accent2" w:themeTint="BF"/>
        </w:rPr>
        <w:t>able work experience</w:t>
      </w:r>
      <w:r w:rsidRPr="00766D2F">
        <w:rPr>
          <w:rFonts w:asciiTheme="minorBidi" w:hAnsiTheme="minorBidi" w:cstheme="minorBidi"/>
          <w:color w:val="404040" w:themeColor="accent2" w:themeTint="BF"/>
        </w:rPr>
        <w:t>.</w:t>
      </w:r>
    </w:p>
    <w:tbl>
      <w:tblPr>
        <w:tblpPr w:leftFromText="180" w:rightFromText="180" w:vertAnchor="text" w:tblpX="-710" w:tblpY="1"/>
        <w:tblOverlap w:val="never"/>
        <w:tblW w:w="9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000" w:firstRow="0" w:lastRow="0" w:firstColumn="0" w:lastColumn="0" w:noHBand="0" w:noVBand="0"/>
        <w:tblDescription w:val="Education layout table"/>
      </w:tblPr>
      <w:tblGrid>
        <w:gridCol w:w="714"/>
        <w:gridCol w:w="8741"/>
      </w:tblGrid>
      <w:tr w:rsidR="008303D8" w:rsidTr="00766D2F">
        <w:trPr>
          <w:trHeight w:val="615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8303D8" w:rsidRPr="00565B06" w:rsidRDefault="008303D8" w:rsidP="007F3D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765728" wp14:editId="0EFA4B10">
                  <wp:extent cx="259080" cy="284573"/>
                  <wp:effectExtent l="0" t="0" r="762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9" t="1494" r="10279" b="4478"/>
                          <a:stretch/>
                        </pic:blipFill>
                        <pic:spPr bwMode="auto">
                          <a:xfrm>
                            <a:off x="0" y="0"/>
                            <a:ext cx="267029" cy="293304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1" w:type="dxa"/>
            <w:tcBorders>
              <w:top w:val="nil"/>
              <w:left w:val="nil"/>
              <w:bottom w:val="nil"/>
              <w:right w:val="nil"/>
            </w:tcBorders>
          </w:tcPr>
          <w:p w:rsidR="008303D8" w:rsidRPr="003A5ED7" w:rsidRDefault="008303D8" w:rsidP="007F3D88">
            <w:pPr>
              <w:rPr>
                <w:rFonts w:asciiTheme="majorHAnsi" w:hAnsiTheme="majorHAnsi"/>
                <w:b/>
                <w:bCs/>
                <w:color w:val="404040" w:themeColor="accent2" w:themeTint="BF"/>
                <w:sz w:val="32"/>
                <w:szCs w:val="32"/>
              </w:rPr>
            </w:pPr>
            <w:r w:rsidRPr="003A5ED7">
              <w:rPr>
                <w:rFonts w:asciiTheme="majorHAnsi" w:hAnsiTheme="majorHAnsi"/>
                <w:b/>
                <w:bCs/>
                <w:color w:val="404040" w:themeColor="accent2" w:themeTint="BF"/>
                <w:sz w:val="32"/>
                <w:szCs w:val="32"/>
              </w:rPr>
              <w:t>PERSONAL INFORMATION</w:t>
            </w:r>
          </w:p>
        </w:tc>
      </w:tr>
      <w:tr w:rsidR="008303D8" w:rsidTr="00766D2F">
        <w:trPr>
          <w:trHeight w:val="2657"/>
        </w:trPr>
        <w:tc>
          <w:tcPr>
            <w:tcW w:w="9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0664" w:rsidRDefault="008303D8" w:rsidP="00FF0664">
            <w:pPr>
              <w:pStyle w:val="ListParagraph"/>
              <w:numPr>
                <w:ilvl w:val="0"/>
                <w:numId w:val="29"/>
              </w:numPr>
            </w:pPr>
            <w:r>
              <w:t>Father’s Name   :   Abdul Qadoos</w:t>
            </w:r>
          </w:p>
          <w:p w:rsidR="00FF0664" w:rsidRDefault="00FF0664" w:rsidP="00FF0664">
            <w:pPr>
              <w:pStyle w:val="ListParagraph"/>
              <w:numPr>
                <w:ilvl w:val="0"/>
                <w:numId w:val="29"/>
              </w:numPr>
            </w:pPr>
            <w:r>
              <w:t>PEC REG NO      :   ELECTRICAL/68699</w:t>
            </w:r>
          </w:p>
          <w:p w:rsidR="008303D8" w:rsidRDefault="008303D8" w:rsidP="008303D8">
            <w:pPr>
              <w:pStyle w:val="ListParagraph"/>
              <w:numPr>
                <w:ilvl w:val="0"/>
                <w:numId w:val="29"/>
              </w:numPr>
            </w:pPr>
            <w:r>
              <w:t>Date of Birth      :   20-07-1994</w:t>
            </w:r>
          </w:p>
          <w:p w:rsidR="008303D8" w:rsidRDefault="008303D8" w:rsidP="008303D8">
            <w:pPr>
              <w:pStyle w:val="ListParagraph"/>
              <w:numPr>
                <w:ilvl w:val="0"/>
                <w:numId w:val="29"/>
              </w:numPr>
            </w:pPr>
            <w:r>
              <w:t>CNIC                    :   37401-9637561-1</w:t>
            </w:r>
          </w:p>
          <w:p w:rsidR="008303D8" w:rsidRDefault="008303D8" w:rsidP="008303D8">
            <w:pPr>
              <w:pStyle w:val="ListParagraph"/>
              <w:numPr>
                <w:ilvl w:val="0"/>
                <w:numId w:val="29"/>
              </w:numPr>
            </w:pPr>
            <w:r>
              <w:t>Domicile             :   Gujar Khan(Punjab)</w:t>
            </w:r>
          </w:p>
          <w:p w:rsidR="008303D8" w:rsidRDefault="008303D8" w:rsidP="008303D8">
            <w:pPr>
              <w:pStyle w:val="ListParagraph"/>
              <w:numPr>
                <w:ilvl w:val="0"/>
                <w:numId w:val="29"/>
              </w:numPr>
            </w:pPr>
            <w:r>
              <w:t>Marital Status    :   Unmarried</w:t>
            </w:r>
          </w:p>
          <w:p w:rsidR="008303D8" w:rsidRDefault="008303D8" w:rsidP="008303D8">
            <w:pPr>
              <w:pStyle w:val="ListParagraph"/>
              <w:numPr>
                <w:ilvl w:val="0"/>
                <w:numId w:val="29"/>
              </w:numPr>
            </w:pPr>
            <w:r>
              <w:t>Religion              :    Islam</w:t>
            </w:r>
          </w:p>
          <w:p w:rsidR="00766D2F" w:rsidRDefault="008303D8" w:rsidP="008303D8">
            <w:pPr>
              <w:pStyle w:val="ListParagraph"/>
              <w:numPr>
                <w:ilvl w:val="0"/>
                <w:numId w:val="29"/>
              </w:numPr>
            </w:pPr>
            <w:r>
              <w:t>Nationality         :    Pakistani</w:t>
            </w:r>
          </w:p>
          <w:p w:rsidR="008303D8" w:rsidRPr="008303D8" w:rsidRDefault="00766D2F" w:rsidP="003A5ED7">
            <w:pPr>
              <w:rPr>
                <w:color w:val="375C1E" w:themeColor="accent1" w:themeShade="BF"/>
              </w:rPr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6AFFB4" wp14:editId="3CE0902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39D95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a7b2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    </w:t>
            </w:r>
            <w:r w:rsidR="003A5ED7" w:rsidRPr="003A5ED7">
              <w:rPr>
                <w:rFonts w:asciiTheme="majorHAnsi" w:hAnsiTheme="majorHAnsi"/>
                <w:b/>
                <w:bCs/>
                <w:color w:val="404040" w:themeColor="accent2" w:themeTint="BF"/>
                <w:sz w:val="32"/>
                <w:szCs w:val="32"/>
              </w:rPr>
              <w:t>EDUCATION</w:t>
            </w:r>
          </w:p>
        </w:tc>
      </w:tr>
    </w:tbl>
    <w:p w:rsidR="007C0E0E" w:rsidRPr="00565B06" w:rsidRDefault="00447CF3" w:rsidP="001937C9">
      <w:pPr>
        <w:pStyle w:val="Heading2"/>
      </w:pPr>
      <w:r>
        <w:t>BACHELORS</w:t>
      </w:r>
      <w:r w:rsidR="007C0E0E" w:rsidRPr="007808CA">
        <w:t xml:space="preserve"> </w:t>
      </w:r>
      <w:r w:rsidR="00831538" w:rsidRPr="007808CA">
        <w:t xml:space="preserve">   </w:t>
      </w:r>
      <w:r w:rsidR="005F2719">
        <w:t xml:space="preserve">        </w:t>
      </w:r>
      <w:r w:rsidR="007C0E0E" w:rsidRPr="005F2719">
        <w:t>|</w:t>
      </w:r>
      <w:r w:rsidR="007C0E0E" w:rsidRPr="00565B06">
        <w:t xml:space="preserve"> </w:t>
      </w:r>
      <w:r w:rsidR="00BB7385">
        <w:rPr>
          <w:rStyle w:val="Emphasis"/>
        </w:rPr>
        <w:t>B</w:t>
      </w:r>
      <w:r w:rsidR="00831538">
        <w:rPr>
          <w:rStyle w:val="Emphasis"/>
        </w:rPr>
        <w:t>.S</w:t>
      </w:r>
      <w:r w:rsidR="00BB7385">
        <w:rPr>
          <w:rStyle w:val="Emphasis"/>
        </w:rPr>
        <w:t>c</w:t>
      </w:r>
      <w:r w:rsidR="00831538">
        <w:rPr>
          <w:rStyle w:val="Emphasis"/>
        </w:rPr>
        <w:t xml:space="preserve"> </w:t>
      </w:r>
      <w:r w:rsidR="00831538" w:rsidRPr="003A5ED7">
        <w:rPr>
          <w:rStyle w:val="Emphasis"/>
          <w:color w:val="404040" w:themeColor="accent2" w:themeTint="BF"/>
        </w:rPr>
        <w:t>Electrical</w:t>
      </w:r>
      <w:r w:rsidR="00831538">
        <w:rPr>
          <w:rStyle w:val="Emphasis"/>
        </w:rPr>
        <w:t xml:space="preserve"> Engineering</w:t>
      </w:r>
    </w:p>
    <w:p w:rsidR="00831538" w:rsidRDefault="00831538" w:rsidP="00831538">
      <w:pPr>
        <w:pStyle w:val="Heading3"/>
      </w:pPr>
      <w:r>
        <w:t>2013</w:t>
      </w:r>
      <w:r w:rsidR="007C0E0E" w:rsidRPr="00565B06">
        <w:t xml:space="preserve"> – </w:t>
      </w:r>
      <w:r w:rsidR="003266DA">
        <w:t>2018</w:t>
      </w:r>
    </w:p>
    <w:p w:rsidR="00040A25" w:rsidRDefault="00040A25" w:rsidP="00040A25">
      <w:pPr>
        <w:pStyle w:val="Heading2"/>
        <w:rPr>
          <w:rStyle w:val="Emphasis"/>
        </w:rPr>
      </w:pPr>
      <w:r>
        <w:t xml:space="preserve">Institute        </w:t>
      </w:r>
      <w:r w:rsidR="00091255">
        <w:t xml:space="preserve">   </w:t>
      </w:r>
      <w:r w:rsidR="001937C9">
        <w:t xml:space="preserve">     </w:t>
      </w:r>
      <w:r w:rsidR="005F2719">
        <w:t xml:space="preserve">   </w:t>
      </w:r>
      <w:r w:rsidRPr="005F2719">
        <w:t>|</w:t>
      </w:r>
      <w:r w:rsidRPr="00565B06">
        <w:t xml:space="preserve"> </w:t>
      </w:r>
      <w:r w:rsidR="003C06F7">
        <w:rPr>
          <w:rStyle w:val="Emphasis"/>
        </w:rPr>
        <w:t xml:space="preserve">University of </w:t>
      </w:r>
      <w:r w:rsidR="003C06F7" w:rsidRPr="003A5ED7">
        <w:rPr>
          <w:rStyle w:val="Emphasis"/>
          <w:color w:val="404040" w:themeColor="accent2" w:themeTint="BF"/>
        </w:rPr>
        <w:t>Engineering</w:t>
      </w:r>
      <w:r w:rsidR="003C06F7">
        <w:rPr>
          <w:rStyle w:val="Emphasis"/>
        </w:rPr>
        <w:t xml:space="preserve"> and Technology Taxila</w:t>
      </w:r>
    </w:p>
    <w:p w:rsidR="008303D8" w:rsidRDefault="00091255" w:rsidP="00463DC4">
      <w:pPr>
        <w:pStyle w:val="Heading3"/>
        <w:rPr>
          <w:b/>
          <w:bCs/>
          <w:color w:val="595959" w:themeColor="accent2" w:themeTint="A6"/>
          <w:sz w:val="26"/>
          <w:szCs w:val="26"/>
        </w:rPr>
      </w:pPr>
      <w:r w:rsidRPr="00095BA7">
        <w:rPr>
          <w:b/>
          <w:bCs/>
          <w:color w:val="538A2E"/>
          <w:sz w:val="26"/>
          <w:szCs w:val="26"/>
        </w:rPr>
        <w:t>CGPA</w:t>
      </w:r>
      <w:r>
        <w:rPr>
          <w:b/>
          <w:bCs/>
          <w:color w:val="538A2E"/>
          <w:sz w:val="26"/>
          <w:szCs w:val="26"/>
        </w:rPr>
        <w:t xml:space="preserve">                </w:t>
      </w:r>
      <w:r w:rsidR="001937C9">
        <w:rPr>
          <w:b/>
          <w:bCs/>
          <w:color w:val="538A2E"/>
          <w:sz w:val="26"/>
          <w:szCs w:val="26"/>
        </w:rPr>
        <w:t xml:space="preserve">     </w:t>
      </w:r>
      <w:r w:rsidR="005F2719">
        <w:rPr>
          <w:b/>
          <w:bCs/>
          <w:color w:val="538A2E"/>
          <w:sz w:val="26"/>
          <w:szCs w:val="26"/>
        </w:rPr>
        <w:t xml:space="preserve">   </w:t>
      </w:r>
      <w:r w:rsidRPr="005F2719">
        <w:rPr>
          <w:b/>
          <w:bCs/>
          <w:color w:val="538A2E"/>
          <w:sz w:val="26"/>
          <w:szCs w:val="26"/>
        </w:rPr>
        <w:t>|</w:t>
      </w:r>
      <w:r>
        <w:rPr>
          <w:b/>
          <w:bCs/>
          <w:color w:val="538A2E"/>
          <w:sz w:val="26"/>
          <w:szCs w:val="26"/>
        </w:rPr>
        <w:t xml:space="preserve"> </w:t>
      </w:r>
      <w:r>
        <w:rPr>
          <w:b/>
          <w:bCs/>
          <w:color w:val="595959" w:themeColor="accent2" w:themeTint="A6"/>
          <w:sz w:val="26"/>
          <w:szCs w:val="26"/>
        </w:rPr>
        <w:t>2.8</w:t>
      </w:r>
      <w:r w:rsidR="007B27AB">
        <w:rPr>
          <w:b/>
          <w:bCs/>
          <w:color w:val="595959" w:themeColor="accent2" w:themeTint="A6"/>
          <w:sz w:val="26"/>
          <w:szCs w:val="26"/>
        </w:rPr>
        <w:t>7</w:t>
      </w:r>
    </w:p>
    <w:p w:rsidR="00447CF3" w:rsidRPr="00447CF3" w:rsidRDefault="00447CF3" w:rsidP="00447CF3">
      <w:pPr>
        <w:pStyle w:val="Heading2"/>
      </w:pPr>
      <w:r>
        <w:t>INTERMEDIATE</w:t>
      </w:r>
      <w:r w:rsidRPr="007808CA">
        <w:t xml:space="preserve">  </w:t>
      </w:r>
      <w:r w:rsidR="005F2719">
        <w:t xml:space="preserve">    </w:t>
      </w:r>
      <w:r w:rsidRPr="007808CA">
        <w:t>|</w:t>
      </w:r>
      <w:r w:rsidRPr="00565B06">
        <w:t xml:space="preserve"> </w:t>
      </w:r>
      <w:r w:rsidR="005F2719">
        <w:rPr>
          <w:rStyle w:val="Emphasis"/>
        </w:rPr>
        <w:t xml:space="preserve">Indus </w:t>
      </w:r>
      <w:r w:rsidR="005F2719" w:rsidRPr="003A5ED7">
        <w:rPr>
          <w:rStyle w:val="Emphasis"/>
          <w:color w:val="404040" w:themeColor="accent2" w:themeTint="BF"/>
        </w:rPr>
        <w:t>College</w:t>
      </w:r>
      <w:r w:rsidR="005F2719">
        <w:rPr>
          <w:rStyle w:val="Emphasis"/>
        </w:rPr>
        <w:t xml:space="preserve"> Gujar Khan</w:t>
      </w:r>
    </w:p>
    <w:p w:rsidR="001937C9" w:rsidRDefault="00447CF3" w:rsidP="005F2719">
      <w:pPr>
        <w:pStyle w:val="Heading3"/>
        <w:rPr>
          <w:color w:val="404040" w:themeColor="accent2" w:themeTint="BF"/>
        </w:rPr>
      </w:pPr>
      <w:r w:rsidRPr="005F2719">
        <w:rPr>
          <w:color w:val="404040" w:themeColor="accent2" w:themeTint="BF"/>
        </w:rPr>
        <w:t>2011-2013</w:t>
      </w:r>
    </w:p>
    <w:p w:rsidR="005F2719" w:rsidRDefault="005F2719" w:rsidP="005F2719">
      <w:pPr>
        <w:pStyle w:val="Heading2"/>
        <w:rPr>
          <w:rStyle w:val="Emphasis"/>
        </w:rPr>
      </w:pPr>
      <w:r>
        <w:t>MATRIC</w:t>
      </w:r>
      <w:r w:rsidRPr="007808CA">
        <w:t xml:space="preserve">  </w:t>
      </w:r>
      <w:r>
        <w:t xml:space="preserve">                 </w:t>
      </w:r>
      <w:r w:rsidRPr="007808CA">
        <w:t>|</w:t>
      </w:r>
      <w:r w:rsidRPr="00565B06">
        <w:t xml:space="preserve"> </w:t>
      </w:r>
      <w:r>
        <w:rPr>
          <w:rStyle w:val="Emphasis"/>
        </w:rPr>
        <w:t xml:space="preserve">Fauji Foundation Model School </w:t>
      </w:r>
      <w:r w:rsidRPr="003A5ED7">
        <w:rPr>
          <w:rStyle w:val="Emphasis"/>
          <w:color w:val="404040" w:themeColor="accent2" w:themeTint="BF"/>
        </w:rPr>
        <w:t>Nagail</w:t>
      </w:r>
      <w:r>
        <w:rPr>
          <w:rStyle w:val="Emphasis"/>
        </w:rPr>
        <w:t xml:space="preserve"> Campus Gujar Khan</w:t>
      </w:r>
    </w:p>
    <w:p w:rsidR="005F2719" w:rsidRPr="005F2719" w:rsidRDefault="005F2719" w:rsidP="005F2719">
      <w:pPr>
        <w:rPr>
          <w:rFonts w:asciiTheme="majorHAnsi" w:hAnsiTheme="majorHAnsi"/>
          <w:sz w:val="24"/>
          <w:szCs w:val="24"/>
        </w:rPr>
      </w:pPr>
      <w:r w:rsidRPr="005F2719">
        <w:rPr>
          <w:rFonts w:asciiTheme="majorHAnsi" w:hAnsiTheme="majorHAnsi"/>
          <w:sz w:val="24"/>
          <w:szCs w:val="24"/>
        </w:rPr>
        <w:t>2009-2011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C32A2B" w:rsidRPr="00565B06" w:rsidTr="0041075F">
        <w:tc>
          <w:tcPr>
            <w:tcW w:w="725" w:type="dxa"/>
            <w:tcMar>
              <w:right w:w="216" w:type="dxa"/>
            </w:tcMar>
            <w:vAlign w:val="bottom"/>
          </w:tcPr>
          <w:p w:rsidR="00C32A2B" w:rsidRPr="00565B06" w:rsidRDefault="00C32A2B" w:rsidP="00C32A2B">
            <w:pPr>
              <w:pStyle w:val="Icons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571886" wp14:editId="3054A09A">
                  <wp:simplePos x="0" y="0"/>
                  <wp:positionH relativeFrom="column">
                    <wp:posOffset>0</wp:posOffset>
                  </wp:positionH>
                  <wp:positionV relativeFrom="page">
                    <wp:posOffset>152400</wp:posOffset>
                  </wp:positionV>
                  <wp:extent cx="283845" cy="275590"/>
                  <wp:effectExtent l="0" t="0" r="1905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275590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49" w:type="dxa"/>
          </w:tcPr>
          <w:p w:rsidR="005F708C" w:rsidRPr="00766D2F" w:rsidRDefault="00C32A2B" w:rsidP="005F708C">
            <w:pPr>
              <w:pStyle w:val="Heading1"/>
              <w:outlineLvl w:val="0"/>
              <w:rPr>
                <w:color w:val="404040" w:themeColor="accent2" w:themeTint="BF"/>
              </w:rPr>
            </w:pPr>
            <w:r w:rsidRPr="00766D2F">
              <w:rPr>
                <w:color w:val="404040" w:themeColor="accent2" w:themeTint="BF"/>
              </w:rPr>
              <w:t>AREAS OF INTEREST</w:t>
            </w:r>
          </w:p>
        </w:tc>
      </w:tr>
      <w:tr w:rsidR="00BD34C4" w:rsidRPr="00565B06" w:rsidTr="0041075F">
        <w:tc>
          <w:tcPr>
            <w:tcW w:w="9374" w:type="dxa"/>
            <w:gridSpan w:val="2"/>
            <w:tcMar>
              <w:right w:w="216" w:type="dxa"/>
            </w:tcMar>
            <w:vAlign w:val="bottom"/>
          </w:tcPr>
          <w:p w:rsidR="00BD34C4" w:rsidRPr="00BD34C4" w:rsidRDefault="00BD34C4" w:rsidP="00BD34C4">
            <w:pPr>
              <w:pStyle w:val="ListParagraph"/>
              <w:numPr>
                <w:ilvl w:val="0"/>
                <w:numId w:val="26"/>
              </w:numPr>
              <w:rPr>
                <w:color w:val="375C1E" w:themeColor="accent1" w:themeShade="BF"/>
              </w:rPr>
            </w:pPr>
            <w:r>
              <w:rPr>
                <w:color w:val="404040" w:themeColor="accent2" w:themeTint="BF"/>
              </w:rPr>
              <w:t>Automation</w:t>
            </w:r>
          </w:p>
          <w:p w:rsidR="00BD34C4" w:rsidRPr="00BD34C4" w:rsidRDefault="00BD34C4" w:rsidP="00BD34C4">
            <w:pPr>
              <w:pStyle w:val="ListParagraph"/>
              <w:numPr>
                <w:ilvl w:val="0"/>
                <w:numId w:val="26"/>
              </w:numPr>
              <w:rPr>
                <w:color w:val="375C1E" w:themeColor="accent1" w:themeShade="BF"/>
              </w:rPr>
            </w:pPr>
            <w:r>
              <w:rPr>
                <w:color w:val="404040" w:themeColor="accent2" w:themeTint="BF"/>
              </w:rPr>
              <w:t>Power Electronics</w:t>
            </w:r>
          </w:p>
          <w:p w:rsidR="00BD34C4" w:rsidRPr="00BD34C4" w:rsidRDefault="00BD34C4" w:rsidP="00BD34C4">
            <w:pPr>
              <w:pStyle w:val="ListParagraph"/>
              <w:numPr>
                <w:ilvl w:val="0"/>
                <w:numId w:val="26"/>
              </w:numPr>
              <w:rPr>
                <w:color w:val="375C1E" w:themeColor="accent1" w:themeShade="BF"/>
              </w:rPr>
            </w:pPr>
            <w:r>
              <w:rPr>
                <w:color w:val="404040" w:themeColor="accent2" w:themeTint="BF"/>
              </w:rPr>
              <w:t>Micro-Electronics</w:t>
            </w:r>
          </w:p>
          <w:p w:rsidR="00BD34C4" w:rsidRPr="00BD34C4" w:rsidRDefault="00BD34C4" w:rsidP="00BD34C4">
            <w:pPr>
              <w:pStyle w:val="ListParagraph"/>
              <w:numPr>
                <w:ilvl w:val="0"/>
                <w:numId w:val="26"/>
              </w:numPr>
              <w:rPr>
                <w:color w:val="375C1E" w:themeColor="accent1" w:themeShade="BF"/>
              </w:rPr>
            </w:pPr>
            <w:r>
              <w:rPr>
                <w:color w:val="404040" w:themeColor="accent2" w:themeTint="BF"/>
              </w:rPr>
              <w:t>Communication</w:t>
            </w:r>
          </w:p>
          <w:p w:rsidR="00BD34C4" w:rsidRPr="006519A1" w:rsidRDefault="00BD34C4" w:rsidP="00BD34C4">
            <w:pPr>
              <w:pStyle w:val="ListParagraph"/>
              <w:numPr>
                <w:ilvl w:val="0"/>
                <w:numId w:val="26"/>
              </w:numPr>
              <w:rPr>
                <w:color w:val="375C1E" w:themeColor="accent1" w:themeShade="BF"/>
              </w:rPr>
            </w:pPr>
            <w:r>
              <w:rPr>
                <w:color w:val="404040" w:themeColor="accent2" w:themeTint="BF"/>
              </w:rPr>
              <w:t>Control</w:t>
            </w:r>
            <w:r w:rsidR="006519A1">
              <w:rPr>
                <w:color w:val="404040" w:themeColor="accent2" w:themeTint="BF"/>
              </w:rPr>
              <w:t xml:space="preserve"> Systems</w:t>
            </w:r>
          </w:p>
          <w:p w:rsidR="006519A1" w:rsidRPr="006519A1" w:rsidRDefault="006519A1" w:rsidP="00BD34C4">
            <w:pPr>
              <w:pStyle w:val="ListParagraph"/>
              <w:numPr>
                <w:ilvl w:val="0"/>
                <w:numId w:val="26"/>
              </w:numPr>
              <w:rPr>
                <w:color w:val="375C1E" w:themeColor="accent1" w:themeShade="BF"/>
              </w:rPr>
            </w:pPr>
            <w:r>
              <w:rPr>
                <w:color w:val="404040" w:themeColor="accent2" w:themeTint="BF"/>
              </w:rPr>
              <w:t>Renewable Energies</w:t>
            </w:r>
          </w:p>
          <w:p w:rsidR="006519A1" w:rsidRPr="006519A1" w:rsidRDefault="006A690B" w:rsidP="00BD34C4">
            <w:pPr>
              <w:pStyle w:val="ListParagraph"/>
              <w:numPr>
                <w:ilvl w:val="0"/>
                <w:numId w:val="26"/>
              </w:numPr>
              <w:rPr>
                <w:color w:val="404040" w:themeColor="accent2" w:themeTint="BF"/>
              </w:rPr>
            </w:pPr>
            <w:r>
              <w:rPr>
                <w:color w:val="404040" w:themeColor="accent2" w:themeTint="BF"/>
              </w:rPr>
              <w:t>Embedded Systems</w:t>
            </w:r>
          </w:p>
          <w:p w:rsidR="00FE0819" w:rsidRPr="00FE0819" w:rsidRDefault="00BD34C4" w:rsidP="00FE0819">
            <w:pPr>
              <w:pStyle w:val="ListParagraph"/>
              <w:numPr>
                <w:ilvl w:val="0"/>
                <w:numId w:val="26"/>
              </w:numPr>
              <w:rPr>
                <w:color w:val="375C1E" w:themeColor="accent1" w:themeShade="BF"/>
              </w:rPr>
            </w:pPr>
            <w:r>
              <w:rPr>
                <w:color w:val="404040" w:themeColor="accent2" w:themeTint="BF"/>
              </w:rPr>
              <w:lastRenderedPageBreak/>
              <w:t>Cyber Security</w:t>
            </w:r>
          </w:p>
        </w:tc>
      </w:tr>
      <w:tr w:rsidR="005E088C" w:rsidRPr="00565B06" w:rsidTr="0041075F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3348969" wp14:editId="5188681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F40D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a7b2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565B06" w:rsidRDefault="00D514B5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7B9B004A7EC41D39A194208D077F7A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3A5ED7">
                  <w:rPr>
                    <w:color w:val="404040" w:themeColor="accent2" w:themeTint="BF"/>
                  </w:rPr>
                  <w:t>Experience</w:t>
                </w:r>
              </w:sdtContent>
            </w:sdt>
          </w:p>
        </w:tc>
      </w:tr>
    </w:tbl>
    <w:p w:rsidR="00BD6A8A" w:rsidRPr="00BD4896" w:rsidRDefault="00BD4896" w:rsidP="006A690B">
      <w:pPr>
        <w:rPr>
          <w:color w:val="000000" w:themeColor="text1"/>
        </w:rPr>
      </w:pPr>
      <w:r w:rsidRPr="00BD4896">
        <w:rPr>
          <w:color w:val="000000" w:themeColor="text1"/>
        </w:rPr>
        <w:t>Fresh graduate.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4D2C0B3" wp14:editId="0437882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B49F1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a7b2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8072B6" w:rsidP="00AD6216">
            <w:pPr>
              <w:pStyle w:val="Heading1"/>
              <w:outlineLvl w:val="0"/>
            </w:pPr>
            <w:r w:rsidRPr="008072B6">
              <w:rPr>
                <w:color w:val="404040" w:themeColor="accent2" w:themeTint="BF"/>
              </w:rPr>
              <w:t xml:space="preserve">Computer </w:t>
            </w:r>
            <w:sdt>
              <w:sdtPr>
                <w:alias w:val="Skills:"/>
                <w:tag w:val="Skills:"/>
                <w:id w:val="-925109897"/>
                <w:placeholder>
                  <w:docPart w:val="E545ECACAF3E4ED5B8325F0A0EE77AE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766D2F">
                  <w:rPr>
                    <w:color w:val="404040" w:themeColor="accent2" w:themeTint="BF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49"/>
        <w:gridCol w:w="4395"/>
      </w:tblGrid>
      <w:tr w:rsidR="00143224" w:rsidRPr="00565B06" w:rsidTr="008072B6">
        <w:trPr>
          <w:trHeight w:val="2097"/>
        </w:trPr>
        <w:tc>
          <w:tcPr>
            <w:tcW w:w="4519" w:type="dxa"/>
          </w:tcPr>
          <w:p w:rsidR="00143224" w:rsidRDefault="006B25A8" w:rsidP="006B25A8">
            <w:pPr>
              <w:pStyle w:val="ListBullet"/>
              <w:spacing w:after="80"/>
            </w:pPr>
            <w:r>
              <w:t>Operating System Windows, Kali Linux</w:t>
            </w:r>
          </w:p>
          <w:p w:rsidR="006B25A8" w:rsidRPr="00565B06" w:rsidRDefault="006B25A8" w:rsidP="006B25A8">
            <w:pPr>
              <w:pStyle w:val="ListBullet"/>
              <w:spacing w:after="80"/>
            </w:pPr>
            <w:r>
              <w:t>Microsoft Office</w:t>
            </w:r>
          </w:p>
          <w:p w:rsidR="00316CE4" w:rsidRDefault="00332C97" w:rsidP="006A690B">
            <w:pPr>
              <w:pStyle w:val="ListBullet"/>
              <w:spacing w:after="80"/>
            </w:pPr>
            <w:r>
              <w:t>Programming languages (C,C++,Linux Assembly</w:t>
            </w:r>
            <w:r w:rsidR="006A690B">
              <w:t>(x86)</w:t>
            </w:r>
            <w:r w:rsidR="008D1505">
              <w:t>,HTML,PHP</w:t>
            </w:r>
            <w:r>
              <w:t>,SQL,Python)</w:t>
            </w:r>
          </w:p>
          <w:p w:rsidR="00E11913" w:rsidRDefault="00E11913" w:rsidP="00332C97">
            <w:pPr>
              <w:pStyle w:val="ListBullet"/>
              <w:spacing w:after="80"/>
            </w:pPr>
            <w:r>
              <w:t>Cisco Packet Tracer</w:t>
            </w:r>
          </w:p>
          <w:p w:rsidR="00DE2472" w:rsidRDefault="00E11913" w:rsidP="00E90DCA">
            <w:pPr>
              <w:pStyle w:val="ListBullet"/>
              <w:spacing w:after="80"/>
            </w:pPr>
            <w:r>
              <w:t>Proteus</w:t>
            </w:r>
          </w:p>
          <w:p w:rsidR="00CE5617" w:rsidRDefault="00DE2472" w:rsidP="00DE2472">
            <w:pPr>
              <w:pStyle w:val="ListBullet"/>
              <w:spacing w:after="80"/>
            </w:pPr>
            <w:r>
              <w:t>Security Protocols</w:t>
            </w:r>
          </w:p>
          <w:p w:rsidR="00E90DCA" w:rsidRPr="00565B06" w:rsidRDefault="00E90DCA" w:rsidP="00DE2472">
            <w:pPr>
              <w:pStyle w:val="ListBullet"/>
              <w:spacing w:after="80"/>
            </w:pPr>
            <w:r>
              <w:t>AUTOCAD Electrical</w:t>
            </w:r>
          </w:p>
        </w:tc>
        <w:tc>
          <w:tcPr>
            <w:tcW w:w="4225" w:type="dxa"/>
            <w:tcMar>
              <w:left w:w="576" w:type="dxa"/>
            </w:tcMar>
          </w:tcPr>
          <w:p w:rsidR="00143224" w:rsidRPr="00565B06" w:rsidRDefault="00E71C39" w:rsidP="00332C97">
            <w:pPr>
              <w:pStyle w:val="ListBullet"/>
              <w:spacing w:after="80"/>
            </w:pPr>
            <w:r>
              <w:t>PLC Programming</w:t>
            </w:r>
          </w:p>
          <w:p w:rsidR="00F904FC" w:rsidRPr="00565B06" w:rsidRDefault="00332C97" w:rsidP="006A690B">
            <w:pPr>
              <w:pStyle w:val="ListBullet"/>
              <w:spacing w:after="80"/>
            </w:pPr>
            <w:r>
              <w:t>Microcontrollers</w:t>
            </w:r>
            <w:r w:rsidR="00E71C39">
              <w:t xml:space="preserve"> Programming </w:t>
            </w:r>
            <w:r w:rsidR="006A690B">
              <w:t>{PIC(16,18),Atmega(2560,328p),89c51}</w:t>
            </w:r>
          </w:p>
          <w:p w:rsidR="00F904FC" w:rsidRDefault="00FC1031" w:rsidP="00FC1031">
            <w:pPr>
              <w:pStyle w:val="ListBullet"/>
              <w:spacing w:after="80"/>
            </w:pPr>
            <w:r>
              <w:t>Matlab</w:t>
            </w:r>
          </w:p>
          <w:p w:rsidR="00E11913" w:rsidRDefault="00E11913" w:rsidP="00FC1031">
            <w:pPr>
              <w:pStyle w:val="ListBullet"/>
              <w:spacing w:after="80"/>
            </w:pPr>
            <w:r>
              <w:t>Multisim</w:t>
            </w:r>
          </w:p>
          <w:p w:rsidR="00E11913" w:rsidRDefault="00E11913" w:rsidP="00FC1031">
            <w:pPr>
              <w:pStyle w:val="ListBullet"/>
              <w:spacing w:after="80"/>
            </w:pPr>
            <w:r>
              <w:t>Modelsim</w:t>
            </w:r>
          </w:p>
          <w:p w:rsidR="001E68CC" w:rsidRDefault="00E90DCA" w:rsidP="00E90DCA">
            <w:pPr>
              <w:pStyle w:val="ListBullet"/>
              <w:spacing w:after="80"/>
            </w:pPr>
            <w:r>
              <w:t>Verilog</w:t>
            </w:r>
          </w:p>
          <w:p w:rsidR="00CE5617" w:rsidRPr="00565B06" w:rsidRDefault="00CE5617" w:rsidP="00CE561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19" w:type="pct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39"/>
      </w:tblGrid>
      <w:tr w:rsidR="004F7AFE" w:rsidRPr="00565B06" w:rsidTr="00DA7845">
        <w:trPr>
          <w:trHeight w:val="585"/>
        </w:trPr>
        <w:tc>
          <w:tcPr>
            <w:tcW w:w="9364" w:type="dxa"/>
            <w:gridSpan w:val="2"/>
            <w:tcBorders>
              <w:top w:val="nil"/>
            </w:tcBorders>
            <w:tcMar>
              <w:right w:w="216" w:type="dxa"/>
            </w:tcMar>
            <w:vAlign w:val="bottom"/>
          </w:tcPr>
          <w:p w:rsidR="004F7AFE" w:rsidRPr="003A5ED7" w:rsidRDefault="000D646F" w:rsidP="008A684B">
            <w:pPr>
              <w:pStyle w:val="Icons"/>
              <w:jc w:val="left"/>
              <w:rPr>
                <w:b/>
                <w:bCs/>
                <w:noProof/>
                <w:color w:val="404040" w:themeColor="accent2" w:themeTint="BF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130AFD" wp14:editId="529947ED">
                  <wp:extent cx="276225" cy="277829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jgjhfgfge.PNG"/>
                          <pic:cNvPicPr/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97" cy="316625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7AFE" w:rsidRPr="003A5ED7">
              <w:rPr>
                <w:noProof/>
                <w:color w:val="404040" w:themeColor="accent2" w:themeTint="BF"/>
              </w:rPr>
              <w:t xml:space="preserve">     </w:t>
            </w:r>
            <w:r w:rsidR="003A5ED7" w:rsidRPr="003A5ED7">
              <w:rPr>
                <w:rFonts w:asciiTheme="majorHAnsi" w:hAnsiTheme="majorHAnsi"/>
                <w:b/>
                <w:bCs/>
                <w:noProof/>
                <w:color w:val="404040" w:themeColor="accent2" w:themeTint="BF"/>
                <w:sz w:val="32"/>
                <w:szCs w:val="32"/>
              </w:rPr>
              <w:t>INTERPERSONAL SKILLS</w:t>
            </w:r>
          </w:p>
          <w:p w:rsidR="004F7AFE" w:rsidRPr="00E22B2B" w:rsidRDefault="004F7AFE" w:rsidP="004F7AFE">
            <w:pPr>
              <w:pStyle w:val="ListParagraph"/>
              <w:numPr>
                <w:ilvl w:val="0"/>
                <w:numId w:val="32"/>
              </w:numPr>
              <w:rPr>
                <w:noProof/>
                <w:color w:val="375C1E" w:themeColor="accent1" w:themeShade="BF"/>
              </w:rPr>
            </w:pPr>
            <w:r>
              <w:rPr>
                <w:noProof/>
                <w:color w:val="404040" w:themeColor="accent2" w:themeTint="BF"/>
              </w:rPr>
              <w:t>Good Communication skills</w:t>
            </w:r>
          </w:p>
          <w:p w:rsidR="00E22B2B" w:rsidRPr="0035059B" w:rsidRDefault="00E22B2B" w:rsidP="004F7AFE">
            <w:pPr>
              <w:pStyle w:val="ListParagraph"/>
              <w:numPr>
                <w:ilvl w:val="0"/>
                <w:numId w:val="32"/>
              </w:numPr>
              <w:rPr>
                <w:noProof/>
                <w:color w:val="375C1E" w:themeColor="accent1" w:themeShade="BF"/>
              </w:rPr>
            </w:pPr>
            <w:r>
              <w:rPr>
                <w:noProof/>
                <w:color w:val="404040" w:themeColor="accent2" w:themeTint="BF"/>
              </w:rPr>
              <w:t>Fluency in English and Urdu</w:t>
            </w:r>
          </w:p>
          <w:p w:rsidR="0035059B" w:rsidRPr="0035059B" w:rsidRDefault="0035059B" w:rsidP="004F7AFE">
            <w:pPr>
              <w:pStyle w:val="ListParagraph"/>
              <w:numPr>
                <w:ilvl w:val="0"/>
                <w:numId w:val="32"/>
              </w:numPr>
              <w:rPr>
                <w:noProof/>
                <w:color w:val="375C1E" w:themeColor="accent1" w:themeShade="BF"/>
              </w:rPr>
            </w:pPr>
            <w:r>
              <w:rPr>
                <w:noProof/>
                <w:color w:val="404040" w:themeColor="accent2" w:themeTint="BF"/>
              </w:rPr>
              <w:t>Ability to work in a team structure</w:t>
            </w:r>
          </w:p>
          <w:p w:rsidR="0035059B" w:rsidRPr="00E22B2B" w:rsidRDefault="0035059B" w:rsidP="004F7AFE">
            <w:pPr>
              <w:pStyle w:val="ListParagraph"/>
              <w:numPr>
                <w:ilvl w:val="0"/>
                <w:numId w:val="32"/>
              </w:numPr>
              <w:rPr>
                <w:noProof/>
                <w:color w:val="375C1E" w:themeColor="accent1" w:themeShade="BF"/>
              </w:rPr>
            </w:pPr>
            <w:r>
              <w:rPr>
                <w:noProof/>
                <w:color w:val="404040" w:themeColor="accent2" w:themeTint="BF"/>
              </w:rPr>
              <w:t>Ability to make decisions and solve problems</w:t>
            </w:r>
          </w:p>
          <w:p w:rsidR="00E22B2B" w:rsidRPr="004F7AFE" w:rsidRDefault="00E22B2B" w:rsidP="004F7AFE">
            <w:pPr>
              <w:pStyle w:val="ListParagraph"/>
              <w:numPr>
                <w:ilvl w:val="0"/>
                <w:numId w:val="32"/>
              </w:numPr>
              <w:rPr>
                <w:noProof/>
                <w:color w:val="375C1E" w:themeColor="accent1" w:themeShade="BF"/>
              </w:rPr>
            </w:pPr>
            <w:r>
              <w:rPr>
                <w:noProof/>
                <w:color w:val="404040" w:themeColor="accent2" w:themeTint="BF"/>
              </w:rPr>
              <w:t>Conflict resolution and negotiation</w:t>
            </w:r>
          </w:p>
          <w:p w:rsidR="004F7AFE" w:rsidRDefault="004F7AFE" w:rsidP="008A684B">
            <w:pPr>
              <w:pStyle w:val="Icons"/>
              <w:jc w:val="left"/>
              <w:rPr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    </w:t>
            </w:r>
          </w:p>
        </w:tc>
      </w:tr>
      <w:tr w:rsidR="008A684B" w:rsidRPr="00565B06" w:rsidTr="00DA7845">
        <w:trPr>
          <w:trHeight w:val="585"/>
        </w:trPr>
        <w:tc>
          <w:tcPr>
            <w:tcW w:w="9364" w:type="dxa"/>
            <w:gridSpan w:val="2"/>
            <w:tcBorders>
              <w:top w:val="nil"/>
            </w:tcBorders>
            <w:tcMar>
              <w:right w:w="216" w:type="dxa"/>
            </w:tcMar>
            <w:vAlign w:val="bottom"/>
          </w:tcPr>
          <w:p w:rsidR="008A684B" w:rsidRDefault="008A684B" w:rsidP="008A684B">
            <w:pPr>
              <w:pStyle w:val="Icons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93BE5" wp14:editId="292B9B9B">
                  <wp:extent cx="290830" cy="27597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8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8" cy="282602"/>
                          </a:xfrm>
                          <a:prstGeom prst="flowChartConnector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 w:rsidRPr="003A5ED7">
              <w:rPr>
                <w:rFonts w:asciiTheme="majorHAnsi" w:hAnsiTheme="majorHAnsi"/>
                <w:b/>
                <w:bCs/>
                <w:color w:val="404040" w:themeColor="accent2" w:themeTint="BF"/>
                <w:sz w:val="32"/>
                <w:szCs w:val="32"/>
              </w:rPr>
              <w:t>PROJECTS</w:t>
            </w:r>
          </w:p>
        </w:tc>
      </w:tr>
      <w:tr w:rsidR="0000741A" w:rsidRPr="00565B06" w:rsidTr="008A684B">
        <w:trPr>
          <w:trHeight w:val="1980"/>
        </w:trPr>
        <w:tc>
          <w:tcPr>
            <w:tcW w:w="9364" w:type="dxa"/>
            <w:gridSpan w:val="2"/>
            <w:tcMar>
              <w:right w:w="216" w:type="dxa"/>
            </w:tcMar>
            <w:vAlign w:val="bottom"/>
          </w:tcPr>
          <w:p w:rsidR="000931F6" w:rsidRPr="000931F6" w:rsidRDefault="000931F6" w:rsidP="000931F6">
            <w:pPr>
              <w:pStyle w:val="ListParagraph"/>
              <w:numPr>
                <w:ilvl w:val="0"/>
                <w:numId w:val="24"/>
              </w:numPr>
              <w:rPr>
                <w:color w:val="375C1E" w:themeColor="accent1" w:themeShade="BF"/>
              </w:rPr>
            </w:pPr>
            <w:r>
              <w:rPr>
                <w:color w:val="595959" w:themeColor="accent2" w:themeTint="A6"/>
              </w:rPr>
              <w:t>Power Supply</w:t>
            </w:r>
          </w:p>
          <w:p w:rsidR="000931F6" w:rsidRPr="000931F6" w:rsidRDefault="000931F6" w:rsidP="000931F6">
            <w:pPr>
              <w:pStyle w:val="ListParagraph"/>
              <w:numPr>
                <w:ilvl w:val="0"/>
                <w:numId w:val="24"/>
              </w:numPr>
              <w:rPr>
                <w:color w:val="375C1E" w:themeColor="accent1" w:themeShade="BF"/>
              </w:rPr>
            </w:pPr>
            <w:r>
              <w:rPr>
                <w:color w:val="595959" w:themeColor="accent2" w:themeTint="A6"/>
              </w:rPr>
              <w:t>Circuit with PWM</w:t>
            </w:r>
          </w:p>
          <w:p w:rsidR="000931F6" w:rsidRPr="009235DE" w:rsidRDefault="000931F6" w:rsidP="000931F6">
            <w:pPr>
              <w:pStyle w:val="ListParagraph"/>
              <w:numPr>
                <w:ilvl w:val="0"/>
                <w:numId w:val="24"/>
              </w:numPr>
              <w:rPr>
                <w:color w:val="375C1E" w:themeColor="accent1" w:themeShade="BF"/>
              </w:rPr>
            </w:pPr>
            <w:r>
              <w:rPr>
                <w:color w:val="595959" w:themeColor="accent2" w:themeTint="A6"/>
              </w:rPr>
              <w:t>Automatic Room Light Controller with Counter</w:t>
            </w:r>
          </w:p>
          <w:p w:rsidR="009235DE" w:rsidRPr="009235DE" w:rsidRDefault="009235DE" w:rsidP="000931F6">
            <w:pPr>
              <w:pStyle w:val="ListParagraph"/>
              <w:numPr>
                <w:ilvl w:val="0"/>
                <w:numId w:val="24"/>
              </w:numPr>
              <w:rPr>
                <w:color w:val="375C1E" w:themeColor="accent1" w:themeShade="BF"/>
              </w:rPr>
            </w:pPr>
            <w:r>
              <w:rPr>
                <w:color w:val="595959" w:themeColor="accent2" w:themeTint="A6"/>
              </w:rPr>
              <w:t>Electronic Code Door Lock</w:t>
            </w:r>
          </w:p>
          <w:p w:rsidR="009235DE" w:rsidRPr="009235DE" w:rsidRDefault="009235DE" w:rsidP="000931F6">
            <w:pPr>
              <w:pStyle w:val="ListParagraph"/>
              <w:numPr>
                <w:ilvl w:val="0"/>
                <w:numId w:val="24"/>
              </w:numPr>
              <w:rPr>
                <w:color w:val="375C1E" w:themeColor="accent1" w:themeShade="BF"/>
              </w:rPr>
            </w:pPr>
            <w:r>
              <w:rPr>
                <w:color w:val="595959" w:themeColor="accent2" w:themeTint="A6"/>
              </w:rPr>
              <w:t>Removal of Noise From ECG Signal on MATLAB</w:t>
            </w:r>
          </w:p>
          <w:p w:rsidR="0000741A" w:rsidRPr="00D10BD3" w:rsidRDefault="009235DE" w:rsidP="00D10BD3">
            <w:pPr>
              <w:pStyle w:val="ListParagraph"/>
              <w:numPr>
                <w:ilvl w:val="0"/>
                <w:numId w:val="24"/>
              </w:numPr>
              <w:rPr>
                <w:color w:val="375C1E" w:themeColor="accent1" w:themeShade="BF"/>
              </w:rPr>
            </w:pPr>
            <w:r>
              <w:rPr>
                <w:color w:val="595959" w:themeColor="accent2" w:themeTint="A6"/>
              </w:rPr>
              <w:t>Smart Automatic Café with Waiter Robot (Final Year Project)</w:t>
            </w:r>
          </w:p>
        </w:tc>
      </w:tr>
      <w:tr w:rsidR="00AC7C34" w:rsidRPr="00565B06" w:rsidTr="008A684B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3A4533D" wp14:editId="321A3B4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7D019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a7b2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9" w:type="dxa"/>
          </w:tcPr>
          <w:p w:rsidR="00AC7C34" w:rsidRPr="00565B06" w:rsidRDefault="00D514B5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1E90B7E2E7C7407A9637AD6BC1D99EF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3A5ED7">
                  <w:rPr>
                    <w:color w:val="404040" w:themeColor="accent2" w:themeTint="BF"/>
                  </w:rPr>
                  <w:t>Activities</w:t>
                </w:r>
              </w:sdtContent>
            </w:sdt>
          </w:p>
        </w:tc>
      </w:tr>
    </w:tbl>
    <w:p w:rsidR="001541E8" w:rsidRDefault="001541E8" w:rsidP="00EF7F3E"/>
    <w:p w:rsidR="00316CE4" w:rsidRPr="00565B06" w:rsidRDefault="00EF7F3E" w:rsidP="006A690B">
      <w:r>
        <w:t>Col</w:t>
      </w:r>
      <w:r w:rsidR="001E68CC">
        <w:t>lecting information regarding</w:t>
      </w:r>
      <w:r>
        <w:t xml:space="preserve"> </w:t>
      </w:r>
      <w:r w:rsidR="006A690B">
        <w:t xml:space="preserve">electrical/electronics </w:t>
      </w:r>
      <w:r>
        <w:t>engineerin</w:t>
      </w:r>
      <w:r w:rsidR="006A690B">
        <w:t xml:space="preserve">g field, information regarding </w:t>
      </w:r>
      <w:r w:rsidR="00DE2472">
        <w:t>Info Sec/</w:t>
      </w:r>
      <w:r w:rsidR="001E68CC">
        <w:t>C</w:t>
      </w:r>
      <w:r w:rsidR="006A690B">
        <w:t>yber</w:t>
      </w:r>
      <w:r w:rsidR="001E68CC">
        <w:t xml:space="preserve"> S</w:t>
      </w:r>
      <w:r>
        <w:t xml:space="preserve">ecurity, </w:t>
      </w:r>
      <w:r w:rsidR="006A690B">
        <w:t>embedded systems</w:t>
      </w:r>
      <w:r w:rsidR="001F2454">
        <w:t xml:space="preserve"> and like to do multi-tasking.</w:t>
      </w:r>
    </w:p>
    <w:sectPr w:rsidR="00316CE4" w:rsidRPr="00565B06" w:rsidSect="00FE18B2">
      <w:footerReference w:type="default" r:id="rId16"/>
      <w:headerReference w:type="first" r:id="rId17"/>
      <w:footerReference w:type="first" r:id="rId18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4B5" w:rsidRDefault="00D514B5" w:rsidP="00F534FB">
      <w:pPr>
        <w:spacing w:after="0"/>
      </w:pPr>
      <w:r>
        <w:separator/>
      </w:r>
    </w:p>
  </w:endnote>
  <w:endnote w:type="continuationSeparator" w:id="0">
    <w:p w:rsidR="00D514B5" w:rsidRDefault="00D514B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CF" w:rsidRDefault="00947ACF">
    <w:pPr>
      <w:pStyle w:val="Header"/>
      <w:pBdr>
        <w:top w:val="single" w:sz="6" w:space="10" w:color="4A7B29" w:themeColor="accent1"/>
      </w:pBdr>
      <w:spacing w:before="240"/>
      <w:jc w:val="center"/>
      <w:rPr>
        <w:color w:val="4A7B29" w:themeColor="accent1"/>
      </w:rPr>
    </w:pPr>
    <w:r>
      <w:rPr>
        <w:noProof/>
        <w:color w:val="4A7B29" w:themeColor="accent1"/>
      </w:rPr>
      <w:drawing>
        <wp:inline distT="0" distB="0" distL="0" distR="0">
          <wp:extent cx="438912" cy="276973"/>
          <wp:effectExtent l="0" t="0" r="0" b="889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56FE7" w:rsidRDefault="00056F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14E" w:rsidRPr="00ED314E" w:rsidRDefault="00ED314E">
    <w:pPr>
      <w:pStyle w:val="Footer"/>
      <w:jc w:val="right"/>
      <w:rPr>
        <w:rFonts w:asciiTheme="majorHAnsi" w:hAnsiTheme="majorHAnsi"/>
        <w:color w:val="375C1E" w:themeColor="accent1" w:themeShade="BF"/>
      </w:rPr>
    </w:pPr>
    <w:r w:rsidRPr="00ED314E">
      <w:rPr>
        <w:rFonts w:asciiTheme="majorHAnsi" w:hAnsiTheme="majorHAnsi"/>
        <w:color w:val="375C1E" w:themeColor="accent1" w:themeShade="BF"/>
        <w:sz w:val="20"/>
        <w:szCs w:val="20"/>
      </w:rPr>
      <w:t xml:space="preserve">pg. </w:t>
    </w:r>
    <w:r w:rsidRPr="00ED314E">
      <w:rPr>
        <w:rFonts w:asciiTheme="majorHAnsi" w:hAnsiTheme="majorHAnsi"/>
        <w:color w:val="375C1E" w:themeColor="accent1" w:themeShade="BF"/>
        <w:sz w:val="20"/>
        <w:szCs w:val="20"/>
      </w:rPr>
      <w:fldChar w:fldCharType="begin"/>
    </w:r>
    <w:r w:rsidRPr="00ED314E">
      <w:rPr>
        <w:rFonts w:asciiTheme="majorHAnsi" w:hAnsiTheme="majorHAnsi"/>
        <w:color w:val="375C1E" w:themeColor="accent1" w:themeShade="BF"/>
        <w:sz w:val="20"/>
        <w:szCs w:val="20"/>
      </w:rPr>
      <w:instrText xml:space="preserve"> PAGE  \* Arabic </w:instrText>
    </w:r>
    <w:r w:rsidRPr="00ED314E">
      <w:rPr>
        <w:rFonts w:asciiTheme="majorHAnsi" w:hAnsiTheme="majorHAnsi"/>
        <w:color w:val="375C1E" w:themeColor="accent1" w:themeShade="BF"/>
        <w:sz w:val="20"/>
        <w:szCs w:val="20"/>
      </w:rPr>
      <w:fldChar w:fldCharType="separate"/>
    </w:r>
    <w:r w:rsidR="00A947BB">
      <w:rPr>
        <w:rFonts w:asciiTheme="majorHAnsi" w:hAnsiTheme="majorHAnsi"/>
        <w:noProof/>
        <w:color w:val="375C1E" w:themeColor="accent1" w:themeShade="BF"/>
        <w:sz w:val="20"/>
        <w:szCs w:val="20"/>
      </w:rPr>
      <w:t>1</w:t>
    </w:r>
    <w:r w:rsidRPr="00ED314E">
      <w:rPr>
        <w:rFonts w:asciiTheme="majorHAnsi" w:hAnsiTheme="majorHAnsi"/>
        <w:color w:val="375C1E" w:themeColor="accent1" w:themeShade="BF"/>
        <w:sz w:val="20"/>
        <w:szCs w:val="20"/>
      </w:rPr>
      <w:fldChar w:fldCharType="end"/>
    </w:r>
  </w:p>
  <w:p w:rsidR="005D2C82" w:rsidRDefault="005D2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4B5" w:rsidRDefault="00D514B5" w:rsidP="00F534FB">
      <w:pPr>
        <w:spacing w:after="0"/>
      </w:pPr>
      <w:r>
        <w:separator/>
      </w:r>
    </w:p>
  </w:footnote>
  <w:footnote w:type="continuationSeparator" w:id="0">
    <w:p w:rsidR="00D514B5" w:rsidRDefault="00D514B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C455F6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e2dfcc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.75pt;height:2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" o:bullet="t">
        <v:imagedata r:id="rId1" o:title=""/>
      </v:shape>
    </w:pict>
  </w:numPicBullet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4A7B29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A7B29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A7B2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A249A9"/>
    <w:multiLevelType w:val="hybridMultilevel"/>
    <w:tmpl w:val="585A076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0DC743FC"/>
    <w:multiLevelType w:val="hybridMultilevel"/>
    <w:tmpl w:val="A0B0EA5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4A7B29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BED0EAD"/>
    <w:multiLevelType w:val="hybridMultilevel"/>
    <w:tmpl w:val="71809B2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A7B29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A7B2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C46A0"/>
    <w:multiLevelType w:val="hybridMultilevel"/>
    <w:tmpl w:val="69AC690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>
    <w:nsid w:val="335573F8"/>
    <w:multiLevelType w:val="hybridMultilevel"/>
    <w:tmpl w:val="830C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70C3B"/>
    <w:multiLevelType w:val="hybridMultilevel"/>
    <w:tmpl w:val="D432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47E26"/>
    <w:multiLevelType w:val="hybridMultilevel"/>
    <w:tmpl w:val="AC10715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4DFF7941"/>
    <w:multiLevelType w:val="hybridMultilevel"/>
    <w:tmpl w:val="27460E7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2">
    <w:nsid w:val="50756234"/>
    <w:multiLevelType w:val="hybridMultilevel"/>
    <w:tmpl w:val="49DCD8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>
    <w:nsid w:val="5313484A"/>
    <w:multiLevelType w:val="hybridMultilevel"/>
    <w:tmpl w:val="066A7E8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4">
    <w:nsid w:val="58370EE0"/>
    <w:multiLevelType w:val="hybridMultilevel"/>
    <w:tmpl w:val="E7C4F854"/>
    <w:lvl w:ilvl="0" w:tplc="52EEFA5C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color w:val="375C1E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5">
    <w:nsid w:val="5F784A18"/>
    <w:multiLevelType w:val="hybridMultilevel"/>
    <w:tmpl w:val="6772F826"/>
    <w:lvl w:ilvl="0" w:tplc="4F3E7FAE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color w:val="375C1E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>
    <w:nsid w:val="6BF85D14"/>
    <w:multiLevelType w:val="hybridMultilevel"/>
    <w:tmpl w:val="21F4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5271F"/>
    <w:multiLevelType w:val="hybridMultilevel"/>
    <w:tmpl w:val="3A8217E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>
    <w:nsid w:val="72BF68FD"/>
    <w:multiLevelType w:val="hybridMultilevel"/>
    <w:tmpl w:val="11AAF40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>
    <w:nsid w:val="72DD58CF"/>
    <w:multiLevelType w:val="hybridMultilevel"/>
    <w:tmpl w:val="85AE076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>
    <w:nsid w:val="7FD72154"/>
    <w:multiLevelType w:val="hybridMultilevel"/>
    <w:tmpl w:val="8864EC2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9"/>
  </w:num>
  <w:num w:numId="17">
    <w:abstractNumId w:val="26"/>
  </w:num>
  <w:num w:numId="18">
    <w:abstractNumId w:val="18"/>
  </w:num>
  <w:num w:numId="19">
    <w:abstractNumId w:val="20"/>
  </w:num>
  <w:num w:numId="20">
    <w:abstractNumId w:val="25"/>
  </w:num>
  <w:num w:numId="21">
    <w:abstractNumId w:val="21"/>
  </w:num>
  <w:num w:numId="22">
    <w:abstractNumId w:val="17"/>
  </w:num>
  <w:num w:numId="23">
    <w:abstractNumId w:val="30"/>
  </w:num>
  <w:num w:numId="24">
    <w:abstractNumId w:val="28"/>
  </w:num>
  <w:num w:numId="25">
    <w:abstractNumId w:val="14"/>
  </w:num>
  <w:num w:numId="26">
    <w:abstractNumId w:val="27"/>
  </w:num>
  <w:num w:numId="27">
    <w:abstractNumId w:val="11"/>
  </w:num>
  <w:num w:numId="28">
    <w:abstractNumId w:val="23"/>
  </w:num>
  <w:num w:numId="29">
    <w:abstractNumId w:val="24"/>
  </w:num>
  <w:num w:numId="30">
    <w:abstractNumId w:val="12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35"/>
    <w:rsid w:val="00002750"/>
    <w:rsid w:val="00004D4E"/>
    <w:rsid w:val="0000741A"/>
    <w:rsid w:val="00011895"/>
    <w:rsid w:val="00013818"/>
    <w:rsid w:val="00015254"/>
    <w:rsid w:val="00024730"/>
    <w:rsid w:val="000348ED"/>
    <w:rsid w:val="00040A25"/>
    <w:rsid w:val="00040CF1"/>
    <w:rsid w:val="0004158B"/>
    <w:rsid w:val="00051DFD"/>
    <w:rsid w:val="00056FE7"/>
    <w:rsid w:val="000570FF"/>
    <w:rsid w:val="00057244"/>
    <w:rsid w:val="000616D9"/>
    <w:rsid w:val="0006454B"/>
    <w:rsid w:val="00075B13"/>
    <w:rsid w:val="00084880"/>
    <w:rsid w:val="00091255"/>
    <w:rsid w:val="00092692"/>
    <w:rsid w:val="000931F6"/>
    <w:rsid w:val="00095BA7"/>
    <w:rsid w:val="00096203"/>
    <w:rsid w:val="000A0229"/>
    <w:rsid w:val="000A19F2"/>
    <w:rsid w:val="000D646F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41E8"/>
    <w:rsid w:val="00156F7F"/>
    <w:rsid w:val="00162BEE"/>
    <w:rsid w:val="00165D7E"/>
    <w:rsid w:val="00171E1B"/>
    <w:rsid w:val="00182F07"/>
    <w:rsid w:val="001858BD"/>
    <w:rsid w:val="00192573"/>
    <w:rsid w:val="001937C9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3CC8"/>
    <w:rsid w:val="001E08A4"/>
    <w:rsid w:val="001E6405"/>
    <w:rsid w:val="001E68CC"/>
    <w:rsid w:val="001F2454"/>
    <w:rsid w:val="0020735F"/>
    <w:rsid w:val="002146F8"/>
    <w:rsid w:val="00215593"/>
    <w:rsid w:val="00217917"/>
    <w:rsid w:val="0022574C"/>
    <w:rsid w:val="002262F2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66DA"/>
    <w:rsid w:val="003279A4"/>
    <w:rsid w:val="00332C97"/>
    <w:rsid w:val="003351A2"/>
    <w:rsid w:val="00337114"/>
    <w:rsid w:val="0035004C"/>
    <w:rsid w:val="0035059B"/>
    <w:rsid w:val="003571C8"/>
    <w:rsid w:val="00383057"/>
    <w:rsid w:val="00384914"/>
    <w:rsid w:val="0039703C"/>
    <w:rsid w:val="003974BB"/>
    <w:rsid w:val="003A091E"/>
    <w:rsid w:val="003A5ED7"/>
    <w:rsid w:val="003C06F7"/>
    <w:rsid w:val="003E5D64"/>
    <w:rsid w:val="00403149"/>
    <w:rsid w:val="004037EF"/>
    <w:rsid w:val="00405BAD"/>
    <w:rsid w:val="0041075F"/>
    <w:rsid w:val="004113D8"/>
    <w:rsid w:val="00416463"/>
    <w:rsid w:val="00423827"/>
    <w:rsid w:val="00437331"/>
    <w:rsid w:val="00437B8B"/>
    <w:rsid w:val="00447CF3"/>
    <w:rsid w:val="00451465"/>
    <w:rsid w:val="004552B4"/>
    <w:rsid w:val="00463DC4"/>
    <w:rsid w:val="00465113"/>
    <w:rsid w:val="0046759E"/>
    <w:rsid w:val="00467F3F"/>
    <w:rsid w:val="004727C2"/>
    <w:rsid w:val="00476144"/>
    <w:rsid w:val="004915EA"/>
    <w:rsid w:val="004A4493"/>
    <w:rsid w:val="004B6784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5C6A"/>
    <w:rsid w:val="004E2794"/>
    <w:rsid w:val="004E77A5"/>
    <w:rsid w:val="004F1057"/>
    <w:rsid w:val="004F199F"/>
    <w:rsid w:val="004F2DDD"/>
    <w:rsid w:val="004F7AFE"/>
    <w:rsid w:val="005020F9"/>
    <w:rsid w:val="005106C0"/>
    <w:rsid w:val="00512D51"/>
    <w:rsid w:val="005247B7"/>
    <w:rsid w:val="0052720F"/>
    <w:rsid w:val="005324B1"/>
    <w:rsid w:val="00536103"/>
    <w:rsid w:val="005372FA"/>
    <w:rsid w:val="00556337"/>
    <w:rsid w:val="00556FA1"/>
    <w:rsid w:val="005611C3"/>
    <w:rsid w:val="00562422"/>
    <w:rsid w:val="00565B06"/>
    <w:rsid w:val="00574328"/>
    <w:rsid w:val="00575C01"/>
    <w:rsid w:val="00581515"/>
    <w:rsid w:val="00582623"/>
    <w:rsid w:val="005826C2"/>
    <w:rsid w:val="005836FD"/>
    <w:rsid w:val="0059085F"/>
    <w:rsid w:val="005A459B"/>
    <w:rsid w:val="005A74EC"/>
    <w:rsid w:val="005B3D67"/>
    <w:rsid w:val="005B437C"/>
    <w:rsid w:val="005D0108"/>
    <w:rsid w:val="005D2C82"/>
    <w:rsid w:val="005E088C"/>
    <w:rsid w:val="005E6E43"/>
    <w:rsid w:val="005F2719"/>
    <w:rsid w:val="005F4455"/>
    <w:rsid w:val="005F708C"/>
    <w:rsid w:val="006104FF"/>
    <w:rsid w:val="00614B7C"/>
    <w:rsid w:val="0062239B"/>
    <w:rsid w:val="00625B8A"/>
    <w:rsid w:val="00644D4E"/>
    <w:rsid w:val="00647802"/>
    <w:rsid w:val="006519A1"/>
    <w:rsid w:val="00663536"/>
    <w:rsid w:val="006648D4"/>
    <w:rsid w:val="00673F18"/>
    <w:rsid w:val="00676CEB"/>
    <w:rsid w:val="00683A86"/>
    <w:rsid w:val="0069300B"/>
    <w:rsid w:val="006A4C72"/>
    <w:rsid w:val="006A690B"/>
    <w:rsid w:val="006B25A8"/>
    <w:rsid w:val="006C649D"/>
    <w:rsid w:val="006C753B"/>
    <w:rsid w:val="006D3B67"/>
    <w:rsid w:val="006D65F8"/>
    <w:rsid w:val="006F4D23"/>
    <w:rsid w:val="00715182"/>
    <w:rsid w:val="007175B9"/>
    <w:rsid w:val="007215A9"/>
    <w:rsid w:val="007253E8"/>
    <w:rsid w:val="007275EB"/>
    <w:rsid w:val="00730076"/>
    <w:rsid w:val="00735140"/>
    <w:rsid w:val="0073645E"/>
    <w:rsid w:val="007366E5"/>
    <w:rsid w:val="00745196"/>
    <w:rsid w:val="00754A53"/>
    <w:rsid w:val="00755346"/>
    <w:rsid w:val="00766D2F"/>
    <w:rsid w:val="00776E3A"/>
    <w:rsid w:val="007808CA"/>
    <w:rsid w:val="007850D1"/>
    <w:rsid w:val="007857C8"/>
    <w:rsid w:val="00785FF6"/>
    <w:rsid w:val="00790E98"/>
    <w:rsid w:val="007A729F"/>
    <w:rsid w:val="007B27AB"/>
    <w:rsid w:val="007B3F4F"/>
    <w:rsid w:val="007B7935"/>
    <w:rsid w:val="007C0E0E"/>
    <w:rsid w:val="007C153D"/>
    <w:rsid w:val="007C333C"/>
    <w:rsid w:val="007C34A8"/>
    <w:rsid w:val="007E7052"/>
    <w:rsid w:val="007F3D88"/>
    <w:rsid w:val="007F71A4"/>
    <w:rsid w:val="008030EE"/>
    <w:rsid w:val="008072B6"/>
    <w:rsid w:val="00812148"/>
    <w:rsid w:val="00814B43"/>
    <w:rsid w:val="0083016A"/>
    <w:rsid w:val="008303D8"/>
    <w:rsid w:val="00831538"/>
    <w:rsid w:val="008407FD"/>
    <w:rsid w:val="00846AAE"/>
    <w:rsid w:val="00867081"/>
    <w:rsid w:val="008978E8"/>
    <w:rsid w:val="008A02C4"/>
    <w:rsid w:val="008A49A0"/>
    <w:rsid w:val="008A6538"/>
    <w:rsid w:val="008A684B"/>
    <w:rsid w:val="008D1505"/>
    <w:rsid w:val="008D4FC8"/>
    <w:rsid w:val="008D5A80"/>
    <w:rsid w:val="008E5483"/>
    <w:rsid w:val="008F4532"/>
    <w:rsid w:val="009235DE"/>
    <w:rsid w:val="00933CCA"/>
    <w:rsid w:val="0093795C"/>
    <w:rsid w:val="009411E8"/>
    <w:rsid w:val="00947ACF"/>
    <w:rsid w:val="00952C89"/>
    <w:rsid w:val="009540F4"/>
    <w:rsid w:val="00956B75"/>
    <w:rsid w:val="00963FD5"/>
    <w:rsid w:val="00981C03"/>
    <w:rsid w:val="0098666C"/>
    <w:rsid w:val="009918BB"/>
    <w:rsid w:val="009931F7"/>
    <w:rsid w:val="00994768"/>
    <w:rsid w:val="009A3F4C"/>
    <w:rsid w:val="009A5E44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2EA3"/>
    <w:rsid w:val="00A9077F"/>
    <w:rsid w:val="00A909BC"/>
    <w:rsid w:val="00A947BB"/>
    <w:rsid w:val="00AA04BD"/>
    <w:rsid w:val="00AA276C"/>
    <w:rsid w:val="00AB673E"/>
    <w:rsid w:val="00AC245B"/>
    <w:rsid w:val="00AC7C34"/>
    <w:rsid w:val="00AD0B5D"/>
    <w:rsid w:val="00AD121E"/>
    <w:rsid w:val="00AD518A"/>
    <w:rsid w:val="00AD6216"/>
    <w:rsid w:val="00AE2F61"/>
    <w:rsid w:val="00AE313B"/>
    <w:rsid w:val="00AE7650"/>
    <w:rsid w:val="00B0003E"/>
    <w:rsid w:val="00B02E64"/>
    <w:rsid w:val="00B112B1"/>
    <w:rsid w:val="00B1221A"/>
    <w:rsid w:val="00B204FE"/>
    <w:rsid w:val="00B22D95"/>
    <w:rsid w:val="00B25746"/>
    <w:rsid w:val="00B36984"/>
    <w:rsid w:val="00B47E1E"/>
    <w:rsid w:val="00B54661"/>
    <w:rsid w:val="00B55487"/>
    <w:rsid w:val="00B763B5"/>
    <w:rsid w:val="00B90654"/>
    <w:rsid w:val="00B91175"/>
    <w:rsid w:val="00BA71B3"/>
    <w:rsid w:val="00BB34BE"/>
    <w:rsid w:val="00BB7385"/>
    <w:rsid w:val="00BC0E1A"/>
    <w:rsid w:val="00BC1472"/>
    <w:rsid w:val="00BD2DD6"/>
    <w:rsid w:val="00BD34C4"/>
    <w:rsid w:val="00BD4896"/>
    <w:rsid w:val="00BD55EE"/>
    <w:rsid w:val="00BD6A8A"/>
    <w:rsid w:val="00BE61F1"/>
    <w:rsid w:val="00C05622"/>
    <w:rsid w:val="00C226F2"/>
    <w:rsid w:val="00C31FBF"/>
    <w:rsid w:val="00C3233C"/>
    <w:rsid w:val="00C32A2B"/>
    <w:rsid w:val="00C3763A"/>
    <w:rsid w:val="00C405A4"/>
    <w:rsid w:val="00C60281"/>
    <w:rsid w:val="00C779DA"/>
    <w:rsid w:val="00C814F7"/>
    <w:rsid w:val="00C81C04"/>
    <w:rsid w:val="00C85ED4"/>
    <w:rsid w:val="00C91B4B"/>
    <w:rsid w:val="00C93DE1"/>
    <w:rsid w:val="00CA1ED0"/>
    <w:rsid w:val="00CA2E0A"/>
    <w:rsid w:val="00CB3192"/>
    <w:rsid w:val="00CC1E5C"/>
    <w:rsid w:val="00CC4D21"/>
    <w:rsid w:val="00CD1043"/>
    <w:rsid w:val="00CE2C76"/>
    <w:rsid w:val="00CE5617"/>
    <w:rsid w:val="00CE6094"/>
    <w:rsid w:val="00CF0DB4"/>
    <w:rsid w:val="00D046EF"/>
    <w:rsid w:val="00D10BD3"/>
    <w:rsid w:val="00D22E33"/>
    <w:rsid w:val="00D35BBD"/>
    <w:rsid w:val="00D37FAD"/>
    <w:rsid w:val="00D514B5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2472"/>
    <w:rsid w:val="00DE4136"/>
    <w:rsid w:val="00DE4550"/>
    <w:rsid w:val="00DE6534"/>
    <w:rsid w:val="00DF0F24"/>
    <w:rsid w:val="00DF7CF5"/>
    <w:rsid w:val="00DF7F4F"/>
    <w:rsid w:val="00E066EE"/>
    <w:rsid w:val="00E07D28"/>
    <w:rsid w:val="00E11913"/>
    <w:rsid w:val="00E22B2B"/>
    <w:rsid w:val="00E30CB9"/>
    <w:rsid w:val="00E371E6"/>
    <w:rsid w:val="00E379DC"/>
    <w:rsid w:val="00E46808"/>
    <w:rsid w:val="00E5521B"/>
    <w:rsid w:val="00E61C98"/>
    <w:rsid w:val="00E61D86"/>
    <w:rsid w:val="00E61FB1"/>
    <w:rsid w:val="00E63862"/>
    <w:rsid w:val="00E665C1"/>
    <w:rsid w:val="00E71C39"/>
    <w:rsid w:val="00E72DA3"/>
    <w:rsid w:val="00E90DCA"/>
    <w:rsid w:val="00E930D2"/>
    <w:rsid w:val="00E96EE7"/>
    <w:rsid w:val="00E97BD9"/>
    <w:rsid w:val="00EA1B21"/>
    <w:rsid w:val="00EB37B2"/>
    <w:rsid w:val="00ED314E"/>
    <w:rsid w:val="00ED4C57"/>
    <w:rsid w:val="00EE0848"/>
    <w:rsid w:val="00EF7F3E"/>
    <w:rsid w:val="00F03B1E"/>
    <w:rsid w:val="00F03F2C"/>
    <w:rsid w:val="00F10026"/>
    <w:rsid w:val="00F1202D"/>
    <w:rsid w:val="00F217AB"/>
    <w:rsid w:val="00F35A06"/>
    <w:rsid w:val="00F426D1"/>
    <w:rsid w:val="00F435D3"/>
    <w:rsid w:val="00F46425"/>
    <w:rsid w:val="00F5078D"/>
    <w:rsid w:val="00F534FB"/>
    <w:rsid w:val="00F56FFE"/>
    <w:rsid w:val="00F858FD"/>
    <w:rsid w:val="00F904FC"/>
    <w:rsid w:val="00F935BF"/>
    <w:rsid w:val="00F94EB5"/>
    <w:rsid w:val="00FA4359"/>
    <w:rsid w:val="00FA4C84"/>
    <w:rsid w:val="00FB0F18"/>
    <w:rsid w:val="00FC1031"/>
    <w:rsid w:val="00FE0819"/>
    <w:rsid w:val="00FE18B2"/>
    <w:rsid w:val="00FE7443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1AFD8-BBF8-42BA-9033-2C7117B4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A7B29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243D1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43D14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000000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000000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4A7B2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000000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04040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000000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000000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4A7B29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4A7B29" w:themeColor="accent1"/>
        <w:bottom w:val="single" w:sz="4" w:space="10" w:color="4A7B29" w:themeColor="accent1"/>
      </w:pBdr>
      <w:spacing w:before="360" w:after="360"/>
      <w:jc w:val="center"/>
    </w:pPr>
    <w:rPr>
      <w:i/>
      <w:iCs/>
      <w:color w:val="4A7B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4A7B29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000000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ContactInformation">
    <w:name w:val="Contact Information"/>
    <w:basedOn w:val="Normal"/>
    <w:qFormat/>
    <w:rsid w:val="00384914"/>
    <w:pPr>
      <w:spacing w:after="280" w:line="276" w:lineRule="auto"/>
      <w:contextualSpacing/>
    </w:pPr>
    <w:rPr>
      <w:rFonts w:ascii="Calibri" w:eastAsia="Calibri" w:hAnsi="Calibri" w:cs="Calibri"/>
      <w:color w:val="C0504D"/>
    </w:rPr>
  </w:style>
  <w:style w:type="paragraph" w:styleId="ListParagraph">
    <w:name w:val="List Paragraph"/>
    <w:basedOn w:val="Normal"/>
    <w:uiPriority w:val="34"/>
    <w:unhideWhenUsed/>
    <w:rsid w:val="00EA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FAN%5eMAN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2E60941F2A4A5ABDAE98FA6068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7617F-6671-4ECE-A607-9D4C9A1B8617}"/>
      </w:docPartPr>
      <w:docPartBody>
        <w:p w:rsidR="00C802B1" w:rsidRDefault="004D34DA">
          <w:pPr>
            <w:pStyle w:val="002E60941F2A4A5ABDAE98FA6068D8E7"/>
          </w:pPr>
          <w:r w:rsidRPr="00565B06">
            <w:t>Objective</w:t>
          </w:r>
        </w:p>
      </w:docPartBody>
    </w:docPart>
    <w:docPart>
      <w:docPartPr>
        <w:name w:val="27B9B004A7EC41D39A194208D077F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6D48-E921-47C7-A482-5BF62B2AAA55}"/>
      </w:docPartPr>
      <w:docPartBody>
        <w:p w:rsidR="00C802B1" w:rsidRDefault="004D34DA">
          <w:pPr>
            <w:pStyle w:val="27B9B004A7EC41D39A194208D077F7AE"/>
          </w:pPr>
          <w:r w:rsidRPr="00565B06">
            <w:t>Experience</w:t>
          </w:r>
        </w:p>
      </w:docPartBody>
    </w:docPart>
    <w:docPart>
      <w:docPartPr>
        <w:name w:val="E545ECACAF3E4ED5B8325F0A0EE77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D9148-EB67-4CEB-AC8E-EEBFDC3B6BDB}"/>
      </w:docPartPr>
      <w:docPartBody>
        <w:p w:rsidR="00C802B1" w:rsidRDefault="004D34DA">
          <w:pPr>
            <w:pStyle w:val="E545ECACAF3E4ED5B8325F0A0EE77AED"/>
          </w:pPr>
          <w:r w:rsidRPr="00565B06">
            <w:t>Skills</w:t>
          </w:r>
        </w:p>
      </w:docPartBody>
    </w:docPart>
    <w:docPart>
      <w:docPartPr>
        <w:name w:val="1E90B7E2E7C7407A9637AD6BC1D99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4676-FE98-449A-8D8E-CED088A8CED9}"/>
      </w:docPartPr>
      <w:docPartBody>
        <w:p w:rsidR="00C802B1" w:rsidRDefault="004D34DA">
          <w:pPr>
            <w:pStyle w:val="1E90B7E2E7C7407A9637AD6BC1D99EF2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35"/>
    <w:rsid w:val="00026C15"/>
    <w:rsid w:val="00034527"/>
    <w:rsid w:val="000E3715"/>
    <w:rsid w:val="00124961"/>
    <w:rsid w:val="001B0662"/>
    <w:rsid w:val="00270068"/>
    <w:rsid w:val="003C25D3"/>
    <w:rsid w:val="00457157"/>
    <w:rsid w:val="004B2298"/>
    <w:rsid w:val="004D34DA"/>
    <w:rsid w:val="00531391"/>
    <w:rsid w:val="005B1B9D"/>
    <w:rsid w:val="005C32BE"/>
    <w:rsid w:val="00666094"/>
    <w:rsid w:val="007236EE"/>
    <w:rsid w:val="007411A2"/>
    <w:rsid w:val="008026AA"/>
    <w:rsid w:val="008459DE"/>
    <w:rsid w:val="008967E1"/>
    <w:rsid w:val="00901A46"/>
    <w:rsid w:val="00A12774"/>
    <w:rsid w:val="00B17A51"/>
    <w:rsid w:val="00B51DE3"/>
    <w:rsid w:val="00C802B1"/>
    <w:rsid w:val="00DF3791"/>
    <w:rsid w:val="00E45A35"/>
    <w:rsid w:val="00EA3E0E"/>
    <w:rsid w:val="00F4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B2BCA51DC24D57967B7DB2B10F67BA">
    <w:name w:val="39B2BCA51DC24D57967B7DB2B10F67BA"/>
  </w:style>
  <w:style w:type="paragraph" w:customStyle="1" w:styleId="7CC513F3389644B1A7637758B244A703">
    <w:name w:val="7CC513F3389644B1A7637758B244A703"/>
  </w:style>
  <w:style w:type="paragraph" w:customStyle="1" w:styleId="002E60941F2A4A5ABDAE98FA6068D8E7">
    <w:name w:val="002E60941F2A4A5ABDAE98FA6068D8E7"/>
  </w:style>
  <w:style w:type="paragraph" w:customStyle="1" w:styleId="795ACD968BEA476D8B2BF156A1F89B4C">
    <w:name w:val="795ACD968BEA476D8B2BF156A1F89B4C"/>
  </w:style>
  <w:style w:type="paragraph" w:customStyle="1" w:styleId="2579EF8A1B224DA095C18BAF24FB836B">
    <w:name w:val="2579EF8A1B224DA095C18BAF24FB836B"/>
  </w:style>
  <w:style w:type="paragraph" w:customStyle="1" w:styleId="3F679C2BC0CD4A1CB8ED0360021797E6">
    <w:name w:val="3F679C2BC0CD4A1CB8ED0360021797E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D0A6A09781945C986D6FE0D556ACDC0">
    <w:name w:val="CD0A6A09781945C986D6FE0D556ACDC0"/>
  </w:style>
  <w:style w:type="paragraph" w:customStyle="1" w:styleId="113E9D74C22242DD96358CB3A6A7507D">
    <w:name w:val="113E9D74C22242DD96358CB3A6A7507D"/>
  </w:style>
  <w:style w:type="paragraph" w:customStyle="1" w:styleId="049C3BFE482A4EA08F5EF17A428049B5">
    <w:name w:val="049C3BFE482A4EA08F5EF17A428049B5"/>
  </w:style>
  <w:style w:type="paragraph" w:customStyle="1" w:styleId="E868F0E8EE3D41F0BB023653DB795492">
    <w:name w:val="E868F0E8EE3D41F0BB023653DB795492"/>
  </w:style>
  <w:style w:type="paragraph" w:customStyle="1" w:styleId="2DF2574ABEEF4782A1BD1E3A53AAB904">
    <w:name w:val="2DF2574ABEEF4782A1BD1E3A53AAB904"/>
  </w:style>
  <w:style w:type="paragraph" w:customStyle="1" w:styleId="60CBA0E6450645B5977ED47BF85A2B24">
    <w:name w:val="60CBA0E6450645B5977ED47BF85A2B24"/>
  </w:style>
  <w:style w:type="paragraph" w:customStyle="1" w:styleId="F36D798CBFAA46A98292A5565AC2F462">
    <w:name w:val="F36D798CBFAA46A98292A5565AC2F462"/>
  </w:style>
  <w:style w:type="paragraph" w:customStyle="1" w:styleId="97DBB0D3949C403C8BB0B414F3501772">
    <w:name w:val="97DBB0D3949C403C8BB0B414F3501772"/>
  </w:style>
  <w:style w:type="paragraph" w:customStyle="1" w:styleId="EBCA60A983F04FFE8223B6473723F72F">
    <w:name w:val="EBCA60A983F04FFE8223B6473723F72F"/>
  </w:style>
  <w:style w:type="paragraph" w:customStyle="1" w:styleId="27B9B004A7EC41D39A194208D077F7AE">
    <w:name w:val="27B9B004A7EC41D39A194208D077F7AE"/>
  </w:style>
  <w:style w:type="paragraph" w:customStyle="1" w:styleId="8570E987FE0645EDBFC86CB7D5C634B1">
    <w:name w:val="8570E987FE0645EDBFC86CB7D5C634B1"/>
  </w:style>
  <w:style w:type="paragraph" w:customStyle="1" w:styleId="03CA050DA69745F79AEF66E65F1C5056">
    <w:name w:val="03CA050DA69745F79AEF66E65F1C5056"/>
  </w:style>
  <w:style w:type="paragraph" w:customStyle="1" w:styleId="F5A52EFFDA03409BB92B6946D9AE1ED1">
    <w:name w:val="F5A52EFFDA03409BB92B6946D9AE1ED1"/>
  </w:style>
  <w:style w:type="paragraph" w:customStyle="1" w:styleId="BE0768029276436187B4F5E434D144DD">
    <w:name w:val="BE0768029276436187B4F5E434D144DD"/>
  </w:style>
  <w:style w:type="paragraph" w:customStyle="1" w:styleId="7B7976648F5D441BB83754B8B589AAD5">
    <w:name w:val="7B7976648F5D441BB83754B8B589AAD5"/>
  </w:style>
  <w:style w:type="paragraph" w:customStyle="1" w:styleId="EA5D087CC91F4214B37761DBD0124165">
    <w:name w:val="EA5D087CC91F4214B37761DBD0124165"/>
  </w:style>
  <w:style w:type="paragraph" w:customStyle="1" w:styleId="324609BC45B04E4EA852A7F0CC4D6DC2">
    <w:name w:val="324609BC45B04E4EA852A7F0CC4D6DC2"/>
  </w:style>
  <w:style w:type="paragraph" w:customStyle="1" w:styleId="7D0B576D3AD4470EB8CB23AEF8E33EE4">
    <w:name w:val="7D0B576D3AD4470EB8CB23AEF8E33EE4"/>
  </w:style>
  <w:style w:type="paragraph" w:customStyle="1" w:styleId="1E3794F3CBC14989951B8905BCBF7135">
    <w:name w:val="1E3794F3CBC14989951B8905BCBF7135"/>
  </w:style>
  <w:style w:type="paragraph" w:customStyle="1" w:styleId="525E41CE246E41D48E632979C4723CDD">
    <w:name w:val="525E41CE246E41D48E632979C4723CDD"/>
  </w:style>
  <w:style w:type="paragraph" w:customStyle="1" w:styleId="E545ECACAF3E4ED5B8325F0A0EE77AED">
    <w:name w:val="E545ECACAF3E4ED5B8325F0A0EE77AED"/>
  </w:style>
  <w:style w:type="paragraph" w:customStyle="1" w:styleId="2BCA39ADD1804FC694DDBF5762419D6D">
    <w:name w:val="2BCA39ADD1804FC694DDBF5762419D6D"/>
  </w:style>
  <w:style w:type="paragraph" w:customStyle="1" w:styleId="0224F565F40046109FE04DF7CEF023D5">
    <w:name w:val="0224F565F40046109FE04DF7CEF023D5"/>
  </w:style>
  <w:style w:type="paragraph" w:customStyle="1" w:styleId="853941AB0DE04B36B34BE496244A2428">
    <w:name w:val="853941AB0DE04B36B34BE496244A2428"/>
  </w:style>
  <w:style w:type="paragraph" w:customStyle="1" w:styleId="2355A19FA8D046E3A300D09F796CB073">
    <w:name w:val="2355A19FA8D046E3A300D09F796CB073"/>
  </w:style>
  <w:style w:type="paragraph" w:customStyle="1" w:styleId="ABC00D9FA35C4B1DA040BF8379C61B80">
    <w:name w:val="ABC00D9FA35C4B1DA040BF8379C61B80"/>
  </w:style>
  <w:style w:type="paragraph" w:customStyle="1" w:styleId="1E90B7E2E7C7407A9637AD6BC1D99EF2">
    <w:name w:val="1E90B7E2E7C7407A9637AD6BC1D99EF2"/>
  </w:style>
  <w:style w:type="paragraph" w:customStyle="1" w:styleId="CA844114FB9545DDB40084FB33E2D74B">
    <w:name w:val="CA844114FB9545DDB40084FB33E2D74B"/>
  </w:style>
  <w:style w:type="paragraph" w:customStyle="1" w:styleId="2D4CBB88FE854AE3B4ABB928FE85CEEF">
    <w:name w:val="2D4CBB88FE854AE3B4ABB928FE85CEEF"/>
    <w:rsid w:val="00E45A35"/>
  </w:style>
  <w:style w:type="paragraph" w:customStyle="1" w:styleId="672DE6E685944D7DA39D51EE4B1464AE">
    <w:name w:val="672DE6E685944D7DA39D51EE4B1464AE"/>
    <w:rsid w:val="00E45A35"/>
  </w:style>
  <w:style w:type="paragraph" w:customStyle="1" w:styleId="C10BDDFC8D454DB998DDB419C7934107">
    <w:name w:val="C10BDDFC8D454DB998DDB419C7934107"/>
    <w:rsid w:val="00C802B1"/>
  </w:style>
  <w:style w:type="paragraph" w:customStyle="1" w:styleId="FD21A8C5A0A5426BAFD3E69745A4DF00">
    <w:name w:val="FD21A8C5A0A5426BAFD3E69745A4DF00"/>
    <w:rsid w:val="00C802B1"/>
  </w:style>
  <w:style w:type="paragraph" w:customStyle="1" w:styleId="562A46E49040430984FB78D598BF4788">
    <w:name w:val="562A46E49040430984FB78D598BF4788"/>
    <w:rsid w:val="00C802B1"/>
  </w:style>
  <w:style w:type="paragraph" w:customStyle="1" w:styleId="33B5BEA9879848829F222AA20F1A8DB3">
    <w:name w:val="33B5BEA9879848829F222AA20F1A8DB3"/>
    <w:rsid w:val="00C802B1"/>
  </w:style>
  <w:style w:type="paragraph" w:customStyle="1" w:styleId="A65A6E8C22474745A81F8A88E1AACC06">
    <w:name w:val="A65A6E8C22474745A81F8A88E1AACC06"/>
    <w:rsid w:val="00C802B1"/>
  </w:style>
  <w:style w:type="paragraph" w:customStyle="1" w:styleId="76576903D0774F1CA427FE71FDDCA5E5">
    <w:name w:val="76576903D0774F1CA427FE71FDDCA5E5"/>
    <w:rsid w:val="00C802B1"/>
  </w:style>
  <w:style w:type="paragraph" w:customStyle="1" w:styleId="8467D9F566784FE68D0199327C08F8CB">
    <w:name w:val="8467D9F566784FE68D0199327C08F8CB"/>
    <w:rsid w:val="00C802B1"/>
  </w:style>
  <w:style w:type="paragraph" w:customStyle="1" w:styleId="04E405087FD9459693DEBCDE1837C07C">
    <w:name w:val="04E405087FD9459693DEBCDE1837C07C"/>
    <w:rsid w:val="000E3715"/>
  </w:style>
  <w:style w:type="paragraph" w:customStyle="1" w:styleId="3E3B496DFDF74F50876A7BB591753C53">
    <w:name w:val="3E3B496DFDF74F50876A7BB591753C53"/>
    <w:rsid w:val="000E3715"/>
  </w:style>
  <w:style w:type="paragraph" w:customStyle="1" w:styleId="A27FB115AD824458A21D7DE168B01AC3">
    <w:name w:val="A27FB115AD824458A21D7DE168B01AC3"/>
    <w:rsid w:val="008026AA"/>
  </w:style>
  <w:style w:type="paragraph" w:customStyle="1" w:styleId="CFA58A68243A4D4DBB0DB9205CF6617E">
    <w:name w:val="CFA58A68243A4D4DBB0DB9205CF6617E"/>
    <w:rsid w:val="008026AA"/>
  </w:style>
  <w:style w:type="paragraph" w:customStyle="1" w:styleId="C1E2F19EBADC4FBB9AB1162EF18C86AF">
    <w:name w:val="C1E2F19EBADC4FBB9AB1162EF18C86AF"/>
    <w:rsid w:val="008026AA"/>
  </w:style>
  <w:style w:type="paragraph" w:customStyle="1" w:styleId="D0E24E0AB5C940FD96440C4AB380D465">
    <w:name w:val="D0E24E0AB5C940FD96440C4AB380D465"/>
    <w:rsid w:val="00026C15"/>
  </w:style>
  <w:style w:type="paragraph" w:customStyle="1" w:styleId="DAABA6C0249C4D8CA7A846333B04B438">
    <w:name w:val="DAABA6C0249C4D8CA7A846333B04B438"/>
    <w:rsid w:val="00026C15"/>
  </w:style>
  <w:style w:type="paragraph" w:customStyle="1" w:styleId="8D876625731F45B9B4CF6665B8269044">
    <w:name w:val="8D876625731F45B9B4CF6665B8269044"/>
    <w:rsid w:val="00026C15"/>
  </w:style>
  <w:style w:type="paragraph" w:customStyle="1" w:styleId="E873CA822BC2443FAEFB560334A2A6A9">
    <w:name w:val="E873CA822BC2443FAEFB560334A2A6A9"/>
    <w:rsid w:val="00026C15"/>
  </w:style>
  <w:style w:type="paragraph" w:customStyle="1" w:styleId="014E062257554D07A7E4C78372B33E5D">
    <w:name w:val="014E062257554D07A7E4C78372B33E5D"/>
    <w:rsid w:val="00026C15"/>
  </w:style>
  <w:style w:type="paragraph" w:customStyle="1" w:styleId="2D2C4FEB312C42CD9BE82F176BF37300">
    <w:name w:val="2D2C4FEB312C42CD9BE82F176BF37300"/>
    <w:rsid w:val="00026C15"/>
  </w:style>
  <w:style w:type="paragraph" w:customStyle="1" w:styleId="0C25322BFD034CEFA564461000904F3A">
    <w:name w:val="0C25322BFD034CEFA564461000904F3A"/>
    <w:rsid w:val="00026C15"/>
  </w:style>
  <w:style w:type="character" w:styleId="PlaceholderText">
    <w:name w:val="Placeholder Text"/>
    <w:basedOn w:val="DefaultParagraphFont"/>
    <w:uiPriority w:val="99"/>
    <w:semiHidden/>
    <w:rsid w:val="00026C15"/>
    <w:rPr>
      <w:color w:val="808080"/>
    </w:rPr>
  </w:style>
  <w:style w:type="paragraph" w:customStyle="1" w:styleId="853F37602EB047F1B8129E1A6B7445B6">
    <w:name w:val="853F37602EB047F1B8129E1A6B7445B6"/>
    <w:rsid w:val="00026C15"/>
  </w:style>
  <w:style w:type="paragraph" w:customStyle="1" w:styleId="9C8642B92372448A92BCAA602909F938">
    <w:name w:val="9C8642B92372448A92BCAA602909F938"/>
    <w:rsid w:val="00026C15"/>
  </w:style>
  <w:style w:type="paragraph" w:customStyle="1" w:styleId="88B59A4A84724B04BD60594D9B8B8B8E">
    <w:name w:val="88B59A4A84724B04BD60594D9B8B8B8E"/>
    <w:rsid w:val="00026C15"/>
  </w:style>
  <w:style w:type="paragraph" w:customStyle="1" w:styleId="C03BE3B05AB74B69B637B0DA2C6B94E1">
    <w:name w:val="C03BE3B05AB74B69B637B0DA2C6B94E1"/>
    <w:rsid w:val="00026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000000"/>
      </a:dk2>
      <a:lt2>
        <a:srgbClr val="E2DFCC"/>
      </a:lt2>
      <a:accent1>
        <a:srgbClr val="4A7B29"/>
      </a:accent1>
      <a:accent2>
        <a:srgbClr val="000000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91AC2C-38EB-4786-9FD1-F45E1A8C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840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</dc:creator>
  <cp:keywords/>
  <dc:description/>
  <cp:lastModifiedBy>Irfan Qadoos</cp:lastModifiedBy>
  <cp:revision>71</cp:revision>
  <dcterms:created xsi:type="dcterms:W3CDTF">2017-08-06T14:26:00Z</dcterms:created>
  <dcterms:modified xsi:type="dcterms:W3CDTF">2018-09-26T05:12:00Z</dcterms:modified>
  <cp:category/>
  <cp:contentStatus/>
</cp:coreProperties>
</file>