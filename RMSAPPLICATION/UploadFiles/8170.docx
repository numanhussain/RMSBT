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FC" w:rsidRPr="009E760A" w:rsidRDefault="006539FC" w:rsidP="009E760A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color w:val="FFFFFF"/>
          <w:sz w:val="26"/>
          <w:szCs w:val="26"/>
        </w:rPr>
      </w:pPr>
      <w:r w:rsidRPr="009E760A">
        <w:rPr>
          <w:rFonts w:ascii="Helvetica" w:hAnsi="Helvetica" w:cs="Arial"/>
          <w:sz w:val="26"/>
          <w:szCs w:val="26"/>
        </w:rPr>
        <w:t>OBJECTIVES</w:t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</w:p>
    <w:p w:rsidR="006539FC" w:rsidRPr="00346E61" w:rsidRDefault="006539FC" w:rsidP="009E760A">
      <w:pPr>
        <w:pStyle w:val="BodyText3"/>
        <w:spacing w:line="276" w:lineRule="auto"/>
        <w:jc w:val="both"/>
        <w:rPr>
          <w:rFonts w:ascii="Helvetica" w:hAnsi="Helvetica"/>
          <w:sz w:val="24"/>
          <w:szCs w:val="24"/>
        </w:rPr>
      </w:pPr>
      <w:r w:rsidRPr="00346E61">
        <w:rPr>
          <w:rFonts w:ascii="Helvetica" w:hAnsi="Helvetica"/>
          <w:sz w:val="24"/>
          <w:szCs w:val="24"/>
        </w:rPr>
        <w:t xml:space="preserve">I am seeking a challenging career that utilizes my skills and abilities and provide an opportunity to work in a professional environment. I solemnly believe in hard work and devotion and hence, offer my services to the best of my capabilities.                                                                                                                                                                                                                           </w:t>
      </w:r>
    </w:p>
    <w:p w:rsidR="006539FC" w:rsidRPr="009E760A" w:rsidRDefault="006539FC" w:rsidP="009E760A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color w:val="FFFFFF"/>
          <w:sz w:val="26"/>
          <w:szCs w:val="26"/>
        </w:rPr>
      </w:pPr>
      <w:r w:rsidRPr="009E760A">
        <w:rPr>
          <w:rFonts w:ascii="Helvetica" w:hAnsi="Helvetica" w:cs="Arial"/>
          <w:sz w:val="26"/>
          <w:szCs w:val="26"/>
        </w:rPr>
        <w:t xml:space="preserve">PERSONAL INFORMATION </w:t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</w:p>
    <w:p w:rsidR="009B3041" w:rsidRDefault="009B3041" w:rsidP="009E760A">
      <w:pPr>
        <w:spacing w:line="276" w:lineRule="auto"/>
        <w:ind w:left="-540" w:firstLine="540"/>
        <w:jc w:val="both"/>
        <w:rPr>
          <w:rFonts w:ascii="Helvetica" w:hAnsi="Helvetica"/>
          <w:iCs/>
        </w:rPr>
      </w:pPr>
    </w:p>
    <w:p w:rsidR="006539FC" w:rsidRPr="00346E61" w:rsidRDefault="002C00DF" w:rsidP="009E760A">
      <w:pPr>
        <w:spacing w:line="276" w:lineRule="auto"/>
        <w:ind w:left="-540" w:firstLine="540"/>
        <w:jc w:val="both"/>
        <w:rPr>
          <w:rFonts w:ascii="Helvetica" w:hAnsi="Helvetica"/>
          <w:iCs/>
        </w:rPr>
      </w:pPr>
      <w:r w:rsidRPr="002C00DF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4pt;margin-top:12.25pt;width:91.5pt;height:111pt;z-index:-251658752" filled="t">
            <v:imagedata r:id="rId9" o:title=""/>
            <o:lock v:ext="edit" aspectratio="f"/>
          </v:shape>
          <o:OLEObject Type="Embed" ProgID="StaticMetafile" ShapeID="_x0000_s1026" DrawAspect="Content" ObjectID="_1598410115" r:id="rId10"/>
        </w:pict>
      </w:r>
      <w:r w:rsidR="006539FC" w:rsidRPr="00346E61">
        <w:rPr>
          <w:rFonts w:ascii="Helvetica" w:hAnsi="Helvetica"/>
          <w:iCs/>
        </w:rPr>
        <w:t>Name:</w:t>
      </w:r>
      <w:r w:rsidR="006539FC" w:rsidRPr="00346E61">
        <w:rPr>
          <w:rFonts w:ascii="Helvetica" w:hAnsi="Helvetica"/>
          <w:iCs/>
        </w:rPr>
        <w:tab/>
      </w:r>
      <w:r w:rsidR="006539FC" w:rsidRPr="00346E61">
        <w:rPr>
          <w:rFonts w:ascii="Helvetica" w:hAnsi="Helvetica"/>
          <w:iCs/>
        </w:rPr>
        <w:tab/>
      </w:r>
      <w:r w:rsidR="006539FC" w:rsidRPr="00346E61">
        <w:rPr>
          <w:rFonts w:ascii="Helvetica" w:hAnsi="Helvetica"/>
          <w:iCs/>
        </w:rPr>
        <w:tab/>
      </w:r>
      <w:r w:rsidR="00235A3C">
        <w:rPr>
          <w:rFonts w:ascii="Helvetica" w:hAnsi="Helvetica"/>
          <w:iCs/>
        </w:rPr>
        <w:tab/>
      </w:r>
      <w:r w:rsidR="007018E8">
        <w:rPr>
          <w:rFonts w:ascii="Helvetica" w:hAnsi="Helvetica"/>
          <w:b/>
          <w:iCs/>
        </w:rPr>
        <w:t xml:space="preserve">ASIF ULLAH 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Father Name:    </w:t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="007018E8">
        <w:rPr>
          <w:rFonts w:ascii="Helvetica" w:hAnsi="Helvetica"/>
          <w:b/>
          <w:iCs/>
        </w:rPr>
        <w:t xml:space="preserve">WAHEED ULLAH 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Date of Birth:       </w:t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="007018E8">
        <w:rPr>
          <w:rFonts w:ascii="Helvetica" w:hAnsi="Helvetica"/>
        </w:rPr>
        <w:t>12-03-1996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Gender                    </w:t>
      </w:r>
      <w:r w:rsidR="00520E2E" w:rsidRPr="00346E61">
        <w:rPr>
          <w:rFonts w:ascii="Helvetica" w:hAnsi="Helvetica"/>
        </w:rPr>
        <w:tab/>
      </w:r>
      <w:r w:rsidR="00346E61">
        <w:rPr>
          <w:rFonts w:ascii="Helvetica" w:hAnsi="Helvetica"/>
        </w:rPr>
        <w:tab/>
      </w:r>
      <w:r w:rsidR="00604119" w:rsidRPr="00346E61">
        <w:rPr>
          <w:rFonts w:ascii="Helvetica" w:hAnsi="Helvetica"/>
        </w:rPr>
        <w:t>M</w:t>
      </w:r>
      <w:r w:rsidRPr="00346E61">
        <w:rPr>
          <w:rFonts w:ascii="Helvetica" w:hAnsi="Helvetica"/>
        </w:rPr>
        <w:t>ale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Religion:                     </w:t>
      </w:r>
      <w:r w:rsidRPr="00346E61">
        <w:rPr>
          <w:rFonts w:ascii="Helvetica" w:hAnsi="Helvetica"/>
        </w:rPr>
        <w:tab/>
        <w:t>Islam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>Domicile:</w:t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="001562D9" w:rsidRPr="00346E61">
        <w:rPr>
          <w:rFonts w:ascii="Helvetica" w:hAnsi="Helvetica"/>
        </w:rPr>
        <w:t>Charsadda</w:t>
      </w:r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Marital Status:          </w:t>
      </w:r>
      <w:r w:rsidRPr="00346E61">
        <w:rPr>
          <w:rFonts w:ascii="Helvetica" w:hAnsi="Helvetica"/>
        </w:rPr>
        <w:tab/>
      </w:r>
      <w:r w:rsidR="00604119" w:rsidRPr="00346E61">
        <w:rPr>
          <w:rFonts w:ascii="Helvetica" w:hAnsi="Helvetica"/>
        </w:rPr>
        <w:t xml:space="preserve">Single </w:t>
      </w:r>
    </w:p>
    <w:p w:rsidR="00CF32DB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 xml:space="preserve">Nationality:           </w:t>
      </w:r>
      <w:r w:rsidR="00520E2E"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  <w:t>Pakistani</w:t>
      </w:r>
    </w:p>
    <w:p w:rsidR="0028098A" w:rsidRDefault="00604119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>CNIC No.</w:t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Pr="00346E61">
        <w:rPr>
          <w:rFonts w:ascii="Helvetica" w:hAnsi="Helvetica"/>
        </w:rPr>
        <w:tab/>
      </w:r>
      <w:r w:rsidR="007018E8">
        <w:rPr>
          <w:rFonts w:ascii="Helvetica" w:hAnsi="Helvetica"/>
        </w:rPr>
        <w:t>17101-2917648-5</w:t>
      </w:r>
    </w:p>
    <w:p w:rsidR="00824672" w:rsidRPr="00346E61" w:rsidRDefault="00824672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>
        <w:rPr>
          <w:rFonts w:ascii="Helvetica" w:hAnsi="Helvetica"/>
        </w:rPr>
        <w:t>Email Address: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hyperlink r:id="rId11" w:history="1">
        <w:r w:rsidRPr="0049078B">
          <w:rPr>
            <w:rStyle w:val="Hyperlink"/>
            <w:rFonts w:ascii="Helvetica" w:hAnsi="Helvetica"/>
          </w:rPr>
          <w:t>asifullah56@yahoo.com</w:t>
        </w:r>
      </w:hyperlink>
    </w:p>
    <w:p w:rsidR="006539FC" w:rsidRPr="00346E61" w:rsidRDefault="006539FC" w:rsidP="009E760A">
      <w:pPr>
        <w:spacing w:line="276" w:lineRule="auto"/>
        <w:ind w:left="-540" w:firstLine="54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>C</w:t>
      </w:r>
      <w:r w:rsidR="00851810" w:rsidRPr="00346E61">
        <w:rPr>
          <w:rFonts w:ascii="Helvetica" w:hAnsi="Helvetica"/>
        </w:rPr>
        <w:t>ontact No:</w:t>
      </w:r>
      <w:r w:rsidR="00851810" w:rsidRPr="00346E61">
        <w:rPr>
          <w:rFonts w:ascii="Helvetica" w:hAnsi="Helvetica"/>
        </w:rPr>
        <w:tab/>
      </w:r>
      <w:r w:rsidR="00851810" w:rsidRPr="00346E61">
        <w:rPr>
          <w:rFonts w:ascii="Helvetica" w:hAnsi="Helvetica"/>
        </w:rPr>
        <w:tab/>
      </w:r>
      <w:r w:rsidR="00851810" w:rsidRPr="00346E61">
        <w:rPr>
          <w:rFonts w:ascii="Helvetica" w:hAnsi="Helvetica"/>
        </w:rPr>
        <w:tab/>
        <w:t>+92-3</w:t>
      </w:r>
      <w:r w:rsidR="007018E8">
        <w:rPr>
          <w:rFonts w:ascii="Helvetica" w:hAnsi="Helvetica"/>
        </w:rPr>
        <w:t xml:space="preserve">32-9607669   </w:t>
      </w:r>
      <w:r w:rsidR="00C1092A">
        <w:rPr>
          <w:rFonts w:ascii="Helvetica" w:hAnsi="Helvetica"/>
        </w:rPr>
        <w:t>&amp;</w:t>
      </w:r>
      <w:bookmarkStart w:id="0" w:name="_GoBack"/>
      <w:bookmarkEnd w:id="0"/>
      <w:r w:rsidR="007018E8">
        <w:rPr>
          <w:rFonts w:ascii="Helvetica" w:hAnsi="Helvetica"/>
        </w:rPr>
        <w:t xml:space="preserve">   0304-5275716</w:t>
      </w:r>
    </w:p>
    <w:p w:rsidR="001562D9" w:rsidRPr="00346E61" w:rsidRDefault="006539FC" w:rsidP="009E760A">
      <w:pPr>
        <w:spacing w:line="276" w:lineRule="auto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>Permanent Address:</w:t>
      </w:r>
      <w:r w:rsidRPr="00346E61">
        <w:rPr>
          <w:rFonts w:ascii="Helvetica" w:hAnsi="Helvetica"/>
        </w:rPr>
        <w:tab/>
      </w:r>
      <w:r w:rsidR="006D10CD" w:rsidRPr="00346E61">
        <w:rPr>
          <w:rFonts w:ascii="Helvetica" w:hAnsi="Helvetica"/>
        </w:rPr>
        <w:t xml:space="preserve">Village </w:t>
      </w:r>
      <w:r w:rsidR="007018E8">
        <w:rPr>
          <w:rFonts w:ascii="Helvetica" w:hAnsi="Helvetica"/>
        </w:rPr>
        <w:t xml:space="preserve">Haji Abad </w:t>
      </w:r>
      <w:r w:rsidR="00E15CC5">
        <w:rPr>
          <w:rFonts w:ascii="Helvetica" w:hAnsi="Helvetica"/>
        </w:rPr>
        <w:t xml:space="preserve"> P/O </w:t>
      </w:r>
      <w:r w:rsidR="007018E8">
        <w:rPr>
          <w:rFonts w:ascii="Helvetica" w:hAnsi="Helvetica"/>
        </w:rPr>
        <w:t>Matta Mughal Khel</w:t>
      </w:r>
      <w:r w:rsidR="00E15CC5">
        <w:rPr>
          <w:rFonts w:ascii="Helvetica" w:hAnsi="Helvetica"/>
        </w:rPr>
        <w:t xml:space="preserve">, </w:t>
      </w:r>
      <w:r w:rsidR="001562D9" w:rsidRPr="00346E61">
        <w:rPr>
          <w:rFonts w:ascii="Helvetica" w:hAnsi="Helvetica"/>
        </w:rPr>
        <w:t>Tehsil</w:t>
      </w:r>
      <w:r w:rsidR="00851810" w:rsidRPr="00346E61">
        <w:rPr>
          <w:rFonts w:ascii="Helvetica" w:hAnsi="Helvetica"/>
        </w:rPr>
        <w:t>Shabqadar</w:t>
      </w:r>
    </w:p>
    <w:p w:rsidR="006539FC" w:rsidRPr="00346E61" w:rsidRDefault="001562D9" w:rsidP="009E760A">
      <w:pPr>
        <w:spacing w:line="276" w:lineRule="auto"/>
        <w:ind w:left="2160" w:firstLine="720"/>
        <w:jc w:val="both"/>
        <w:rPr>
          <w:rFonts w:ascii="Helvetica" w:hAnsi="Helvetica"/>
        </w:rPr>
      </w:pPr>
      <w:r w:rsidRPr="00346E61">
        <w:rPr>
          <w:rFonts w:ascii="Helvetica" w:hAnsi="Helvetica"/>
        </w:rPr>
        <w:t>District Charsadda</w:t>
      </w:r>
      <w:r w:rsidR="00CF32DB" w:rsidRPr="00346E61">
        <w:rPr>
          <w:rFonts w:ascii="Helvetica" w:hAnsi="Helvetica"/>
        </w:rPr>
        <w:t xml:space="preserve"> Khyber Pakhtunkhwa Pakistan.</w:t>
      </w:r>
    </w:p>
    <w:p w:rsidR="00055911" w:rsidRPr="009E760A" w:rsidRDefault="00055911" w:rsidP="009E760A">
      <w:pPr>
        <w:spacing w:line="276" w:lineRule="auto"/>
        <w:ind w:left="2160" w:firstLine="720"/>
        <w:jc w:val="both"/>
        <w:rPr>
          <w:rFonts w:ascii="Helvetica" w:hAnsi="Helvetica"/>
          <w:sz w:val="25"/>
          <w:szCs w:val="25"/>
        </w:rPr>
      </w:pPr>
    </w:p>
    <w:p w:rsidR="006539FC" w:rsidRPr="009E760A" w:rsidRDefault="006539FC" w:rsidP="009E760A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color w:val="FFFFFF"/>
          <w:sz w:val="26"/>
          <w:szCs w:val="26"/>
        </w:rPr>
      </w:pPr>
      <w:r w:rsidRPr="009E760A">
        <w:rPr>
          <w:rFonts w:ascii="Helvetica" w:hAnsi="Helvetica" w:cs="Arial"/>
          <w:sz w:val="26"/>
          <w:szCs w:val="26"/>
        </w:rPr>
        <w:t>EDUCATION PROFILE</w:t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7"/>
        <w:gridCol w:w="3633"/>
        <w:gridCol w:w="1800"/>
        <w:gridCol w:w="1620"/>
      </w:tblGrid>
      <w:tr w:rsidR="006539FC" w:rsidRPr="009E760A" w:rsidTr="00D608C5">
        <w:trPr>
          <w:trHeight w:val="251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6539FC" w:rsidRPr="009E760A" w:rsidRDefault="006539FC" w:rsidP="009E760A">
            <w:pPr>
              <w:pStyle w:val="Heading1"/>
              <w:spacing w:line="276" w:lineRule="auto"/>
              <w:jc w:val="center"/>
              <w:rPr>
                <w:rFonts w:ascii="Helvetica" w:hAnsi="Helvetica"/>
                <w:color w:val="000000"/>
                <w:sz w:val="26"/>
                <w:szCs w:val="26"/>
              </w:rPr>
            </w:pPr>
            <w:r w:rsidRPr="009E760A">
              <w:rPr>
                <w:rFonts w:ascii="Helvetica" w:hAnsi="Helvetica"/>
                <w:color w:val="000000"/>
                <w:sz w:val="26"/>
                <w:szCs w:val="26"/>
              </w:rPr>
              <w:t>Degree / Certificate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6539FC" w:rsidRPr="009E760A" w:rsidRDefault="006539FC" w:rsidP="009E760A">
            <w:pPr>
              <w:pStyle w:val="Heading1"/>
              <w:spacing w:line="276" w:lineRule="auto"/>
              <w:jc w:val="center"/>
              <w:rPr>
                <w:rFonts w:ascii="Helvetica" w:hAnsi="Helvetica"/>
                <w:color w:val="000000"/>
                <w:sz w:val="26"/>
                <w:szCs w:val="26"/>
              </w:rPr>
            </w:pPr>
            <w:r w:rsidRPr="009E760A">
              <w:rPr>
                <w:rFonts w:ascii="Helvetica" w:hAnsi="Helvetica"/>
                <w:color w:val="000000"/>
                <w:sz w:val="26"/>
                <w:szCs w:val="26"/>
              </w:rPr>
              <w:t>Institution/Board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6539FC" w:rsidRPr="009E760A" w:rsidRDefault="006539FC" w:rsidP="009E760A">
            <w:pPr>
              <w:pStyle w:val="Heading1"/>
              <w:spacing w:line="276" w:lineRule="auto"/>
              <w:jc w:val="center"/>
              <w:rPr>
                <w:rFonts w:ascii="Helvetica" w:hAnsi="Helvetica"/>
                <w:color w:val="000000"/>
                <w:sz w:val="26"/>
                <w:szCs w:val="26"/>
              </w:rPr>
            </w:pPr>
            <w:r w:rsidRPr="009E760A">
              <w:rPr>
                <w:rFonts w:ascii="Helvetica" w:hAnsi="Helvetica"/>
                <w:color w:val="000000"/>
                <w:sz w:val="26"/>
                <w:szCs w:val="26"/>
              </w:rPr>
              <w:t>Session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6539FC" w:rsidRPr="009E760A" w:rsidRDefault="00303BCD" w:rsidP="009E760A">
            <w:pPr>
              <w:pStyle w:val="Heading1"/>
              <w:spacing w:line="276" w:lineRule="auto"/>
              <w:jc w:val="center"/>
              <w:rPr>
                <w:rFonts w:ascii="Helvetica" w:hAnsi="Helvetica"/>
                <w:color w:val="000000"/>
                <w:sz w:val="26"/>
                <w:szCs w:val="26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</w:rPr>
              <w:t xml:space="preserve">Marks </w:t>
            </w:r>
          </w:p>
        </w:tc>
      </w:tr>
      <w:tr w:rsidR="006539FC" w:rsidRPr="009E760A" w:rsidTr="00D608C5">
        <w:trPr>
          <w:trHeight w:val="393"/>
        </w:trPr>
        <w:tc>
          <w:tcPr>
            <w:tcW w:w="3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39FC" w:rsidRPr="00346E61" w:rsidRDefault="00572E43" w:rsidP="009E760A">
            <w:pPr>
              <w:pStyle w:val="Heading1"/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 w:rsidRPr="00346E61">
              <w:rPr>
                <w:rFonts w:ascii="Helvetica" w:hAnsi="Helvetica" w:cs="Arial"/>
                <w:bCs/>
                <w:sz w:val="24"/>
                <w:szCs w:val="24"/>
              </w:rPr>
              <w:t xml:space="preserve">S.S.C </w:t>
            </w:r>
            <w:r w:rsidR="00A42783" w:rsidRPr="00346E61">
              <w:rPr>
                <w:rFonts w:ascii="Helvetica" w:hAnsi="Helvetica" w:cs="Arial"/>
                <w:bCs/>
                <w:sz w:val="24"/>
                <w:szCs w:val="24"/>
              </w:rPr>
              <w:t xml:space="preserve">(Science) </w:t>
            </w:r>
          </w:p>
        </w:tc>
        <w:tc>
          <w:tcPr>
            <w:tcW w:w="3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39FC" w:rsidRPr="00346E61" w:rsidRDefault="006539FC" w:rsidP="009E760A">
            <w:pPr>
              <w:pStyle w:val="Heading1"/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 w:rsidRPr="00346E61">
              <w:rPr>
                <w:rFonts w:ascii="Helvetica" w:hAnsi="Helvetica" w:cs="Arial"/>
                <w:bCs/>
                <w:sz w:val="24"/>
                <w:szCs w:val="24"/>
              </w:rPr>
              <w:t>BISE Peshawar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539FC" w:rsidRPr="00346E61" w:rsidRDefault="00303BCD" w:rsidP="009E760A">
            <w:pPr>
              <w:pStyle w:val="Heading1"/>
              <w:spacing w:line="276" w:lineRule="auto"/>
              <w:jc w:val="center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2011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539FC" w:rsidRPr="00346E61" w:rsidRDefault="00A8253C" w:rsidP="00303BCD">
            <w:pPr>
              <w:pStyle w:val="Heading1"/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 xml:space="preserve">           790/1050</w:t>
            </w:r>
          </w:p>
        </w:tc>
      </w:tr>
      <w:tr w:rsidR="006539FC" w:rsidRPr="009E760A" w:rsidTr="00D608C5">
        <w:trPr>
          <w:trHeight w:val="547"/>
        </w:trPr>
        <w:tc>
          <w:tcPr>
            <w:tcW w:w="3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39FC" w:rsidRPr="00346E61" w:rsidRDefault="00303BCD" w:rsidP="009E760A">
            <w:pPr>
              <w:pStyle w:val="Heading1"/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DAE</w:t>
            </w:r>
            <w:r w:rsidR="00E15CC5">
              <w:rPr>
                <w:rFonts w:ascii="Helvetica" w:hAnsi="Helvetica" w:cs="Arial"/>
                <w:bCs/>
                <w:sz w:val="24"/>
                <w:szCs w:val="24"/>
              </w:rPr>
              <w:t xml:space="preserve"> (Chemical) </w:t>
            </w:r>
          </w:p>
        </w:tc>
        <w:tc>
          <w:tcPr>
            <w:tcW w:w="3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39FC" w:rsidRPr="00346E61" w:rsidRDefault="00303BCD" w:rsidP="009E760A">
            <w:pPr>
              <w:pStyle w:val="Heading1"/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BTE Peshawar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39FC" w:rsidRPr="00346E61" w:rsidRDefault="00303BCD" w:rsidP="009E760A">
            <w:pPr>
              <w:pStyle w:val="Heading1"/>
              <w:spacing w:line="276" w:lineRule="auto"/>
              <w:jc w:val="center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2014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6539FC" w:rsidRPr="00346E61" w:rsidRDefault="00313C7D" w:rsidP="009E760A">
            <w:pPr>
              <w:pStyle w:val="Heading1"/>
              <w:spacing w:line="276" w:lineRule="auto"/>
              <w:jc w:val="center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2350/34</w:t>
            </w:r>
            <w:r w:rsidR="00303BCD">
              <w:rPr>
                <w:rFonts w:ascii="Helvetica" w:hAnsi="Helvetica" w:cs="Arial"/>
                <w:bCs/>
                <w:sz w:val="24"/>
                <w:szCs w:val="24"/>
              </w:rPr>
              <w:t>0</w:t>
            </w:r>
            <w:r>
              <w:rPr>
                <w:rFonts w:ascii="Helvetica" w:hAnsi="Helvetica" w:cs="Arial"/>
                <w:bCs/>
                <w:sz w:val="24"/>
                <w:szCs w:val="24"/>
              </w:rPr>
              <w:t>0</w:t>
            </w:r>
          </w:p>
        </w:tc>
      </w:tr>
      <w:tr w:rsidR="00313C7D" w:rsidRPr="009E760A" w:rsidTr="00D608C5">
        <w:trPr>
          <w:trHeight w:val="790"/>
        </w:trPr>
        <w:tc>
          <w:tcPr>
            <w:tcW w:w="33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3C7D" w:rsidRPr="00532BCA" w:rsidRDefault="00856519" w:rsidP="00532BCA">
            <w:pPr>
              <w:pStyle w:val="Heading1"/>
            </w:pPr>
            <w:r w:rsidRPr="00532BCA">
              <w:t>BS Chemistry (specialization Applied chemistry)</w:t>
            </w:r>
          </w:p>
        </w:tc>
        <w:tc>
          <w:tcPr>
            <w:tcW w:w="3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3C7D" w:rsidRPr="00532BCA" w:rsidRDefault="00856519" w:rsidP="00532BCA">
            <w:pPr>
              <w:pStyle w:val="Heading1"/>
            </w:pPr>
            <w:r w:rsidRPr="00532BCA">
              <w:t>Bacha K</w:t>
            </w:r>
            <w:r w:rsidR="00313C7D" w:rsidRPr="00532BCA">
              <w:t>h</w:t>
            </w:r>
            <w:r w:rsidR="00E25B90" w:rsidRPr="00532BCA">
              <w:t>a</w:t>
            </w:r>
            <w:r w:rsidRPr="00532BCA">
              <w:t>n University C</w:t>
            </w:r>
            <w:r w:rsidR="00313C7D" w:rsidRPr="00532BCA">
              <w:t>harsadda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3C7D" w:rsidRPr="00901DC1" w:rsidRDefault="00313C7D" w:rsidP="00901DC1">
            <w:pPr>
              <w:pStyle w:val="Heading1"/>
              <w:spacing w:line="276" w:lineRule="auto"/>
              <w:jc w:val="center"/>
              <w:rPr>
                <w:rFonts w:ascii="Helvetica" w:hAnsi="Helvetica" w:cs="Arial"/>
                <w:bCs/>
                <w:sz w:val="16"/>
                <w:szCs w:val="16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20</w:t>
            </w:r>
            <w:r w:rsidR="00E25B90" w:rsidRPr="00E25B90">
              <w:rPr>
                <w:bCs/>
                <w:sz w:val="24"/>
                <w:szCs w:val="24"/>
              </w:rPr>
              <w:t>1</w:t>
            </w:r>
            <w:r>
              <w:rPr>
                <w:rFonts w:ascii="Helvetica" w:hAnsi="Helvetica" w:cs="Arial"/>
                <w:bCs/>
                <w:sz w:val="24"/>
                <w:szCs w:val="24"/>
              </w:rPr>
              <w:t>4-2018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F60C57" w:rsidRPr="00F60C57" w:rsidRDefault="00F722B6" w:rsidP="00F60C57">
            <w:pPr>
              <w:pStyle w:val="Heading1"/>
              <w:tabs>
                <w:tab w:val="clear" w:pos="2520"/>
                <w:tab w:val="left" w:pos="2040"/>
              </w:tabs>
              <w:spacing w:line="276" w:lineRule="auto"/>
              <w:rPr>
                <w:rFonts w:ascii="Helvetica" w:hAnsi="Helvetica" w:cs="Arial"/>
                <w:bCs/>
                <w:sz w:val="24"/>
                <w:szCs w:val="24"/>
              </w:rPr>
            </w:pPr>
            <w:r>
              <w:rPr>
                <w:rFonts w:ascii="Helvetica" w:hAnsi="Helvetica" w:cs="Arial"/>
                <w:bCs/>
                <w:sz w:val="24"/>
                <w:szCs w:val="24"/>
              </w:rPr>
              <w:t>3.0CGPA</w:t>
            </w:r>
          </w:p>
        </w:tc>
      </w:tr>
    </w:tbl>
    <w:p w:rsidR="004C2084" w:rsidRDefault="006356C4" w:rsidP="009E760A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sz w:val="26"/>
          <w:szCs w:val="26"/>
        </w:rPr>
      </w:pPr>
      <w:r w:rsidRPr="009E760A">
        <w:rPr>
          <w:rFonts w:ascii="Helvetica" w:hAnsi="Helvetica" w:cs="Arial"/>
          <w:sz w:val="26"/>
          <w:szCs w:val="26"/>
        </w:rPr>
        <w:t>COMPUTER SKILL</w:t>
      </w:r>
      <w:r w:rsidR="004C2084">
        <w:rPr>
          <w:rFonts w:ascii="Helvetica" w:hAnsi="Helvetica" w:cs="Arial"/>
          <w:sz w:val="26"/>
          <w:szCs w:val="26"/>
        </w:rPr>
        <w:t>:</w:t>
      </w:r>
    </w:p>
    <w:p w:rsidR="006356C4" w:rsidRPr="009E760A" w:rsidRDefault="006356C4" w:rsidP="009E760A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color w:val="FFFFFF"/>
          <w:sz w:val="26"/>
          <w:szCs w:val="26"/>
        </w:rPr>
      </w:pP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</w:p>
    <w:p w:rsidR="006356C4" w:rsidRPr="008468DA" w:rsidRDefault="006356C4" w:rsidP="009E760A">
      <w:pPr>
        <w:spacing w:line="276" w:lineRule="auto"/>
        <w:rPr>
          <w:rFonts w:ascii="Helvetica" w:hAnsi="Helvetica"/>
          <w:b/>
        </w:rPr>
      </w:pPr>
      <w:r w:rsidRPr="008468DA">
        <w:rPr>
          <w:rFonts w:ascii="Helvetica" w:hAnsi="Helvetica"/>
          <w:b/>
        </w:rPr>
        <w:t>Operating Systems:</w:t>
      </w:r>
      <w:r w:rsidRPr="008468DA">
        <w:rPr>
          <w:rFonts w:ascii="Helvetica" w:hAnsi="Helvetica"/>
          <w:b/>
        </w:rPr>
        <w:tab/>
      </w:r>
    </w:p>
    <w:p w:rsidR="004C2084" w:rsidRDefault="006356C4" w:rsidP="009E760A">
      <w:pPr>
        <w:spacing w:line="276" w:lineRule="auto"/>
        <w:ind w:left="1080"/>
        <w:rPr>
          <w:rFonts w:ascii="Helvetica" w:hAnsi="Helvetica"/>
        </w:rPr>
      </w:pPr>
      <w:r w:rsidRPr="008468DA">
        <w:rPr>
          <w:rFonts w:ascii="Helvetica" w:hAnsi="Helvetica"/>
        </w:rPr>
        <w:t>Windows 98, Windows Xp,</w:t>
      </w:r>
    </w:p>
    <w:p w:rsidR="006356C4" w:rsidRPr="008468DA" w:rsidRDefault="006356C4" w:rsidP="009E760A">
      <w:pPr>
        <w:spacing w:line="276" w:lineRule="auto"/>
        <w:ind w:left="1080"/>
        <w:rPr>
          <w:rFonts w:ascii="Helvetica" w:hAnsi="Helvetica"/>
        </w:rPr>
      </w:pPr>
      <w:r w:rsidRPr="008468DA">
        <w:rPr>
          <w:rFonts w:ascii="Helvetica" w:hAnsi="Helvetica"/>
        </w:rPr>
        <w:t xml:space="preserve"> </w:t>
      </w:r>
    </w:p>
    <w:p w:rsidR="006356C4" w:rsidRPr="008468DA" w:rsidRDefault="006356C4" w:rsidP="009E760A">
      <w:pPr>
        <w:spacing w:line="276" w:lineRule="auto"/>
        <w:rPr>
          <w:rFonts w:ascii="Helvetica" w:hAnsi="Helvetica"/>
          <w:b/>
        </w:rPr>
      </w:pPr>
      <w:r w:rsidRPr="008468DA">
        <w:rPr>
          <w:rFonts w:ascii="Helvetica" w:hAnsi="Helvetica"/>
          <w:b/>
        </w:rPr>
        <w:t>Microsoft Office:</w:t>
      </w:r>
    </w:p>
    <w:p w:rsidR="004C2084" w:rsidRPr="004C2084" w:rsidRDefault="00A42783" w:rsidP="004C2084">
      <w:pPr>
        <w:numPr>
          <w:ilvl w:val="0"/>
          <w:numId w:val="7"/>
        </w:numPr>
        <w:spacing w:line="276" w:lineRule="auto"/>
        <w:rPr>
          <w:rFonts w:ascii="Helvetica" w:hAnsi="Helvetica"/>
          <w:b/>
        </w:rPr>
      </w:pPr>
      <w:r w:rsidRPr="004C2084">
        <w:rPr>
          <w:rFonts w:ascii="Helvetica" w:hAnsi="Helvetica"/>
        </w:rPr>
        <w:t>Ms. Word, Ms. Excel, Ms. Access, Ms. Power Point</w:t>
      </w:r>
    </w:p>
    <w:p w:rsidR="004C2084" w:rsidRPr="004C2084" w:rsidRDefault="004C2084" w:rsidP="004C2084">
      <w:pPr>
        <w:spacing w:line="276" w:lineRule="auto"/>
        <w:ind w:left="1080"/>
        <w:rPr>
          <w:rFonts w:ascii="Helvetica" w:hAnsi="Helvetica"/>
          <w:b/>
        </w:rPr>
      </w:pPr>
    </w:p>
    <w:p w:rsidR="004C2084" w:rsidRDefault="004C2084" w:rsidP="004C2084">
      <w:pPr>
        <w:spacing w:line="276" w:lineRule="auto"/>
        <w:rPr>
          <w:rFonts w:ascii="Helvetica" w:hAnsi="Helvetica"/>
        </w:rPr>
      </w:pPr>
      <w:r w:rsidRPr="004C2084">
        <w:rPr>
          <w:rFonts w:ascii="Helvetica" w:hAnsi="Helvetica"/>
          <w:b/>
        </w:rPr>
        <w:t>Typing speed:</w:t>
      </w:r>
      <w:r w:rsidRPr="004C2084">
        <w:rPr>
          <w:rFonts w:ascii="Helvetica" w:hAnsi="Helvetica"/>
        </w:rPr>
        <w:t>20-30Wpm</w:t>
      </w:r>
    </w:p>
    <w:p w:rsidR="004C2084" w:rsidRPr="004C2084" w:rsidRDefault="004C2084" w:rsidP="004C2084">
      <w:pPr>
        <w:spacing w:line="276" w:lineRule="auto"/>
        <w:rPr>
          <w:rFonts w:ascii="Helvetica" w:hAnsi="Helvetica"/>
          <w:b/>
        </w:rPr>
      </w:pPr>
    </w:p>
    <w:p w:rsidR="003C3A20" w:rsidRDefault="00383956" w:rsidP="00383956">
      <w:pPr>
        <w:spacing w:line="276" w:lineRule="auto"/>
        <w:rPr>
          <w:rFonts w:ascii="Helvetica" w:hAnsi="Helvetica"/>
          <w:b/>
        </w:rPr>
      </w:pPr>
      <w:r w:rsidRPr="00383956">
        <w:rPr>
          <w:rFonts w:ascii="Helvetica" w:hAnsi="Helvetica"/>
          <w:b/>
        </w:rPr>
        <w:t>OTHER SKILLS</w:t>
      </w:r>
      <w:r w:rsidR="004328A3">
        <w:rPr>
          <w:rFonts w:ascii="Helvetica" w:hAnsi="Helvetica"/>
          <w:b/>
        </w:rPr>
        <w:t>:</w:t>
      </w:r>
    </w:p>
    <w:p w:rsidR="00383956" w:rsidRDefault="00383956" w:rsidP="00383956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            </w:t>
      </w:r>
      <w:r w:rsidRPr="00383956">
        <w:rPr>
          <w:rFonts w:ascii="Helvetica" w:hAnsi="Helvetica"/>
        </w:rPr>
        <w:t>Team Work &amp; Time Management, and Problem Solving &amp; Management of events</w:t>
      </w:r>
    </w:p>
    <w:p w:rsidR="003C3A20" w:rsidRDefault="003C3A20" w:rsidP="00383956">
      <w:pPr>
        <w:spacing w:line="276" w:lineRule="auto"/>
        <w:rPr>
          <w:rFonts w:ascii="Helvetica" w:hAnsi="Helvetica"/>
        </w:rPr>
      </w:pPr>
    </w:p>
    <w:p w:rsidR="00383956" w:rsidRDefault="00383956" w:rsidP="00383956">
      <w:pPr>
        <w:spacing w:line="276" w:lineRule="auto"/>
        <w:rPr>
          <w:rFonts w:ascii="Helvetica" w:hAnsi="Helvetica"/>
          <w:b/>
        </w:rPr>
      </w:pPr>
      <w:r w:rsidRPr="00383956">
        <w:rPr>
          <w:rFonts w:ascii="Helvetica" w:hAnsi="Helvetica"/>
          <w:b/>
        </w:rPr>
        <w:lastRenderedPageBreak/>
        <w:t>INTERPERSONAL SKILLS</w:t>
      </w:r>
      <w:r w:rsidR="004328A3">
        <w:rPr>
          <w:rFonts w:ascii="Helvetica" w:hAnsi="Helvetica"/>
          <w:b/>
        </w:rPr>
        <w:t>:</w:t>
      </w:r>
    </w:p>
    <w:p w:rsidR="003C3A20" w:rsidRDefault="003C3A20" w:rsidP="00383956">
      <w:pPr>
        <w:spacing w:line="276" w:lineRule="auto"/>
        <w:rPr>
          <w:rFonts w:ascii="Helvetica" w:hAnsi="Helvetica"/>
          <w:b/>
        </w:rPr>
      </w:pPr>
    </w:p>
    <w:p w:rsidR="00CD0F4D" w:rsidRDefault="004328A3" w:rsidP="00CD0F4D">
      <w:pPr>
        <w:spacing w:line="276" w:lineRule="auto"/>
        <w:ind w:left="720" w:firstLine="465"/>
        <w:rPr>
          <w:rFonts w:ascii="Helvetica" w:hAnsi="Helvetica"/>
        </w:rPr>
      </w:pPr>
      <w:r w:rsidRPr="004328A3">
        <w:rPr>
          <w:rFonts w:ascii="Helvetica" w:hAnsi="Helvetica"/>
        </w:rPr>
        <w:t>Good Communication, Problem Solver, Self-Motivated, Innovative thinker,</w:t>
      </w:r>
      <w:r>
        <w:rPr>
          <w:rFonts w:ascii="Helvetica" w:hAnsi="Helvetica"/>
        </w:rPr>
        <w:t xml:space="preserve"> </w:t>
      </w:r>
      <w:r w:rsidRPr="004328A3">
        <w:rPr>
          <w:rFonts w:ascii="Helvetica" w:hAnsi="Helvetica"/>
        </w:rPr>
        <w:t xml:space="preserve">Decision </w:t>
      </w:r>
      <w:r>
        <w:rPr>
          <w:rFonts w:ascii="Helvetica" w:hAnsi="Helvetica"/>
        </w:rPr>
        <w:t xml:space="preserve">              </w:t>
      </w:r>
      <w:r w:rsidRPr="004328A3">
        <w:rPr>
          <w:rFonts w:ascii="Helvetica" w:hAnsi="Helvetica"/>
        </w:rPr>
        <w:t>making, Multi-tasking, Public presentation skills, Curriculum awareness, Planning &amp; Scheduling</w:t>
      </w:r>
    </w:p>
    <w:p w:rsidR="008810A6" w:rsidRPr="008810A6" w:rsidRDefault="003A1AC0" w:rsidP="00CD0F4D">
      <w:p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FINAL YEAR PROJECT</w:t>
      </w:r>
      <w:r w:rsidR="008810A6">
        <w:rPr>
          <w:rFonts w:ascii="Helvetica" w:hAnsi="Helvetica"/>
          <w:b/>
        </w:rPr>
        <w:t>:</w:t>
      </w:r>
    </w:p>
    <w:p w:rsidR="008810A6" w:rsidRDefault="008810A6" w:rsidP="008810A6">
      <w:pPr>
        <w:spacing w:before="240" w:line="276" w:lineRule="auto"/>
        <w:ind w:left="1440"/>
        <w:rPr>
          <w:rFonts w:ascii="Helvetica" w:hAnsi="Helvetica"/>
        </w:rPr>
      </w:pPr>
      <w:r>
        <w:rPr>
          <w:rFonts w:ascii="Helvetica" w:hAnsi="Helvetica"/>
        </w:rPr>
        <w:t>One year research work experience  on preparation of Fe-Mn/poly(methylmethacrylate)Nylon 6,6 Ternary blend</w:t>
      </w:r>
    </w:p>
    <w:p w:rsidR="008810A6" w:rsidRPr="008810A6" w:rsidRDefault="008810A6" w:rsidP="008810A6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8810A6">
        <w:rPr>
          <w:rFonts w:ascii="Helvetica" w:hAnsi="Helvetica"/>
        </w:rPr>
        <w:t xml:space="preserve"> </w:t>
      </w:r>
      <w:r w:rsidRPr="008810A6">
        <w:rPr>
          <w:rFonts w:ascii="Helvetica" w:hAnsi="Helvetica"/>
          <w:b/>
        </w:rPr>
        <w:t>FTIR</w:t>
      </w:r>
      <w:r>
        <w:rPr>
          <w:rFonts w:ascii="Helvetica" w:hAnsi="Helvetica"/>
          <w:b/>
        </w:rPr>
        <w:t>(</w:t>
      </w:r>
      <w:r w:rsidRPr="008810A6">
        <w:t xml:space="preserve"> </w:t>
      </w:r>
      <w:r w:rsidRPr="008810A6">
        <w:rPr>
          <w:rFonts w:ascii="Helvetica" w:hAnsi="Helvetica"/>
        </w:rPr>
        <w:t>Fourier-transform infrared spectroscopy</w:t>
      </w:r>
      <w:r>
        <w:rPr>
          <w:rFonts w:ascii="Helvetica" w:hAnsi="Helvetica"/>
        </w:rPr>
        <w:t>)</w:t>
      </w:r>
      <w:r w:rsidRPr="008810A6">
        <w:rPr>
          <w:rFonts w:ascii="Helvetica" w:hAnsi="Helvetica"/>
        </w:rPr>
        <w:t xml:space="preserve">        </w:t>
      </w:r>
    </w:p>
    <w:p w:rsidR="008810A6" w:rsidRPr="008810A6" w:rsidRDefault="008810A6" w:rsidP="008810A6">
      <w:pPr>
        <w:pStyle w:val="ListParagraph"/>
        <w:numPr>
          <w:ilvl w:val="0"/>
          <w:numId w:val="10"/>
        </w:numPr>
        <w:rPr>
          <w:rFonts w:ascii="Helvetica" w:hAnsi="Helvetica"/>
          <w:b/>
        </w:rPr>
      </w:pPr>
      <w:r w:rsidRPr="008810A6">
        <w:rPr>
          <w:rFonts w:ascii="Helvetica" w:hAnsi="Helvetica"/>
          <w:b/>
        </w:rPr>
        <w:t>TGA</w:t>
      </w:r>
    </w:p>
    <w:p w:rsidR="008810A6" w:rsidRDefault="008810A6" w:rsidP="00A84318">
      <w:pPr>
        <w:pStyle w:val="ListParagraph"/>
        <w:numPr>
          <w:ilvl w:val="0"/>
          <w:numId w:val="10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UV  spectrometry</w:t>
      </w:r>
    </w:p>
    <w:p w:rsidR="00A84318" w:rsidRDefault="00A84318" w:rsidP="00A8431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Reference:</w:t>
      </w:r>
    </w:p>
    <w:p w:rsidR="00A84318" w:rsidRDefault="00A84318" w:rsidP="00A8431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ab/>
        <w:t>Dr.Khalid saeed Sir</w:t>
      </w:r>
    </w:p>
    <w:p w:rsidR="00A84318" w:rsidRDefault="00A84318" w:rsidP="00A84318">
      <w:pPr>
        <w:ind w:firstLine="72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Chairman Department of chemistry </w:t>
      </w:r>
    </w:p>
    <w:p w:rsidR="00A84318" w:rsidRDefault="00A84318" w:rsidP="00A84318">
      <w:pPr>
        <w:ind w:firstLine="720"/>
        <w:rPr>
          <w:rFonts w:ascii="Helvetica" w:hAnsi="Helvetica"/>
          <w:b/>
        </w:rPr>
      </w:pPr>
      <w:r>
        <w:rPr>
          <w:rFonts w:ascii="Helvetica" w:hAnsi="Helvetica"/>
          <w:b/>
        </w:rPr>
        <w:t>At bacha khan university  charsadda kpk Pakistan</w:t>
      </w:r>
    </w:p>
    <w:p w:rsidR="00A84318" w:rsidRDefault="00A84318" w:rsidP="00A84318">
      <w:pPr>
        <w:ind w:firstLine="720"/>
        <w:rPr>
          <w:rFonts w:ascii="Helvetica" w:hAnsi="Helvetica"/>
          <w:b/>
        </w:rPr>
      </w:pPr>
      <w:r>
        <w:rPr>
          <w:rFonts w:ascii="Helvetica" w:hAnsi="Helvetica"/>
          <w:b/>
        </w:rPr>
        <w:t>Email:</w:t>
      </w:r>
      <w:r w:rsidR="00E257F2">
        <w:rPr>
          <w:rFonts w:ascii="Helvetica" w:hAnsi="Helvetica"/>
          <w:b/>
        </w:rPr>
        <w:t>Khalidkhalil2002@yahoo.com</w:t>
      </w:r>
    </w:p>
    <w:p w:rsidR="00E257F2" w:rsidRDefault="00E257F2" w:rsidP="00A84318">
      <w:pPr>
        <w:ind w:firstLine="720"/>
        <w:rPr>
          <w:rFonts w:ascii="Helvetica" w:hAnsi="Helvetica"/>
          <w:b/>
        </w:rPr>
      </w:pPr>
      <w:r>
        <w:rPr>
          <w:rFonts w:ascii="Helvetica" w:hAnsi="Helvetica"/>
          <w:b/>
        </w:rPr>
        <w:t>Phone no:03239290054</w:t>
      </w:r>
    </w:p>
    <w:p w:rsidR="00A84318" w:rsidRPr="00A84318" w:rsidRDefault="00A84318" w:rsidP="00A84318">
      <w:pPr>
        <w:rPr>
          <w:rFonts w:ascii="Helvetica" w:hAnsi="Helvetica"/>
          <w:b/>
        </w:rPr>
      </w:pPr>
    </w:p>
    <w:p w:rsidR="008810A6" w:rsidRPr="008810A6" w:rsidRDefault="008810A6" w:rsidP="008810A6">
      <w:pPr>
        <w:pStyle w:val="ListParagraph"/>
        <w:ind w:left="1800"/>
        <w:rPr>
          <w:rFonts w:ascii="Helvetica" w:hAnsi="Helvetica"/>
          <w:b/>
        </w:rPr>
      </w:pPr>
    </w:p>
    <w:p w:rsidR="006539FC" w:rsidRPr="008810A6" w:rsidRDefault="006539FC" w:rsidP="008810A6">
      <w:pPr>
        <w:pStyle w:val="Heading1"/>
        <w:shd w:val="clear" w:color="auto" w:fill="DBE5F1" w:themeFill="accent1" w:themeFillTint="33"/>
        <w:spacing w:line="276" w:lineRule="auto"/>
        <w:rPr>
          <w:rFonts w:ascii="Helvetica" w:hAnsi="Helvetica" w:cs="Arial"/>
          <w:color w:val="FFFFFF"/>
          <w:sz w:val="25"/>
          <w:szCs w:val="25"/>
        </w:rPr>
      </w:pPr>
      <w:r w:rsidRPr="009E760A">
        <w:rPr>
          <w:rFonts w:ascii="Helvetica" w:hAnsi="Helvetica" w:cs="Arial"/>
          <w:sz w:val="26"/>
          <w:szCs w:val="26"/>
        </w:rPr>
        <w:t>COMMUNICATION</w:t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Pr="009E760A">
        <w:rPr>
          <w:rFonts w:ascii="Helvetica" w:hAnsi="Helvetica" w:cs="Arial"/>
          <w:color w:val="FFFFFF"/>
          <w:sz w:val="26"/>
          <w:szCs w:val="26"/>
        </w:rPr>
        <w:tab/>
      </w:r>
      <w:r w:rsidR="005F5734">
        <w:rPr>
          <w:rFonts w:ascii="Helvetica" w:hAnsi="Helvetica"/>
          <w:sz w:val="26"/>
          <w:szCs w:val="26"/>
        </w:rPr>
        <w:t xml:space="preserve">                  </w:t>
      </w:r>
      <w:r w:rsidR="005F5734" w:rsidRPr="009E760A">
        <w:rPr>
          <w:rFonts w:ascii="Helvetica" w:hAnsi="Helvetica"/>
          <w:sz w:val="26"/>
          <w:szCs w:val="26"/>
        </w:rPr>
        <w:t xml:space="preserve">LANGUAGE </w:t>
      </w:r>
      <w:r w:rsidR="005F5734">
        <w:rPr>
          <w:rFonts w:ascii="Helvetica" w:hAnsi="Helvetica"/>
          <w:sz w:val="26"/>
          <w:szCs w:val="26"/>
        </w:rPr>
        <w:t xml:space="preserve">  </w:t>
      </w:r>
      <w:r w:rsidRPr="009E760A">
        <w:rPr>
          <w:rFonts w:ascii="Helvetica" w:hAnsi="Helvetica"/>
          <w:sz w:val="26"/>
          <w:szCs w:val="26"/>
        </w:rPr>
        <w:tab/>
        <w:t>READI</w:t>
      </w:r>
      <w:r w:rsidR="00DA547A">
        <w:rPr>
          <w:rFonts w:ascii="Helvetica" w:hAnsi="Helvetica"/>
          <w:sz w:val="26"/>
          <w:szCs w:val="26"/>
        </w:rPr>
        <w:t xml:space="preserve">NG </w:t>
      </w:r>
      <w:r w:rsidR="00DA547A">
        <w:rPr>
          <w:rFonts w:ascii="Helvetica" w:hAnsi="Helvetica"/>
          <w:sz w:val="26"/>
          <w:szCs w:val="26"/>
        </w:rPr>
        <w:tab/>
      </w:r>
      <w:r w:rsidR="00DA547A">
        <w:rPr>
          <w:rFonts w:ascii="Helvetica" w:hAnsi="Helvetica"/>
          <w:sz w:val="26"/>
          <w:szCs w:val="26"/>
        </w:rPr>
        <w:tab/>
        <w:t xml:space="preserve">      WRITE </w:t>
      </w:r>
      <w:r w:rsidR="00DA547A">
        <w:rPr>
          <w:rFonts w:ascii="Helvetica" w:hAnsi="Helvetica"/>
          <w:sz w:val="26"/>
          <w:szCs w:val="26"/>
        </w:rPr>
        <w:tab/>
      </w:r>
      <w:r w:rsidR="00DA547A">
        <w:rPr>
          <w:rFonts w:ascii="Helvetica" w:hAnsi="Helvetica"/>
          <w:sz w:val="26"/>
          <w:szCs w:val="26"/>
        </w:rPr>
        <w:tab/>
        <w:t xml:space="preserve">           </w:t>
      </w:r>
      <w:r w:rsidRPr="009E760A">
        <w:rPr>
          <w:rFonts w:ascii="Helvetica" w:hAnsi="Helvetica"/>
          <w:sz w:val="26"/>
          <w:szCs w:val="26"/>
        </w:rPr>
        <w:t xml:space="preserve"> SPEAKS 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3"/>
        <w:gridCol w:w="3222"/>
        <w:gridCol w:w="2648"/>
        <w:gridCol w:w="2645"/>
      </w:tblGrid>
      <w:tr w:rsidR="006539FC" w:rsidRPr="009E760A" w:rsidTr="00381447">
        <w:trPr>
          <w:trHeight w:val="274"/>
        </w:trPr>
        <w:tc>
          <w:tcPr>
            <w:tcW w:w="925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 xml:space="preserve">Pashto </w:t>
            </w:r>
          </w:p>
        </w:tc>
        <w:tc>
          <w:tcPr>
            <w:tcW w:w="1542" w:type="pct"/>
          </w:tcPr>
          <w:p w:rsidR="006539FC" w:rsidRPr="008468DA" w:rsidRDefault="000C07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Excellent</w:t>
            </w:r>
          </w:p>
        </w:tc>
        <w:tc>
          <w:tcPr>
            <w:tcW w:w="1267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Excellent</w:t>
            </w:r>
          </w:p>
        </w:tc>
        <w:tc>
          <w:tcPr>
            <w:tcW w:w="1266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Fluent</w:t>
            </w:r>
          </w:p>
        </w:tc>
      </w:tr>
      <w:tr w:rsidR="006539FC" w:rsidRPr="009E760A" w:rsidTr="00381447">
        <w:trPr>
          <w:trHeight w:val="274"/>
        </w:trPr>
        <w:tc>
          <w:tcPr>
            <w:tcW w:w="925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English</w:t>
            </w:r>
          </w:p>
        </w:tc>
        <w:tc>
          <w:tcPr>
            <w:tcW w:w="1542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 xml:space="preserve">Excellent </w:t>
            </w:r>
          </w:p>
        </w:tc>
        <w:tc>
          <w:tcPr>
            <w:tcW w:w="1267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Excellent</w:t>
            </w:r>
          </w:p>
        </w:tc>
        <w:tc>
          <w:tcPr>
            <w:tcW w:w="1266" w:type="pct"/>
          </w:tcPr>
          <w:p w:rsidR="006539FC" w:rsidRPr="008468DA" w:rsidRDefault="00BC35C5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Good</w:t>
            </w:r>
          </w:p>
        </w:tc>
      </w:tr>
      <w:tr w:rsidR="006539FC" w:rsidRPr="009E760A" w:rsidTr="00381447">
        <w:trPr>
          <w:trHeight w:val="274"/>
        </w:trPr>
        <w:tc>
          <w:tcPr>
            <w:tcW w:w="925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 xml:space="preserve">Urdu </w:t>
            </w:r>
          </w:p>
        </w:tc>
        <w:tc>
          <w:tcPr>
            <w:tcW w:w="1542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Excellent</w:t>
            </w:r>
          </w:p>
        </w:tc>
        <w:tc>
          <w:tcPr>
            <w:tcW w:w="1267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 xml:space="preserve">Excellent </w:t>
            </w:r>
          </w:p>
        </w:tc>
        <w:tc>
          <w:tcPr>
            <w:tcW w:w="1266" w:type="pct"/>
          </w:tcPr>
          <w:p w:rsidR="006539FC" w:rsidRPr="008468DA" w:rsidRDefault="006539FC" w:rsidP="009E760A">
            <w:pPr>
              <w:tabs>
                <w:tab w:val="left" w:pos="2520"/>
              </w:tabs>
              <w:spacing w:line="276" w:lineRule="auto"/>
              <w:jc w:val="both"/>
              <w:rPr>
                <w:rFonts w:ascii="Helvetica" w:hAnsi="Helvetica"/>
              </w:rPr>
            </w:pPr>
            <w:r w:rsidRPr="008468DA">
              <w:rPr>
                <w:rFonts w:ascii="Helvetica" w:hAnsi="Helvetica"/>
              </w:rPr>
              <w:t>Excellent</w:t>
            </w:r>
          </w:p>
        </w:tc>
      </w:tr>
    </w:tbl>
    <w:p w:rsidR="001851A9" w:rsidRPr="009E760A" w:rsidRDefault="001851A9" w:rsidP="009E760A">
      <w:pPr>
        <w:spacing w:line="276" w:lineRule="auto"/>
        <w:rPr>
          <w:rFonts w:ascii="Helvetica" w:hAnsi="Helvetica"/>
          <w:sz w:val="26"/>
          <w:szCs w:val="26"/>
        </w:rPr>
      </w:pPr>
    </w:p>
    <w:sectPr w:rsidR="001851A9" w:rsidRPr="009E760A" w:rsidSect="00C246FB">
      <w:footerReference w:type="default" r:id="rId12"/>
      <w:headerReference w:type="first" r:id="rId13"/>
      <w:pgSz w:w="11907" w:h="16839" w:code="9"/>
      <w:pgMar w:top="1440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A6" w:rsidRDefault="00DD0EA6">
      <w:r>
        <w:separator/>
      </w:r>
    </w:p>
  </w:endnote>
  <w:endnote w:type="continuationSeparator" w:id="1">
    <w:p w:rsidR="00DD0EA6" w:rsidRDefault="00DD0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7519"/>
      <w:docPartObj>
        <w:docPartGallery w:val="Page Numbers (Bottom of Page)"/>
        <w:docPartUnique/>
      </w:docPartObj>
    </w:sdtPr>
    <w:sdtContent>
      <w:p w:rsidR="001851A9" w:rsidRDefault="002C00DF" w:rsidP="00AA1866">
        <w:pPr>
          <w:pStyle w:val="Footer"/>
          <w:jc w:val="right"/>
        </w:pPr>
        <w:r>
          <w:fldChar w:fldCharType="begin"/>
        </w:r>
        <w:r w:rsidR="003D7153">
          <w:instrText xml:space="preserve"> PAGE   \* MERGEFORMAT </w:instrText>
        </w:r>
        <w:r>
          <w:fldChar w:fldCharType="separate"/>
        </w:r>
        <w:r w:rsidR="005F57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A6" w:rsidRDefault="00DD0EA6">
      <w:r>
        <w:separator/>
      </w:r>
    </w:p>
  </w:footnote>
  <w:footnote w:type="continuationSeparator" w:id="1">
    <w:p w:rsidR="00DD0EA6" w:rsidRDefault="00DD0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2C00DF" w:rsidP="006539FC">
          <w:pPr>
            <w:pStyle w:val="Name"/>
            <w:jc w:val="both"/>
          </w:pPr>
          <w:r>
            <w:rPr>
              <w:noProof/>
            </w:rPr>
            <w:pict>
              <v:shape id="Freeform 10" o:spid="_x0000_s8194" style="position:absolute;left:0;text-align:left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<v:path arrowok="t" o:connecttype="custom" o:connectlocs="0,1289050;4243705,530468;7151370,272419" o:connectangles="0,0,0"/>
              </v:shape>
            </w:pict>
          </w:r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1851A9" w:rsidP="00AA1866">
          <w:pPr>
            <w:pStyle w:val="ContactInfo"/>
          </w:pPr>
        </w:p>
      </w:tc>
    </w:tr>
  </w:tbl>
  <w:p w:rsidR="001851A9" w:rsidRDefault="002C00DF">
    <w:pPr>
      <w:pStyle w:val="Header"/>
    </w:pPr>
    <w:r>
      <w:rPr>
        <w:noProof/>
      </w:rPr>
      <w:pict>
        <v:shape id="Freeform 11" o:spid="_x0000_s8193" style="position:absolute;margin-left:-11.7pt;margin-top:-66.35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" path="m,1584c,815,,46,,46v,,5628,,11256,c9439,210,7442,498,4282,249,1122,,606,888,,1584xe" fillcolor="#95b3d7 [1940]" stroked="f">
          <v:fill opacity="44563f" color2="#95b3d7 [1940]" rotate="t" focus="100%" type="gradient"/>
          <v:path arrowok="t" o:connecttype="custom" o:connectlocs="0,1005840;0,29210;7072630,29210;2690565,158115;0,1005840" o:connectangles="0,0,0,0,0"/>
        </v:shape>
      </w:pict>
    </w:r>
    <w:r w:rsidR="006539FC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3448050</wp:posOffset>
          </wp:positionH>
          <wp:positionV relativeFrom="paragraph">
            <wp:posOffset>-361950</wp:posOffset>
          </wp:positionV>
          <wp:extent cx="3408045" cy="449580"/>
          <wp:effectExtent l="0" t="0" r="0" b="0"/>
          <wp:wrapNone/>
          <wp:docPr id="4" name="Picture 4" descr="Curricul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urricul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10627BF"/>
    <w:multiLevelType w:val="hybridMultilevel"/>
    <w:tmpl w:val="B6D0C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B117B"/>
    <w:multiLevelType w:val="hybridMultilevel"/>
    <w:tmpl w:val="A8A409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F6298"/>
    <w:multiLevelType w:val="hybridMultilevel"/>
    <w:tmpl w:val="4BE288C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F7F42F7"/>
    <w:multiLevelType w:val="hybridMultilevel"/>
    <w:tmpl w:val="B06E11F4"/>
    <w:lvl w:ilvl="0" w:tplc="319EE1AA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BBE339B"/>
    <w:multiLevelType w:val="hybridMultilevel"/>
    <w:tmpl w:val="F76214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6539FC"/>
    <w:rsid w:val="00001ECB"/>
    <w:rsid w:val="00033826"/>
    <w:rsid w:val="00034C63"/>
    <w:rsid w:val="00054390"/>
    <w:rsid w:val="00055911"/>
    <w:rsid w:val="0006122F"/>
    <w:rsid w:val="000C07FC"/>
    <w:rsid w:val="000F4408"/>
    <w:rsid w:val="000F5691"/>
    <w:rsid w:val="00136AED"/>
    <w:rsid w:val="001562D9"/>
    <w:rsid w:val="001778D1"/>
    <w:rsid w:val="001851A9"/>
    <w:rsid w:val="001E7AB9"/>
    <w:rsid w:val="00221656"/>
    <w:rsid w:val="00235A3C"/>
    <w:rsid w:val="002700D8"/>
    <w:rsid w:val="0028098A"/>
    <w:rsid w:val="0028107D"/>
    <w:rsid w:val="002C00DF"/>
    <w:rsid w:val="002D2324"/>
    <w:rsid w:val="002E7D8E"/>
    <w:rsid w:val="002F6839"/>
    <w:rsid w:val="002F6F04"/>
    <w:rsid w:val="00303BCD"/>
    <w:rsid w:val="00313C7D"/>
    <w:rsid w:val="0031570C"/>
    <w:rsid w:val="00341D84"/>
    <w:rsid w:val="00346E61"/>
    <w:rsid w:val="00363C0D"/>
    <w:rsid w:val="00383956"/>
    <w:rsid w:val="003A1AC0"/>
    <w:rsid w:val="003A2B5A"/>
    <w:rsid w:val="003C3A20"/>
    <w:rsid w:val="003C780B"/>
    <w:rsid w:val="003D7153"/>
    <w:rsid w:val="003F51EC"/>
    <w:rsid w:val="003F7CDE"/>
    <w:rsid w:val="00403C26"/>
    <w:rsid w:val="004328A3"/>
    <w:rsid w:val="00445856"/>
    <w:rsid w:val="004B3C47"/>
    <w:rsid w:val="004C2084"/>
    <w:rsid w:val="00520E2E"/>
    <w:rsid w:val="00532BCA"/>
    <w:rsid w:val="00572E43"/>
    <w:rsid w:val="005743E3"/>
    <w:rsid w:val="00580C79"/>
    <w:rsid w:val="00597616"/>
    <w:rsid w:val="005C11D0"/>
    <w:rsid w:val="005C23F7"/>
    <w:rsid w:val="005E1E7C"/>
    <w:rsid w:val="005F5734"/>
    <w:rsid w:val="00604119"/>
    <w:rsid w:val="00623001"/>
    <w:rsid w:val="006356C4"/>
    <w:rsid w:val="006539FC"/>
    <w:rsid w:val="0067173B"/>
    <w:rsid w:val="006C54B1"/>
    <w:rsid w:val="006D10CD"/>
    <w:rsid w:val="007018E8"/>
    <w:rsid w:val="00713C6A"/>
    <w:rsid w:val="00724C6D"/>
    <w:rsid w:val="00730F38"/>
    <w:rsid w:val="007423BB"/>
    <w:rsid w:val="0077540E"/>
    <w:rsid w:val="00776A8B"/>
    <w:rsid w:val="007805C7"/>
    <w:rsid w:val="007925C7"/>
    <w:rsid w:val="007E18CF"/>
    <w:rsid w:val="00800F6B"/>
    <w:rsid w:val="00824672"/>
    <w:rsid w:val="008468DA"/>
    <w:rsid w:val="00851810"/>
    <w:rsid w:val="00856519"/>
    <w:rsid w:val="00880A87"/>
    <w:rsid w:val="008810A6"/>
    <w:rsid w:val="00893F8F"/>
    <w:rsid w:val="008A7E5B"/>
    <w:rsid w:val="008D4136"/>
    <w:rsid w:val="00901DC1"/>
    <w:rsid w:val="00913F13"/>
    <w:rsid w:val="009A2AB6"/>
    <w:rsid w:val="009B3041"/>
    <w:rsid w:val="009D22B9"/>
    <w:rsid w:val="009E760A"/>
    <w:rsid w:val="00A11C70"/>
    <w:rsid w:val="00A12FEF"/>
    <w:rsid w:val="00A42783"/>
    <w:rsid w:val="00A8253C"/>
    <w:rsid w:val="00A84318"/>
    <w:rsid w:val="00AA1866"/>
    <w:rsid w:val="00B00D5B"/>
    <w:rsid w:val="00B377C0"/>
    <w:rsid w:val="00B62626"/>
    <w:rsid w:val="00BC35C5"/>
    <w:rsid w:val="00BC50DB"/>
    <w:rsid w:val="00BD0638"/>
    <w:rsid w:val="00BE35BE"/>
    <w:rsid w:val="00BE4660"/>
    <w:rsid w:val="00C1092A"/>
    <w:rsid w:val="00C246FB"/>
    <w:rsid w:val="00C41328"/>
    <w:rsid w:val="00C439EB"/>
    <w:rsid w:val="00C6059E"/>
    <w:rsid w:val="00CA10F4"/>
    <w:rsid w:val="00CC7425"/>
    <w:rsid w:val="00CC7480"/>
    <w:rsid w:val="00CD0F4D"/>
    <w:rsid w:val="00CF32DB"/>
    <w:rsid w:val="00D01643"/>
    <w:rsid w:val="00D608C5"/>
    <w:rsid w:val="00D8100C"/>
    <w:rsid w:val="00D96883"/>
    <w:rsid w:val="00DA547A"/>
    <w:rsid w:val="00DB28E5"/>
    <w:rsid w:val="00DD0EA6"/>
    <w:rsid w:val="00DD3C72"/>
    <w:rsid w:val="00E15CC5"/>
    <w:rsid w:val="00E257F2"/>
    <w:rsid w:val="00E25B90"/>
    <w:rsid w:val="00E53E0B"/>
    <w:rsid w:val="00EA0A10"/>
    <w:rsid w:val="00F44C9F"/>
    <w:rsid w:val="00F57C5E"/>
    <w:rsid w:val="00F60C57"/>
    <w:rsid w:val="00F722B6"/>
    <w:rsid w:val="00FE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3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39FC"/>
    <w:pPr>
      <w:keepNext/>
      <w:tabs>
        <w:tab w:val="left" w:pos="2520"/>
      </w:tabs>
      <w:outlineLvl w:val="0"/>
    </w:pPr>
    <w:rPr>
      <w:b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539FC"/>
    <w:pPr>
      <w:keepNext/>
      <w:outlineLvl w:val="2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customStyle="1" w:styleId="Heading1Char">
    <w:name w:val="Heading 1 Char"/>
    <w:basedOn w:val="DefaultParagraphFont"/>
    <w:link w:val="Heading1"/>
    <w:rsid w:val="006539FC"/>
    <w:rPr>
      <w:rFonts w:ascii="Times New Roman" w:eastAsia="Times New Roman" w:hAnsi="Times New Roman" w:cs="Times New Roman"/>
      <w:b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539FC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BodyText3">
    <w:name w:val="Body Text 3"/>
    <w:basedOn w:val="Normal"/>
    <w:link w:val="BodyText3Char"/>
    <w:rsid w:val="006539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539FC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rsid w:val="00635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ifullah56@yahoo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78F1B-7B24-48E9-A1BE-CE16852B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79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AURANG ZEB KHAN</dc:creator>
  <cp:keywords/>
  <cp:lastModifiedBy>ASIF ULLAH</cp:lastModifiedBy>
  <cp:revision>38</cp:revision>
  <cp:lastPrinted>2014-06-08T13:38:00Z</cp:lastPrinted>
  <dcterms:created xsi:type="dcterms:W3CDTF">2015-12-08T10:50:00Z</dcterms:created>
  <dcterms:modified xsi:type="dcterms:W3CDTF">2018-09-14T01:02:00Z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