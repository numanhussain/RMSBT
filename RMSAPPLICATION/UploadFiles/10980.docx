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7093"/>
        <w:gridCol w:w="18"/>
        <w:gridCol w:w="1520"/>
        <w:gridCol w:w="9"/>
      </w:tblGrid>
      <w:tr w:rsidR="008E18D5" w:rsidRPr="00DE7766" w:rsidTr="00BD4426">
        <w:trPr>
          <w:tblHeader/>
        </w:trPr>
        <w:tc>
          <w:tcPr>
            <w:tcW w:w="8640" w:type="dxa"/>
            <w:gridSpan w:val="4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</w:tcPr>
          <w:p w:rsidR="00075E73" w:rsidRPr="00A07D6A" w:rsidRDefault="00AF2338" w:rsidP="009C4428">
            <w:pPr>
              <w:pStyle w:val="ContactInfo"/>
            </w:pPr>
            <w:r>
              <w:t>SAQLAIN ABID</w:t>
            </w:r>
          </w:p>
          <w:p w:rsidR="008E18D5" w:rsidRPr="00DE7766" w:rsidRDefault="00AF2338" w:rsidP="009C4428">
            <w:pPr>
              <w:pStyle w:val="ContactInfo"/>
            </w:pPr>
            <w:r>
              <w:t>Qazi town civil chowk</w:t>
            </w:r>
            <w:r w:rsidR="00A7082C">
              <w:t xml:space="preserve">, </w:t>
            </w:r>
            <w:r w:rsidR="00070E3B">
              <w:t>DASKA</w:t>
            </w:r>
          </w:p>
          <w:p w:rsidR="008E18D5" w:rsidRDefault="00AF2338" w:rsidP="00C06EE3">
            <w:pPr>
              <w:pStyle w:val="ContactInfo"/>
            </w:pPr>
            <w:r>
              <w:t>0340-6282061</w:t>
            </w:r>
          </w:p>
          <w:p w:rsidR="00256223" w:rsidRPr="00DE7766" w:rsidRDefault="00AF2338" w:rsidP="009C4428">
            <w:pPr>
              <w:pStyle w:val="ContactInfo"/>
            </w:pPr>
            <w:r>
              <w:t>Saqlainabid111@gmail.com</w:t>
            </w:r>
          </w:p>
        </w:tc>
      </w:tr>
      <w:tr w:rsidR="00DE7766" w:rsidRPr="00DE7766" w:rsidTr="00BD4426">
        <w:trPr>
          <w:trHeight w:val="153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DE7766" w:rsidRPr="00DE7766" w:rsidRDefault="00766E9D" w:rsidP="009C4428">
            <w:pPr>
              <w:pStyle w:val="Heading1"/>
            </w:pPr>
            <w:sdt>
              <w:sdtPr>
                <w:alias w:val="Education:"/>
                <w:tag w:val="Education:"/>
                <w:id w:val="-1533805269"/>
                <w:placeholder>
                  <w:docPart w:val="2454745542FC42D2A3FE1607B9AF342A"/>
                </w:placeholder>
                <w:temporary/>
                <w:showingPlcHdr/>
                <w15:appearance w15:val="hidden"/>
              </w:sdtPr>
              <w:sdtEndPr/>
              <w:sdtContent>
                <w:r w:rsidR="00A7082C">
                  <w:t>Education</w:t>
                </w:r>
              </w:sdtContent>
            </w:sdt>
          </w:p>
        </w:tc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6E54A0" w:rsidRDefault="00AF2338" w:rsidP="00A56EE4">
            <w:pPr>
              <w:pStyle w:val="Heading2"/>
            </w:pPr>
            <w:r>
              <w:t>GOVT HIGH SCHOOL BEGOWALA</w:t>
            </w:r>
            <w:r w:rsidR="00692CB3">
              <w:t>,</w:t>
            </w:r>
            <w:r>
              <w:t xml:space="preserve"> SAMBRAIL</w:t>
            </w:r>
          </w:p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AF2338" w:rsidP="00A56EE4">
            <w:pPr>
              <w:pStyle w:val="Title"/>
            </w:pPr>
            <w:r>
              <w:t>MATRICULATION</w:t>
            </w:r>
          </w:p>
        </w:tc>
        <w:tc>
          <w:tcPr>
            <w:tcW w:w="1520" w:type="dxa"/>
            <w:tcBorders>
              <w:left w:val="nil"/>
              <w:right w:val="nil"/>
            </w:tcBorders>
          </w:tcPr>
          <w:p w:rsidR="00692CB3" w:rsidRPr="00883650" w:rsidRDefault="00AF2338" w:rsidP="00824F9E">
            <w:pPr>
              <w:pStyle w:val="Date"/>
            </w:pPr>
            <w:r>
              <w:t>2010-2011</w:t>
            </w:r>
          </w:p>
        </w:tc>
      </w:tr>
      <w:tr w:rsidR="00692CB3" w:rsidRPr="00DE7766" w:rsidTr="00BD4426">
        <w:trPr>
          <w:trHeight w:val="412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AF2338" w:rsidP="00824F9E">
            <w:r>
              <w:t>87%    GRADE A+</w:t>
            </w:r>
          </w:p>
        </w:tc>
      </w:tr>
      <w:tr w:rsidR="00692CB3" w:rsidRPr="00DE7766" w:rsidTr="00BD4426">
        <w:trPr>
          <w:trHeight w:val="152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AF2338" w:rsidP="00824F9E">
            <w:pPr>
              <w:pStyle w:val="Heading2"/>
            </w:pPr>
            <w:r>
              <w:t>MUSLIM MODEL COLLEGE OF SCIENCE AND COMMERCE</w:t>
            </w:r>
            <w:r w:rsidR="00692CB3">
              <w:t xml:space="preserve">, </w:t>
            </w:r>
            <w:r>
              <w:t>SAMBRAIL</w:t>
            </w:r>
          </w:p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Default="0050718E" w:rsidP="006E54A0">
            <w:pPr>
              <w:pStyle w:val="Title"/>
            </w:pPr>
            <w:r>
              <w:t>F.sc (pre</w:t>
            </w:r>
            <w:r w:rsidR="00AF2338">
              <w:t>-engineering)</w:t>
            </w:r>
          </w:p>
        </w:tc>
        <w:tc>
          <w:tcPr>
            <w:tcW w:w="1520" w:type="dxa"/>
            <w:tcBorders>
              <w:left w:val="nil"/>
              <w:right w:val="nil"/>
            </w:tcBorders>
          </w:tcPr>
          <w:p w:rsidR="00692CB3" w:rsidRPr="00EE374F" w:rsidRDefault="00AF2338" w:rsidP="00824F9E">
            <w:pPr>
              <w:pStyle w:val="Date"/>
            </w:pPr>
            <w:r>
              <w:t>2011-2013</w:t>
            </w:r>
          </w:p>
        </w:tc>
      </w:tr>
      <w:tr w:rsidR="00692CB3" w:rsidRPr="00DE7766" w:rsidTr="00BD4426">
        <w:trPr>
          <w:trHeight w:val="300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AF2338" w:rsidP="00824F9E">
            <w:r>
              <w:t>80%    GRADE A+</w:t>
            </w:r>
          </w:p>
        </w:tc>
      </w:tr>
      <w:tr w:rsidR="00692CB3" w:rsidRPr="00DE7766" w:rsidTr="00BD4426">
        <w:trPr>
          <w:trHeight w:val="152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AF2338" w:rsidP="00824F9E">
            <w:pPr>
              <w:pStyle w:val="Heading2"/>
            </w:pPr>
            <w:r>
              <w:t xml:space="preserve">FEDERAL URDU UNIVERSITY OF ARTS SCIENCE AND TECHNOLOGY ISLAMABAD </w:t>
            </w:r>
          </w:p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81A09" w:rsidRDefault="0050718E" w:rsidP="00A56EE4">
            <w:pPr>
              <w:pStyle w:val="Title"/>
            </w:pPr>
            <w:r>
              <w:t>BS (</w:t>
            </w:r>
            <w:r w:rsidR="00AF2338">
              <w:t>ELECTRICAL ENGINEERING)</w:t>
            </w:r>
          </w:p>
        </w:tc>
        <w:tc>
          <w:tcPr>
            <w:tcW w:w="1520" w:type="dxa"/>
            <w:tcBorders>
              <w:left w:val="nil"/>
              <w:right w:val="nil"/>
            </w:tcBorders>
          </w:tcPr>
          <w:p w:rsidR="00692CB3" w:rsidRPr="00EE374F" w:rsidRDefault="00AF2338" w:rsidP="00824F9E">
            <w:pPr>
              <w:pStyle w:val="Date"/>
            </w:pPr>
            <w:r>
              <w:t>2014-2018</w:t>
            </w:r>
          </w:p>
        </w:tc>
      </w:tr>
      <w:tr w:rsidR="00692CB3" w:rsidRPr="00DE7766" w:rsidTr="00BD4426">
        <w:trPr>
          <w:trHeight w:val="517"/>
        </w:trPr>
        <w:tc>
          <w:tcPr>
            <w:tcW w:w="8640" w:type="dxa"/>
            <w:gridSpan w:val="4"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AF2338" w:rsidP="00824F9E">
            <w:r>
              <w:t xml:space="preserve">78%   </w:t>
            </w:r>
            <w:r w:rsidR="0050718E">
              <w:t>GRADE A</w:t>
            </w:r>
          </w:p>
        </w:tc>
      </w:tr>
      <w:tr w:rsidR="0050718E" w:rsidRPr="00DE7766" w:rsidTr="00BD4426">
        <w:trPr>
          <w:trHeight w:val="517"/>
        </w:trPr>
        <w:tc>
          <w:tcPr>
            <w:tcW w:w="8640" w:type="dxa"/>
            <w:gridSpan w:val="4"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50718E" w:rsidRDefault="0050718E" w:rsidP="0050718E">
            <w:pPr>
              <w:pStyle w:val="ContactInfo"/>
              <w:rPr>
                <w:b/>
                <w:sz w:val="16"/>
                <w:szCs w:val="16"/>
              </w:rPr>
            </w:pPr>
          </w:p>
          <w:p w:rsidR="0050718E" w:rsidRPr="0050718E" w:rsidRDefault="0050718E" w:rsidP="0050718E">
            <w:pPr>
              <w:pStyle w:val="ContactInf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UNIVERSITY OF GUJRAT                                                                              </w:t>
            </w:r>
            <w:r w:rsidRPr="0050718E">
              <w:rPr>
                <w:b/>
                <w:sz w:val="16"/>
                <w:szCs w:val="16"/>
              </w:rPr>
              <w:t>CONTINUE…</w:t>
            </w:r>
          </w:p>
          <w:p w:rsidR="0050718E" w:rsidRPr="0050718E" w:rsidRDefault="0050718E" w:rsidP="0050718E">
            <w:pPr>
              <w:pStyle w:val="ContactInf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MS (POWER ENGINEERING)</w:t>
            </w:r>
          </w:p>
        </w:tc>
      </w:tr>
      <w:tr w:rsidR="00DE7766" w:rsidRPr="00DE7766" w:rsidTr="00BD4426">
        <w:trPr>
          <w:trHeight w:val="218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DE7766" w:rsidRPr="00DE7766" w:rsidRDefault="00766E9D" w:rsidP="009C4428">
            <w:pPr>
              <w:pStyle w:val="Heading1"/>
            </w:pPr>
            <w:sdt>
              <w:sdtPr>
                <w:alias w:val="Awards:"/>
                <w:tag w:val="Awards:"/>
                <w:id w:val="988516684"/>
                <w:placeholder>
                  <w:docPart w:val="91E1DB39F0FC4BC090632AB09A553A33"/>
                </w:placeholder>
                <w:temporary/>
                <w:showingPlcHdr/>
                <w15:appearance w15:val="hidden"/>
              </w:sdtPr>
              <w:sdtEndPr/>
              <w:sdtContent>
                <w:r w:rsidR="00A7082C">
                  <w:t>AWARDS</w:t>
                </w:r>
              </w:sdtContent>
            </w:sdt>
          </w:p>
        </w:tc>
      </w:tr>
      <w:tr w:rsidR="00692CB3" w:rsidRPr="00DE7766" w:rsidTr="00BD4426">
        <w:trPr>
          <w:gridAfter w:val="1"/>
          <w:wAfter w:w="9" w:type="dxa"/>
          <w:trHeight w:val="233"/>
        </w:trPr>
        <w:tc>
          <w:tcPr>
            <w:tcW w:w="7111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81A09" w:rsidRDefault="0050718E" w:rsidP="00C06EE3">
            <w:pPr>
              <w:pStyle w:val="BulletedList"/>
            </w:pPr>
            <w:r>
              <w:t>PAKISTAN TALENT AWARD SHOW DR.AQ KHAN MEDDLE</w:t>
            </w:r>
          </w:p>
        </w:tc>
        <w:tc>
          <w:tcPr>
            <w:tcW w:w="1520" w:type="dxa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692CB3" w:rsidRPr="00DE7766" w:rsidRDefault="0050718E" w:rsidP="000A3028">
            <w:pPr>
              <w:pStyle w:val="Date"/>
            </w:pPr>
            <w:r>
              <w:t>2011</w:t>
            </w:r>
          </w:p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81A09" w:rsidRDefault="0050718E" w:rsidP="00E81A09">
            <w:pPr>
              <w:pStyle w:val="BulletedList"/>
            </w:pPr>
            <w:r>
              <w:t>COLLEGE MERIT SHIELD</w:t>
            </w:r>
          </w:p>
        </w:tc>
        <w:tc>
          <w:tcPr>
            <w:tcW w:w="1520" w:type="dxa"/>
            <w:tcBorders>
              <w:left w:val="nil"/>
              <w:right w:val="nil"/>
            </w:tcBorders>
          </w:tcPr>
          <w:p w:rsidR="00692CB3" w:rsidRPr="00883650" w:rsidRDefault="0050718E" w:rsidP="00A76C60">
            <w:pPr>
              <w:pStyle w:val="Date"/>
            </w:pPr>
            <w:r>
              <w:t>2013</w:t>
            </w:r>
          </w:p>
        </w:tc>
      </w:tr>
      <w:tr w:rsidR="00692CB3" w:rsidRPr="00DE7766" w:rsidTr="00BD4426">
        <w:trPr>
          <w:gridAfter w:val="1"/>
          <w:wAfter w:w="9" w:type="dxa"/>
          <w:trHeight w:val="170"/>
        </w:trPr>
        <w:tc>
          <w:tcPr>
            <w:tcW w:w="7111" w:type="dxa"/>
            <w:gridSpan w:val="2"/>
            <w:tcBorders>
              <w:left w:val="nil"/>
              <w:bottom w:val="single" w:sz="4" w:space="0" w:color="808080" w:themeColor="background1" w:themeShade="80"/>
              <w:right w:val="nil"/>
            </w:tcBorders>
            <w:tcMar>
              <w:left w:w="547" w:type="dxa"/>
              <w:right w:w="115" w:type="dxa"/>
            </w:tcMar>
          </w:tcPr>
          <w:p w:rsidR="00692CB3" w:rsidRPr="00E81A09" w:rsidRDefault="0050718E" w:rsidP="000A3028">
            <w:pPr>
              <w:pStyle w:val="BulletedList"/>
            </w:pPr>
            <w:r>
              <w:t>ICT IGNITE approved Funded project</w:t>
            </w:r>
          </w:p>
        </w:tc>
        <w:tc>
          <w:tcPr>
            <w:tcW w:w="1520" w:type="dxa"/>
            <w:tcBorders>
              <w:left w:val="nil"/>
              <w:bottom w:val="single" w:sz="4" w:space="0" w:color="808080" w:themeColor="background1" w:themeShade="80"/>
              <w:right w:val="nil"/>
            </w:tcBorders>
          </w:tcPr>
          <w:p w:rsidR="00692CB3" w:rsidRPr="00883650" w:rsidRDefault="0050718E" w:rsidP="00A76C60">
            <w:pPr>
              <w:pStyle w:val="Date"/>
            </w:pPr>
            <w:r>
              <w:t>2018</w:t>
            </w:r>
          </w:p>
        </w:tc>
      </w:tr>
      <w:tr w:rsidR="006962EF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6962EF" w:rsidRPr="006962EF" w:rsidRDefault="00766E9D" w:rsidP="009C4428">
            <w:pPr>
              <w:pStyle w:val="Heading1"/>
            </w:pPr>
            <w:sdt>
              <w:sdtPr>
                <w:alias w:val="Teaching experience:"/>
                <w:tag w:val="Teaching experience:"/>
                <w:id w:val="1620577503"/>
                <w:placeholder>
                  <w:docPart w:val="3796C1FFD53B4C0980B1A797551FB133"/>
                </w:placeholder>
                <w:temporary/>
                <w:showingPlcHdr/>
                <w15:appearance w15:val="hidden"/>
              </w:sdtPr>
              <w:sdtEndPr/>
              <w:sdtContent>
                <w:r w:rsidR="003607CD">
                  <w:t>Teaching Experience</w:t>
                </w:r>
              </w:sdtContent>
            </w:sdt>
          </w:p>
        </w:tc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6962EF" w:rsidRDefault="00692CB3" w:rsidP="006962EF"/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top w:val="nil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50718E" w:rsidP="000A3028">
            <w:r>
              <w:rPr>
                <w:rStyle w:val="Strong"/>
              </w:rPr>
              <w:t>MATH, PHYSICCS</w:t>
            </w:r>
            <w:r w:rsidR="00692CB3" w:rsidRPr="00D24F9E">
              <w:t>–</w:t>
            </w:r>
            <w:r>
              <w:t xml:space="preserve"> TEACHER</w:t>
            </w: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</w:tcPr>
          <w:p w:rsidR="00692CB3" w:rsidRPr="006962EF" w:rsidRDefault="0050718E" w:rsidP="00824F9E">
            <w:pPr>
              <w:pStyle w:val="Date"/>
            </w:pPr>
            <w:r>
              <w:t>2013-2014</w:t>
            </w:r>
          </w:p>
        </w:tc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top w:val="nil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50718E" w:rsidP="00824F9E">
            <w:r>
              <w:t>WORK AS A</w:t>
            </w:r>
            <w:r w:rsidR="00D91933">
              <w:t xml:space="preserve"> teacher of physics &amp; mathematics.</w:t>
            </w:r>
          </w:p>
        </w:tc>
      </w:tr>
      <w:tr w:rsidR="00692CB3" w:rsidRPr="00DE7766" w:rsidTr="00BD4426">
        <w:trPr>
          <w:gridAfter w:val="1"/>
          <w:wAfter w:w="9" w:type="dxa"/>
          <w:trHeight w:val="70"/>
        </w:trPr>
        <w:tc>
          <w:tcPr>
            <w:tcW w:w="7111" w:type="dxa"/>
            <w:gridSpan w:val="2"/>
            <w:tcBorders>
              <w:top w:val="nil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D91933" w:rsidP="00824F9E">
            <w:r>
              <w:rPr>
                <w:rStyle w:val="Strong"/>
              </w:rPr>
              <w:t xml:space="preserve">PHYSICS </w:t>
            </w:r>
            <w:r>
              <w:t>–TEACHER</w:t>
            </w: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</w:tcPr>
          <w:p w:rsidR="00692CB3" w:rsidRPr="00D24F9E" w:rsidRDefault="00D91933" w:rsidP="00824F9E">
            <w:pPr>
              <w:pStyle w:val="Date"/>
            </w:pPr>
            <w:r>
              <w:t>2015-2016</w:t>
            </w:r>
          </w:p>
        </w:tc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top w:val="nil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D91933" w:rsidP="00824F9E">
            <w:r>
              <w:t>Work as a physics teacher in Shahen academy</w:t>
            </w:r>
          </w:p>
        </w:tc>
      </w:tr>
      <w:tr w:rsidR="00692CB3" w:rsidRPr="00DE7766" w:rsidTr="00BD4426">
        <w:trPr>
          <w:gridAfter w:val="1"/>
          <w:wAfter w:w="9" w:type="dxa"/>
          <w:trHeight w:val="70"/>
        </w:trPr>
        <w:tc>
          <w:tcPr>
            <w:tcW w:w="7111" w:type="dxa"/>
            <w:gridSpan w:val="2"/>
            <w:tcBorders>
              <w:top w:val="nil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D91933" w:rsidP="00824F9E">
            <w:r>
              <w:rPr>
                <w:rStyle w:val="Strong"/>
              </w:rPr>
              <w:t>HOME TUTOR</w:t>
            </w:r>
            <w:r w:rsidR="00692CB3">
              <w:t xml:space="preserve"> </w:t>
            </w:r>
            <w:r w:rsidR="00692CB3" w:rsidRPr="00D24F9E">
              <w:t xml:space="preserve">– </w:t>
            </w:r>
            <w:r w:rsidR="00B1147A">
              <w:t>MATHS, PHYSICS, COMPUTER</w:t>
            </w: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</w:tcPr>
          <w:p w:rsidR="00692CB3" w:rsidRPr="00D24F9E" w:rsidRDefault="00D91933" w:rsidP="00824F9E">
            <w:pPr>
              <w:pStyle w:val="Date"/>
            </w:pPr>
            <w:r>
              <w:t>2016-2018</w:t>
            </w:r>
          </w:p>
        </w:tc>
      </w:tr>
      <w:tr w:rsidR="00692CB3" w:rsidRPr="00DE7766" w:rsidTr="00BD4426"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D91933" w:rsidP="005A08C4">
            <w:r>
              <w:t>Work as a registered home tutor in G7/2, G8/4.</w:t>
            </w:r>
          </w:p>
        </w:tc>
      </w:tr>
      <w:tr w:rsidR="006962EF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6962EF" w:rsidRPr="006962EF" w:rsidRDefault="00766E9D" w:rsidP="009C4428">
            <w:pPr>
              <w:pStyle w:val="Heading1"/>
            </w:pPr>
            <w:sdt>
              <w:sdtPr>
                <w:alias w:val="Related experience:"/>
                <w:tag w:val="Related experience:"/>
                <w:id w:val="-2118282205"/>
                <w:placeholder>
                  <w:docPart w:val="33FF2973506F416287E5B8130F747300"/>
                </w:placeholder>
                <w:temporary/>
                <w:showingPlcHdr/>
                <w15:appearance w15:val="hidden"/>
              </w:sdtPr>
              <w:sdtEndPr/>
              <w:sdtContent>
                <w:r w:rsidR="006613A0">
                  <w:t>Related Experience</w:t>
                </w:r>
              </w:sdtContent>
            </w:sdt>
          </w:p>
        </w:tc>
      </w:tr>
      <w:tr w:rsidR="00692CB3" w:rsidRPr="00DE7766" w:rsidTr="00BD4426">
        <w:trPr>
          <w:trHeight w:val="188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6962EF" w:rsidRDefault="00D91933" w:rsidP="000A3028">
            <w:pPr>
              <w:pStyle w:val="Heading2"/>
            </w:pPr>
            <w:r>
              <w:t>PAKISTAN INTERNATIONAL MODEL SCHOOL BEGOWALA</w:t>
            </w:r>
          </w:p>
        </w:tc>
      </w:tr>
      <w:tr w:rsidR="00692CB3" w:rsidRPr="00DE7766" w:rsidTr="00BD4426">
        <w:trPr>
          <w:trHeight w:val="301"/>
        </w:trPr>
        <w:tc>
          <w:tcPr>
            <w:tcW w:w="7093" w:type="dxa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D91933" w:rsidRDefault="00D91933" w:rsidP="00A76C60">
            <w:pPr>
              <w:pStyle w:val="Title"/>
            </w:pPr>
            <w:r>
              <w:t>PHYSICS, MATH TEACHER</w:t>
            </w:r>
          </w:p>
          <w:p w:rsidR="00D91933" w:rsidRPr="00D24F9E" w:rsidRDefault="00D91933" w:rsidP="00824F9E"/>
        </w:tc>
        <w:tc>
          <w:tcPr>
            <w:tcW w:w="1547" w:type="dxa"/>
            <w:gridSpan w:val="3"/>
            <w:tcBorders>
              <w:left w:val="nil"/>
              <w:right w:val="nil"/>
            </w:tcBorders>
          </w:tcPr>
          <w:p w:rsidR="00692CB3" w:rsidRPr="00D24F9E" w:rsidRDefault="00D91933" w:rsidP="00824F9E">
            <w:pPr>
              <w:pStyle w:val="Date"/>
            </w:pPr>
            <w:r>
              <w:t>2013-2014</w:t>
            </w:r>
          </w:p>
        </w:tc>
      </w:tr>
      <w:tr w:rsidR="00692CB3" w:rsidRPr="00DE7766" w:rsidTr="00BD4426">
        <w:trPr>
          <w:trHeight w:val="188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D91933" w:rsidP="004212CA">
            <w:pPr>
              <w:pStyle w:val="Heading2"/>
            </w:pPr>
            <w:r>
              <w:t xml:space="preserve">SHAHEEN ACADEMY ABPARA MARKET </w:t>
            </w:r>
            <w:r w:rsidR="00B1147A">
              <w:t>ISLAMABAD,</w:t>
            </w:r>
            <w:r w:rsidR="00692CB3">
              <w:t xml:space="preserve"> </w:t>
            </w:r>
          </w:p>
        </w:tc>
      </w:tr>
      <w:tr w:rsidR="00692CB3" w:rsidRPr="00DE7766" w:rsidTr="00BD4426">
        <w:trPr>
          <w:trHeight w:val="301"/>
        </w:trPr>
        <w:tc>
          <w:tcPr>
            <w:tcW w:w="7093" w:type="dxa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D91933" w:rsidP="00D91933">
            <w:pPr>
              <w:pStyle w:val="Title"/>
            </w:pPr>
            <w:r>
              <w:t>PHYSICS TEAHER</w:t>
            </w:r>
          </w:p>
        </w:tc>
        <w:tc>
          <w:tcPr>
            <w:tcW w:w="1547" w:type="dxa"/>
            <w:gridSpan w:val="3"/>
            <w:tcBorders>
              <w:left w:val="nil"/>
              <w:right w:val="nil"/>
            </w:tcBorders>
          </w:tcPr>
          <w:p w:rsidR="00692CB3" w:rsidRPr="00D24F9E" w:rsidRDefault="00D91933" w:rsidP="00D91933">
            <w:pPr>
              <w:pStyle w:val="Date"/>
              <w:jc w:val="left"/>
            </w:pPr>
            <w:r>
              <w:t xml:space="preserve">     2015-2016</w:t>
            </w:r>
          </w:p>
        </w:tc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D91933" w:rsidP="00824F9E">
            <w:pPr>
              <w:pStyle w:val="Heading2"/>
            </w:pPr>
            <w:r>
              <w:t>CAREER HIGH SCHOOL AND GIRLS COLLEGE,</w:t>
            </w:r>
            <w:r w:rsidR="00692CB3">
              <w:t xml:space="preserve"> </w:t>
            </w:r>
            <w:r>
              <w:t>ISLAMABAD</w:t>
            </w:r>
          </w:p>
        </w:tc>
      </w:tr>
      <w:tr w:rsidR="00692CB3" w:rsidRPr="00DE7766" w:rsidTr="00BD4426">
        <w:trPr>
          <w:trHeight w:val="301"/>
        </w:trPr>
        <w:tc>
          <w:tcPr>
            <w:tcW w:w="7093" w:type="dxa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D91933" w:rsidP="00D91933">
            <w:pPr>
              <w:pStyle w:val="Title"/>
            </w:pPr>
            <w:r>
              <w:t>MATHS AND PHYSICS TEACHER</w:t>
            </w:r>
          </w:p>
        </w:tc>
        <w:tc>
          <w:tcPr>
            <w:tcW w:w="1547" w:type="dxa"/>
            <w:gridSpan w:val="3"/>
            <w:tcBorders>
              <w:left w:val="nil"/>
              <w:right w:val="nil"/>
            </w:tcBorders>
          </w:tcPr>
          <w:p w:rsidR="00692CB3" w:rsidRPr="00D24F9E" w:rsidRDefault="00D91933" w:rsidP="00824F9E">
            <w:pPr>
              <w:pStyle w:val="Date"/>
            </w:pPr>
            <w:r>
              <w:t>2016-2017</w:t>
            </w:r>
          </w:p>
        </w:tc>
      </w:tr>
      <w:tr w:rsidR="006962EF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6962EF" w:rsidRDefault="00766E9D" w:rsidP="009C4428">
            <w:pPr>
              <w:pStyle w:val="Heading1"/>
            </w:pPr>
            <w:sdt>
              <w:sdtPr>
                <w:alias w:val="Publications and papers:"/>
                <w:tag w:val="Publications and papers:"/>
                <w:id w:val="152495487"/>
                <w:placeholder>
                  <w:docPart w:val="A7779EB3A4364028A6E774DE9CC8DCA0"/>
                </w:placeholder>
                <w:temporary/>
                <w:showingPlcHdr/>
                <w15:appearance w15:val="hidden"/>
              </w:sdtPr>
              <w:sdtEndPr/>
              <w:sdtContent>
                <w:r w:rsidR="004212CA">
                  <w:t>Publications and papers</w:t>
                </w:r>
              </w:sdtContent>
            </w:sdt>
          </w:p>
        </w:tc>
      </w:tr>
      <w:tr w:rsidR="00EB236B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EB236B" w:rsidRDefault="00070E3B" w:rsidP="00070E3B">
            <w:pPr>
              <w:pStyle w:val="BulletedList"/>
            </w:pPr>
            <w:r>
              <w:t>LOCATION ASSISTIVE IOT BASED VEHICLE TRACKING SYSTEM</w:t>
            </w:r>
            <w:r w:rsidR="00EB236B" w:rsidRPr="00D24F9E">
              <w:br/>
            </w:r>
            <w:r>
              <w:t xml:space="preserve">THESIS WAS SUCSESSFULLY SUBMITTED TO FUUAST </w:t>
            </w:r>
            <w:bookmarkStart w:id="0" w:name="_GoBack"/>
            <w:bookmarkEnd w:id="0"/>
            <w:r>
              <w:t>2018 APPROVED PROJECT OF ICT</w:t>
            </w:r>
            <w:r w:rsidR="00B1147A">
              <w:t>.</w:t>
            </w:r>
          </w:p>
        </w:tc>
      </w:tr>
      <w:tr w:rsidR="00A76C60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A76C60" w:rsidRDefault="00766E9D" w:rsidP="009C4428">
            <w:pPr>
              <w:pStyle w:val="Heading1"/>
            </w:pPr>
            <w:sdt>
              <w:sdtPr>
                <w:alias w:val="Languages:"/>
                <w:tag w:val="Languages:"/>
                <w:id w:val="125522811"/>
                <w:placeholder>
                  <w:docPart w:val="EF77AF5F60554385B2562F1EF36082CE"/>
                </w:placeholder>
                <w:temporary/>
                <w:showingPlcHdr/>
                <w15:appearance w15:val="hidden"/>
              </w:sdtPr>
              <w:sdtEndPr/>
              <w:sdtContent>
                <w:r w:rsidR="004212CA">
                  <w:t>Languages</w:t>
                </w:r>
              </w:sdtContent>
            </w:sdt>
          </w:p>
        </w:tc>
      </w:tr>
      <w:tr w:rsidR="00EB236B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EB236B" w:rsidRDefault="00070E3B" w:rsidP="00256223">
            <w:pPr>
              <w:pStyle w:val="BulletedList"/>
            </w:pPr>
            <w:r>
              <w:t>URDU</w:t>
            </w:r>
            <w:r w:rsidR="00EB236B">
              <w:t xml:space="preserve"> – </w:t>
            </w:r>
            <w:sdt>
              <w:sdtPr>
                <w:alias w:val="Native language:"/>
                <w:tag w:val="Native language:"/>
                <w:id w:val="1109318395"/>
                <w:placeholder>
                  <w:docPart w:val="2BB7AE65734448DEB03E864ED04BE44F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native language</w:t>
                </w:r>
              </w:sdtContent>
            </w:sdt>
          </w:p>
          <w:p w:rsidR="00EB236B" w:rsidRDefault="00070E3B" w:rsidP="00256223">
            <w:pPr>
              <w:pStyle w:val="BulletedList"/>
            </w:pPr>
            <w:r>
              <w:t>ENGLISH</w:t>
            </w:r>
            <w:r w:rsidR="00EB236B" w:rsidRPr="00256223">
              <w:t xml:space="preserve"> – </w:t>
            </w:r>
            <w:r>
              <w:t>FLUENT</w:t>
            </w:r>
          </w:p>
          <w:p w:rsidR="00EB236B" w:rsidRPr="00256223" w:rsidRDefault="00070E3B" w:rsidP="00824F9E">
            <w:pPr>
              <w:pStyle w:val="BulletedList"/>
            </w:pPr>
            <w:r>
              <w:t>PUNJUABI</w:t>
            </w:r>
            <w:r w:rsidR="00EB236B" w:rsidRPr="00256223">
              <w:t xml:space="preserve"> – </w:t>
            </w:r>
            <w:r>
              <w:t>FLUENT</w:t>
            </w:r>
          </w:p>
        </w:tc>
      </w:tr>
      <w:tr w:rsidR="00A76C60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A76C60" w:rsidRDefault="00766E9D" w:rsidP="009C4428">
            <w:pPr>
              <w:pStyle w:val="Heading1"/>
            </w:pPr>
            <w:sdt>
              <w:sdtPr>
                <w:alias w:val="Memberships:"/>
                <w:tag w:val="Memberships:"/>
                <w:id w:val="718563709"/>
                <w:placeholder>
                  <w:docPart w:val="6561DB9D8D3243D6905F5461E2073913"/>
                </w:placeholder>
                <w:temporary/>
                <w:showingPlcHdr/>
                <w15:appearance w15:val="hidden"/>
              </w:sdtPr>
              <w:sdtEndPr/>
              <w:sdtContent>
                <w:r w:rsidR="004212CA">
                  <w:t>Memberships</w:t>
                </w:r>
              </w:sdtContent>
            </w:sdt>
          </w:p>
        </w:tc>
      </w:tr>
      <w:tr w:rsidR="00EB236B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EB236B" w:rsidRDefault="00070E3B" w:rsidP="00256223">
            <w:pPr>
              <w:pStyle w:val="BulletedList"/>
            </w:pPr>
            <w:r>
              <w:t>IEEE XPLORER (AS A STUDENT RESEARCH ASSISTANCCE MEMBER OF IEEE)</w:t>
            </w:r>
          </w:p>
          <w:p w:rsidR="00EB236B" w:rsidRDefault="00070E3B" w:rsidP="00824F9E">
            <w:pPr>
              <w:pStyle w:val="BulletedList"/>
            </w:pPr>
            <w:r>
              <w:t>IEP (INSITITUTE OF ENGINNERING PAKISTAN) MEMBER AS A GRADUATE ENGINEER.</w:t>
            </w:r>
          </w:p>
          <w:p w:rsidR="00EB236B" w:rsidRPr="00256223" w:rsidRDefault="00070E3B" w:rsidP="00824F9E">
            <w:pPr>
              <w:pStyle w:val="BulletedList"/>
            </w:pPr>
            <w:r>
              <w:t>ICT IGNITE MEMBER OF THE APPROVED PROJECT FUNDED BY ICT.</w:t>
            </w:r>
          </w:p>
        </w:tc>
      </w:tr>
    </w:tbl>
    <w:p w:rsidR="008E18D5" w:rsidRPr="00DE7766" w:rsidRDefault="008E18D5" w:rsidP="00DE7766"/>
    <w:sectPr w:rsidR="008E18D5" w:rsidRPr="00DE7766" w:rsidSect="009C4428"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E9D" w:rsidRDefault="00766E9D" w:rsidP="003653B5">
      <w:pPr>
        <w:spacing w:after="0" w:line="240" w:lineRule="auto"/>
      </w:pPr>
      <w:r>
        <w:separator/>
      </w:r>
    </w:p>
  </w:endnote>
  <w:endnote w:type="continuationSeparator" w:id="0">
    <w:p w:rsidR="00766E9D" w:rsidRDefault="00766E9D" w:rsidP="0036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E9D" w:rsidRDefault="00766E9D" w:rsidP="003653B5">
      <w:pPr>
        <w:spacing w:after="0" w:line="240" w:lineRule="auto"/>
      </w:pPr>
      <w:r>
        <w:separator/>
      </w:r>
    </w:p>
  </w:footnote>
  <w:footnote w:type="continuationSeparator" w:id="0">
    <w:p w:rsidR="00766E9D" w:rsidRDefault="00766E9D" w:rsidP="0036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ECE0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6A7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EAE3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635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FEF2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4E3F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B661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4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8E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34F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6D3E3E52"/>
    <w:lvl w:ilvl="0" w:tplc="A3C2F03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77CB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981393A"/>
    <w:multiLevelType w:val="multilevel"/>
    <w:tmpl w:val="E91A1C02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595959" w:themeColor="text1" w:themeTint="A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95959" w:themeColor="text1" w:themeTint="A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5959" w:themeColor="text1" w:themeTint="A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olor w:val="595959" w:themeColor="text1" w:themeTint="A6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595959" w:themeColor="text1" w:themeTint="A6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595959" w:themeColor="text1" w:themeTint="A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color w:val="595959" w:themeColor="text1" w:themeTint="A6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olor w:val="595959" w:themeColor="text1" w:themeTint="A6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38"/>
    <w:rsid w:val="000022EB"/>
    <w:rsid w:val="00040571"/>
    <w:rsid w:val="00070E3B"/>
    <w:rsid w:val="00075E73"/>
    <w:rsid w:val="000A3028"/>
    <w:rsid w:val="000C27D9"/>
    <w:rsid w:val="00256223"/>
    <w:rsid w:val="002911C8"/>
    <w:rsid w:val="00301257"/>
    <w:rsid w:val="00326F15"/>
    <w:rsid w:val="00341EC6"/>
    <w:rsid w:val="003607CD"/>
    <w:rsid w:val="00361AFB"/>
    <w:rsid w:val="003653B5"/>
    <w:rsid w:val="00374E86"/>
    <w:rsid w:val="003826AC"/>
    <w:rsid w:val="003E6110"/>
    <w:rsid w:val="004212CA"/>
    <w:rsid w:val="004600C1"/>
    <w:rsid w:val="0050718E"/>
    <w:rsid w:val="0051246F"/>
    <w:rsid w:val="0055288F"/>
    <w:rsid w:val="005A08C4"/>
    <w:rsid w:val="006613A0"/>
    <w:rsid w:val="00681DE4"/>
    <w:rsid w:val="00692CB3"/>
    <w:rsid w:val="006962EF"/>
    <w:rsid w:val="006E2432"/>
    <w:rsid w:val="006E54A0"/>
    <w:rsid w:val="007569FA"/>
    <w:rsid w:val="00766E9D"/>
    <w:rsid w:val="00790D50"/>
    <w:rsid w:val="007A2F12"/>
    <w:rsid w:val="00824F9E"/>
    <w:rsid w:val="0087616B"/>
    <w:rsid w:val="00883650"/>
    <w:rsid w:val="00890F6A"/>
    <w:rsid w:val="008A5F06"/>
    <w:rsid w:val="008E18D5"/>
    <w:rsid w:val="0090731C"/>
    <w:rsid w:val="00907793"/>
    <w:rsid w:val="00915545"/>
    <w:rsid w:val="009C4428"/>
    <w:rsid w:val="00A07D6A"/>
    <w:rsid w:val="00A25C25"/>
    <w:rsid w:val="00A56EE4"/>
    <w:rsid w:val="00A7082C"/>
    <w:rsid w:val="00A76C60"/>
    <w:rsid w:val="00AF2338"/>
    <w:rsid w:val="00B1147A"/>
    <w:rsid w:val="00B54803"/>
    <w:rsid w:val="00B56C66"/>
    <w:rsid w:val="00B634D8"/>
    <w:rsid w:val="00BD4426"/>
    <w:rsid w:val="00C069B4"/>
    <w:rsid w:val="00C06EE3"/>
    <w:rsid w:val="00C11BBA"/>
    <w:rsid w:val="00C302EE"/>
    <w:rsid w:val="00C60215"/>
    <w:rsid w:val="00CC222D"/>
    <w:rsid w:val="00CD22BE"/>
    <w:rsid w:val="00D10208"/>
    <w:rsid w:val="00D24F9E"/>
    <w:rsid w:val="00D720EA"/>
    <w:rsid w:val="00D91933"/>
    <w:rsid w:val="00D97489"/>
    <w:rsid w:val="00DE7766"/>
    <w:rsid w:val="00E0229C"/>
    <w:rsid w:val="00E25EA4"/>
    <w:rsid w:val="00E33FCE"/>
    <w:rsid w:val="00E81A09"/>
    <w:rsid w:val="00EB236B"/>
    <w:rsid w:val="00EE374F"/>
    <w:rsid w:val="00EF7569"/>
    <w:rsid w:val="00F14099"/>
    <w:rsid w:val="00F151A3"/>
    <w:rsid w:val="00F36FB8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29550"/>
  <w15:docId w15:val="{370E17B6-3ADC-4C12-9D3A-BDD3F669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4426"/>
    <w:pPr>
      <w:spacing w:after="60" w:line="264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EF7569"/>
    <w:pPr>
      <w:keepNext/>
      <w:spacing w:before="60"/>
      <w:outlineLvl w:val="0"/>
    </w:pPr>
    <w:rPr>
      <w:rFonts w:asciiTheme="majorHAnsi" w:hAnsiTheme="majorHAnsi"/>
      <w:caps/>
      <w:sz w:val="1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9E"/>
    <w:pPr>
      <w:spacing w:before="100" w:after="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06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DE7766"/>
    <w:rPr>
      <w:rFonts w:cs="Tahoma"/>
    </w:rPr>
  </w:style>
  <w:style w:type="paragraph" w:styleId="Date">
    <w:name w:val="Date"/>
    <w:basedOn w:val="Normal"/>
    <w:next w:val="Normal"/>
    <w:uiPriority w:val="11"/>
    <w:unhideWhenUsed/>
    <w:qFormat/>
    <w:rsid w:val="009C4428"/>
    <w:pPr>
      <w:spacing w:before="60"/>
      <w:jc w:val="right"/>
    </w:pPr>
    <w:rPr>
      <w:b/>
    </w:rPr>
  </w:style>
  <w:style w:type="paragraph" w:customStyle="1" w:styleId="ContactInfo">
    <w:name w:val="Contact Info"/>
    <w:basedOn w:val="Normal"/>
    <w:uiPriority w:val="2"/>
    <w:unhideWhenUsed/>
    <w:qFormat/>
    <w:rsid w:val="009C4428"/>
    <w:pPr>
      <w:spacing w:after="160"/>
      <w:contextualSpacing/>
    </w:pPr>
    <w:rPr>
      <w:sz w:val="17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26"/>
    <w:rPr>
      <w:rFonts w:asciiTheme="minorHAnsi" w:hAnsiTheme="minorHAnsi"/>
      <w:i/>
      <w:spacing w:val="10"/>
      <w:sz w:val="16"/>
      <w:szCs w:val="16"/>
    </w:rPr>
  </w:style>
  <w:style w:type="paragraph" w:customStyle="1" w:styleId="BulletedList">
    <w:name w:val="Bulleted List"/>
    <w:basedOn w:val="Normal"/>
    <w:uiPriority w:val="11"/>
    <w:qFormat/>
    <w:rsid w:val="00824F9E"/>
    <w:pPr>
      <w:numPr>
        <w:numId w:val="20"/>
      </w:numPr>
      <w:spacing w:before="60"/>
      <w:contextualSpacing/>
    </w:pPr>
  </w:style>
  <w:style w:type="paragraph" w:styleId="Title">
    <w:name w:val="Title"/>
    <w:basedOn w:val="Normal"/>
    <w:link w:val="TitleChar"/>
    <w:uiPriority w:val="11"/>
    <w:qFormat/>
    <w:rsid w:val="009C4428"/>
    <w:pPr>
      <w:spacing w:before="60" w:after="0"/>
    </w:pPr>
    <w:rPr>
      <w:b/>
    </w:rPr>
  </w:style>
  <w:style w:type="character" w:customStyle="1" w:styleId="TitleChar">
    <w:name w:val="Title Char"/>
    <w:basedOn w:val="DefaultParagraphFont"/>
    <w:link w:val="Title"/>
    <w:uiPriority w:val="11"/>
    <w:rsid w:val="00BD4426"/>
    <w:rPr>
      <w:rFonts w:asciiTheme="minorHAnsi" w:hAnsiTheme="minorHAnsi"/>
      <w:b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26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0208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A7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26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7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26"/>
    <w:rPr>
      <w:rFonts w:asciiTheme="minorHAnsi" w:hAnsiTheme="minorHAnsi"/>
      <w:spacing w:val="10"/>
      <w:sz w:val="16"/>
      <w:szCs w:val="16"/>
    </w:rPr>
  </w:style>
  <w:style w:type="paragraph" w:styleId="BlockText">
    <w:name w:val="Block Text"/>
    <w:basedOn w:val="Normal"/>
    <w:semiHidden/>
    <w:unhideWhenUsed/>
    <w:rsid w:val="00D10208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26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26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02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02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0208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0208"/>
    <w:rPr>
      <w:b/>
      <w:bCs/>
      <w:caps w:val="0"/>
      <w:smallCaps/>
      <w:color w:val="365F9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10208"/>
    <w:rPr>
      <w:color w:val="595959" w:themeColor="text1" w:themeTint="A6"/>
      <w:shd w:val="clear" w:color="auto" w:fill="E6E6E6"/>
    </w:rPr>
  </w:style>
  <w:style w:type="character" w:styleId="Strong">
    <w:name w:val="Strong"/>
    <w:basedOn w:val="DefaultParagraphFont"/>
    <w:uiPriority w:val="11"/>
    <w:qFormat/>
    <w:rsid w:val="004600C1"/>
    <w:rPr>
      <w:b/>
      <w:bCs/>
    </w:rPr>
  </w:style>
  <w:style w:type="character" w:styleId="BookTitle">
    <w:name w:val="Book Title"/>
    <w:basedOn w:val="DefaultParagraphFont"/>
    <w:uiPriority w:val="33"/>
    <w:semiHidden/>
    <w:unhideWhenUsed/>
    <w:qFormat/>
    <w:rsid w:val="00BD4426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D4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BD4426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26"/>
    <w:rPr>
      <w:rFonts w:asciiTheme="majorHAnsi" w:eastAsiaTheme="majorEastAsia" w:hAnsiTheme="majorHAnsi" w:cstheme="majorBidi"/>
      <w:color w:val="243F60" w:themeColor="accent1" w:themeShade="7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26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26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26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BD4426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BD4426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D44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D4426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D4426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BD442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D442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D4426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426"/>
    <w:pPr>
      <w:keepLines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qlain\AppData\Roaming\Microsoft\Templates\Teach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4745542FC42D2A3FE1607B9AF3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9C7E2-70EF-413A-B2C2-E6BAB0AD6564}"/>
      </w:docPartPr>
      <w:docPartBody>
        <w:p w:rsidR="007F738E" w:rsidRDefault="00667EE0">
          <w:pPr>
            <w:pStyle w:val="2454745542FC42D2A3FE1607B9AF342A"/>
          </w:pPr>
          <w:r>
            <w:t>Education</w:t>
          </w:r>
        </w:p>
      </w:docPartBody>
    </w:docPart>
    <w:docPart>
      <w:docPartPr>
        <w:name w:val="91E1DB39F0FC4BC090632AB09A553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24FA-5119-4965-8D62-DD83A2833AE1}"/>
      </w:docPartPr>
      <w:docPartBody>
        <w:p w:rsidR="007F738E" w:rsidRDefault="00667EE0">
          <w:pPr>
            <w:pStyle w:val="91E1DB39F0FC4BC090632AB09A553A33"/>
          </w:pPr>
          <w:r>
            <w:t>AWARDS</w:t>
          </w:r>
        </w:p>
      </w:docPartBody>
    </w:docPart>
    <w:docPart>
      <w:docPartPr>
        <w:name w:val="3796C1FFD53B4C0980B1A797551FB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27421-606B-4DD6-9527-103A25FDAC59}"/>
      </w:docPartPr>
      <w:docPartBody>
        <w:p w:rsidR="007F738E" w:rsidRDefault="00667EE0">
          <w:pPr>
            <w:pStyle w:val="3796C1FFD53B4C0980B1A797551FB133"/>
          </w:pPr>
          <w:r>
            <w:t>Teaching Experience</w:t>
          </w:r>
        </w:p>
      </w:docPartBody>
    </w:docPart>
    <w:docPart>
      <w:docPartPr>
        <w:name w:val="33FF2973506F416287E5B8130F747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7F37C-2271-448F-AD01-3F9BE2D50EFB}"/>
      </w:docPartPr>
      <w:docPartBody>
        <w:p w:rsidR="007F738E" w:rsidRDefault="00667EE0">
          <w:pPr>
            <w:pStyle w:val="33FF2973506F416287E5B8130F747300"/>
          </w:pPr>
          <w:r>
            <w:t>Related Experience</w:t>
          </w:r>
        </w:p>
      </w:docPartBody>
    </w:docPart>
    <w:docPart>
      <w:docPartPr>
        <w:name w:val="A7779EB3A4364028A6E774DE9CC8D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890F-534B-4ED2-9ADB-1BF5735A2DD1}"/>
      </w:docPartPr>
      <w:docPartBody>
        <w:p w:rsidR="007F738E" w:rsidRDefault="00667EE0">
          <w:pPr>
            <w:pStyle w:val="A7779EB3A4364028A6E774DE9CC8DCA0"/>
          </w:pPr>
          <w:r>
            <w:t>Publications and papers</w:t>
          </w:r>
        </w:p>
      </w:docPartBody>
    </w:docPart>
    <w:docPart>
      <w:docPartPr>
        <w:name w:val="EF77AF5F60554385B2562F1EF3608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6E3B7-16DD-4848-8556-3D1ACF15C649}"/>
      </w:docPartPr>
      <w:docPartBody>
        <w:p w:rsidR="007F738E" w:rsidRDefault="00667EE0">
          <w:pPr>
            <w:pStyle w:val="EF77AF5F60554385B2562F1EF36082CE"/>
          </w:pPr>
          <w:r>
            <w:t>Languages</w:t>
          </w:r>
        </w:p>
      </w:docPartBody>
    </w:docPart>
    <w:docPart>
      <w:docPartPr>
        <w:name w:val="2BB7AE65734448DEB03E864ED04BE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B91A5-BC5B-4642-92B7-A8A467381765}"/>
      </w:docPartPr>
      <w:docPartBody>
        <w:p w:rsidR="007F738E" w:rsidRDefault="00667EE0">
          <w:pPr>
            <w:pStyle w:val="2BB7AE65734448DEB03E864ED04BE44F"/>
          </w:pPr>
          <w:r>
            <w:t>native language</w:t>
          </w:r>
        </w:p>
      </w:docPartBody>
    </w:docPart>
    <w:docPart>
      <w:docPartPr>
        <w:name w:val="6561DB9D8D3243D6905F5461E2073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9E710-6C64-48B4-9372-E04E77676C2E}"/>
      </w:docPartPr>
      <w:docPartBody>
        <w:p w:rsidR="007F738E" w:rsidRDefault="00667EE0">
          <w:pPr>
            <w:pStyle w:val="6561DB9D8D3243D6905F5461E2073913"/>
          </w:pPr>
          <w:r>
            <w:t>Memberships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E0"/>
    <w:rsid w:val="00667EE0"/>
    <w:rsid w:val="007F738E"/>
    <w:rsid w:val="009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4A21CD3ED04436888938A99D12825A">
    <w:name w:val="4A4A21CD3ED04436888938A99D12825A"/>
  </w:style>
  <w:style w:type="paragraph" w:customStyle="1" w:styleId="513E19A74A63485E8A05FA5F8A38A4E2">
    <w:name w:val="513E19A74A63485E8A05FA5F8A38A4E2"/>
  </w:style>
  <w:style w:type="paragraph" w:customStyle="1" w:styleId="972FDAB60F9748029B50F869B5AC541D">
    <w:name w:val="972FDAB60F9748029B50F869B5AC541D"/>
  </w:style>
  <w:style w:type="paragraph" w:customStyle="1" w:styleId="A5CDA70CA0FB41729432F6F85C26F8F5">
    <w:name w:val="A5CDA70CA0FB41729432F6F85C26F8F5"/>
  </w:style>
  <w:style w:type="paragraph" w:customStyle="1" w:styleId="709FFF73BB9142988C28C74F196358D0">
    <w:name w:val="709FFF73BB9142988C28C74F196358D0"/>
  </w:style>
  <w:style w:type="paragraph" w:customStyle="1" w:styleId="2454745542FC42D2A3FE1607B9AF342A">
    <w:name w:val="2454745542FC42D2A3FE1607B9AF342A"/>
  </w:style>
  <w:style w:type="paragraph" w:customStyle="1" w:styleId="838FFF876152411895B67FEACEE7337F">
    <w:name w:val="838FFF876152411895B67FEACEE7337F"/>
  </w:style>
  <w:style w:type="paragraph" w:customStyle="1" w:styleId="0AEACA98085746048372E3295A6FDDDC">
    <w:name w:val="0AEACA98085746048372E3295A6FDDDC"/>
  </w:style>
  <w:style w:type="paragraph" w:customStyle="1" w:styleId="9ECBAA6F5F59457EBEAA0CDB72000AF6">
    <w:name w:val="9ECBAA6F5F59457EBEAA0CDB72000AF6"/>
  </w:style>
  <w:style w:type="paragraph" w:customStyle="1" w:styleId="66CDA82B9F8C4DB5BD37DF97BA1D26C3">
    <w:name w:val="66CDA82B9F8C4DB5BD37DF97BA1D26C3"/>
  </w:style>
  <w:style w:type="paragraph" w:customStyle="1" w:styleId="6A8F7D49D63C49649BF94567C8C40B7C">
    <w:name w:val="6A8F7D49D63C49649BF94567C8C40B7C"/>
  </w:style>
  <w:style w:type="paragraph" w:customStyle="1" w:styleId="A44237A69A424A018E97699F5ECB42CE">
    <w:name w:val="A44237A69A424A018E97699F5ECB42CE"/>
  </w:style>
  <w:style w:type="paragraph" w:customStyle="1" w:styleId="46EE8038AC8B4ADAB96961F100DA282F">
    <w:name w:val="46EE8038AC8B4ADAB96961F100DA282F"/>
  </w:style>
  <w:style w:type="paragraph" w:customStyle="1" w:styleId="933A5118CF0B4FC6A455DE5B845C38C3">
    <w:name w:val="933A5118CF0B4FC6A455DE5B845C38C3"/>
  </w:style>
  <w:style w:type="paragraph" w:customStyle="1" w:styleId="DC241D5D2A68468BB7446A0B826A769A">
    <w:name w:val="DC241D5D2A68468BB7446A0B826A769A"/>
  </w:style>
  <w:style w:type="paragraph" w:customStyle="1" w:styleId="6B81979045E8408E8E7F3D8C1957E820">
    <w:name w:val="6B81979045E8408E8E7F3D8C1957E820"/>
  </w:style>
  <w:style w:type="paragraph" w:customStyle="1" w:styleId="1A3F6B9FEAF64C76ABBC129A308AE719">
    <w:name w:val="1A3F6B9FEAF64C76ABBC129A308AE719"/>
  </w:style>
  <w:style w:type="paragraph" w:customStyle="1" w:styleId="8427B348540740E1B76CFF23FF21E0A9">
    <w:name w:val="8427B348540740E1B76CFF23FF21E0A9"/>
  </w:style>
  <w:style w:type="paragraph" w:customStyle="1" w:styleId="70712416930A40F79AE263AE1FD3616C">
    <w:name w:val="70712416930A40F79AE263AE1FD3616C"/>
  </w:style>
  <w:style w:type="paragraph" w:customStyle="1" w:styleId="73CCA33FBA1D418F8698D267A9EFABCF">
    <w:name w:val="73CCA33FBA1D418F8698D267A9EFABCF"/>
  </w:style>
  <w:style w:type="paragraph" w:customStyle="1" w:styleId="211190B31F1243DAAFD6E55226E0CBEF">
    <w:name w:val="211190B31F1243DAAFD6E55226E0CBEF"/>
  </w:style>
  <w:style w:type="paragraph" w:customStyle="1" w:styleId="91E1DB39F0FC4BC090632AB09A553A33">
    <w:name w:val="91E1DB39F0FC4BC090632AB09A553A33"/>
  </w:style>
  <w:style w:type="paragraph" w:customStyle="1" w:styleId="BAD51EAF9DA24F57BB723E2E7B08A09D">
    <w:name w:val="BAD51EAF9DA24F57BB723E2E7B08A09D"/>
  </w:style>
  <w:style w:type="paragraph" w:customStyle="1" w:styleId="194316BED7354093A3EF57F8401B84A0">
    <w:name w:val="194316BED7354093A3EF57F8401B84A0"/>
  </w:style>
  <w:style w:type="paragraph" w:customStyle="1" w:styleId="34239CABD6E84E6C8CFFD36A50DBC60D">
    <w:name w:val="34239CABD6E84E6C8CFFD36A50DBC60D"/>
  </w:style>
  <w:style w:type="paragraph" w:customStyle="1" w:styleId="2F4F7789033048B8A9FA40143AC9FE6F">
    <w:name w:val="2F4F7789033048B8A9FA40143AC9FE6F"/>
  </w:style>
  <w:style w:type="paragraph" w:customStyle="1" w:styleId="2B9C07A5F00341E1ADDB9F77A130203C">
    <w:name w:val="2B9C07A5F00341E1ADDB9F77A130203C"/>
  </w:style>
  <w:style w:type="paragraph" w:customStyle="1" w:styleId="87AAC2F057D8403797925E9ADA94E2A2">
    <w:name w:val="87AAC2F057D8403797925E9ADA94E2A2"/>
  </w:style>
  <w:style w:type="paragraph" w:customStyle="1" w:styleId="3796C1FFD53B4C0980B1A797551FB133">
    <w:name w:val="3796C1FFD53B4C0980B1A797551FB133"/>
  </w:style>
  <w:style w:type="paragraph" w:customStyle="1" w:styleId="22E447DDA44A42C39F84D32145038958">
    <w:name w:val="22E447DDA44A42C39F84D32145038958"/>
  </w:style>
  <w:style w:type="paragraph" w:customStyle="1" w:styleId="EEF2C095159A4EB1AE277AAA9773772A">
    <w:name w:val="EEF2C095159A4EB1AE277AAA9773772A"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381AE9C85AB04D58AB31623E27F0FAFB">
    <w:name w:val="381AE9C85AB04D58AB31623E27F0FAFB"/>
  </w:style>
  <w:style w:type="paragraph" w:customStyle="1" w:styleId="F51DCF4318EB4008AF08D5DD4E06D79F">
    <w:name w:val="F51DCF4318EB4008AF08D5DD4E06D79F"/>
  </w:style>
  <w:style w:type="paragraph" w:customStyle="1" w:styleId="FEAA4BDB86164281AF3AB6FC30536633">
    <w:name w:val="FEAA4BDB86164281AF3AB6FC30536633"/>
  </w:style>
  <w:style w:type="paragraph" w:customStyle="1" w:styleId="E5E9C6C4008F4BADBD1CA38FD4663B02">
    <w:name w:val="E5E9C6C4008F4BADBD1CA38FD4663B02"/>
  </w:style>
  <w:style w:type="paragraph" w:customStyle="1" w:styleId="0115FBFB08354AA996850299B7E311F4">
    <w:name w:val="0115FBFB08354AA996850299B7E311F4"/>
  </w:style>
  <w:style w:type="paragraph" w:customStyle="1" w:styleId="09CE5011121E474FBE9C9CA144AF2E3A">
    <w:name w:val="09CE5011121E474FBE9C9CA144AF2E3A"/>
  </w:style>
  <w:style w:type="paragraph" w:customStyle="1" w:styleId="AB64C53724F44170BC8C2C51643DC8FF">
    <w:name w:val="AB64C53724F44170BC8C2C51643DC8FF"/>
  </w:style>
  <w:style w:type="paragraph" w:customStyle="1" w:styleId="B1EAD981A9354E2CAC30567ED2BEFE33">
    <w:name w:val="B1EAD981A9354E2CAC30567ED2BEFE33"/>
  </w:style>
  <w:style w:type="paragraph" w:customStyle="1" w:styleId="724AC14C30EE41089DCA3B0D3E1F965A">
    <w:name w:val="724AC14C30EE41089DCA3B0D3E1F965A"/>
  </w:style>
  <w:style w:type="paragraph" w:customStyle="1" w:styleId="436C8DAA9473461592242910B635CCF5">
    <w:name w:val="436C8DAA9473461592242910B635CCF5"/>
  </w:style>
  <w:style w:type="paragraph" w:customStyle="1" w:styleId="4806789D0C6142ABBF447B6B776D55BF">
    <w:name w:val="4806789D0C6142ABBF447B6B776D55BF"/>
  </w:style>
  <w:style w:type="paragraph" w:customStyle="1" w:styleId="F968F851A6C74A67BCA67A0318FECBF6">
    <w:name w:val="F968F851A6C74A67BCA67A0318FECBF6"/>
  </w:style>
  <w:style w:type="paragraph" w:customStyle="1" w:styleId="33FF2973506F416287E5B8130F747300">
    <w:name w:val="33FF2973506F416287E5B8130F747300"/>
  </w:style>
  <w:style w:type="paragraph" w:customStyle="1" w:styleId="F61E5B468D764B42B3A57D827C64BC49">
    <w:name w:val="F61E5B468D764B42B3A57D827C64BC49"/>
  </w:style>
  <w:style w:type="paragraph" w:customStyle="1" w:styleId="831D2A050FC6457CA340C4353DBFADC4">
    <w:name w:val="831D2A050FC6457CA340C4353DBFADC4"/>
  </w:style>
  <w:style w:type="paragraph" w:customStyle="1" w:styleId="D6EB499D6BD04BF882BC8B162C952885">
    <w:name w:val="D6EB499D6BD04BF882BC8B162C952885"/>
  </w:style>
  <w:style w:type="paragraph" w:customStyle="1" w:styleId="E79D8A5D863542CEBCDCB52B7B54B2AA">
    <w:name w:val="E79D8A5D863542CEBCDCB52B7B54B2AA"/>
  </w:style>
  <w:style w:type="paragraph" w:customStyle="1" w:styleId="BD43589708CF45BC8BAF46D926F672F4">
    <w:name w:val="BD43589708CF45BC8BAF46D926F672F4"/>
  </w:style>
  <w:style w:type="paragraph" w:customStyle="1" w:styleId="36D40154948A478B81E6749BC635AF78">
    <w:name w:val="36D40154948A478B81E6749BC635AF78"/>
  </w:style>
  <w:style w:type="paragraph" w:customStyle="1" w:styleId="D580B6413C894306BF23C2D49F9320BA">
    <w:name w:val="D580B6413C894306BF23C2D49F9320BA"/>
  </w:style>
  <w:style w:type="paragraph" w:customStyle="1" w:styleId="53B6B17C57294E9EB65978E2EA7D8039">
    <w:name w:val="53B6B17C57294E9EB65978E2EA7D8039"/>
  </w:style>
  <w:style w:type="paragraph" w:customStyle="1" w:styleId="0BD323472BBE4023BE5881F35C3A2CB4">
    <w:name w:val="0BD323472BBE4023BE5881F35C3A2CB4"/>
  </w:style>
  <w:style w:type="paragraph" w:customStyle="1" w:styleId="10B28B1DED714634B20195368FDE82E4">
    <w:name w:val="10B28B1DED714634B20195368FDE82E4"/>
  </w:style>
  <w:style w:type="paragraph" w:customStyle="1" w:styleId="C77F4C79C8D14802A9FBB247024CEB11">
    <w:name w:val="C77F4C79C8D14802A9FBB247024CEB11"/>
  </w:style>
  <w:style w:type="paragraph" w:customStyle="1" w:styleId="5D6351994AE645BC8562EFF18323B37B">
    <w:name w:val="5D6351994AE645BC8562EFF18323B37B"/>
  </w:style>
  <w:style w:type="paragraph" w:customStyle="1" w:styleId="84DED0F8FB5045F88DE0E0DFB1D068D3">
    <w:name w:val="84DED0F8FB5045F88DE0E0DFB1D068D3"/>
  </w:style>
  <w:style w:type="paragraph" w:customStyle="1" w:styleId="306E897E088F4F1D8BD2847BCE32194B">
    <w:name w:val="306E897E088F4F1D8BD2847BCE32194B"/>
  </w:style>
  <w:style w:type="paragraph" w:customStyle="1" w:styleId="8489D0FE8E9F444F9B29F67AAB15D40C">
    <w:name w:val="8489D0FE8E9F444F9B29F67AAB15D40C"/>
  </w:style>
  <w:style w:type="paragraph" w:customStyle="1" w:styleId="5F89F14B70A0467987C0D1BD6D765208">
    <w:name w:val="5F89F14B70A0467987C0D1BD6D765208"/>
  </w:style>
  <w:style w:type="paragraph" w:customStyle="1" w:styleId="09AEC58295664C28BD388353C1AFA95E">
    <w:name w:val="09AEC58295664C28BD388353C1AFA95E"/>
  </w:style>
  <w:style w:type="paragraph" w:customStyle="1" w:styleId="EC57CD51104D40A5B78AA8664232E02E">
    <w:name w:val="EC57CD51104D40A5B78AA8664232E02E"/>
  </w:style>
  <w:style w:type="paragraph" w:customStyle="1" w:styleId="1398DB103D804EC0858E324605052043">
    <w:name w:val="1398DB103D804EC0858E324605052043"/>
  </w:style>
  <w:style w:type="paragraph" w:customStyle="1" w:styleId="FD4E80D0F314458EB4332220E7022815">
    <w:name w:val="FD4E80D0F314458EB4332220E7022815"/>
  </w:style>
  <w:style w:type="paragraph" w:customStyle="1" w:styleId="A7779EB3A4364028A6E774DE9CC8DCA0">
    <w:name w:val="A7779EB3A4364028A6E774DE9CC8DCA0"/>
  </w:style>
  <w:style w:type="paragraph" w:customStyle="1" w:styleId="DDAFAB3ECA164C17A7EDA8E7ED8C6EC6">
    <w:name w:val="DDAFAB3ECA164C17A7EDA8E7ED8C6EC6"/>
  </w:style>
  <w:style w:type="paragraph" w:customStyle="1" w:styleId="B836DE95E8C045F1B523E8B7A7E30E03">
    <w:name w:val="B836DE95E8C045F1B523E8B7A7E30E03"/>
  </w:style>
  <w:style w:type="paragraph" w:customStyle="1" w:styleId="672C7F94014A42949393DF44DCFD5AAC">
    <w:name w:val="672C7F94014A42949393DF44DCFD5AAC"/>
  </w:style>
  <w:style w:type="paragraph" w:customStyle="1" w:styleId="DC1DFD902D22441BAA9D5CB4AC560AEB">
    <w:name w:val="DC1DFD902D22441BAA9D5CB4AC560AEB"/>
  </w:style>
  <w:style w:type="paragraph" w:customStyle="1" w:styleId="612CA2B185B74470A73CBF4880220A08">
    <w:name w:val="612CA2B185B74470A73CBF4880220A08"/>
  </w:style>
  <w:style w:type="paragraph" w:customStyle="1" w:styleId="32E2309553214F18A6D58DD5F2953BE9">
    <w:name w:val="32E2309553214F18A6D58DD5F2953BE9"/>
  </w:style>
  <w:style w:type="paragraph" w:customStyle="1" w:styleId="EF77AF5F60554385B2562F1EF36082CE">
    <w:name w:val="EF77AF5F60554385B2562F1EF36082CE"/>
  </w:style>
  <w:style w:type="paragraph" w:customStyle="1" w:styleId="249C9258D40E4B45816EA2EFE8E86DBC">
    <w:name w:val="249C9258D40E4B45816EA2EFE8E86DBC"/>
  </w:style>
  <w:style w:type="paragraph" w:customStyle="1" w:styleId="2BB7AE65734448DEB03E864ED04BE44F">
    <w:name w:val="2BB7AE65734448DEB03E864ED04BE44F"/>
  </w:style>
  <w:style w:type="paragraph" w:customStyle="1" w:styleId="CEE27FB4165548FFBD05B1D3DFF9BE7E">
    <w:name w:val="CEE27FB4165548FFBD05B1D3DFF9BE7E"/>
  </w:style>
  <w:style w:type="paragraph" w:customStyle="1" w:styleId="4CE06CC9AF904AD8A393FCD66A1E252E">
    <w:name w:val="4CE06CC9AF904AD8A393FCD66A1E252E"/>
  </w:style>
  <w:style w:type="paragraph" w:customStyle="1" w:styleId="5EE0EF7EBDF7499A95F9C6F9525DB41C">
    <w:name w:val="5EE0EF7EBDF7499A95F9C6F9525DB41C"/>
  </w:style>
  <w:style w:type="paragraph" w:customStyle="1" w:styleId="AB37C291ED9E4AB88126EA47CA1D8F8A">
    <w:name w:val="AB37C291ED9E4AB88126EA47CA1D8F8A"/>
  </w:style>
  <w:style w:type="paragraph" w:customStyle="1" w:styleId="6561DB9D8D3243D6905F5461E2073913">
    <w:name w:val="6561DB9D8D3243D6905F5461E2073913"/>
  </w:style>
  <w:style w:type="paragraph" w:customStyle="1" w:styleId="2BEEAAE82FB242D3902BAD3AE3F60063">
    <w:name w:val="2BEEAAE82FB242D3902BAD3AE3F60063"/>
  </w:style>
  <w:style w:type="paragraph" w:customStyle="1" w:styleId="82D4B5692F12408DB5EA341F3B3F1FB8">
    <w:name w:val="82D4B5692F12408DB5EA341F3B3F1FB8"/>
  </w:style>
  <w:style w:type="paragraph" w:customStyle="1" w:styleId="3ADE779B30324A9DB24CAEF553698D54">
    <w:name w:val="3ADE779B30324A9DB24CAEF553698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40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saqlain abid</dc:creator>
  <cp:lastModifiedBy>saqlain abid</cp:lastModifiedBy>
  <cp:revision>3</cp:revision>
  <cp:lastPrinted>2004-03-04T15:01:00Z</cp:lastPrinted>
  <dcterms:created xsi:type="dcterms:W3CDTF">2018-08-07T19:28:00Z</dcterms:created>
  <dcterms:modified xsi:type="dcterms:W3CDTF">2018-08-07T20:09:00Z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2018-04-07T05:02:45.6563610Z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