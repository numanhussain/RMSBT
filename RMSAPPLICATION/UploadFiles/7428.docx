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04"/>
        <w:tblW w:w="509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930"/>
      </w:tblGrid>
      <w:tr w:rsidR="002C2CDD" w:rsidRPr="00333CD3" w:rsidTr="009A7894">
        <w:trPr>
          <w:trHeight w:val="21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442E44" w:rsidP="00993D8D">
            <w:pPr>
              <w:pStyle w:val="Initials"/>
              <w:tabs>
                <w:tab w:val="center" w:pos="1350"/>
              </w:tabs>
              <w:spacing w:after="0"/>
              <w:ind w:left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358925C" wp14:editId="17F3A71F">
                  <wp:simplePos x="0" y="0"/>
                  <wp:positionH relativeFrom="column">
                    <wp:posOffset>175755</wp:posOffset>
                  </wp:positionH>
                  <wp:positionV relativeFrom="paragraph">
                    <wp:posOffset>-272300</wp:posOffset>
                  </wp:positionV>
                  <wp:extent cx="1235034" cy="1258785"/>
                  <wp:effectExtent l="0" t="0" r="381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225155_524314757750554_8751727569559824945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3" cy="12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3CCF" w:rsidRPr="008F317C">
              <w:rPr>
                <w:rFonts w:eastAsiaTheme="majorEastAsia" w:cstheme="majorBidi"/>
                <w:caps w:val="0"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5EFF9D" wp14:editId="4C812272">
                      <wp:simplePos x="0" y="0"/>
                      <wp:positionH relativeFrom="column">
                        <wp:posOffset>2360815</wp:posOffset>
                      </wp:positionH>
                      <wp:positionV relativeFrom="paragraph">
                        <wp:posOffset>570849</wp:posOffset>
                      </wp:positionV>
                      <wp:extent cx="3063833" cy="0"/>
                      <wp:effectExtent l="0" t="38100" r="3810" b="381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3833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pt,44.95pt" to="427.1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" strokecolor="#ea4e4e [3204]" strokeweight="6pt">
                      <v:stroke joinstyle="miter"/>
                    </v:line>
                  </w:pict>
                </mc:Fallback>
              </mc:AlternateContent>
            </w:r>
            <w:r w:rsidR="00993D8D">
              <w:tab/>
            </w:r>
          </w:p>
          <w:p w:rsidR="000744C4" w:rsidRDefault="003D38EA" w:rsidP="00F14473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7B0681DDF284FF0A3009211407868CC"/>
                </w:placeholder>
                <w:temporary/>
                <w:showingPlcHdr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7C1045" w:rsidRDefault="000744C4" w:rsidP="003C0AD9">
            <w:pPr>
              <w:rPr>
                <w:sz w:val="22"/>
                <w:szCs w:val="22"/>
              </w:rPr>
            </w:pPr>
            <w:r w:rsidRPr="007C1045">
              <w:rPr>
                <w:rFonts w:eastAsiaTheme="minorEastAsia"/>
                <w:sz w:val="22"/>
                <w:szCs w:val="22"/>
              </w:rPr>
              <w:t>To be</w:t>
            </w:r>
            <w:r w:rsidR="003C0AD9">
              <w:rPr>
                <w:rFonts w:eastAsiaTheme="minorEastAsia"/>
                <w:sz w:val="22"/>
                <w:szCs w:val="22"/>
              </w:rPr>
              <w:t xml:space="preserve"> associated with an established </w:t>
            </w:r>
            <w:r w:rsidRPr="007C1045">
              <w:rPr>
                <w:rFonts w:eastAsiaTheme="minorEastAsia"/>
                <w:sz w:val="22"/>
                <w:szCs w:val="22"/>
              </w:rPr>
              <w:t>cooperation which will give me an opportunity to utilize my abilities and skills by working with utmost loyalty and further develop my professional skills and knowledge</w:t>
            </w:r>
            <w:r w:rsidR="00D67CEC" w:rsidRPr="007C1045">
              <w:rPr>
                <w:rFonts w:eastAsiaTheme="minorEastAsia"/>
                <w:sz w:val="22"/>
                <w:szCs w:val="22"/>
              </w:rPr>
              <w:t>.</w:t>
            </w:r>
          </w:p>
          <w:p w:rsidR="00AB0B32" w:rsidRDefault="003D38EA" w:rsidP="00F14473">
            <w:pPr>
              <w:pStyle w:val="Heading4"/>
              <w:jc w:val="both"/>
            </w:pPr>
            <w:sdt>
              <w:sdtPr>
                <w:alias w:val="Education:"/>
                <w:tag w:val="Education:"/>
                <w:id w:val="1044170889"/>
                <w:placeholder>
                  <w:docPart w:val="BC043C5E61D24992A753392018519746"/>
                </w:placeholder>
                <w:temporary/>
                <w:showingPlcHdr/>
              </w:sdtPr>
              <w:sdtEndPr/>
              <w:sdtContent>
                <w:r w:rsidR="00AB0B32" w:rsidRPr="00AB0B32">
                  <w:rPr>
                    <w:sz w:val="32"/>
                    <w:szCs w:val="32"/>
                  </w:rPr>
                  <w:t>Education</w:t>
                </w:r>
              </w:sdtContent>
            </w:sdt>
            <w:r w:rsidR="00AB0B32">
              <w:t xml:space="preserve"> </w:t>
            </w:r>
          </w:p>
          <w:p w:rsidR="00AB0B32" w:rsidRDefault="004B5F5A" w:rsidP="00F14473">
            <w:pPr>
              <w:pStyle w:val="Heading4"/>
              <w:jc w:val="both"/>
            </w:pPr>
            <w:r w:rsidRPr="009542B1"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A4EA7E" wp14:editId="09C4A9E9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-2350</wp:posOffset>
                      </wp:positionV>
                      <wp:extent cx="1894205" cy="0"/>
                      <wp:effectExtent l="0" t="38100" r="10795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420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-.2pt" to="149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" strokecolor="#ea4e4e [3204]" strokeweight="6pt">
                      <v:stroke joinstyle="miter"/>
                    </v:line>
                  </w:pict>
                </mc:Fallback>
              </mc:AlternateContent>
            </w:r>
          </w:p>
          <w:p w:rsidR="00F43CCF" w:rsidRDefault="00E7650B" w:rsidP="009A7894">
            <w:pPr>
              <w:pStyle w:val="Heading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6492B">
              <w:rPr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EEFBCF4" wp14:editId="1E30A207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-11430</wp:posOffset>
                      </wp:positionV>
                      <wp:extent cx="4274820" cy="0"/>
                      <wp:effectExtent l="0" t="38100" r="11430" b="381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74820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-.9pt" to="522.1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" strokecolor="#ea4e4e [3204]" strokeweight="6pt">
                      <v:stroke joinstyle="miter"/>
                    </v:line>
                  </w:pict>
                </mc:Fallback>
              </mc:AlternateContent>
            </w:r>
            <w:r w:rsidR="002864A0" w:rsidRPr="0096492B">
              <w:rPr>
                <w:rFonts w:asciiTheme="minorHAnsi" w:hAnsiTheme="minorHAnsi"/>
                <w:b/>
                <w:bCs/>
              </w:rPr>
              <w:t>matriculation</w:t>
            </w:r>
            <w:r w:rsidR="0096492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:  </w:t>
            </w:r>
          </w:p>
          <w:p w:rsidR="00E551D7" w:rsidRDefault="00F43CCF" w:rsidP="009A7894">
            <w:pPr>
              <w:pStyle w:val="Heading4"/>
              <w:jc w:val="both"/>
              <w:rPr>
                <w:rFonts w:asciiTheme="minorHAnsi" w:hAnsiTheme="minorHAnsi"/>
                <w:b/>
                <w:noProof/>
                <w:sz w:val="22"/>
                <w:szCs w:val="22"/>
              </w:rPr>
            </w:pPr>
            <w:r w:rsidRPr="00F43CCF">
              <w:rPr>
                <w:rFonts w:asciiTheme="minorHAnsi" w:hAnsiTheme="minorHAnsi"/>
                <w:bCs/>
                <w:noProof/>
                <w:sz w:val="22"/>
                <w:szCs w:val="22"/>
              </w:rPr>
              <w:t>617/1050</w:t>
            </w:r>
            <w:r w:rsidR="00E551D7">
              <w:rPr>
                <w:rFonts w:asciiTheme="minorHAnsi" w:hAnsiTheme="minorHAnsi"/>
                <w:b/>
                <w:noProof/>
                <w:sz w:val="22"/>
                <w:szCs w:val="22"/>
              </w:rPr>
              <w:t xml:space="preserve"> </w:t>
            </w:r>
          </w:p>
          <w:p w:rsidR="001820AC" w:rsidRPr="00F43CCF" w:rsidRDefault="00F43CCF" w:rsidP="009A7894">
            <w:pPr>
              <w:pStyle w:val="Heading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43CCF">
              <w:rPr>
                <w:rFonts w:asciiTheme="minorHAnsi" w:hAnsiTheme="minorHAnsi"/>
                <w:b/>
                <w:noProof/>
                <w:sz w:val="22"/>
                <w:szCs w:val="22"/>
              </w:rPr>
              <w:t xml:space="preserve"> </w:t>
            </w:r>
            <w:r w:rsidRPr="00F43CCF">
              <w:rPr>
                <w:rFonts w:asciiTheme="minorHAnsi" w:hAnsiTheme="minorHAnsi"/>
                <w:sz w:val="22"/>
                <w:szCs w:val="22"/>
              </w:rPr>
              <w:t>bise</w:t>
            </w:r>
            <w:r w:rsidR="00E551D7">
              <w:rPr>
                <w:rFonts w:asciiTheme="minorHAnsi" w:hAnsiTheme="minorHAnsi"/>
                <w:sz w:val="22"/>
                <w:szCs w:val="22"/>
              </w:rPr>
              <w:t xml:space="preserve"> RAWALPINDI 2011</w:t>
            </w:r>
          </w:p>
          <w:p w:rsidR="00F43CCF" w:rsidRDefault="009A7894" w:rsidP="00F43CCF">
            <w:pPr>
              <w:pStyle w:val="Heading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6492B">
              <w:rPr>
                <w:rFonts w:asciiTheme="minorHAnsi" w:hAnsiTheme="minorHAnsi"/>
                <w:b/>
                <w:bCs/>
                <w:sz w:val="22"/>
                <w:szCs w:val="22"/>
              </w:rPr>
              <w:t>DAE</w:t>
            </w:r>
            <w:r w:rsidR="003A6601" w:rsidRPr="0096492B">
              <w:rPr>
                <w:rFonts w:asciiTheme="minorHAnsi" w:hAnsiTheme="minorHAnsi"/>
                <w:b/>
                <w:bCs/>
                <w:sz w:val="22"/>
                <w:szCs w:val="22"/>
              </w:rPr>
              <w:t>:</w:t>
            </w:r>
            <w:r w:rsidR="00F43CCF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</w:p>
          <w:p w:rsidR="009A7894" w:rsidRPr="00F43CCF" w:rsidRDefault="00F43CCF" w:rsidP="00F43CCF">
            <w:pPr>
              <w:pStyle w:val="Heading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43CCF">
              <w:rPr>
                <w:rFonts w:asciiTheme="minorHAnsi" w:hAnsiTheme="minorHAnsi"/>
                <w:bCs/>
                <w:noProof/>
                <w:sz w:val="22"/>
                <w:szCs w:val="22"/>
              </w:rPr>
              <w:t>2618/3350</w:t>
            </w:r>
            <w:r w:rsidRPr="00F43CCF">
              <w:rPr>
                <w:rFonts w:asciiTheme="minorHAnsi" w:hAnsiTheme="minorHAnsi"/>
              </w:rPr>
              <w:t xml:space="preserve"> (mechatronics</w:t>
            </w:r>
            <w:proofErr w:type="gramStart"/>
            <w:r w:rsidRPr="00F43CCF">
              <w:rPr>
                <w:rFonts w:asciiTheme="minorHAnsi" w:hAnsiTheme="minorHAnsi"/>
              </w:rPr>
              <w:t>)2014</w:t>
            </w:r>
            <w:proofErr w:type="gramEnd"/>
          </w:p>
          <w:p w:rsidR="007C1045" w:rsidRPr="007C1045" w:rsidRDefault="007C1045" w:rsidP="00F14473">
            <w:pPr>
              <w:jc w:val="both"/>
              <w:rPr>
                <w:sz w:val="16"/>
                <w:szCs w:val="16"/>
              </w:rPr>
            </w:pPr>
          </w:p>
          <w:p w:rsidR="00D33441" w:rsidRPr="007C1045" w:rsidRDefault="00D33441" w:rsidP="00F14473">
            <w:pPr>
              <w:rPr>
                <w:sz w:val="24"/>
                <w:szCs w:val="24"/>
              </w:rPr>
            </w:pPr>
            <w:r w:rsidRPr="007C1045">
              <w:rPr>
                <w:rFonts w:asciiTheme="majorHAnsi" w:eastAsiaTheme="majorEastAsia" w:hAnsiTheme="majorHAnsi" w:cstheme="majorBidi"/>
                <w:caps/>
                <w:sz w:val="24"/>
                <w:szCs w:val="24"/>
              </w:rPr>
              <w:t>Personal Information</w:t>
            </w:r>
            <w:r w:rsidRPr="007C1045">
              <w:rPr>
                <w:sz w:val="24"/>
                <w:szCs w:val="24"/>
              </w:rPr>
              <w:t xml:space="preserve"> </w:t>
            </w:r>
          </w:p>
          <w:p w:rsidR="00D33441" w:rsidRDefault="00E7650B" w:rsidP="00AE3BC0">
            <w:pPr>
              <w:jc w:val="lowKashida"/>
            </w:pPr>
            <w:r w:rsidRPr="009542B1"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E5ADC1" wp14:editId="54477C0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-8890</wp:posOffset>
                      </wp:positionV>
                      <wp:extent cx="1894205" cy="0"/>
                      <wp:effectExtent l="0" t="38100" r="10795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420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-.7pt" to="149.7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" strokecolor="#ea4e4e [3204]" strokeweight="6pt">
                      <v:stroke joinstyle="miter"/>
                    </v:line>
                  </w:pict>
                </mc:Fallback>
              </mc:AlternateContent>
            </w:r>
          </w:p>
          <w:p w:rsidR="00741125" w:rsidRPr="00F43CCF" w:rsidRDefault="00F43CCF" w:rsidP="00F43CCF">
            <w:pPr>
              <w:jc w:val="both"/>
              <w:rPr>
                <w:bCs/>
                <w:sz w:val="22"/>
                <w:szCs w:val="22"/>
              </w:rPr>
            </w:pPr>
            <w:r w:rsidRPr="00F43CCF">
              <w:rPr>
                <w:bCs/>
                <w:sz w:val="22"/>
                <w:szCs w:val="22"/>
              </w:rPr>
              <w:t xml:space="preserve">Father </w:t>
            </w:r>
            <w:r w:rsidR="007E62B1" w:rsidRPr="00F43CCF">
              <w:rPr>
                <w:bCs/>
                <w:sz w:val="22"/>
                <w:szCs w:val="22"/>
              </w:rPr>
              <w:t>Name:</w:t>
            </w:r>
            <w:r w:rsidRPr="00F43CCF">
              <w:rPr>
                <w:bCs/>
                <w:sz w:val="22"/>
                <w:szCs w:val="22"/>
              </w:rPr>
              <w:t xml:space="preserve"> </w:t>
            </w:r>
            <w:r w:rsidRPr="00F43CCF">
              <w:rPr>
                <w:szCs w:val="18"/>
              </w:rPr>
              <w:t xml:space="preserve">Muhammad </w:t>
            </w:r>
            <w:proofErr w:type="spellStart"/>
            <w:r w:rsidRPr="00F43CCF">
              <w:rPr>
                <w:szCs w:val="18"/>
              </w:rPr>
              <w:t>Jalil</w:t>
            </w:r>
            <w:proofErr w:type="spellEnd"/>
          </w:p>
          <w:p w:rsidR="00D33441" w:rsidRPr="00F43CCF" w:rsidRDefault="007E62B1" w:rsidP="00F43CCF">
            <w:pPr>
              <w:jc w:val="both"/>
              <w:rPr>
                <w:bCs/>
                <w:sz w:val="22"/>
                <w:szCs w:val="22"/>
              </w:rPr>
            </w:pPr>
            <w:r w:rsidRPr="00F43CCF">
              <w:rPr>
                <w:bCs/>
                <w:sz w:val="22"/>
                <w:szCs w:val="22"/>
              </w:rPr>
              <w:t>DOB:</w:t>
            </w:r>
            <w:r w:rsidR="00F43CCF">
              <w:rPr>
                <w:bCs/>
                <w:sz w:val="22"/>
                <w:szCs w:val="22"/>
              </w:rPr>
              <w:t xml:space="preserve">             </w:t>
            </w:r>
            <w:r w:rsidR="00917C1B" w:rsidRPr="00F43CCF">
              <w:rPr>
                <w:bCs/>
                <w:sz w:val="22"/>
                <w:szCs w:val="22"/>
              </w:rPr>
              <w:t xml:space="preserve">      </w:t>
            </w:r>
            <w:r w:rsidR="00F43CCF" w:rsidRPr="00F43CCF">
              <w:rPr>
                <w:bCs/>
                <w:sz w:val="22"/>
                <w:szCs w:val="22"/>
              </w:rPr>
              <w:t xml:space="preserve"> 20</w:t>
            </w:r>
            <w:r w:rsidR="00D33441" w:rsidRPr="00F43CCF">
              <w:rPr>
                <w:bCs/>
                <w:sz w:val="22"/>
                <w:szCs w:val="22"/>
              </w:rPr>
              <w:t>th</w:t>
            </w:r>
            <w:r w:rsidR="00F43CCF" w:rsidRPr="00F43CCF">
              <w:rPr>
                <w:bCs/>
                <w:sz w:val="22"/>
                <w:szCs w:val="22"/>
              </w:rPr>
              <w:t xml:space="preserve"> Nov 1993</w:t>
            </w:r>
          </w:p>
          <w:p w:rsidR="00D33441" w:rsidRPr="00F43CCF" w:rsidRDefault="0073717E" w:rsidP="00F43CCF">
            <w:pPr>
              <w:jc w:val="both"/>
              <w:rPr>
                <w:bCs/>
                <w:sz w:val="22"/>
                <w:szCs w:val="22"/>
              </w:rPr>
            </w:pPr>
            <w:r w:rsidRPr="00F43CCF">
              <w:rPr>
                <w:bCs/>
              </w:rPr>
              <w:t xml:space="preserve">Marital </w:t>
            </w:r>
            <w:r w:rsidR="00D33441" w:rsidRPr="00F43CCF">
              <w:rPr>
                <w:bCs/>
              </w:rPr>
              <w:t>Status:</w:t>
            </w:r>
            <w:r w:rsidR="00917C1B" w:rsidRPr="00F43CCF">
              <w:rPr>
                <w:bCs/>
              </w:rPr>
              <w:t xml:space="preserve">                  </w:t>
            </w:r>
            <w:r w:rsidR="009A7894" w:rsidRPr="00F43CCF">
              <w:rPr>
                <w:bCs/>
              </w:rPr>
              <w:t xml:space="preserve"> </w:t>
            </w:r>
            <w:r w:rsidR="009A7894" w:rsidRPr="00F43CCF">
              <w:rPr>
                <w:bCs/>
                <w:sz w:val="22"/>
                <w:szCs w:val="22"/>
              </w:rPr>
              <w:t>singl</w:t>
            </w:r>
            <w:r w:rsidR="007E62B1" w:rsidRPr="00F43CCF">
              <w:rPr>
                <w:bCs/>
                <w:sz w:val="22"/>
                <w:szCs w:val="22"/>
              </w:rPr>
              <w:t>e</w:t>
            </w:r>
          </w:p>
          <w:p w:rsidR="00D33441" w:rsidRPr="00F43CCF" w:rsidRDefault="00D33441" w:rsidP="00F43CCF">
            <w:pPr>
              <w:jc w:val="both"/>
              <w:rPr>
                <w:bCs/>
                <w:sz w:val="22"/>
                <w:szCs w:val="22"/>
              </w:rPr>
            </w:pPr>
            <w:r w:rsidRPr="00F43CCF">
              <w:rPr>
                <w:bCs/>
                <w:sz w:val="22"/>
                <w:szCs w:val="22"/>
              </w:rPr>
              <w:t xml:space="preserve">Religion: </w:t>
            </w:r>
            <w:r w:rsidR="00917C1B" w:rsidRPr="00F43CCF">
              <w:rPr>
                <w:bCs/>
                <w:sz w:val="22"/>
                <w:szCs w:val="22"/>
              </w:rPr>
              <w:t xml:space="preserve">                         </w:t>
            </w:r>
            <w:r w:rsidR="00AE3BC0" w:rsidRPr="00F43CCF">
              <w:rPr>
                <w:bCs/>
                <w:sz w:val="22"/>
                <w:szCs w:val="22"/>
              </w:rPr>
              <w:t>I</w:t>
            </w:r>
            <w:r w:rsidRPr="00F43CCF">
              <w:rPr>
                <w:bCs/>
                <w:sz w:val="22"/>
                <w:szCs w:val="22"/>
              </w:rPr>
              <w:t>slam</w:t>
            </w:r>
          </w:p>
          <w:p w:rsidR="00D33441" w:rsidRPr="00F43CCF" w:rsidRDefault="00D33441" w:rsidP="00F43CCF">
            <w:pPr>
              <w:jc w:val="both"/>
              <w:rPr>
                <w:bCs/>
                <w:sz w:val="22"/>
                <w:szCs w:val="22"/>
              </w:rPr>
            </w:pPr>
            <w:r w:rsidRPr="00F43CCF">
              <w:rPr>
                <w:bCs/>
                <w:sz w:val="22"/>
                <w:szCs w:val="22"/>
              </w:rPr>
              <w:t xml:space="preserve">Nationality: </w:t>
            </w:r>
            <w:r w:rsidR="0073717E" w:rsidRPr="00F43CCF">
              <w:rPr>
                <w:bCs/>
                <w:sz w:val="22"/>
                <w:szCs w:val="22"/>
              </w:rPr>
              <w:t xml:space="preserve">   </w:t>
            </w:r>
            <w:r w:rsidR="00917C1B" w:rsidRPr="00F43CCF">
              <w:rPr>
                <w:bCs/>
                <w:sz w:val="22"/>
                <w:szCs w:val="22"/>
              </w:rPr>
              <w:t xml:space="preserve">              </w:t>
            </w:r>
            <w:r w:rsidRPr="00F43CCF">
              <w:rPr>
                <w:bCs/>
                <w:sz w:val="22"/>
                <w:szCs w:val="22"/>
              </w:rPr>
              <w:t>Pakistani</w:t>
            </w:r>
          </w:p>
          <w:p w:rsidR="004B5F5A" w:rsidRPr="00F43CCF" w:rsidRDefault="009A7894" w:rsidP="00F43CCF">
            <w:pPr>
              <w:jc w:val="both"/>
              <w:rPr>
                <w:sz w:val="22"/>
                <w:szCs w:val="22"/>
              </w:rPr>
            </w:pPr>
            <w:r w:rsidRPr="00F43CCF">
              <w:rPr>
                <w:bCs/>
                <w:sz w:val="22"/>
                <w:szCs w:val="22"/>
              </w:rPr>
              <w:t xml:space="preserve">CNIC: </w:t>
            </w:r>
            <w:r w:rsidR="007C1045" w:rsidRPr="00F43CCF">
              <w:rPr>
                <w:bCs/>
                <w:sz w:val="22"/>
                <w:szCs w:val="22"/>
              </w:rPr>
              <w:t xml:space="preserve">            </w:t>
            </w:r>
            <w:r w:rsidR="00F43CCF" w:rsidRPr="00F43CCF">
              <w:t>37406-3253952-9</w:t>
            </w:r>
          </w:p>
          <w:p w:rsidR="004B5F5A" w:rsidRPr="00E44F27" w:rsidRDefault="004B5F5A" w:rsidP="00917C1B">
            <w:pPr>
              <w:jc w:val="both"/>
              <w:rPr>
                <w:bCs/>
              </w:rPr>
            </w:pPr>
          </w:p>
          <w:p w:rsidR="005F30AE" w:rsidRPr="005F30AE" w:rsidRDefault="005F30AE" w:rsidP="00E7650B">
            <w:pPr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  <w:r w:rsidRPr="005F30AE"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  <w:t>REFERENCE</w:t>
            </w:r>
          </w:p>
          <w:p w:rsidR="00E7650B" w:rsidRDefault="00E7650B" w:rsidP="00F14473">
            <w:r w:rsidRPr="009542B1"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E4494" wp14:editId="0249BD6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-10795</wp:posOffset>
                      </wp:positionV>
                      <wp:extent cx="1894205" cy="0"/>
                      <wp:effectExtent l="0" t="38100" r="10795" b="381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420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EA4E4E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-.85pt" to="149.4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" strokecolor="#ea4e4e" strokeweight="6pt">
                      <v:stroke joinstyle="miter"/>
                    </v:line>
                  </w:pict>
                </mc:Fallback>
              </mc:AlternateContent>
            </w:r>
          </w:p>
          <w:p w:rsidR="00D33441" w:rsidRPr="00D33441" w:rsidRDefault="005F30AE" w:rsidP="00F14473">
            <w:r>
              <w:t>References may be furnished upon demand.</w:t>
            </w:r>
          </w:p>
        </w:tc>
        <w:tc>
          <w:tcPr>
            <w:tcW w:w="693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75"/>
            </w:tblGrid>
            <w:tr w:rsidR="00C612DA" w:rsidRPr="00333CD3" w:rsidTr="00486BCD">
              <w:trPr>
                <w:trHeight w:hRule="exact" w:val="1309"/>
              </w:trPr>
              <w:tc>
                <w:tcPr>
                  <w:tcW w:w="6975" w:type="dxa"/>
                  <w:vAlign w:val="center"/>
                </w:tcPr>
                <w:p w:rsidR="00C612DA" w:rsidRPr="000744C4" w:rsidRDefault="003D38EA" w:rsidP="00924C05">
                  <w:pPr>
                    <w:pStyle w:val="Heading1"/>
                    <w:framePr w:hSpace="180" w:wrap="around" w:vAnchor="page" w:hAnchor="margin" w:y="1104"/>
                    <w:jc w:val="both"/>
                    <w:outlineLvl w:val="0"/>
                    <w:rPr>
                      <w:sz w:val="28"/>
                      <w:szCs w:val="28"/>
                    </w:rPr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75031FF06E874C89886746424D60296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F43CCF">
                        <w:t xml:space="preserve">Muhammad </w:t>
                      </w:r>
                      <w:proofErr w:type="spellStart"/>
                      <w:r w:rsidR="00F43CCF">
                        <w:t>Kashif</w:t>
                      </w:r>
                      <w:proofErr w:type="spellEnd"/>
                    </w:sdtContent>
                  </w:sdt>
                  <w:r w:rsidR="00486BCD" w:rsidRPr="008F317C">
                    <w:rPr>
                      <w:caps w:val="0"/>
                      <w:noProof/>
                      <w:sz w:val="32"/>
                      <w:szCs w:val="24"/>
                    </w:rPr>
                    <w:t xml:space="preserve"> </w:t>
                  </w:r>
                </w:p>
              </w:tc>
            </w:tr>
          </w:tbl>
          <w:p w:rsidR="00B418C0" w:rsidRDefault="00B418C0" w:rsidP="00F14473">
            <w:pPr>
              <w:pStyle w:val="Heading2"/>
              <w:keepLines w:val="0"/>
              <w:spacing w:line="360" w:lineRule="auto"/>
              <w:jc w:val="both"/>
              <w:rPr>
                <w:color w:val="auto"/>
                <w:sz w:val="32"/>
                <w:szCs w:val="24"/>
              </w:rPr>
            </w:pPr>
            <w:r w:rsidRPr="009542B1"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F3F7E0" wp14:editId="677935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243015</wp:posOffset>
                      </wp:positionV>
                      <wp:extent cx="4274820" cy="0"/>
                      <wp:effectExtent l="0" t="38100" r="1143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74820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9.15pt" to="336.3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" strokecolor="#ea4e4e [3204]" strokeweight="6pt">
                      <v:stroke joinstyle="miter"/>
                    </v:line>
                  </w:pict>
                </mc:Fallback>
              </mc:AlternateContent>
            </w:r>
            <w:r w:rsidRPr="00B418C0">
              <w:rPr>
                <w:color w:val="auto"/>
                <w:sz w:val="32"/>
                <w:szCs w:val="24"/>
              </w:rPr>
              <w:t xml:space="preserve">Professional Experience </w:t>
            </w:r>
          </w:p>
          <w:p w:rsidR="00622EF2" w:rsidRPr="00CE7729" w:rsidRDefault="00917C1B" w:rsidP="00CE7729">
            <w:pPr>
              <w:pStyle w:val="Heading2"/>
              <w:keepLines w:val="0"/>
              <w:spacing w:after="60" w:line="360" w:lineRule="auto"/>
              <w:jc w:val="both"/>
              <w:rPr>
                <w:rFonts w:asciiTheme="minorHAnsi" w:eastAsiaTheme="minorEastAsia" w:hAnsiTheme="minorHAnsi"/>
                <w:szCs w:val="20"/>
              </w:rPr>
            </w:pPr>
            <w:r w:rsidRPr="00654ACD">
              <w:rPr>
                <w:rFonts w:asciiTheme="minorHAnsi" w:eastAsiaTheme="minorEastAsia" w:hAnsiTheme="minorHAnsi"/>
                <w:szCs w:val="20"/>
              </w:rPr>
              <w:t xml:space="preserve">WORKING AS </w:t>
            </w:r>
            <w:proofErr w:type="gramStart"/>
            <w:r w:rsidRPr="00654ACD">
              <w:rPr>
                <w:rFonts w:asciiTheme="minorHAnsi" w:eastAsiaTheme="minorEastAsia" w:hAnsiTheme="minorHAnsi"/>
                <w:szCs w:val="20"/>
              </w:rPr>
              <w:t>A</w:t>
            </w:r>
            <w:proofErr w:type="gramEnd"/>
            <w:r w:rsidR="009542B1" w:rsidRPr="00654ACD">
              <w:rPr>
                <w:rFonts w:asciiTheme="minorHAnsi" w:eastAsiaTheme="minorEastAsia" w:hAnsiTheme="minorHAnsi"/>
                <w:szCs w:val="20"/>
              </w:rPr>
              <w:t xml:space="preserve"> TECHNICIAN IN JUICEPAK DEPARTMENT OF SHEZAN INTERNATIONAL LIMITED, HATTAR, kpk (</w:t>
            </w:r>
            <w:r w:rsidR="00CE7729">
              <w:rPr>
                <w:rFonts w:asciiTheme="minorHAnsi" w:eastAsiaTheme="minorEastAsia" w:hAnsiTheme="minorHAnsi"/>
                <w:szCs w:val="20"/>
              </w:rPr>
              <w:t>From jan 2018</w:t>
            </w:r>
            <w:r w:rsidR="00486BCD" w:rsidRPr="00654ACD">
              <w:rPr>
                <w:rFonts w:asciiTheme="minorHAnsi" w:eastAsiaTheme="minorEastAsia" w:hAnsiTheme="minorHAnsi"/>
                <w:szCs w:val="20"/>
              </w:rPr>
              <w:t xml:space="preserve"> to </w:t>
            </w:r>
            <w:r w:rsidR="009542B1" w:rsidRPr="00654ACD">
              <w:rPr>
                <w:rFonts w:asciiTheme="minorHAnsi" w:eastAsiaTheme="minorEastAsia" w:hAnsiTheme="minorHAnsi"/>
                <w:szCs w:val="20"/>
              </w:rPr>
              <w:t xml:space="preserve">tILL DATE) </w:t>
            </w:r>
          </w:p>
          <w:p w:rsidR="009542B1" w:rsidRPr="00654ACD" w:rsidRDefault="009542B1" w:rsidP="00F14473">
            <w:pPr>
              <w:pStyle w:val="Heading2"/>
              <w:keepLines w:val="0"/>
              <w:spacing w:after="60" w:line="264" w:lineRule="auto"/>
              <w:jc w:val="both"/>
              <w:rPr>
                <w:rFonts w:asciiTheme="minorHAnsi" w:eastAsiaTheme="minorEastAsia" w:hAnsiTheme="minorHAnsi"/>
                <w:szCs w:val="20"/>
              </w:rPr>
            </w:pPr>
            <w:r w:rsidRPr="00654ACD">
              <w:rPr>
                <w:rFonts w:asciiTheme="minorHAnsi" w:eastAsiaTheme="minorEastAsia" w:hAnsiTheme="minorHAnsi"/>
                <w:szCs w:val="20"/>
              </w:rPr>
              <w:t xml:space="preserve">        WHICH INCLUDE THE ALL MACHINERY OF TETRA PAK IN sHEZAN</w:t>
            </w:r>
          </w:p>
          <w:p w:rsidR="00107A94" w:rsidRDefault="009A7894" w:rsidP="00654ACD">
            <w:pPr>
              <w:pStyle w:val="Heading2"/>
              <w:keepLines w:val="0"/>
              <w:numPr>
                <w:ilvl w:val="0"/>
                <w:numId w:val="2"/>
              </w:numPr>
              <w:spacing w:after="60" w:line="264" w:lineRule="auto"/>
              <w:jc w:val="both"/>
              <w:rPr>
                <w:rFonts w:asciiTheme="minorHAnsi" w:eastAsiaTheme="minorEastAsia" w:hAnsiTheme="minorHAnsi"/>
                <w:szCs w:val="20"/>
              </w:rPr>
            </w:pPr>
            <w:r w:rsidRPr="00654ACD">
              <w:rPr>
                <w:rFonts w:asciiTheme="minorHAnsi" w:eastAsiaTheme="minorEastAsia" w:hAnsiTheme="minorHAnsi"/>
                <w:szCs w:val="20"/>
              </w:rPr>
              <w:t>a3-sPEED Op</w:t>
            </w:r>
            <w:r w:rsidR="00654ACD" w:rsidRPr="00654ACD">
              <w:rPr>
                <w:rFonts w:asciiTheme="minorHAnsi" w:eastAsiaTheme="minorEastAsia" w:hAnsiTheme="minorHAnsi"/>
                <w:szCs w:val="20"/>
              </w:rPr>
              <w:t>E</w:t>
            </w:r>
            <w:r w:rsidRPr="00654ACD">
              <w:rPr>
                <w:rFonts w:asciiTheme="minorHAnsi" w:eastAsiaTheme="minorEastAsia" w:hAnsiTheme="minorHAnsi"/>
                <w:szCs w:val="20"/>
              </w:rPr>
              <w:t>r</w:t>
            </w:r>
            <w:r w:rsidR="00654ACD" w:rsidRPr="00654ACD">
              <w:rPr>
                <w:rFonts w:asciiTheme="minorHAnsi" w:eastAsiaTheme="minorEastAsia" w:hAnsiTheme="minorHAnsi"/>
                <w:szCs w:val="20"/>
              </w:rPr>
              <w:t>AtO</w:t>
            </w:r>
            <w:r w:rsidRPr="00654ACD">
              <w:rPr>
                <w:rFonts w:asciiTheme="minorHAnsi" w:eastAsiaTheme="minorEastAsia" w:hAnsiTheme="minorHAnsi"/>
                <w:szCs w:val="20"/>
              </w:rPr>
              <w:t>r</w:t>
            </w:r>
            <w:r w:rsidR="00654ACD">
              <w:rPr>
                <w:rFonts w:asciiTheme="minorHAnsi" w:eastAsiaTheme="minorEastAsia" w:hAnsiTheme="minorHAnsi"/>
                <w:szCs w:val="20"/>
              </w:rPr>
              <w:t xml:space="preserve">                     </w:t>
            </w:r>
            <w:r w:rsidR="00107A94" w:rsidRPr="00654ACD">
              <w:rPr>
                <w:rFonts w:asciiTheme="minorHAnsi" w:eastAsiaTheme="minorEastAsia" w:hAnsiTheme="minorHAnsi"/>
                <w:szCs w:val="20"/>
              </w:rPr>
              <w:t xml:space="preserve">  </w:t>
            </w:r>
            <w:r w:rsidR="00486BCD" w:rsidRPr="00654ACD">
              <w:rPr>
                <w:rFonts w:asciiTheme="minorHAnsi" w:eastAsiaTheme="minorEastAsia" w:hAnsiTheme="minorHAnsi"/>
                <w:szCs w:val="20"/>
              </w:rPr>
              <w:t xml:space="preserve">(from </w:t>
            </w:r>
            <w:r w:rsidR="00CE7729">
              <w:rPr>
                <w:rFonts w:asciiTheme="minorHAnsi" w:eastAsiaTheme="minorEastAsia" w:hAnsiTheme="minorHAnsi"/>
                <w:szCs w:val="20"/>
              </w:rPr>
              <w:t>SEp</w:t>
            </w:r>
            <w:r w:rsidR="0034343B" w:rsidRPr="00654ACD">
              <w:rPr>
                <w:rFonts w:asciiTheme="minorHAnsi" w:eastAsiaTheme="minorEastAsia" w:hAnsiTheme="minorHAnsi"/>
                <w:szCs w:val="20"/>
              </w:rPr>
              <w:t xml:space="preserve"> </w:t>
            </w:r>
            <w:r w:rsidR="00924C05">
              <w:rPr>
                <w:rFonts w:asciiTheme="minorHAnsi" w:eastAsiaTheme="minorEastAsia" w:hAnsiTheme="minorHAnsi"/>
                <w:szCs w:val="20"/>
              </w:rPr>
              <w:t>2014 to dec 2015</w:t>
            </w:r>
            <w:r w:rsidR="00973363" w:rsidRPr="00654ACD">
              <w:rPr>
                <w:rFonts w:asciiTheme="minorHAnsi" w:eastAsiaTheme="minorEastAsia" w:hAnsiTheme="minorHAnsi"/>
                <w:szCs w:val="20"/>
              </w:rPr>
              <w:t>)</w:t>
            </w:r>
          </w:p>
          <w:p w:rsidR="00654ACD" w:rsidRPr="00E44F27" w:rsidRDefault="00654ACD" w:rsidP="00F43CCF">
            <w:pPr>
              <w:pStyle w:val="Heading2"/>
              <w:keepLines w:val="0"/>
              <w:numPr>
                <w:ilvl w:val="0"/>
                <w:numId w:val="2"/>
              </w:numPr>
              <w:spacing w:after="60" w:line="264" w:lineRule="auto"/>
              <w:jc w:val="both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  <w:szCs w:val="20"/>
              </w:rPr>
              <w:t>a3-sPEED TECHNICIAN</w:t>
            </w:r>
            <w:r w:rsidR="00E44F27">
              <w:rPr>
                <w:rFonts w:asciiTheme="minorHAnsi" w:eastAsiaTheme="minorEastAsia" w:hAnsiTheme="minorHAnsi"/>
                <w:szCs w:val="20"/>
              </w:rPr>
              <w:t xml:space="preserve">                  </w:t>
            </w:r>
            <w:r w:rsidRPr="00654ACD">
              <w:rPr>
                <w:rFonts w:asciiTheme="minorHAnsi" w:eastAsiaTheme="minorEastAsia" w:hAnsiTheme="minorHAnsi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</w:rPr>
              <w:t xml:space="preserve">(from </w:t>
            </w:r>
            <w:proofErr w:type="gramStart"/>
            <w:r>
              <w:rPr>
                <w:rFonts w:asciiTheme="minorHAnsi" w:eastAsiaTheme="minorEastAsia" w:hAnsiTheme="minorHAnsi"/>
                <w:szCs w:val="20"/>
              </w:rPr>
              <w:t xml:space="preserve">JAN </w:t>
            </w:r>
            <w:r w:rsidRPr="00654ACD">
              <w:rPr>
                <w:rFonts w:asciiTheme="minorHAnsi" w:eastAsiaTheme="minorEastAsia" w:hAnsiTheme="minorHAnsi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</w:rPr>
              <w:t>201</w:t>
            </w:r>
            <w:r w:rsidR="00924C05">
              <w:rPr>
                <w:rFonts w:asciiTheme="minorHAnsi" w:eastAsiaTheme="minorEastAsia" w:hAnsiTheme="minorHAnsi"/>
                <w:szCs w:val="20"/>
              </w:rPr>
              <w:t>6</w:t>
            </w:r>
            <w:bookmarkStart w:id="0" w:name="_GoBack"/>
            <w:bookmarkEnd w:id="0"/>
            <w:proofErr w:type="gramEnd"/>
            <w:r w:rsidR="00E44F27">
              <w:rPr>
                <w:rFonts w:asciiTheme="minorHAnsi" w:eastAsiaTheme="minorEastAsia" w:hAnsiTheme="minorHAnsi"/>
                <w:szCs w:val="20"/>
              </w:rPr>
              <w:t xml:space="preserve"> to </w:t>
            </w:r>
            <w:r>
              <w:rPr>
                <w:rFonts w:asciiTheme="minorHAnsi" w:eastAsiaTheme="minorEastAsia" w:hAnsiTheme="minorHAnsi"/>
                <w:szCs w:val="20"/>
              </w:rPr>
              <w:t xml:space="preserve"> MAY 2018</w:t>
            </w:r>
            <w:r w:rsidRPr="00654ACD">
              <w:rPr>
                <w:rFonts w:asciiTheme="minorHAnsi" w:eastAsiaTheme="minorEastAsia" w:hAnsiTheme="minorHAnsi"/>
                <w:szCs w:val="20"/>
              </w:rPr>
              <w:t>)</w:t>
            </w:r>
          </w:p>
          <w:p w:rsidR="00107A94" w:rsidRPr="00654ACD" w:rsidRDefault="002864A0" w:rsidP="00F14473">
            <w:pPr>
              <w:pStyle w:val="Heading2"/>
              <w:keepLines w:val="0"/>
              <w:numPr>
                <w:ilvl w:val="0"/>
                <w:numId w:val="2"/>
              </w:numPr>
              <w:spacing w:after="60" w:line="264" w:lineRule="auto"/>
              <w:jc w:val="both"/>
              <w:rPr>
                <w:rFonts w:asciiTheme="minorHAnsi" w:eastAsiaTheme="minorEastAsia" w:hAnsiTheme="minorHAnsi"/>
                <w:szCs w:val="20"/>
              </w:rPr>
            </w:pPr>
            <w:r w:rsidRPr="00654ACD">
              <w:rPr>
                <w:rFonts w:asciiTheme="minorHAnsi" w:eastAsiaTheme="minorEastAsia" w:hAnsiTheme="minorHAnsi"/>
                <w:szCs w:val="20"/>
              </w:rPr>
              <w:t>operating</w:t>
            </w:r>
            <w:r w:rsidR="00654ACD" w:rsidRPr="00654ACD">
              <w:rPr>
                <w:rFonts w:asciiTheme="minorHAnsi" w:eastAsiaTheme="minorEastAsia" w:hAnsiTheme="minorHAnsi"/>
                <w:szCs w:val="20"/>
              </w:rPr>
              <w:t xml:space="preserve"> &amp;</w:t>
            </w:r>
            <w:r w:rsidR="00107A94" w:rsidRPr="00654ACD">
              <w:rPr>
                <w:rFonts w:asciiTheme="minorHAnsi" w:eastAsiaTheme="minorEastAsia" w:hAnsiTheme="minorHAnsi"/>
                <w:szCs w:val="20"/>
              </w:rPr>
              <w:t xml:space="preserve"> </w:t>
            </w:r>
            <w:r w:rsidR="00654ACD" w:rsidRPr="00654ACD">
              <w:rPr>
                <w:rFonts w:asciiTheme="minorHAnsi" w:eastAsiaTheme="minorEastAsia" w:hAnsiTheme="minorHAnsi"/>
                <w:szCs w:val="20"/>
              </w:rPr>
              <w:t>MAINTENANCE</w:t>
            </w:r>
            <w:r w:rsidRPr="00654ACD">
              <w:rPr>
                <w:rFonts w:asciiTheme="minorHAnsi" w:eastAsiaTheme="minorEastAsia" w:hAnsiTheme="minorHAnsi"/>
                <w:szCs w:val="20"/>
              </w:rPr>
              <w:t xml:space="preserve"> </w:t>
            </w:r>
            <w:r w:rsidR="00107A94" w:rsidRPr="00654ACD">
              <w:rPr>
                <w:rFonts w:asciiTheme="minorHAnsi" w:eastAsiaTheme="minorEastAsia" w:hAnsiTheme="minorHAnsi"/>
                <w:szCs w:val="20"/>
              </w:rPr>
              <w:t>of the following:</w:t>
            </w:r>
          </w:p>
          <w:p w:rsidR="00622EF2" w:rsidRPr="002864A0" w:rsidRDefault="002864A0" w:rsidP="00F43CCF">
            <w:pPr>
              <w:pStyle w:val="Heading2"/>
              <w:keepLines w:val="0"/>
              <w:spacing w:after="60" w:line="264" w:lineRule="auto"/>
              <w:ind w:left="720"/>
              <w:jc w:val="both"/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</w:pPr>
            <w:r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>A3-S</w:t>
            </w:r>
            <w:r w:rsidR="00F43CCF"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>peed, LC30, ACHX30, SA30</w:t>
            </w:r>
            <w:proofErr w:type="gramStart"/>
            <w:r w:rsidR="00F43CCF"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>,  Tetra</w:t>
            </w:r>
            <w:proofErr w:type="gramEnd"/>
            <w:r w:rsidR="00F43CCF"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 xml:space="preserve"> Shrink, </w:t>
            </w:r>
            <w:r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>D</w:t>
            </w:r>
            <w:r w:rsidRPr="002864A0"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>omino</w:t>
            </w:r>
            <w:r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 xml:space="preserve"> P</w:t>
            </w:r>
            <w:r w:rsidRPr="002864A0"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>rinter (</w:t>
            </w:r>
            <w:r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>A200, A</w:t>
            </w:r>
            <w:r w:rsidRPr="002864A0">
              <w:rPr>
                <w:rFonts w:asciiTheme="minorHAnsi" w:eastAsiaTheme="minorHAnsi" w:hAnsiTheme="minorHAnsi" w:cstheme="minorBidi"/>
                <w:caps w:val="0"/>
                <w:color w:val="auto"/>
                <w:szCs w:val="20"/>
              </w:rPr>
              <w:t>200 plus series)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company.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 company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 company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 company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Although I am a recent graduate, my maturity, practical experience and eagerness to enter the </w:t>
            </w:r>
          </w:p>
          <w:p w:rsid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proofErr w:type="gramStart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production</w:t>
            </w:r>
            <w:proofErr w:type="gramEnd"/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 xml:space="preserve"> and service providing business will make me a beneficial. I would love to begin my career with </w:t>
            </w:r>
          </w:p>
          <w:p w:rsidR="00622EF2" w:rsidRPr="00622EF2" w:rsidRDefault="00622EF2" w:rsidP="00F14473">
            <w:pPr>
              <w:shd w:val="clear" w:color="auto" w:fill="FFFFFF"/>
              <w:spacing w:line="0" w:lineRule="auto"/>
              <w:jc w:val="both"/>
              <w:rPr>
                <w:rFonts w:ascii="pg-1ffa" w:eastAsia="Times New Roman" w:hAnsi="pg-1ffa"/>
                <w:color w:val="333333"/>
                <w:sz w:val="60"/>
                <w:szCs w:val="60"/>
              </w:rPr>
            </w:pPr>
            <w:r>
              <w:rPr>
                <w:rFonts w:ascii="pg-1ffa" w:eastAsia="Times New Roman" w:hAnsi="pg-1ffa"/>
                <w:color w:val="333333"/>
                <w:sz w:val="60"/>
                <w:szCs w:val="60"/>
              </w:rPr>
              <w:t>your company</w:t>
            </w:r>
          </w:p>
          <w:p w:rsidR="00B418C0" w:rsidRDefault="00B418C0" w:rsidP="00F14473">
            <w:pPr>
              <w:jc w:val="both"/>
              <w:rPr>
                <w:rFonts w:asciiTheme="majorHAnsi" w:eastAsiaTheme="majorEastAsia" w:hAnsiTheme="majorHAnsi" w:cstheme="majorBidi"/>
                <w:iCs/>
                <w:caps/>
              </w:rPr>
            </w:pPr>
          </w:p>
          <w:p w:rsidR="00E7650B" w:rsidRDefault="00E7650B" w:rsidP="00E7650B">
            <w:pPr>
              <w:tabs>
                <w:tab w:val="left" w:pos="1926"/>
              </w:tabs>
              <w:spacing w:after="240"/>
              <w:jc w:val="both"/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  <w:r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  <w:t>trainings and courseS</w:t>
            </w:r>
          </w:p>
          <w:p w:rsidR="00E7650B" w:rsidRDefault="00654ACD" w:rsidP="00E7650B">
            <w:pPr>
              <w:tabs>
                <w:tab w:val="left" w:pos="1926"/>
              </w:tabs>
              <w:spacing w:after="240"/>
              <w:jc w:val="both"/>
              <w:rPr>
                <w:sz w:val="22"/>
                <w:szCs w:val="22"/>
              </w:rPr>
            </w:pPr>
            <w:r w:rsidRPr="00654ACD">
              <w:rPr>
                <w:rFonts w:ascii="Times New Roman" w:hAnsi="Times New Roman" w:cs="Times New Roman"/>
                <w:sz w:val="22"/>
                <w:szCs w:val="22"/>
              </w:rPr>
              <w:t>●</w:t>
            </w:r>
            <w:r w:rsidR="007C10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54ACD">
              <w:rPr>
                <w:sz w:val="22"/>
                <w:szCs w:val="22"/>
              </w:rPr>
              <w:t xml:space="preserve"> Have revised the Operating Training of A3/Speed 040V By Tetra Pak Engineers at Shezan International LTD Hattar</w:t>
            </w:r>
          </w:p>
          <w:p w:rsidR="007C1045" w:rsidRDefault="00654ACD" w:rsidP="00E7650B">
            <w:pPr>
              <w:tabs>
                <w:tab w:val="left" w:pos="1926"/>
              </w:tabs>
              <w:spacing w:after="240"/>
              <w:jc w:val="both"/>
            </w:pPr>
            <w:r w:rsidRPr="00654ACD">
              <w:rPr>
                <w:rFonts w:ascii="Times New Roman" w:hAnsi="Times New Roman" w:cs="Times New Roman"/>
                <w:sz w:val="22"/>
                <w:szCs w:val="22"/>
              </w:rPr>
              <w:t>●</w:t>
            </w:r>
            <w:r w:rsidRPr="00654ACD">
              <w:rPr>
                <w:sz w:val="22"/>
                <w:szCs w:val="22"/>
              </w:rPr>
              <w:t xml:space="preserve"> Also have revised the Technician Training of A3/Speed 040V By Tetra Pak Engineers at Shezan International LTD Hattar</w:t>
            </w:r>
          </w:p>
          <w:p w:rsidR="00B418C0" w:rsidRPr="00B418C0" w:rsidRDefault="00B418C0" w:rsidP="00F14473">
            <w:pPr>
              <w:jc w:val="both"/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  <w:r w:rsidRPr="00B418C0"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  <w:t>SKILLS</w:t>
            </w:r>
          </w:p>
          <w:p w:rsidR="00651244" w:rsidRDefault="00CE7729" w:rsidP="00F14473">
            <w:pPr>
              <w:jc w:val="both"/>
            </w:pPr>
            <w:r w:rsidRPr="009542B1"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7EE89" wp14:editId="0C46E55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15875</wp:posOffset>
                      </wp:positionV>
                      <wp:extent cx="4274820" cy="0"/>
                      <wp:effectExtent l="0" t="38100" r="11430" b="381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7482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EA4E4E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.25pt" to="336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" strokecolor="#ea4e4e" strokeweight="6pt">
                      <v:stroke joinstyle="miter"/>
                    </v:line>
                  </w:pict>
                </mc:Fallback>
              </mc:AlternateContent>
            </w:r>
          </w:p>
          <w:p w:rsidR="00BC27BB" w:rsidRPr="007C1045" w:rsidRDefault="0007531B" w:rsidP="00F144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7C1045">
              <w:rPr>
                <w:sz w:val="22"/>
                <w:szCs w:val="22"/>
              </w:rPr>
              <w:t>Positive and confident personality blended with a strong work ethic.</w:t>
            </w:r>
          </w:p>
          <w:p w:rsidR="00BC27BB" w:rsidRPr="007C1045" w:rsidRDefault="0007531B" w:rsidP="00F14473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7C1045">
              <w:rPr>
                <w:sz w:val="22"/>
                <w:szCs w:val="22"/>
              </w:rPr>
              <w:t>Strong organization skills</w:t>
            </w:r>
            <w:r w:rsidR="003C0AD9">
              <w:rPr>
                <w:sz w:val="22"/>
                <w:szCs w:val="22"/>
              </w:rPr>
              <w:t>.</w:t>
            </w:r>
          </w:p>
          <w:p w:rsidR="0007531B" w:rsidRPr="007C1045" w:rsidRDefault="0007531B" w:rsidP="00F14473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7C1045">
              <w:rPr>
                <w:sz w:val="22"/>
                <w:szCs w:val="22"/>
              </w:rPr>
              <w:t>Strong leadership and influencing skills</w:t>
            </w:r>
            <w:r w:rsidR="003C0AD9">
              <w:rPr>
                <w:sz w:val="22"/>
                <w:szCs w:val="22"/>
              </w:rPr>
              <w:t>.</w:t>
            </w:r>
          </w:p>
          <w:p w:rsidR="0007531B" w:rsidRPr="007C1045" w:rsidRDefault="0007531B" w:rsidP="00F14473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7C1045">
              <w:rPr>
                <w:sz w:val="22"/>
                <w:szCs w:val="22"/>
              </w:rPr>
              <w:t>Self –started and self-directed</w:t>
            </w:r>
            <w:r w:rsidR="003C0AD9">
              <w:rPr>
                <w:sz w:val="22"/>
                <w:szCs w:val="22"/>
              </w:rPr>
              <w:t>.</w:t>
            </w:r>
          </w:p>
          <w:p w:rsidR="0007531B" w:rsidRPr="007C1045" w:rsidRDefault="003C0AD9" w:rsidP="003C0AD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</w:t>
            </w:r>
            <w:r w:rsidR="0007531B" w:rsidRPr="007C1045">
              <w:rPr>
                <w:sz w:val="22"/>
                <w:szCs w:val="22"/>
              </w:rPr>
              <w:t>player communicating openly directly and diplomatically</w:t>
            </w:r>
            <w:r>
              <w:rPr>
                <w:sz w:val="22"/>
                <w:szCs w:val="22"/>
              </w:rPr>
              <w:t>.</w:t>
            </w:r>
          </w:p>
          <w:p w:rsidR="0007531B" w:rsidRPr="007C1045" w:rsidRDefault="0007531B" w:rsidP="00F14473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7C1045">
              <w:rPr>
                <w:sz w:val="22"/>
                <w:szCs w:val="22"/>
              </w:rPr>
              <w:t xml:space="preserve">Able to adapt quickly changing </w:t>
            </w:r>
            <w:r w:rsidR="00DA2038" w:rsidRPr="007C1045">
              <w:rPr>
                <w:sz w:val="22"/>
                <w:szCs w:val="22"/>
              </w:rPr>
              <w:t>work environment</w:t>
            </w:r>
            <w:r w:rsidR="003C0AD9">
              <w:rPr>
                <w:sz w:val="22"/>
                <w:szCs w:val="22"/>
              </w:rPr>
              <w:t>.</w:t>
            </w:r>
          </w:p>
          <w:p w:rsidR="00DA2038" w:rsidRPr="007C1045" w:rsidRDefault="00DA2038" w:rsidP="00F14473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7C1045">
              <w:rPr>
                <w:sz w:val="22"/>
                <w:szCs w:val="22"/>
              </w:rPr>
              <w:t>Proven high level of dedication and commitment</w:t>
            </w:r>
            <w:r w:rsidR="003C0AD9">
              <w:rPr>
                <w:sz w:val="22"/>
                <w:szCs w:val="22"/>
              </w:rPr>
              <w:t>.</w:t>
            </w:r>
          </w:p>
          <w:p w:rsidR="00021239" w:rsidRPr="00333CD3" w:rsidRDefault="00DA2038" w:rsidP="00F14473">
            <w:pPr>
              <w:pStyle w:val="ListParagraph"/>
              <w:numPr>
                <w:ilvl w:val="0"/>
                <w:numId w:val="7"/>
              </w:numPr>
              <w:jc w:val="both"/>
            </w:pPr>
            <w:r w:rsidRPr="007C1045">
              <w:rPr>
                <w:sz w:val="22"/>
                <w:szCs w:val="22"/>
              </w:rPr>
              <w:t>Ability to work under pressure</w:t>
            </w:r>
            <w:r w:rsidR="003C0AD9">
              <w:rPr>
                <w:sz w:val="22"/>
                <w:szCs w:val="22"/>
              </w:rPr>
              <w:t>.</w:t>
            </w:r>
          </w:p>
        </w:tc>
      </w:tr>
    </w:tbl>
    <w:p w:rsidR="00C21CEF" w:rsidRPr="00333CD3" w:rsidRDefault="00C21CEF" w:rsidP="00335854">
      <w:pPr>
        <w:pStyle w:val="NoSpacing"/>
      </w:pPr>
    </w:p>
    <w:sectPr w:rsidR="00C21CEF" w:rsidRPr="00333CD3" w:rsidSect="00D33441">
      <w:footerReference w:type="first" r:id="rId11"/>
      <w:pgSz w:w="12240" w:h="15840"/>
      <w:pgMar w:top="864" w:right="864" w:bottom="2304" w:left="864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8EA" w:rsidRDefault="003D38EA" w:rsidP="00713050">
      <w:pPr>
        <w:spacing w:line="240" w:lineRule="auto"/>
      </w:pPr>
      <w:r>
        <w:separator/>
      </w:r>
    </w:p>
  </w:endnote>
  <w:endnote w:type="continuationSeparator" w:id="0">
    <w:p w:rsidR="003D38EA" w:rsidRDefault="003D38E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7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535"/>
      <w:gridCol w:w="180"/>
      <w:gridCol w:w="3844"/>
      <w:gridCol w:w="931"/>
      <w:gridCol w:w="2559"/>
      <w:gridCol w:w="273"/>
    </w:tblGrid>
    <w:tr w:rsidR="00217980" w:rsidTr="004F2D32">
      <w:trPr>
        <w:trHeight w:val="18"/>
      </w:trPr>
      <w:tc>
        <w:tcPr>
          <w:tcW w:w="353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335854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F0CB3B" wp14:editId="55B18EEB">
                    <wp:extent cx="329184" cy="329184"/>
                    <wp:effectExtent l="0" t="0" r="0" b="0"/>
                    <wp:docPr id="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5" name="Freeform 25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Isosceles Triangle 29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ihBPfjIIAAAWOQAADgAAAAAAAAAAAAAAAAAuAgAAZHJzL2Uy&#10;b0RvYy54bWxQSwECLQAUAAYACAAAACEAaEcb0NgAAAADAQAADwAAAAAAAAAAAAAAAACMCgAAZHJz&#10;L2Rvd25yZXYueG1sUEsFBgAAAAAEAAQA8wAAAJELAAAAAA==&#10;">
                    <o:lock v:ext="edit" aspectratio="t"/>
                    <v:oval id="Oval 23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XM1cMA&#10;AADbAAAADwAAAGRycy9kb3ducmV2LnhtbESPQWsCMRSE70L/Q3iFXkSzWixlu1lZBMFDsWqL58fm&#10;dTd087JNoq7/vikIHoeZ+YYploPtxJl8MI4VzKYZCOLaacONgq/P9eQVRIjIGjvHpOBKAZblw6jA&#10;XLsL7+l8iI1IEA45Kmhj7HMpQ92SxTB1PXHyvp23GJP0jdQeLwluOznPshdp0XBaaLGnVUv1z+Fk&#10;FYy9rAa/Xchfto35eN9YU+2OSj09DtUbiEhDvIdv7Y1WMH+G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XM1cMAAADbAAAADwAAAAAAAAAAAAAAAACYAgAAZHJzL2Rv&#10;d25yZXYueG1sUEsFBgAAAAAEAAQA9QAAAIgDAAAAAA==&#10;" fillcolor="#ea4e4e [3204]" stroked="f" strokeweight="1pt">
                      <v:stroke joinstyle="miter"/>
                    </v:oval>
                    <v:group id="Group 24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reeform 25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FhAMQA&#10;AADbAAAADwAAAGRycy9kb3ducmV2LnhtbESPT2vCQBTE74V+h+UVvDWbBpQSXUVa6p9ba7X1+Mg+&#10;k5Ds2zW7avrtXUHocZiZ3zCTWW9acabO15YVvCQpCOLC6ppLBdvvj+dXED4ga2wtk4I/8jCbPj5M&#10;MNf2wl903oRSRAj7HBVUIbhcSl9UZNAn1hFH72A7gyHKrpS6w0uEm1ZmaTqSBmuOCxU6equoaDYn&#10;o8DtuW0+f3h33C0X77LJ3H75u1Zq8NTPxyAC9eE/fG+vtIJsCLcv8Q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BYQDEAAAA2wAAAA8AAAAAAAAAAAAAAAAAmAIAAGRycy9k&#10;b3ducmV2LnhtbFBLBQYAAAAABAAEAPUAAACJ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flsMA&#10;AADbAAAADwAAAGRycy9kb3ducmV2LnhtbESPQWvCQBSE70L/w/IEL1I3iqYldZUiKl61LdjbI/ua&#10;pO6+DdnVxH/vCoLHYWa+YebLzhpxocZXjhWMRwkI4tzpigsF31+b13cQPiBrNI5JwZU8LBcvvTlm&#10;2rW8p8shFCJC2GeooAyhzqT0eUkW/cjVxNH7c43FEGVTSN1gG+HWyEmSpNJixXGhxJpWJeWnw9kq&#10;OA5/t6bV6c6s/83R7fXPNJ1tlBr0u88PEIG68Aw/2jutYPI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jflsMAAADbAAAADwAAAAAAAAAAAAAAAACYAgAAZHJzL2Rv&#10;d25yZXYueG1sUEsFBgAAAAAEAAQA9QAAAIg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BIsIA&#10;AADbAAAADwAAAGRycy9kb3ducmV2LnhtbERPTYvCMBC9L+x/CLPgZbGpgrJ2jaIFQQQP6qLsbWjG&#10;tthMahNt/ffmIHh8vO/pvDOVuFPjSssKBlEMgjizuuRcwd9h1f8B4TyyxsoyKXiQg/ns82OKibYt&#10;7+i+97kIIewSVFB4XydSuqwggy6yNXHgzrYx6ANscqkbbEO4qeQwjsfSYMmhocCa0oKyy/5mFJy+&#10;23F1/R+Njmm67HYDt11sHhOlel/d4heEp86/xS/3WisYhrHhS/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QEiwgAAANsAAAAPAAAAAAAAAAAAAAAAAJgCAABkcnMvZG93&#10;bnJldi54bWxQSwUGAAAAAAQABAD1AAAAhw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9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vMsEA&#10;AADbAAAADwAAAGRycy9kb3ducmV2LnhtbESPQWsCMRSE74X+h/CE3mrWCGq3RmmFQq9ae39sXncX&#10;k5dtEndXf30jCD0OM/MNs96OzoqeQmw9a5hNCxDElTct1xqOXx/PKxAxIRu0nknDhSJsN48PayyN&#10;H3hP/SHVIkM4lqihSakrpYxVQw7j1HfE2fvxwWHKMtTSBBwy3FmpimIhHbacFxrsaNdQdTqcnYb3&#10;5bCSp2/Fy+FaqKDmdv7bW62fJuPbK4hEY/oP39ufRoN6gduX/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SrzL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4024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9F7DA2" w:rsidP="00D33441">
          <w:pPr>
            <w:pStyle w:val="Footer"/>
          </w:pPr>
          <w:r>
            <w:rPr>
              <w:noProof/>
            </w:rPr>
            <w:drawing>
              <wp:inline distT="0" distB="0" distL="0" distR="0" wp14:anchorId="17C4C137" wp14:editId="72350769">
                <wp:extent cx="352425" cy="352425"/>
                <wp:effectExtent l="0" t="0" r="9525" b="9525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90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76A3C54" wp14:editId="41996604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>
                <w:pict>
                  <v:group w14:anchorId="1AB95EE7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7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4F2D32">
      <w:trPr>
        <w:trHeight w:val="1216"/>
      </w:trPr>
      <w:tc>
        <w:tcPr>
          <w:tcW w:w="3715" w:type="dxa"/>
          <w:gridSpan w:val="2"/>
          <w:tcMar>
            <w:top w:w="144" w:type="dxa"/>
            <w:left w:w="115" w:type="dxa"/>
            <w:right w:w="115" w:type="dxa"/>
          </w:tcMar>
        </w:tcPr>
        <w:p w:rsidR="004F2D32" w:rsidRPr="00CE7729" w:rsidRDefault="00CE7729" w:rsidP="009A7894">
          <w:pPr>
            <w:pStyle w:val="Footer"/>
            <w:jc w:val="left"/>
            <w:rPr>
              <w:sz w:val="18"/>
              <w:szCs w:val="18"/>
            </w:rPr>
          </w:pPr>
          <w:proofErr w:type="spellStart"/>
          <w:r w:rsidRPr="00CE7729">
            <w:rPr>
              <w:sz w:val="22"/>
              <w:szCs w:val="22"/>
            </w:rPr>
            <w:t>muhammadkashif521</w:t>
          </w:r>
          <w:r w:rsidR="004F2D32" w:rsidRPr="00CE7729">
            <w:rPr>
              <w:sz w:val="22"/>
              <w:szCs w:val="22"/>
            </w:rPr>
            <w:t>@gmail.com</w:t>
          </w:r>
          <w:proofErr w:type="spellEnd"/>
        </w:p>
        <w:p w:rsidR="00811117" w:rsidRPr="004F2D32" w:rsidRDefault="00811117" w:rsidP="004F2D32">
          <w:pPr>
            <w:rPr>
              <w:sz w:val="24"/>
              <w:szCs w:val="24"/>
            </w:rPr>
          </w:pPr>
        </w:p>
      </w:tc>
      <w:tc>
        <w:tcPr>
          <w:tcW w:w="3844" w:type="dxa"/>
          <w:tcMar>
            <w:top w:w="144" w:type="dxa"/>
            <w:left w:w="115" w:type="dxa"/>
            <w:right w:w="115" w:type="dxa"/>
          </w:tcMar>
        </w:tcPr>
        <w:p w:rsidR="00D33441" w:rsidRPr="00C2098A" w:rsidRDefault="00700952" w:rsidP="00700952">
          <w:pPr>
            <w:pStyle w:val="Footer"/>
            <w:jc w:val="left"/>
          </w:pPr>
          <w:r>
            <w:t>terbala colony ahatta p.o</w:t>
          </w:r>
          <w:r w:rsidR="009A7894">
            <w:t>.</w:t>
          </w:r>
          <w:r>
            <w:t xml:space="preserve"> same tech.taxila distt.rawalpindi</w:t>
          </w:r>
        </w:p>
      </w:tc>
      <w:tc>
        <w:tcPr>
          <w:tcW w:w="93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B7FC5">
          <w:pPr>
            <w:pStyle w:val="Footer"/>
          </w:pPr>
        </w:p>
      </w:tc>
      <w:tc>
        <w:tcPr>
          <w:tcW w:w="2832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:rsidR="00811117" w:rsidRPr="00C2098A" w:rsidRDefault="00CE7729" w:rsidP="00CE7729">
              <w:pPr>
                <w:pStyle w:val="Footer"/>
                <w:jc w:val="left"/>
              </w:pPr>
              <w:r>
                <w:t>0303.5212329</w:t>
              </w:r>
              <w:r>
                <w:br/>
                <w:t>0311.5055750</w:t>
              </w:r>
              <w:r w:rsidR="00B3120E">
                <w:br/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8EA" w:rsidRDefault="003D38EA" w:rsidP="00713050">
      <w:pPr>
        <w:spacing w:line="240" w:lineRule="auto"/>
      </w:pPr>
      <w:r>
        <w:separator/>
      </w:r>
    </w:p>
  </w:footnote>
  <w:footnote w:type="continuationSeparator" w:id="0">
    <w:p w:rsidR="003D38EA" w:rsidRDefault="003D38E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EDF"/>
    <w:multiLevelType w:val="hybridMultilevel"/>
    <w:tmpl w:val="FE44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97E48"/>
    <w:multiLevelType w:val="hybridMultilevel"/>
    <w:tmpl w:val="BA52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E6E92"/>
    <w:multiLevelType w:val="hybridMultilevel"/>
    <w:tmpl w:val="6446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34172"/>
    <w:multiLevelType w:val="hybridMultilevel"/>
    <w:tmpl w:val="D2EE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D7515"/>
    <w:multiLevelType w:val="hybridMultilevel"/>
    <w:tmpl w:val="1068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807CA"/>
    <w:multiLevelType w:val="hybridMultilevel"/>
    <w:tmpl w:val="05F4D03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603F1E6E"/>
    <w:multiLevelType w:val="hybridMultilevel"/>
    <w:tmpl w:val="2E4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065F7"/>
    <w:multiLevelType w:val="hybridMultilevel"/>
    <w:tmpl w:val="227E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C4"/>
    <w:rsid w:val="00021239"/>
    <w:rsid w:val="00032C6D"/>
    <w:rsid w:val="000744C4"/>
    <w:rsid w:val="0007531B"/>
    <w:rsid w:val="00091382"/>
    <w:rsid w:val="000B0619"/>
    <w:rsid w:val="000B61CA"/>
    <w:rsid w:val="000F7610"/>
    <w:rsid w:val="001022F0"/>
    <w:rsid w:val="00107A94"/>
    <w:rsid w:val="00114ED7"/>
    <w:rsid w:val="00140B0E"/>
    <w:rsid w:val="00147909"/>
    <w:rsid w:val="001820AC"/>
    <w:rsid w:val="001A5CA9"/>
    <w:rsid w:val="001B2AC1"/>
    <w:rsid w:val="001B403A"/>
    <w:rsid w:val="002144C7"/>
    <w:rsid w:val="00217980"/>
    <w:rsid w:val="00253AE2"/>
    <w:rsid w:val="00260037"/>
    <w:rsid w:val="00271662"/>
    <w:rsid w:val="0027404F"/>
    <w:rsid w:val="002864A0"/>
    <w:rsid w:val="00292984"/>
    <w:rsid w:val="00293B83"/>
    <w:rsid w:val="002B091C"/>
    <w:rsid w:val="002B7FC5"/>
    <w:rsid w:val="002C2CDD"/>
    <w:rsid w:val="002D45C6"/>
    <w:rsid w:val="002D64AC"/>
    <w:rsid w:val="002F03FA"/>
    <w:rsid w:val="00313E86"/>
    <w:rsid w:val="00333CD3"/>
    <w:rsid w:val="00335854"/>
    <w:rsid w:val="00340365"/>
    <w:rsid w:val="00342B64"/>
    <w:rsid w:val="0034343B"/>
    <w:rsid w:val="00364079"/>
    <w:rsid w:val="003A6601"/>
    <w:rsid w:val="003C0AD9"/>
    <w:rsid w:val="003C5528"/>
    <w:rsid w:val="003D38EA"/>
    <w:rsid w:val="003E5D94"/>
    <w:rsid w:val="003F6343"/>
    <w:rsid w:val="004077FB"/>
    <w:rsid w:val="00424DD9"/>
    <w:rsid w:val="00442E44"/>
    <w:rsid w:val="00446278"/>
    <w:rsid w:val="0044685D"/>
    <w:rsid w:val="0046104A"/>
    <w:rsid w:val="004717C5"/>
    <w:rsid w:val="00486BCD"/>
    <w:rsid w:val="004A5084"/>
    <w:rsid w:val="004A513C"/>
    <w:rsid w:val="004B5F5A"/>
    <w:rsid w:val="004F2D32"/>
    <w:rsid w:val="00523479"/>
    <w:rsid w:val="00530C22"/>
    <w:rsid w:val="00543DB7"/>
    <w:rsid w:val="005729B0"/>
    <w:rsid w:val="005B4C93"/>
    <w:rsid w:val="005F30AE"/>
    <w:rsid w:val="0061122A"/>
    <w:rsid w:val="006118CA"/>
    <w:rsid w:val="00622C30"/>
    <w:rsid w:val="00622EF2"/>
    <w:rsid w:val="00641630"/>
    <w:rsid w:val="00651244"/>
    <w:rsid w:val="00654ACD"/>
    <w:rsid w:val="00684488"/>
    <w:rsid w:val="00692BBF"/>
    <w:rsid w:val="00694769"/>
    <w:rsid w:val="006A3CE7"/>
    <w:rsid w:val="006A7AE6"/>
    <w:rsid w:val="006C4C50"/>
    <w:rsid w:val="006D76B1"/>
    <w:rsid w:val="00700952"/>
    <w:rsid w:val="00713050"/>
    <w:rsid w:val="0073717E"/>
    <w:rsid w:val="00741125"/>
    <w:rsid w:val="00746F7F"/>
    <w:rsid w:val="007569C1"/>
    <w:rsid w:val="00763832"/>
    <w:rsid w:val="00765697"/>
    <w:rsid w:val="007922B0"/>
    <w:rsid w:val="007C1045"/>
    <w:rsid w:val="007D2696"/>
    <w:rsid w:val="007E62B1"/>
    <w:rsid w:val="00806A96"/>
    <w:rsid w:val="00811117"/>
    <w:rsid w:val="00841146"/>
    <w:rsid w:val="0088504C"/>
    <w:rsid w:val="0089382B"/>
    <w:rsid w:val="008A1907"/>
    <w:rsid w:val="008C6BCA"/>
    <w:rsid w:val="008C7B50"/>
    <w:rsid w:val="008D062C"/>
    <w:rsid w:val="008F317C"/>
    <w:rsid w:val="008F4FC7"/>
    <w:rsid w:val="00917C1B"/>
    <w:rsid w:val="00924C05"/>
    <w:rsid w:val="00943E54"/>
    <w:rsid w:val="009542B1"/>
    <w:rsid w:val="0096492B"/>
    <w:rsid w:val="00966871"/>
    <w:rsid w:val="00973363"/>
    <w:rsid w:val="00986B04"/>
    <w:rsid w:val="00993D8D"/>
    <w:rsid w:val="0099745B"/>
    <w:rsid w:val="009A7894"/>
    <w:rsid w:val="009B3C40"/>
    <w:rsid w:val="009E421D"/>
    <w:rsid w:val="009F7DA2"/>
    <w:rsid w:val="00A357D6"/>
    <w:rsid w:val="00A42540"/>
    <w:rsid w:val="00A50939"/>
    <w:rsid w:val="00A6462C"/>
    <w:rsid w:val="00A762D0"/>
    <w:rsid w:val="00AA6A40"/>
    <w:rsid w:val="00AB0B32"/>
    <w:rsid w:val="00AE3BC0"/>
    <w:rsid w:val="00B3120E"/>
    <w:rsid w:val="00B418C0"/>
    <w:rsid w:val="00B5523F"/>
    <w:rsid w:val="00B5664D"/>
    <w:rsid w:val="00B623B4"/>
    <w:rsid w:val="00BA5B40"/>
    <w:rsid w:val="00BC27BB"/>
    <w:rsid w:val="00BD0206"/>
    <w:rsid w:val="00C2098A"/>
    <w:rsid w:val="00C20AE2"/>
    <w:rsid w:val="00C21CEF"/>
    <w:rsid w:val="00C3617D"/>
    <w:rsid w:val="00C5444A"/>
    <w:rsid w:val="00C612DA"/>
    <w:rsid w:val="00C67873"/>
    <w:rsid w:val="00C71767"/>
    <w:rsid w:val="00C7741E"/>
    <w:rsid w:val="00C809F6"/>
    <w:rsid w:val="00C875AB"/>
    <w:rsid w:val="00CA3DF1"/>
    <w:rsid w:val="00CA4581"/>
    <w:rsid w:val="00CC293D"/>
    <w:rsid w:val="00CE18D5"/>
    <w:rsid w:val="00CE7729"/>
    <w:rsid w:val="00CF1EF4"/>
    <w:rsid w:val="00D04109"/>
    <w:rsid w:val="00D33441"/>
    <w:rsid w:val="00D67CEC"/>
    <w:rsid w:val="00DA2038"/>
    <w:rsid w:val="00DA5B7F"/>
    <w:rsid w:val="00DB01BF"/>
    <w:rsid w:val="00DD6416"/>
    <w:rsid w:val="00DE3DD3"/>
    <w:rsid w:val="00DF4E0A"/>
    <w:rsid w:val="00E02DCD"/>
    <w:rsid w:val="00E0602B"/>
    <w:rsid w:val="00E12C60"/>
    <w:rsid w:val="00E12F14"/>
    <w:rsid w:val="00E22E87"/>
    <w:rsid w:val="00E44F27"/>
    <w:rsid w:val="00E551D7"/>
    <w:rsid w:val="00E57630"/>
    <w:rsid w:val="00E7541F"/>
    <w:rsid w:val="00E7650B"/>
    <w:rsid w:val="00E86C2B"/>
    <w:rsid w:val="00EA4BC9"/>
    <w:rsid w:val="00EF7CC9"/>
    <w:rsid w:val="00F14473"/>
    <w:rsid w:val="00F207C0"/>
    <w:rsid w:val="00F20AE5"/>
    <w:rsid w:val="00F43CCF"/>
    <w:rsid w:val="00F645C7"/>
    <w:rsid w:val="00F74D63"/>
    <w:rsid w:val="00F75D93"/>
    <w:rsid w:val="00F7764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customStyle="1" w:styleId="Default">
    <w:name w:val="Default"/>
    <w:rsid w:val="000744C4"/>
    <w:pPr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4A5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D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customStyle="1" w:styleId="Default">
    <w:name w:val="Default"/>
    <w:rsid w:val="000744C4"/>
    <w:pPr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4A5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D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az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B0681DDF284FF0A300921140786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ACA9F-8315-4E21-9C9E-4558DF3131A1}"/>
      </w:docPartPr>
      <w:docPartBody>
        <w:p w:rsidR="00615623" w:rsidRDefault="005A5C58">
          <w:pPr>
            <w:pStyle w:val="67B0681DDF284FF0A3009211407868CC"/>
          </w:pPr>
          <w:r>
            <w:t>Objective</w:t>
          </w:r>
        </w:p>
      </w:docPartBody>
    </w:docPart>
    <w:docPart>
      <w:docPartPr>
        <w:name w:val="BC043C5E61D24992A753392018519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EEFE-F1F5-4BF0-A8A3-A494754A7FE7}"/>
      </w:docPartPr>
      <w:docPartBody>
        <w:p w:rsidR="00B261BE" w:rsidRDefault="00B852F0" w:rsidP="00B852F0">
          <w:pPr>
            <w:pStyle w:val="BC043C5E61D24992A753392018519746"/>
          </w:pPr>
          <w:r w:rsidRPr="00333CD3">
            <w:t>Education</w:t>
          </w:r>
        </w:p>
      </w:docPartBody>
    </w:docPart>
    <w:docPart>
      <w:docPartPr>
        <w:name w:val="75031FF06E874C89886746424D602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32686-6FD5-446A-AF46-BACABBAF07D5}"/>
      </w:docPartPr>
      <w:docPartBody>
        <w:p w:rsidR="00034277" w:rsidRDefault="00F758A4" w:rsidP="00F758A4">
          <w:pPr>
            <w:pStyle w:val="75031FF06E874C89886746424D60296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58"/>
    <w:rsid w:val="00034277"/>
    <w:rsid w:val="00034825"/>
    <w:rsid w:val="003970D7"/>
    <w:rsid w:val="004A3F39"/>
    <w:rsid w:val="004D206D"/>
    <w:rsid w:val="004D5075"/>
    <w:rsid w:val="005A5C58"/>
    <w:rsid w:val="00615623"/>
    <w:rsid w:val="00636D98"/>
    <w:rsid w:val="00665802"/>
    <w:rsid w:val="006A5E7F"/>
    <w:rsid w:val="006F1235"/>
    <w:rsid w:val="00742A3E"/>
    <w:rsid w:val="00887009"/>
    <w:rsid w:val="00912CF1"/>
    <w:rsid w:val="00924E8C"/>
    <w:rsid w:val="00946336"/>
    <w:rsid w:val="00AF42B5"/>
    <w:rsid w:val="00B221A8"/>
    <w:rsid w:val="00B261BE"/>
    <w:rsid w:val="00B852F0"/>
    <w:rsid w:val="00D3059B"/>
    <w:rsid w:val="00DE2406"/>
    <w:rsid w:val="00F0748C"/>
    <w:rsid w:val="00F7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3A63484604AD9AAC7CFDAD1C31633">
    <w:name w:val="A023A63484604AD9AAC7CFDAD1C31633"/>
  </w:style>
  <w:style w:type="paragraph" w:customStyle="1" w:styleId="67B0681DDF284FF0A3009211407868CC">
    <w:name w:val="67B0681DDF284FF0A3009211407868CC"/>
  </w:style>
  <w:style w:type="paragraph" w:customStyle="1" w:styleId="04D7F3B24B974A9F8C5EEA4EF9F4A547">
    <w:name w:val="04D7F3B24B974A9F8C5EEA4EF9F4A547"/>
  </w:style>
  <w:style w:type="paragraph" w:customStyle="1" w:styleId="FD74DEB292E74A318F80B598FFDD931A">
    <w:name w:val="FD74DEB292E74A318F80B598FFDD931A"/>
  </w:style>
  <w:style w:type="paragraph" w:customStyle="1" w:styleId="F7D1F1A4C4814691B965F33A4BB0F240">
    <w:name w:val="F7D1F1A4C4814691B965F33A4BB0F240"/>
  </w:style>
  <w:style w:type="paragraph" w:customStyle="1" w:styleId="CA6088B8AA2B4D7586C650B3765A1C93">
    <w:name w:val="CA6088B8AA2B4D7586C650B3765A1C93"/>
  </w:style>
  <w:style w:type="paragraph" w:customStyle="1" w:styleId="8B9F79C9160C478DA7CD40826ED11B25">
    <w:name w:val="8B9F79C9160C478DA7CD40826ED11B25"/>
  </w:style>
  <w:style w:type="paragraph" w:customStyle="1" w:styleId="C51BD5021A2B44DB826506DB37E6CA3F">
    <w:name w:val="C51BD5021A2B44DB826506DB37E6CA3F"/>
  </w:style>
  <w:style w:type="paragraph" w:customStyle="1" w:styleId="331D1F268AF94FF4B4D2983A70EC9B74">
    <w:name w:val="331D1F268AF94FF4B4D2983A70EC9B74"/>
  </w:style>
  <w:style w:type="paragraph" w:customStyle="1" w:styleId="04DBCCA28E1C4F8C848FA16559FFA662">
    <w:name w:val="04DBCCA28E1C4F8C848FA16559FFA662"/>
  </w:style>
  <w:style w:type="paragraph" w:customStyle="1" w:styleId="8C79E6903B7F4FB5B17181BC4E6581E3">
    <w:name w:val="8C79E6903B7F4FB5B17181BC4E6581E3"/>
  </w:style>
  <w:style w:type="paragraph" w:customStyle="1" w:styleId="75ABFCFDDCB94E6DBCE2A95347D254FE">
    <w:name w:val="75ABFCFDDCB94E6DBCE2A95347D254FE"/>
  </w:style>
  <w:style w:type="paragraph" w:customStyle="1" w:styleId="2A8DDC2FE2FB4DA59B6A1099B7DCC00C">
    <w:name w:val="2A8DDC2FE2FB4DA59B6A1099B7DCC00C"/>
  </w:style>
  <w:style w:type="paragraph" w:customStyle="1" w:styleId="BFA61772B4A5441B8B4DD07AA65D5CA5">
    <w:name w:val="BFA61772B4A5441B8B4DD07AA65D5CA5"/>
  </w:style>
  <w:style w:type="paragraph" w:customStyle="1" w:styleId="F181901B459D4C19AFD407DE2DA42FD3">
    <w:name w:val="F181901B459D4C19AFD407DE2DA42FD3"/>
  </w:style>
  <w:style w:type="paragraph" w:customStyle="1" w:styleId="C19CEEDE9BC5499696A1408A8E8D4343">
    <w:name w:val="C19CEEDE9BC5499696A1408A8E8D4343"/>
  </w:style>
  <w:style w:type="paragraph" w:customStyle="1" w:styleId="C23164DAEB5C4616819DF11526176624">
    <w:name w:val="C23164DAEB5C4616819DF11526176624"/>
  </w:style>
  <w:style w:type="paragraph" w:customStyle="1" w:styleId="920202AC43184FDC8A540D574B74F702">
    <w:name w:val="920202AC43184FDC8A540D574B74F702"/>
  </w:style>
  <w:style w:type="paragraph" w:customStyle="1" w:styleId="8A012C4C0F9D46F9B474F9AE00A18901">
    <w:name w:val="8A012C4C0F9D46F9B474F9AE00A18901"/>
  </w:style>
  <w:style w:type="paragraph" w:customStyle="1" w:styleId="8939D502D967468089ED8EB454363104">
    <w:name w:val="8939D502D967468089ED8EB454363104"/>
  </w:style>
  <w:style w:type="paragraph" w:customStyle="1" w:styleId="09669BA3BB8340F0951A0872DB9BE6B8">
    <w:name w:val="09669BA3BB8340F0951A0872DB9BE6B8"/>
  </w:style>
  <w:style w:type="paragraph" w:customStyle="1" w:styleId="3C416939BE8B4FB39971BCF02894A2E4">
    <w:name w:val="3C416939BE8B4FB39971BCF02894A2E4"/>
  </w:style>
  <w:style w:type="paragraph" w:customStyle="1" w:styleId="015F46849513457799C4727E4E38EA22">
    <w:name w:val="015F46849513457799C4727E4E38EA22"/>
  </w:style>
  <w:style w:type="paragraph" w:customStyle="1" w:styleId="A8E87A5717924BE0A55B0059686F7C50">
    <w:name w:val="A8E87A5717924BE0A55B0059686F7C50"/>
  </w:style>
  <w:style w:type="paragraph" w:customStyle="1" w:styleId="07593D4CB39D4041A5870421BB2A251C">
    <w:name w:val="07593D4CB39D4041A5870421BB2A251C"/>
  </w:style>
  <w:style w:type="paragraph" w:customStyle="1" w:styleId="CA4C6B8BD86443679C8D124DDB965CB2">
    <w:name w:val="CA4C6B8BD86443679C8D124DDB965CB2"/>
  </w:style>
  <w:style w:type="paragraph" w:customStyle="1" w:styleId="6757155BC34F475995AF16D9962721B3">
    <w:name w:val="6757155BC34F475995AF16D9962721B3"/>
  </w:style>
  <w:style w:type="paragraph" w:customStyle="1" w:styleId="83FBE581E6C5435DB07951008CE56651">
    <w:name w:val="83FBE581E6C5435DB07951008CE56651"/>
  </w:style>
  <w:style w:type="paragraph" w:customStyle="1" w:styleId="56F8974A9B6A4905B8E3CEA69AA5A1E7">
    <w:name w:val="56F8974A9B6A4905B8E3CEA69AA5A1E7"/>
    <w:rsid w:val="00B852F0"/>
    <w:pPr>
      <w:spacing w:after="200" w:line="276" w:lineRule="auto"/>
    </w:pPr>
  </w:style>
  <w:style w:type="paragraph" w:customStyle="1" w:styleId="B1ABC277277C4E79AC7398E1C4AB7DE3">
    <w:name w:val="B1ABC277277C4E79AC7398E1C4AB7DE3"/>
    <w:rsid w:val="00B852F0"/>
    <w:pPr>
      <w:spacing w:after="200" w:line="276" w:lineRule="auto"/>
    </w:pPr>
  </w:style>
  <w:style w:type="paragraph" w:customStyle="1" w:styleId="DB3F3BA53A1C4033A89BD92C5A9EBB27">
    <w:name w:val="DB3F3BA53A1C4033A89BD92C5A9EBB27"/>
    <w:rsid w:val="00B852F0"/>
    <w:pPr>
      <w:spacing w:after="200" w:line="276" w:lineRule="auto"/>
    </w:pPr>
  </w:style>
  <w:style w:type="paragraph" w:customStyle="1" w:styleId="788382ACD4E049B799AA6ED5776423DB">
    <w:name w:val="788382ACD4E049B799AA6ED5776423DB"/>
    <w:rsid w:val="00B852F0"/>
    <w:pPr>
      <w:spacing w:after="200" w:line="276" w:lineRule="auto"/>
    </w:pPr>
  </w:style>
  <w:style w:type="paragraph" w:customStyle="1" w:styleId="0D1DEDFB1EB3484E94ABAC9B5E4BBC5B">
    <w:name w:val="0D1DEDFB1EB3484E94ABAC9B5E4BBC5B"/>
    <w:rsid w:val="00B852F0"/>
    <w:pPr>
      <w:spacing w:after="200" w:line="276" w:lineRule="auto"/>
    </w:pPr>
  </w:style>
  <w:style w:type="paragraph" w:customStyle="1" w:styleId="BC043C5E61D24992A753392018519746">
    <w:name w:val="BC043C5E61D24992A753392018519746"/>
    <w:rsid w:val="00B852F0"/>
    <w:pPr>
      <w:spacing w:after="200" w:line="276" w:lineRule="auto"/>
    </w:pPr>
  </w:style>
  <w:style w:type="paragraph" w:customStyle="1" w:styleId="ACFE78BFAEBA4233BC36ACD0BF9463FC">
    <w:name w:val="ACFE78BFAEBA4233BC36ACD0BF9463FC"/>
    <w:rsid w:val="00B261BE"/>
    <w:pPr>
      <w:spacing w:after="200" w:line="276" w:lineRule="auto"/>
    </w:pPr>
  </w:style>
  <w:style w:type="paragraph" w:customStyle="1" w:styleId="5E7DA0BB90DE44F48EBCB3E24B1C2F37">
    <w:name w:val="5E7DA0BB90DE44F48EBCB3E24B1C2F37"/>
    <w:rsid w:val="00B261BE"/>
    <w:pPr>
      <w:spacing w:after="200" w:line="276" w:lineRule="auto"/>
    </w:pPr>
  </w:style>
  <w:style w:type="paragraph" w:customStyle="1" w:styleId="2CAF96C5AE6B448CB7E43D1CE36F6065">
    <w:name w:val="2CAF96C5AE6B448CB7E43D1CE36F6065"/>
    <w:rsid w:val="00B261BE"/>
    <w:pPr>
      <w:spacing w:after="200" w:line="276" w:lineRule="auto"/>
    </w:pPr>
  </w:style>
  <w:style w:type="paragraph" w:customStyle="1" w:styleId="CFF21EAB14AB491EB2B3F4AB34785D17">
    <w:name w:val="CFF21EAB14AB491EB2B3F4AB34785D17"/>
    <w:rsid w:val="00B261BE"/>
    <w:pPr>
      <w:spacing w:after="200" w:line="276" w:lineRule="auto"/>
    </w:pPr>
  </w:style>
  <w:style w:type="paragraph" w:customStyle="1" w:styleId="AD4BF9E000BD48DCA2753DDFB2B1F5F6">
    <w:name w:val="AD4BF9E000BD48DCA2753DDFB2B1F5F6"/>
    <w:rsid w:val="00B261BE"/>
    <w:pPr>
      <w:spacing w:after="200" w:line="276" w:lineRule="auto"/>
    </w:pPr>
  </w:style>
  <w:style w:type="paragraph" w:customStyle="1" w:styleId="EB427BDC9A1F43EC9E205422A141D9DA">
    <w:name w:val="EB427BDC9A1F43EC9E205422A141D9DA"/>
    <w:rsid w:val="00F758A4"/>
    <w:pPr>
      <w:spacing w:after="200" w:line="276" w:lineRule="auto"/>
    </w:pPr>
  </w:style>
  <w:style w:type="paragraph" w:customStyle="1" w:styleId="75031FF06E874C89886746424D602961">
    <w:name w:val="75031FF06E874C89886746424D602961"/>
    <w:rsid w:val="00F758A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3A63484604AD9AAC7CFDAD1C31633">
    <w:name w:val="A023A63484604AD9AAC7CFDAD1C31633"/>
  </w:style>
  <w:style w:type="paragraph" w:customStyle="1" w:styleId="67B0681DDF284FF0A3009211407868CC">
    <w:name w:val="67B0681DDF284FF0A3009211407868CC"/>
  </w:style>
  <w:style w:type="paragraph" w:customStyle="1" w:styleId="04D7F3B24B974A9F8C5EEA4EF9F4A547">
    <w:name w:val="04D7F3B24B974A9F8C5EEA4EF9F4A547"/>
  </w:style>
  <w:style w:type="paragraph" w:customStyle="1" w:styleId="FD74DEB292E74A318F80B598FFDD931A">
    <w:name w:val="FD74DEB292E74A318F80B598FFDD931A"/>
  </w:style>
  <w:style w:type="paragraph" w:customStyle="1" w:styleId="F7D1F1A4C4814691B965F33A4BB0F240">
    <w:name w:val="F7D1F1A4C4814691B965F33A4BB0F240"/>
  </w:style>
  <w:style w:type="paragraph" w:customStyle="1" w:styleId="CA6088B8AA2B4D7586C650B3765A1C93">
    <w:name w:val="CA6088B8AA2B4D7586C650B3765A1C93"/>
  </w:style>
  <w:style w:type="paragraph" w:customStyle="1" w:styleId="8B9F79C9160C478DA7CD40826ED11B25">
    <w:name w:val="8B9F79C9160C478DA7CD40826ED11B25"/>
  </w:style>
  <w:style w:type="paragraph" w:customStyle="1" w:styleId="C51BD5021A2B44DB826506DB37E6CA3F">
    <w:name w:val="C51BD5021A2B44DB826506DB37E6CA3F"/>
  </w:style>
  <w:style w:type="paragraph" w:customStyle="1" w:styleId="331D1F268AF94FF4B4D2983A70EC9B74">
    <w:name w:val="331D1F268AF94FF4B4D2983A70EC9B74"/>
  </w:style>
  <w:style w:type="paragraph" w:customStyle="1" w:styleId="04DBCCA28E1C4F8C848FA16559FFA662">
    <w:name w:val="04DBCCA28E1C4F8C848FA16559FFA662"/>
  </w:style>
  <w:style w:type="paragraph" w:customStyle="1" w:styleId="8C79E6903B7F4FB5B17181BC4E6581E3">
    <w:name w:val="8C79E6903B7F4FB5B17181BC4E6581E3"/>
  </w:style>
  <w:style w:type="paragraph" w:customStyle="1" w:styleId="75ABFCFDDCB94E6DBCE2A95347D254FE">
    <w:name w:val="75ABFCFDDCB94E6DBCE2A95347D254FE"/>
  </w:style>
  <w:style w:type="paragraph" w:customStyle="1" w:styleId="2A8DDC2FE2FB4DA59B6A1099B7DCC00C">
    <w:name w:val="2A8DDC2FE2FB4DA59B6A1099B7DCC00C"/>
  </w:style>
  <w:style w:type="paragraph" w:customStyle="1" w:styleId="BFA61772B4A5441B8B4DD07AA65D5CA5">
    <w:name w:val="BFA61772B4A5441B8B4DD07AA65D5CA5"/>
  </w:style>
  <w:style w:type="paragraph" w:customStyle="1" w:styleId="F181901B459D4C19AFD407DE2DA42FD3">
    <w:name w:val="F181901B459D4C19AFD407DE2DA42FD3"/>
  </w:style>
  <w:style w:type="paragraph" w:customStyle="1" w:styleId="C19CEEDE9BC5499696A1408A8E8D4343">
    <w:name w:val="C19CEEDE9BC5499696A1408A8E8D4343"/>
  </w:style>
  <w:style w:type="paragraph" w:customStyle="1" w:styleId="C23164DAEB5C4616819DF11526176624">
    <w:name w:val="C23164DAEB5C4616819DF11526176624"/>
  </w:style>
  <w:style w:type="paragraph" w:customStyle="1" w:styleId="920202AC43184FDC8A540D574B74F702">
    <w:name w:val="920202AC43184FDC8A540D574B74F702"/>
  </w:style>
  <w:style w:type="paragraph" w:customStyle="1" w:styleId="8A012C4C0F9D46F9B474F9AE00A18901">
    <w:name w:val="8A012C4C0F9D46F9B474F9AE00A18901"/>
  </w:style>
  <w:style w:type="paragraph" w:customStyle="1" w:styleId="8939D502D967468089ED8EB454363104">
    <w:name w:val="8939D502D967468089ED8EB454363104"/>
  </w:style>
  <w:style w:type="paragraph" w:customStyle="1" w:styleId="09669BA3BB8340F0951A0872DB9BE6B8">
    <w:name w:val="09669BA3BB8340F0951A0872DB9BE6B8"/>
  </w:style>
  <w:style w:type="paragraph" w:customStyle="1" w:styleId="3C416939BE8B4FB39971BCF02894A2E4">
    <w:name w:val="3C416939BE8B4FB39971BCF02894A2E4"/>
  </w:style>
  <w:style w:type="paragraph" w:customStyle="1" w:styleId="015F46849513457799C4727E4E38EA22">
    <w:name w:val="015F46849513457799C4727E4E38EA22"/>
  </w:style>
  <w:style w:type="paragraph" w:customStyle="1" w:styleId="A8E87A5717924BE0A55B0059686F7C50">
    <w:name w:val="A8E87A5717924BE0A55B0059686F7C50"/>
  </w:style>
  <w:style w:type="paragraph" w:customStyle="1" w:styleId="07593D4CB39D4041A5870421BB2A251C">
    <w:name w:val="07593D4CB39D4041A5870421BB2A251C"/>
  </w:style>
  <w:style w:type="paragraph" w:customStyle="1" w:styleId="CA4C6B8BD86443679C8D124DDB965CB2">
    <w:name w:val="CA4C6B8BD86443679C8D124DDB965CB2"/>
  </w:style>
  <w:style w:type="paragraph" w:customStyle="1" w:styleId="6757155BC34F475995AF16D9962721B3">
    <w:name w:val="6757155BC34F475995AF16D9962721B3"/>
  </w:style>
  <w:style w:type="paragraph" w:customStyle="1" w:styleId="83FBE581E6C5435DB07951008CE56651">
    <w:name w:val="83FBE581E6C5435DB07951008CE56651"/>
  </w:style>
  <w:style w:type="paragraph" w:customStyle="1" w:styleId="56F8974A9B6A4905B8E3CEA69AA5A1E7">
    <w:name w:val="56F8974A9B6A4905B8E3CEA69AA5A1E7"/>
    <w:rsid w:val="00B852F0"/>
    <w:pPr>
      <w:spacing w:after="200" w:line="276" w:lineRule="auto"/>
    </w:pPr>
  </w:style>
  <w:style w:type="paragraph" w:customStyle="1" w:styleId="B1ABC277277C4E79AC7398E1C4AB7DE3">
    <w:name w:val="B1ABC277277C4E79AC7398E1C4AB7DE3"/>
    <w:rsid w:val="00B852F0"/>
    <w:pPr>
      <w:spacing w:after="200" w:line="276" w:lineRule="auto"/>
    </w:pPr>
  </w:style>
  <w:style w:type="paragraph" w:customStyle="1" w:styleId="DB3F3BA53A1C4033A89BD92C5A9EBB27">
    <w:name w:val="DB3F3BA53A1C4033A89BD92C5A9EBB27"/>
    <w:rsid w:val="00B852F0"/>
    <w:pPr>
      <w:spacing w:after="200" w:line="276" w:lineRule="auto"/>
    </w:pPr>
  </w:style>
  <w:style w:type="paragraph" w:customStyle="1" w:styleId="788382ACD4E049B799AA6ED5776423DB">
    <w:name w:val="788382ACD4E049B799AA6ED5776423DB"/>
    <w:rsid w:val="00B852F0"/>
    <w:pPr>
      <w:spacing w:after="200" w:line="276" w:lineRule="auto"/>
    </w:pPr>
  </w:style>
  <w:style w:type="paragraph" w:customStyle="1" w:styleId="0D1DEDFB1EB3484E94ABAC9B5E4BBC5B">
    <w:name w:val="0D1DEDFB1EB3484E94ABAC9B5E4BBC5B"/>
    <w:rsid w:val="00B852F0"/>
    <w:pPr>
      <w:spacing w:after="200" w:line="276" w:lineRule="auto"/>
    </w:pPr>
  </w:style>
  <w:style w:type="paragraph" w:customStyle="1" w:styleId="BC043C5E61D24992A753392018519746">
    <w:name w:val="BC043C5E61D24992A753392018519746"/>
    <w:rsid w:val="00B852F0"/>
    <w:pPr>
      <w:spacing w:after="200" w:line="276" w:lineRule="auto"/>
    </w:pPr>
  </w:style>
  <w:style w:type="paragraph" w:customStyle="1" w:styleId="ACFE78BFAEBA4233BC36ACD0BF9463FC">
    <w:name w:val="ACFE78BFAEBA4233BC36ACD0BF9463FC"/>
    <w:rsid w:val="00B261BE"/>
    <w:pPr>
      <w:spacing w:after="200" w:line="276" w:lineRule="auto"/>
    </w:pPr>
  </w:style>
  <w:style w:type="paragraph" w:customStyle="1" w:styleId="5E7DA0BB90DE44F48EBCB3E24B1C2F37">
    <w:name w:val="5E7DA0BB90DE44F48EBCB3E24B1C2F37"/>
    <w:rsid w:val="00B261BE"/>
    <w:pPr>
      <w:spacing w:after="200" w:line="276" w:lineRule="auto"/>
    </w:pPr>
  </w:style>
  <w:style w:type="paragraph" w:customStyle="1" w:styleId="2CAF96C5AE6B448CB7E43D1CE36F6065">
    <w:name w:val="2CAF96C5AE6B448CB7E43D1CE36F6065"/>
    <w:rsid w:val="00B261BE"/>
    <w:pPr>
      <w:spacing w:after="200" w:line="276" w:lineRule="auto"/>
    </w:pPr>
  </w:style>
  <w:style w:type="paragraph" w:customStyle="1" w:styleId="CFF21EAB14AB491EB2B3F4AB34785D17">
    <w:name w:val="CFF21EAB14AB491EB2B3F4AB34785D17"/>
    <w:rsid w:val="00B261BE"/>
    <w:pPr>
      <w:spacing w:after="200" w:line="276" w:lineRule="auto"/>
    </w:pPr>
  </w:style>
  <w:style w:type="paragraph" w:customStyle="1" w:styleId="AD4BF9E000BD48DCA2753DDFB2B1F5F6">
    <w:name w:val="AD4BF9E000BD48DCA2753DDFB2B1F5F6"/>
    <w:rsid w:val="00B261BE"/>
    <w:pPr>
      <w:spacing w:after="200" w:line="276" w:lineRule="auto"/>
    </w:pPr>
  </w:style>
  <w:style w:type="paragraph" w:customStyle="1" w:styleId="EB427BDC9A1F43EC9E205422A141D9DA">
    <w:name w:val="EB427BDC9A1F43EC9E205422A141D9DA"/>
    <w:rsid w:val="00F758A4"/>
    <w:pPr>
      <w:spacing w:after="200" w:line="276" w:lineRule="auto"/>
    </w:pPr>
  </w:style>
  <w:style w:type="paragraph" w:customStyle="1" w:styleId="75031FF06E874C89886746424D602961">
    <w:name w:val="75031FF06E874C89886746424D602961"/>
    <w:rsid w:val="00F758A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house no.96 D, sector 4b, khayaban-e-sirsyed, rawalpindi</CompanyAddress>
  <CompanyPhone>0340-855-6114</CompanyPhone>
  <CompanyFax>0303.5212329
0311.5055750
</CompanyFax>
  <CompanyEmail>wakicom2000@yahoo.com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EE191C-1B42-40E3-84EF-B47D2F74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11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Kashif</dc:creator>
  <cp:lastModifiedBy>Shezan</cp:lastModifiedBy>
  <cp:revision>5</cp:revision>
  <cp:lastPrinted>2017-10-14T09:52:00Z</cp:lastPrinted>
  <dcterms:created xsi:type="dcterms:W3CDTF">2018-05-29T10:29:00Z</dcterms:created>
  <dcterms:modified xsi:type="dcterms:W3CDTF">2018-09-02T16:00:00Z</dcterms:modified>
</cp:coreProperties>
</file>