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92" w:rsidRDefault="004D7F92" w:rsidP="00DE0078">
      <w:pPr>
        <w:spacing w:after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5279390</wp:posOffset>
            </wp:positionH>
            <wp:positionV relativeFrom="paragraph">
              <wp:posOffset>0</wp:posOffset>
            </wp:positionV>
            <wp:extent cx="1049020" cy="1287780"/>
            <wp:effectExtent l="0" t="0" r="0" b="7620"/>
            <wp:wrapThrough wrapText="bothSides">
              <wp:wrapPolygon edited="0">
                <wp:start x="0" y="0"/>
                <wp:lineTo x="0" y="21408"/>
                <wp:lineTo x="21182" y="21408"/>
                <wp:lineTo x="2118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823_0154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E0078" w:rsidRPr="00FA2A7D" w:rsidRDefault="00BF532B" w:rsidP="00DE00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-548641</wp:posOffset>
                </wp:positionH>
                <wp:positionV relativeFrom="paragraph">
                  <wp:posOffset>188926</wp:posOffset>
                </wp:positionV>
                <wp:extent cx="1876508" cy="45910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1876508" cy="459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078" w:rsidRPr="00862AA3" w:rsidRDefault="00DE0078" w:rsidP="00DE00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532B">
                              <w:rPr>
                                <w:rFonts w:ascii="Times New Roman" w:hAnsi="Times New Roman" w:cs="Times New Roman"/>
                                <w:b/>
                              </w:rPr>
                              <w:t>Name:</w:t>
                            </w:r>
                            <w:r w:rsidR="000621E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="007413F9">
                              <w:rPr>
                                <w:rFonts w:ascii="Times New Roman" w:hAnsi="Times New Roman" w:cs="Times New Roman"/>
                                <w:b/>
                              </w:rPr>
                              <w:t>Waqar</w:t>
                            </w:r>
                            <w:proofErr w:type="spellEnd"/>
                            <w:r w:rsidR="007413F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Ahmed</w:t>
                            </w:r>
                            <w:r w:rsidR="000C7D5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Saif</w:t>
                            </w:r>
                          </w:p>
                          <w:p w:rsidR="00DE0078" w:rsidRDefault="00DE0078" w:rsidP="00DE00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7025C" w:rsidRPr="00B81B83" w:rsidRDefault="00E7025C" w:rsidP="00DE00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F532B" w:rsidRDefault="00E7025C" w:rsidP="00BF532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Father Name: Saif-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ud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-din</w:t>
                            </w:r>
                          </w:p>
                          <w:p w:rsidR="00E7025C" w:rsidRDefault="00E7025C" w:rsidP="00BF532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E7025C" w:rsidRPr="00BF532B" w:rsidRDefault="00E7025C" w:rsidP="00BF532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DE0078" w:rsidRDefault="00DE0078" w:rsidP="00DE00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532B">
                              <w:rPr>
                                <w:rFonts w:ascii="Times New Roman" w:hAnsi="Times New Roman" w:cs="Times New Roman"/>
                                <w:b/>
                              </w:rPr>
                              <w:t>Cell:</w:t>
                            </w:r>
                            <w:r w:rsidR="000621E2" w:rsidRPr="00BF532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0C7D55">
                              <w:rPr>
                                <w:rFonts w:ascii="Times New Roman" w:hAnsi="Times New Roman" w:cs="Times New Roman"/>
                                <w:b/>
                              </w:rPr>
                              <w:t>03024848020</w:t>
                            </w:r>
                          </w:p>
                          <w:p w:rsidR="00A14645" w:rsidRDefault="00A14645" w:rsidP="00DE00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A14645" w:rsidRDefault="00A14645" w:rsidP="00DE00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A14645" w:rsidRPr="00BF532B" w:rsidRDefault="00A14645" w:rsidP="00DE00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DOB:</w:t>
                            </w:r>
                            <w:r w:rsidR="000C7D5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12-sep-1995</w:t>
                            </w:r>
                          </w:p>
                          <w:p w:rsidR="000621E2" w:rsidRDefault="000621E2" w:rsidP="00DE00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621E2" w:rsidRDefault="000621E2" w:rsidP="00DE00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DE0078" w:rsidRDefault="00DE0078" w:rsidP="00DE00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62AA3">
                              <w:rPr>
                                <w:rFonts w:ascii="Times New Roman" w:hAnsi="Times New Roman" w:cs="Times New Roman"/>
                                <w:b/>
                              </w:rPr>
                              <w:t>Email</w:t>
                            </w:r>
                            <w:r w:rsidR="000C7D55">
                              <w:rPr>
                                <w:rFonts w:ascii="Times New Roman" w:hAnsi="Times New Roman" w:cs="Times New Roman"/>
                                <w:b/>
                              </w:rPr>
                              <w:t>: Saif_waqar@ucp.edu.pk</w:t>
                            </w:r>
                          </w:p>
                          <w:p w:rsidR="000621E2" w:rsidRPr="00862AA3" w:rsidRDefault="003D0823" w:rsidP="00DE00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Waqar121777@gmail.com</w:t>
                            </w:r>
                          </w:p>
                          <w:p w:rsidR="00DE0078" w:rsidRDefault="00DE0078" w:rsidP="00DE0078"/>
                          <w:p w:rsidR="00B1116F" w:rsidRDefault="00B1116F" w:rsidP="00B111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Home </w:t>
                            </w:r>
                            <w:r w:rsidRPr="00B1116F">
                              <w:rPr>
                                <w:rFonts w:ascii="Times New Roman" w:hAnsi="Times New Roman" w:cs="Times New Roman"/>
                                <w:b/>
                              </w:rPr>
                              <w:t>Address:</w:t>
                            </w:r>
                            <w:r w:rsidR="007413F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Hs#27, ST#20, D-</w:t>
                            </w:r>
                            <w:proofErr w:type="spellStart"/>
                            <w:r w:rsidR="007413F9">
                              <w:rPr>
                                <w:rFonts w:ascii="Times New Roman" w:hAnsi="Times New Roman" w:cs="Times New Roman"/>
                                <w:b/>
                              </w:rPr>
                              <w:t>block</w:t>
                            </w:r>
                            <w:proofErr w:type="gramStart"/>
                            <w:r w:rsidR="007413F9">
                              <w:rPr>
                                <w:rFonts w:ascii="Times New Roman" w:hAnsi="Times New Roman" w:cs="Times New Roman"/>
                                <w:b/>
                              </w:rPr>
                              <w:t>,</w:t>
                            </w:r>
                            <w:r w:rsidR="000C7D55">
                              <w:rPr>
                                <w:rFonts w:ascii="Times New Roman" w:hAnsi="Times New Roman" w:cs="Times New Roman"/>
                                <w:b/>
                              </w:rPr>
                              <w:t>Al</w:t>
                            </w:r>
                            <w:proofErr w:type="spellEnd"/>
                            <w:proofErr w:type="gramEnd"/>
                            <w:r w:rsidR="000C7D5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-Faisal Town, </w:t>
                            </w:r>
                            <w:proofErr w:type="spellStart"/>
                            <w:r w:rsidR="000C7D55">
                              <w:rPr>
                                <w:rFonts w:ascii="Times New Roman" w:hAnsi="Times New Roman" w:cs="Times New Roman"/>
                                <w:b/>
                              </w:rPr>
                              <w:t>BaharShah</w:t>
                            </w:r>
                            <w:proofErr w:type="spellEnd"/>
                            <w:r w:rsidR="000C7D5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Road,</w:t>
                            </w:r>
                            <w:r w:rsidR="007413F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7413F9">
                              <w:rPr>
                                <w:rFonts w:ascii="Times New Roman" w:hAnsi="Times New Roman" w:cs="Times New Roman"/>
                                <w:b/>
                              </w:rPr>
                              <w:t>jurray</w:t>
                            </w:r>
                            <w:proofErr w:type="spellEnd"/>
                            <w:r w:rsidR="007413F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pull</w:t>
                            </w:r>
                            <w:r w:rsidR="000C7D5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Lahore </w:t>
                            </w:r>
                            <w:proofErr w:type="spellStart"/>
                            <w:r w:rsidR="000C7D55">
                              <w:rPr>
                                <w:rFonts w:ascii="Times New Roman" w:hAnsi="Times New Roman" w:cs="Times New Roman"/>
                                <w:b/>
                              </w:rPr>
                              <w:t>cantt</w:t>
                            </w:r>
                            <w:proofErr w:type="spellEnd"/>
                          </w:p>
                          <w:p w:rsidR="000621E2" w:rsidRDefault="000621E2" w:rsidP="00B111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4C5107" w:rsidRDefault="004C5107" w:rsidP="00B111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4C5107" w:rsidRDefault="004C5107" w:rsidP="00B111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Domicile: Punjab</w:t>
                            </w:r>
                          </w:p>
                          <w:p w:rsidR="000621E2" w:rsidRPr="00BF532B" w:rsidRDefault="000621E2" w:rsidP="00B111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2pt;margin-top:14.9pt;width:147.75pt;height:361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" fillcolor="white [3201]" strokecolor="white [3212]" strokeweight=".5pt">
                <v:path arrowok="t"/>
                <v:textbox>
                  <w:txbxContent>
                    <w:p w:rsidR="00DE0078" w:rsidRPr="00862AA3" w:rsidRDefault="00DE0078" w:rsidP="00DE007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F532B">
                        <w:rPr>
                          <w:rFonts w:ascii="Times New Roman" w:hAnsi="Times New Roman" w:cs="Times New Roman"/>
                          <w:b/>
                        </w:rPr>
                        <w:t>Name:</w:t>
                      </w:r>
                      <w:r w:rsidR="000621E2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proofErr w:type="spellStart"/>
                      <w:r w:rsidR="007413F9">
                        <w:rPr>
                          <w:rFonts w:ascii="Times New Roman" w:hAnsi="Times New Roman" w:cs="Times New Roman"/>
                          <w:b/>
                        </w:rPr>
                        <w:t>Waqar</w:t>
                      </w:r>
                      <w:proofErr w:type="spellEnd"/>
                      <w:r w:rsidR="007413F9">
                        <w:rPr>
                          <w:rFonts w:ascii="Times New Roman" w:hAnsi="Times New Roman" w:cs="Times New Roman"/>
                          <w:b/>
                        </w:rPr>
                        <w:t xml:space="preserve"> Ahmed</w:t>
                      </w:r>
                      <w:r w:rsidR="000C7D55">
                        <w:rPr>
                          <w:rFonts w:ascii="Times New Roman" w:hAnsi="Times New Roman" w:cs="Times New Roman"/>
                          <w:b/>
                        </w:rPr>
                        <w:t xml:space="preserve"> Saif</w:t>
                      </w:r>
                    </w:p>
                    <w:p w:rsidR="00DE0078" w:rsidRDefault="00DE0078" w:rsidP="00DE007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E7025C" w:rsidRPr="00B81B83" w:rsidRDefault="00E7025C" w:rsidP="00DE007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BF532B" w:rsidRDefault="00E7025C" w:rsidP="00BF532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Father Name: Saif-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ud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-din</w:t>
                      </w:r>
                    </w:p>
                    <w:p w:rsidR="00E7025C" w:rsidRDefault="00E7025C" w:rsidP="00BF532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E7025C" w:rsidRPr="00BF532B" w:rsidRDefault="00E7025C" w:rsidP="00BF532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DE0078" w:rsidRDefault="00DE0078" w:rsidP="00DE007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F532B">
                        <w:rPr>
                          <w:rFonts w:ascii="Times New Roman" w:hAnsi="Times New Roman" w:cs="Times New Roman"/>
                          <w:b/>
                        </w:rPr>
                        <w:t>Cell:</w:t>
                      </w:r>
                      <w:r w:rsidR="000621E2" w:rsidRPr="00BF532B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0C7D55">
                        <w:rPr>
                          <w:rFonts w:ascii="Times New Roman" w:hAnsi="Times New Roman" w:cs="Times New Roman"/>
                          <w:b/>
                        </w:rPr>
                        <w:t>03024848020</w:t>
                      </w:r>
                    </w:p>
                    <w:p w:rsidR="00A14645" w:rsidRDefault="00A14645" w:rsidP="00DE007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A14645" w:rsidRDefault="00A14645" w:rsidP="00DE007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A14645" w:rsidRPr="00BF532B" w:rsidRDefault="00A14645" w:rsidP="00DE007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DOB:</w:t>
                      </w:r>
                      <w:r w:rsidR="000C7D55">
                        <w:rPr>
                          <w:rFonts w:ascii="Times New Roman" w:hAnsi="Times New Roman" w:cs="Times New Roman"/>
                          <w:b/>
                        </w:rPr>
                        <w:t xml:space="preserve"> 12-sep-1995</w:t>
                      </w:r>
                    </w:p>
                    <w:p w:rsidR="000621E2" w:rsidRDefault="000621E2" w:rsidP="00DE007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0621E2" w:rsidRDefault="000621E2" w:rsidP="00DE007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DE0078" w:rsidRDefault="00DE0078" w:rsidP="00DE007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62AA3">
                        <w:rPr>
                          <w:rFonts w:ascii="Times New Roman" w:hAnsi="Times New Roman" w:cs="Times New Roman"/>
                          <w:b/>
                        </w:rPr>
                        <w:t>Email</w:t>
                      </w:r>
                      <w:r w:rsidR="000C7D55">
                        <w:rPr>
                          <w:rFonts w:ascii="Times New Roman" w:hAnsi="Times New Roman" w:cs="Times New Roman"/>
                          <w:b/>
                        </w:rPr>
                        <w:t>: Saif_waqar@ucp.edu.pk</w:t>
                      </w:r>
                    </w:p>
                    <w:p w:rsidR="000621E2" w:rsidRPr="00862AA3" w:rsidRDefault="003D0823" w:rsidP="00DE007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Waqar121777@gmail.com</w:t>
                      </w:r>
                    </w:p>
                    <w:p w:rsidR="00DE0078" w:rsidRDefault="00DE0078" w:rsidP="00DE0078"/>
                    <w:p w:rsidR="00B1116F" w:rsidRDefault="00B1116F" w:rsidP="00B1116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Home </w:t>
                      </w:r>
                      <w:r w:rsidRPr="00B1116F">
                        <w:rPr>
                          <w:rFonts w:ascii="Times New Roman" w:hAnsi="Times New Roman" w:cs="Times New Roman"/>
                          <w:b/>
                        </w:rPr>
                        <w:t>Address:</w:t>
                      </w:r>
                      <w:r w:rsidR="007413F9">
                        <w:rPr>
                          <w:rFonts w:ascii="Times New Roman" w:hAnsi="Times New Roman" w:cs="Times New Roman"/>
                          <w:b/>
                        </w:rPr>
                        <w:t xml:space="preserve"> Hs#27, ST#20, D-</w:t>
                      </w:r>
                      <w:proofErr w:type="spellStart"/>
                      <w:r w:rsidR="007413F9">
                        <w:rPr>
                          <w:rFonts w:ascii="Times New Roman" w:hAnsi="Times New Roman" w:cs="Times New Roman"/>
                          <w:b/>
                        </w:rPr>
                        <w:t>block</w:t>
                      </w:r>
                      <w:proofErr w:type="gramStart"/>
                      <w:r w:rsidR="007413F9">
                        <w:rPr>
                          <w:rFonts w:ascii="Times New Roman" w:hAnsi="Times New Roman" w:cs="Times New Roman"/>
                          <w:b/>
                        </w:rPr>
                        <w:t>,</w:t>
                      </w:r>
                      <w:r w:rsidR="000C7D55">
                        <w:rPr>
                          <w:rFonts w:ascii="Times New Roman" w:hAnsi="Times New Roman" w:cs="Times New Roman"/>
                          <w:b/>
                        </w:rPr>
                        <w:t>Al</w:t>
                      </w:r>
                      <w:proofErr w:type="spellEnd"/>
                      <w:proofErr w:type="gramEnd"/>
                      <w:r w:rsidR="000C7D55">
                        <w:rPr>
                          <w:rFonts w:ascii="Times New Roman" w:hAnsi="Times New Roman" w:cs="Times New Roman"/>
                          <w:b/>
                        </w:rPr>
                        <w:t xml:space="preserve">-Faisal Town, </w:t>
                      </w:r>
                      <w:proofErr w:type="spellStart"/>
                      <w:r w:rsidR="000C7D55">
                        <w:rPr>
                          <w:rFonts w:ascii="Times New Roman" w:hAnsi="Times New Roman" w:cs="Times New Roman"/>
                          <w:b/>
                        </w:rPr>
                        <w:t>BaharShah</w:t>
                      </w:r>
                      <w:proofErr w:type="spellEnd"/>
                      <w:r w:rsidR="000C7D55">
                        <w:rPr>
                          <w:rFonts w:ascii="Times New Roman" w:hAnsi="Times New Roman" w:cs="Times New Roman"/>
                          <w:b/>
                        </w:rPr>
                        <w:t xml:space="preserve"> Road,</w:t>
                      </w:r>
                      <w:r w:rsidR="007413F9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7413F9">
                        <w:rPr>
                          <w:rFonts w:ascii="Times New Roman" w:hAnsi="Times New Roman" w:cs="Times New Roman"/>
                          <w:b/>
                        </w:rPr>
                        <w:t>jurray</w:t>
                      </w:r>
                      <w:proofErr w:type="spellEnd"/>
                      <w:r w:rsidR="007413F9">
                        <w:rPr>
                          <w:rFonts w:ascii="Times New Roman" w:hAnsi="Times New Roman" w:cs="Times New Roman"/>
                          <w:b/>
                        </w:rPr>
                        <w:t xml:space="preserve"> pull</w:t>
                      </w:r>
                      <w:r w:rsidR="000C7D55">
                        <w:rPr>
                          <w:rFonts w:ascii="Times New Roman" w:hAnsi="Times New Roman" w:cs="Times New Roman"/>
                          <w:b/>
                        </w:rPr>
                        <w:t xml:space="preserve"> Lahore </w:t>
                      </w:r>
                      <w:proofErr w:type="spellStart"/>
                      <w:r w:rsidR="000C7D55">
                        <w:rPr>
                          <w:rFonts w:ascii="Times New Roman" w:hAnsi="Times New Roman" w:cs="Times New Roman"/>
                          <w:b/>
                        </w:rPr>
                        <w:t>cantt</w:t>
                      </w:r>
                      <w:proofErr w:type="spellEnd"/>
                    </w:p>
                    <w:p w:rsidR="000621E2" w:rsidRDefault="000621E2" w:rsidP="00B1116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4C5107" w:rsidRDefault="004C5107" w:rsidP="00B1116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4C5107" w:rsidRDefault="004C5107" w:rsidP="00B1116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Domicile: Punjab</w:t>
                      </w:r>
                    </w:p>
                    <w:p w:rsidR="000621E2" w:rsidRPr="00BF532B" w:rsidRDefault="000621E2" w:rsidP="00B1116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32C6" w:rsidRDefault="00752264" w:rsidP="00A732C6">
      <w:pPr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FA2A7D">
        <w:rPr>
          <w:rFonts w:ascii="Times New Roman" w:hAnsi="Times New Roman" w:cs="Times New Roman"/>
        </w:rPr>
        <w:tab/>
      </w:r>
      <w:r w:rsidRPr="00752264">
        <w:rPr>
          <w:rFonts w:ascii="Times New Roman" w:hAnsi="Times New Roman" w:cs="Times New Roman"/>
          <w:b/>
          <w:sz w:val="28"/>
          <w:szCs w:val="28"/>
        </w:rPr>
        <w:t>OBJECTIVE</w:t>
      </w:r>
      <w:r w:rsidR="004D7F9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</w:t>
      </w:r>
    </w:p>
    <w:p w:rsidR="00DE0078" w:rsidRPr="00752264" w:rsidRDefault="00752264" w:rsidP="00752264">
      <w:r>
        <w:rPr>
          <w:rFonts w:ascii="Times New Roman" w:hAnsi="Times New Roman" w:cs="Times New Roman"/>
          <w:b/>
        </w:rPr>
        <w:t xml:space="preserve">                                     </w:t>
      </w:r>
      <w:r w:rsidR="007413F9">
        <w:rPr>
          <w:rFonts w:ascii="Times New Roman" w:hAnsi="Times New Roman" w:cs="Times New Roman"/>
          <w:b/>
        </w:rPr>
        <w:t xml:space="preserve">    </w:t>
      </w:r>
      <w:r>
        <w:t>To o</w:t>
      </w:r>
      <w:r w:rsidRPr="002D38A5">
        <w:t>btain a c</w:t>
      </w:r>
      <w:r>
        <w:t xml:space="preserve">hallenging leadership position to polish my skills and </w:t>
      </w:r>
      <w:r w:rsidR="004D7F92">
        <w:t xml:space="preserve">                                                 to                                          </w:t>
      </w:r>
      <w:proofErr w:type="spellStart"/>
      <w:r w:rsidR="004D7F92">
        <w:t>to</w:t>
      </w:r>
      <w:proofErr w:type="spellEnd"/>
      <w:r w:rsidR="004D7F92">
        <w:t xml:space="preserve"> prove myself fittest for the job.</w:t>
      </w:r>
    </w:p>
    <w:p w:rsidR="00DE0078" w:rsidRPr="00752264" w:rsidRDefault="00752264" w:rsidP="006513A2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752264">
        <w:rPr>
          <w:rFonts w:ascii="Times New Roman" w:hAnsi="Times New Roman" w:cs="Times New Roman"/>
          <w:b/>
          <w:sz w:val="28"/>
          <w:szCs w:val="28"/>
        </w:rPr>
        <w:t xml:space="preserve">EDUCATION AND QUALIFICATION    </w:t>
      </w:r>
    </w:p>
    <w:p w:rsidR="00DE0078" w:rsidRPr="00FA2A7D" w:rsidRDefault="00DE0078" w:rsidP="006513A2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FA2A7D">
        <w:rPr>
          <w:rFonts w:ascii="Times New Roman" w:hAnsi="Times New Roman" w:cs="Times New Roman"/>
        </w:rPr>
        <w:tab/>
      </w:r>
      <w:r w:rsidRPr="00FA2A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E0078" w:rsidRPr="00FA2A7D" w:rsidRDefault="00DE0078" w:rsidP="006513A2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FA2A7D">
        <w:rPr>
          <w:rFonts w:ascii="Times New Roman" w:hAnsi="Times New Roman" w:cs="Times New Roman"/>
        </w:rPr>
        <w:t xml:space="preserve">University Of Central Punjab              </w:t>
      </w:r>
      <w:r w:rsidR="000C7D55">
        <w:rPr>
          <w:rFonts w:ascii="Times New Roman" w:hAnsi="Times New Roman" w:cs="Times New Roman"/>
        </w:rPr>
        <w:tab/>
      </w:r>
      <w:r w:rsidR="000C7D55">
        <w:rPr>
          <w:rFonts w:ascii="Times New Roman" w:hAnsi="Times New Roman" w:cs="Times New Roman"/>
        </w:rPr>
        <w:tab/>
      </w:r>
      <w:r w:rsidR="000C7D55">
        <w:rPr>
          <w:rFonts w:ascii="Times New Roman" w:hAnsi="Times New Roman" w:cs="Times New Roman"/>
        </w:rPr>
        <w:tab/>
      </w:r>
      <w:r w:rsidR="000621E2">
        <w:rPr>
          <w:rFonts w:ascii="Times New Roman" w:hAnsi="Times New Roman" w:cs="Times New Roman"/>
        </w:rPr>
        <w:t xml:space="preserve">Oct </w:t>
      </w:r>
      <w:r>
        <w:rPr>
          <w:rFonts w:ascii="Times New Roman" w:hAnsi="Times New Roman" w:cs="Times New Roman"/>
        </w:rPr>
        <w:t>2014</w:t>
      </w:r>
      <w:r w:rsidR="000C7D55">
        <w:rPr>
          <w:rFonts w:ascii="Times New Roman" w:hAnsi="Times New Roman" w:cs="Times New Roman"/>
        </w:rPr>
        <w:t>-</w:t>
      </w:r>
      <w:r w:rsidR="007413F9">
        <w:rPr>
          <w:rFonts w:ascii="Times New Roman" w:hAnsi="Times New Roman" w:cs="Times New Roman"/>
        </w:rPr>
        <w:t>july 2018</w:t>
      </w:r>
    </w:p>
    <w:p w:rsidR="00DE0078" w:rsidRPr="00FA2A7D" w:rsidRDefault="00DE0078" w:rsidP="006513A2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621E2">
        <w:rPr>
          <w:rFonts w:ascii="Times New Roman" w:hAnsi="Times New Roman" w:cs="Times New Roman"/>
          <w:b/>
        </w:rPr>
        <w:t xml:space="preserve">Bachelors </w:t>
      </w:r>
      <w:r w:rsidRPr="00FA2A7D">
        <w:rPr>
          <w:rFonts w:ascii="Times New Roman" w:hAnsi="Times New Roman" w:cs="Times New Roman"/>
          <w:b/>
        </w:rPr>
        <w:t xml:space="preserve">of </w:t>
      </w:r>
      <w:r w:rsidR="000C7D55">
        <w:rPr>
          <w:rFonts w:ascii="Times New Roman" w:hAnsi="Times New Roman" w:cs="Times New Roman"/>
          <w:b/>
        </w:rPr>
        <w:t>Sciences Mechanical Engineering</w:t>
      </w:r>
    </w:p>
    <w:p w:rsidR="000621E2" w:rsidRPr="00FA2A7D" w:rsidRDefault="000621E2" w:rsidP="000C7D55">
      <w:pPr>
        <w:spacing w:after="0" w:line="240" w:lineRule="auto"/>
        <w:rPr>
          <w:rFonts w:ascii="Times New Roman" w:hAnsi="Times New Roman" w:cs="Times New Roman"/>
        </w:rPr>
      </w:pPr>
    </w:p>
    <w:p w:rsidR="00DE0078" w:rsidRPr="00FA2A7D" w:rsidRDefault="00DE0078" w:rsidP="006513A2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DE0078" w:rsidRPr="00FA2A7D" w:rsidRDefault="00DE0078" w:rsidP="000621E2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A2A7D">
        <w:rPr>
          <w:rFonts w:ascii="Times New Roman" w:hAnsi="Times New Roman" w:cs="Times New Roman"/>
        </w:rPr>
        <w:t xml:space="preserve">Punjab College of Science                                   </w:t>
      </w:r>
      <w:r w:rsidR="000C7D55">
        <w:rPr>
          <w:rFonts w:ascii="Times New Roman" w:hAnsi="Times New Roman" w:cs="Times New Roman"/>
        </w:rPr>
        <w:tab/>
        <w:t xml:space="preserve">            </w:t>
      </w:r>
      <w:r w:rsidR="00BF532B">
        <w:rPr>
          <w:rFonts w:ascii="Times New Roman" w:hAnsi="Times New Roman" w:cs="Times New Roman"/>
        </w:rPr>
        <w:t xml:space="preserve">  </w:t>
      </w:r>
      <w:r w:rsidR="000C7D55">
        <w:rPr>
          <w:rFonts w:ascii="Times New Roman" w:hAnsi="Times New Roman" w:cs="Times New Roman"/>
        </w:rPr>
        <w:t>2011-2013</w:t>
      </w:r>
    </w:p>
    <w:p w:rsidR="00DE0078" w:rsidRPr="00FA2A7D" w:rsidRDefault="000C7D55" w:rsidP="006513A2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Fsc</w:t>
      </w:r>
      <w:proofErr w:type="spellEnd"/>
      <w:r>
        <w:rPr>
          <w:rFonts w:ascii="Times New Roman" w:hAnsi="Times New Roman" w:cs="Times New Roman"/>
          <w:b/>
        </w:rPr>
        <w:t xml:space="preserve"> (pre-engineering)</w:t>
      </w:r>
      <w:r w:rsidR="00DE0078" w:rsidRPr="00FA2A7D">
        <w:rPr>
          <w:rFonts w:ascii="Times New Roman" w:hAnsi="Times New Roman" w:cs="Times New Roman"/>
          <w:b/>
        </w:rPr>
        <w:t xml:space="preserve">   </w:t>
      </w:r>
    </w:p>
    <w:p w:rsidR="00DE0078" w:rsidRPr="00FA2A7D" w:rsidRDefault="00DE0078" w:rsidP="006513A2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FA2A7D">
        <w:rPr>
          <w:rFonts w:ascii="Times New Roman" w:hAnsi="Times New Roman" w:cs="Times New Roman"/>
        </w:rPr>
        <w:tab/>
      </w:r>
      <w:r w:rsidRPr="00FA2A7D">
        <w:rPr>
          <w:rFonts w:ascii="Times New Roman" w:hAnsi="Times New Roman" w:cs="Times New Roman"/>
        </w:rPr>
        <w:tab/>
      </w:r>
    </w:p>
    <w:p w:rsidR="00DE0078" w:rsidRPr="00FA2A7D" w:rsidRDefault="00DE0078" w:rsidP="006513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C7D55">
        <w:rPr>
          <w:rFonts w:ascii="Times New Roman" w:hAnsi="Times New Roman" w:cs="Times New Roman"/>
        </w:rPr>
        <w:t xml:space="preserve">New </w:t>
      </w:r>
      <w:proofErr w:type="spellStart"/>
      <w:r w:rsidR="000C7D55">
        <w:rPr>
          <w:rFonts w:ascii="Times New Roman" w:hAnsi="Times New Roman" w:cs="Times New Roman"/>
        </w:rPr>
        <w:t>Cantt</w:t>
      </w:r>
      <w:proofErr w:type="spellEnd"/>
      <w:r w:rsidR="000C7D55">
        <w:rPr>
          <w:rFonts w:ascii="Times New Roman" w:hAnsi="Times New Roman" w:cs="Times New Roman"/>
        </w:rPr>
        <w:t xml:space="preserve"> Public High School</w:t>
      </w:r>
      <w:r w:rsidRPr="00FA2A7D">
        <w:rPr>
          <w:rFonts w:ascii="Times New Roman" w:hAnsi="Times New Roman" w:cs="Times New Roman"/>
        </w:rPr>
        <w:t xml:space="preserve">                              </w:t>
      </w:r>
      <w:r w:rsidR="000C7D55">
        <w:rPr>
          <w:rFonts w:ascii="Times New Roman" w:hAnsi="Times New Roman" w:cs="Times New Roman"/>
        </w:rPr>
        <w:t xml:space="preserve">           </w:t>
      </w:r>
      <w:r w:rsidR="00BF532B">
        <w:rPr>
          <w:rFonts w:ascii="Times New Roman" w:hAnsi="Times New Roman" w:cs="Times New Roman"/>
        </w:rPr>
        <w:t xml:space="preserve"> </w:t>
      </w:r>
      <w:r w:rsidR="0006001D">
        <w:rPr>
          <w:rFonts w:ascii="Times New Roman" w:hAnsi="Times New Roman" w:cs="Times New Roman"/>
        </w:rPr>
        <w:t xml:space="preserve"> </w:t>
      </w:r>
      <w:r w:rsidR="00BF532B">
        <w:rPr>
          <w:rFonts w:ascii="Times New Roman" w:hAnsi="Times New Roman" w:cs="Times New Roman"/>
        </w:rPr>
        <w:t>2000</w:t>
      </w:r>
      <w:r w:rsidR="000C7D55">
        <w:rPr>
          <w:rFonts w:ascii="Times New Roman" w:hAnsi="Times New Roman" w:cs="Times New Roman"/>
        </w:rPr>
        <w:t>-2011</w:t>
      </w:r>
    </w:p>
    <w:p w:rsidR="00DE0078" w:rsidRPr="00FA2A7D" w:rsidRDefault="00DE0078" w:rsidP="006513A2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FA2A7D">
        <w:rPr>
          <w:rFonts w:ascii="Times New Roman" w:hAnsi="Times New Roman" w:cs="Times New Roman"/>
          <w:b/>
        </w:rPr>
        <w:t>Matriculation (Pre-</w:t>
      </w:r>
      <w:r w:rsidR="006714E7">
        <w:rPr>
          <w:rFonts w:ascii="Times New Roman" w:hAnsi="Times New Roman" w:cs="Times New Roman"/>
          <w:b/>
        </w:rPr>
        <w:t>engineering</w:t>
      </w:r>
      <w:r w:rsidR="00752264">
        <w:rPr>
          <w:rFonts w:ascii="Times New Roman" w:hAnsi="Times New Roman" w:cs="Times New Roman"/>
          <w:b/>
        </w:rPr>
        <w:t>)</w:t>
      </w:r>
    </w:p>
    <w:p w:rsidR="00DE0078" w:rsidRPr="00FA2A7D" w:rsidRDefault="00DE0078" w:rsidP="006513A2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DE0078" w:rsidRPr="00752264" w:rsidRDefault="00DE0078" w:rsidP="006513A2">
      <w:pPr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52264">
        <w:rPr>
          <w:rFonts w:ascii="Times New Roman" w:hAnsi="Times New Roman" w:cs="Times New Roman"/>
          <w:sz w:val="28"/>
          <w:szCs w:val="28"/>
        </w:rPr>
        <w:tab/>
      </w:r>
      <w:r w:rsidRPr="00752264"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DE0078" w:rsidRPr="00FA2A7D" w:rsidRDefault="00DE0078" w:rsidP="006513A2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9323E3" w:rsidRPr="00752264" w:rsidRDefault="000C7D55" w:rsidP="009323E3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experience</w:t>
      </w:r>
    </w:p>
    <w:p w:rsidR="00DE0078" w:rsidRPr="00752264" w:rsidRDefault="00DE0078" w:rsidP="006513A2">
      <w:pPr>
        <w:spacing w:after="0" w:line="240" w:lineRule="auto"/>
        <w:rPr>
          <w:rFonts w:ascii="Times New Roman" w:hAnsi="Times New Roman" w:cs="Times New Roman"/>
        </w:rPr>
      </w:pPr>
    </w:p>
    <w:p w:rsidR="006513A2" w:rsidRPr="00752264" w:rsidRDefault="006513A2" w:rsidP="006513A2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752264">
        <w:rPr>
          <w:rFonts w:ascii="Times New Roman" w:hAnsi="Times New Roman" w:cs="Times New Roman"/>
          <w:b/>
          <w:sz w:val="28"/>
          <w:szCs w:val="28"/>
        </w:rPr>
        <w:t>ADDITIONAL SKILLS</w:t>
      </w:r>
    </w:p>
    <w:p w:rsidR="00752264" w:rsidRPr="00752264" w:rsidRDefault="00752264" w:rsidP="007522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52264">
        <w:rPr>
          <w:rFonts w:ascii="Times New Roman" w:hAnsi="Times New Roman" w:cs="Times New Roman"/>
        </w:rPr>
        <w:t>Quick learner</w:t>
      </w:r>
    </w:p>
    <w:p w:rsidR="00752264" w:rsidRPr="00752264" w:rsidRDefault="00752264" w:rsidP="007522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52264">
        <w:rPr>
          <w:rFonts w:ascii="Times New Roman" w:hAnsi="Times New Roman" w:cs="Times New Roman"/>
        </w:rPr>
        <w:t>Adaptable to change</w:t>
      </w:r>
    </w:p>
    <w:p w:rsidR="00752264" w:rsidRDefault="00752264" w:rsidP="007522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52264">
        <w:rPr>
          <w:rFonts w:ascii="Times New Roman" w:hAnsi="Times New Roman" w:cs="Times New Roman"/>
        </w:rPr>
        <w:t>Skills of working in a group</w:t>
      </w:r>
    </w:p>
    <w:p w:rsidR="00591B1C" w:rsidRDefault="00591B1C" w:rsidP="007522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</w:t>
      </w:r>
    </w:p>
    <w:p w:rsidR="00752264" w:rsidRDefault="00591B1C" w:rsidP="00591B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Matlab</w:t>
      </w:r>
      <w:proofErr w:type="spellEnd"/>
    </w:p>
    <w:p w:rsidR="00591B1C" w:rsidRDefault="00591B1C" w:rsidP="00591B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</w:p>
    <w:p w:rsidR="00591B1C" w:rsidRDefault="00591B1C" w:rsidP="00591B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Pr="00591B1C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ANGUAGES</w:t>
      </w:r>
      <w:r w:rsidRPr="00591B1C">
        <w:rPr>
          <w:rFonts w:ascii="Times New Roman" w:hAnsi="Times New Roman" w:cs="Times New Roman"/>
          <w:b/>
          <w:sz w:val="28"/>
          <w:szCs w:val="28"/>
        </w:rPr>
        <w:t>:</w:t>
      </w:r>
    </w:p>
    <w:p w:rsidR="00591B1C" w:rsidRPr="00591B1C" w:rsidRDefault="00591B1C" w:rsidP="00591B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91B1C">
        <w:rPr>
          <w:rFonts w:ascii="Times New Roman" w:hAnsi="Times New Roman" w:cs="Times New Roman"/>
        </w:rPr>
        <w:t>English</w:t>
      </w:r>
    </w:p>
    <w:p w:rsidR="00591B1C" w:rsidRPr="00591B1C" w:rsidRDefault="00591B1C" w:rsidP="00591B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91B1C">
        <w:rPr>
          <w:rFonts w:ascii="Times New Roman" w:hAnsi="Times New Roman" w:cs="Times New Roman"/>
        </w:rPr>
        <w:t>Urdu</w:t>
      </w:r>
    </w:p>
    <w:p w:rsidR="00591B1C" w:rsidRPr="006513A2" w:rsidRDefault="00591B1C" w:rsidP="00591B1C">
      <w:pPr>
        <w:spacing w:after="0" w:line="240" w:lineRule="auto"/>
        <w:rPr>
          <w:rFonts w:ascii="Times New Roman" w:hAnsi="Times New Roman" w:cs="Times New Roman"/>
        </w:rPr>
      </w:pPr>
    </w:p>
    <w:p w:rsidR="00DE0078" w:rsidRPr="00752264" w:rsidRDefault="00DE0078" w:rsidP="006513A2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752264">
        <w:rPr>
          <w:rFonts w:ascii="Times New Roman" w:hAnsi="Times New Roman" w:cs="Times New Roman"/>
          <w:b/>
          <w:sz w:val="28"/>
          <w:szCs w:val="28"/>
        </w:rPr>
        <w:t>HONORS AND AWARDS</w:t>
      </w:r>
    </w:p>
    <w:p w:rsidR="009323E3" w:rsidRPr="00752264" w:rsidRDefault="009323E3" w:rsidP="0075226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52264">
        <w:rPr>
          <w:rFonts w:ascii="Times New Roman" w:hAnsi="Times New Roman" w:cs="Times New Roman"/>
        </w:rPr>
        <w:t xml:space="preserve">Certificate for participating in </w:t>
      </w:r>
      <w:r w:rsidR="000C7D55">
        <w:rPr>
          <w:rFonts w:ascii="Times New Roman" w:hAnsi="Times New Roman" w:cs="Times New Roman"/>
        </w:rPr>
        <w:t>UCP Olympiad</w:t>
      </w:r>
    </w:p>
    <w:p w:rsidR="00591B1C" w:rsidRDefault="00591B1C" w:rsidP="006513A2">
      <w:pPr>
        <w:spacing w:after="0" w:line="240" w:lineRule="auto"/>
        <w:ind w:left="1440" w:firstLine="720"/>
        <w:rPr>
          <w:rFonts w:ascii="Times New Roman" w:hAnsi="Times New Roman" w:cs="Times New Roman"/>
        </w:rPr>
      </w:pPr>
    </w:p>
    <w:p w:rsidR="00DE0078" w:rsidRDefault="00DE0078" w:rsidP="006513A2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752264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0C7D55" w:rsidRDefault="000C7D55" w:rsidP="000C7D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C7D55">
        <w:rPr>
          <w:rFonts w:ascii="Times New Roman" w:hAnsi="Times New Roman" w:cs="Times New Roman"/>
        </w:rPr>
        <w:t xml:space="preserve">Built a truss bridge in </w:t>
      </w:r>
      <w:r>
        <w:rPr>
          <w:rFonts w:ascii="Times New Roman" w:hAnsi="Times New Roman" w:cs="Times New Roman"/>
        </w:rPr>
        <w:t>2</w:t>
      </w:r>
      <w:r w:rsidRPr="000C7D5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semester</w:t>
      </w:r>
    </w:p>
    <w:p w:rsidR="000C7D55" w:rsidRDefault="000C7D55" w:rsidP="000C7D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roller </w:t>
      </w:r>
      <w:proofErr w:type="spellStart"/>
      <w:r>
        <w:rPr>
          <w:rFonts w:ascii="Times New Roman" w:hAnsi="Times New Roman" w:cs="Times New Roman"/>
        </w:rPr>
        <w:t>coster</w:t>
      </w:r>
      <w:proofErr w:type="spellEnd"/>
      <w:r w:rsidR="0006001D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 in 3</w:t>
      </w:r>
      <w:r w:rsidRPr="000C7D5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semester</w:t>
      </w:r>
    </w:p>
    <w:p w:rsidR="000C7D55" w:rsidRDefault="0006001D" w:rsidP="000C7D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C</w:t>
      </w:r>
      <w:r w:rsidR="000C7D55">
        <w:rPr>
          <w:rFonts w:ascii="Times New Roman" w:hAnsi="Times New Roman" w:cs="Times New Roman"/>
        </w:rPr>
        <w:t xml:space="preserve">an crusher machine in </w:t>
      </w:r>
      <w:r w:rsidR="00221425">
        <w:rPr>
          <w:rFonts w:ascii="Times New Roman" w:hAnsi="Times New Roman" w:cs="Times New Roman"/>
        </w:rPr>
        <w:t>5</w:t>
      </w:r>
      <w:r w:rsidR="00221425" w:rsidRPr="00221425">
        <w:rPr>
          <w:rFonts w:ascii="Times New Roman" w:hAnsi="Times New Roman" w:cs="Times New Roman"/>
          <w:vertAlign w:val="superscript"/>
        </w:rPr>
        <w:t>th</w:t>
      </w:r>
      <w:r w:rsidR="00221425">
        <w:rPr>
          <w:rFonts w:ascii="Times New Roman" w:hAnsi="Times New Roman" w:cs="Times New Roman"/>
        </w:rPr>
        <w:t xml:space="preserve"> semester</w:t>
      </w:r>
    </w:p>
    <w:p w:rsidR="0033229C" w:rsidRPr="000C7D55" w:rsidRDefault="0033229C" w:rsidP="000C7D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Checking Fixture In Final Year Project</w:t>
      </w:r>
    </w:p>
    <w:p w:rsidR="00DE0078" w:rsidRDefault="00DE0078" w:rsidP="006513A2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:rsidR="00DE0078" w:rsidRPr="00752264" w:rsidRDefault="00DE0078" w:rsidP="006513A2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752264">
        <w:rPr>
          <w:rFonts w:ascii="Times New Roman" w:hAnsi="Times New Roman" w:cs="Times New Roman"/>
          <w:b/>
          <w:sz w:val="28"/>
          <w:szCs w:val="28"/>
        </w:rPr>
        <w:t xml:space="preserve">REFERENCE </w:t>
      </w:r>
    </w:p>
    <w:p w:rsidR="00361343" w:rsidRPr="00DE0078" w:rsidRDefault="00DE0078" w:rsidP="006513A2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furnished upon request</w:t>
      </w:r>
    </w:p>
    <w:sectPr w:rsidR="00361343" w:rsidRPr="00DE0078" w:rsidSect="00F61ADB">
      <w:footerReference w:type="default" r:id="rId8"/>
      <w:pgSz w:w="12240" w:h="15840"/>
      <w:pgMar w:top="1440" w:right="1440" w:bottom="1440" w:left="1440" w:header="720" w:footer="129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4A3" w:rsidRDefault="005F64A3" w:rsidP="00EE2829">
      <w:pPr>
        <w:spacing w:after="0" w:line="240" w:lineRule="auto"/>
      </w:pPr>
      <w:r>
        <w:separator/>
      </w:r>
    </w:p>
  </w:endnote>
  <w:endnote w:type="continuationSeparator" w:id="0">
    <w:p w:rsidR="005F64A3" w:rsidRDefault="005F64A3" w:rsidP="00EE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322" w:rsidRDefault="00F61ADB">
    <w:pPr>
      <w:pStyle w:val="Footer"/>
    </w:pPr>
    <w:r>
      <w:rPr>
        <w:noProof/>
      </w:rPr>
      <w:drawing>
        <wp:inline distT="0" distB="0" distL="0" distR="0" wp14:anchorId="2DD05632" wp14:editId="2C878020">
          <wp:extent cx="3400425" cy="779145"/>
          <wp:effectExtent l="0" t="0" r="9525" b="1905"/>
          <wp:docPr id="11" name="Picture 11" descr="Image result for UC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C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504" cy="785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4A3" w:rsidRDefault="005F64A3" w:rsidP="00EE2829">
      <w:pPr>
        <w:spacing w:after="0" w:line="240" w:lineRule="auto"/>
      </w:pPr>
      <w:r>
        <w:separator/>
      </w:r>
    </w:p>
  </w:footnote>
  <w:footnote w:type="continuationSeparator" w:id="0">
    <w:p w:rsidR="005F64A3" w:rsidRDefault="005F64A3" w:rsidP="00EE2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709C4"/>
    <w:multiLevelType w:val="hybridMultilevel"/>
    <w:tmpl w:val="2DD013D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8966A71"/>
    <w:multiLevelType w:val="hybridMultilevel"/>
    <w:tmpl w:val="5B262C1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A137902"/>
    <w:multiLevelType w:val="hybridMultilevel"/>
    <w:tmpl w:val="0524B97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C1A6804"/>
    <w:multiLevelType w:val="hybridMultilevel"/>
    <w:tmpl w:val="6060BE0E"/>
    <w:lvl w:ilvl="0" w:tplc="0409000B">
      <w:start w:val="1"/>
      <w:numFmt w:val="bullet"/>
      <w:lvlText w:val=""/>
      <w:lvlJc w:val="left"/>
      <w:pPr>
        <w:ind w:left="29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4" w:hanging="360"/>
      </w:pPr>
      <w:rPr>
        <w:rFonts w:ascii="Wingdings" w:hAnsi="Wingdings" w:hint="default"/>
      </w:rPr>
    </w:lvl>
  </w:abstractNum>
  <w:abstractNum w:abstractNumId="4" w15:restartNumberingAfterBreak="0">
    <w:nsid w:val="3DFB16E1"/>
    <w:multiLevelType w:val="hybridMultilevel"/>
    <w:tmpl w:val="C154275E"/>
    <w:lvl w:ilvl="0" w:tplc="0409000B">
      <w:start w:val="1"/>
      <w:numFmt w:val="bullet"/>
      <w:lvlText w:val=""/>
      <w:lvlJc w:val="left"/>
      <w:pPr>
        <w:ind w:left="31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abstractNum w:abstractNumId="5" w15:restartNumberingAfterBreak="0">
    <w:nsid w:val="75910B92"/>
    <w:multiLevelType w:val="hybridMultilevel"/>
    <w:tmpl w:val="08DE6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571AC"/>
    <w:multiLevelType w:val="hybridMultilevel"/>
    <w:tmpl w:val="3D9266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BC"/>
    <w:rsid w:val="0006001D"/>
    <w:rsid w:val="000621E2"/>
    <w:rsid w:val="00062665"/>
    <w:rsid w:val="000C7D55"/>
    <w:rsid w:val="001305CB"/>
    <w:rsid w:val="00221425"/>
    <w:rsid w:val="0025557E"/>
    <w:rsid w:val="002F0CE0"/>
    <w:rsid w:val="003126F1"/>
    <w:rsid w:val="0033229C"/>
    <w:rsid w:val="00361343"/>
    <w:rsid w:val="003D0823"/>
    <w:rsid w:val="004C5107"/>
    <w:rsid w:val="004D7F92"/>
    <w:rsid w:val="004F6ABB"/>
    <w:rsid w:val="00517CBC"/>
    <w:rsid w:val="00591B1C"/>
    <w:rsid w:val="005D11E3"/>
    <w:rsid w:val="005F64A3"/>
    <w:rsid w:val="00633E69"/>
    <w:rsid w:val="006513A2"/>
    <w:rsid w:val="006714E7"/>
    <w:rsid w:val="00724A68"/>
    <w:rsid w:val="007413F9"/>
    <w:rsid w:val="00752264"/>
    <w:rsid w:val="007F1A82"/>
    <w:rsid w:val="00845938"/>
    <w:rsid w:val="008B29E7"/>
    <w:rsid w:val="0090644D"/>
    <w:rsid w:val="009323E3"/>
    <w:rsid w:val="00994126"/>
    <w:rsid w:val="00A14645"/>
    <w:rsid w:val="00A732C6"/>
    <w:rsid w:val="00B1116F"/>
    <w:rsid w:val="00B25638"/>
    <w:rsid w:val="00B65AD2"/>
    <w:rsid w:val="00BF532B"/>
    <w:rsid w:val="00DE0078"/>
    <w:rsid w:val="00DF4FAD"/>
    <w:rsid w:val="00E7025C"/>
    <w:rsid w:val="00EC577C"/>
    <w:rsid w:val="00EE2829"/>
    <w:rsid w:val="00EE703A"/>
    <w:rsid w:val="00F11EEF"/>
    <w:rsid w:val="00F34E60"/>
    <w:rsid w:val="00F61ADB"/>
    <w:rsid w:val="00F75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CF2491-A17E-4E18-B7E8-5E875B61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78"/>
    <w:pPr>
      <w:ind w:left="720"/>
      <w:contextualSpacing/>
    </w:pPr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DE007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E0078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EE2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l%20data\UCP%20Resume%20S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UCP Resume Sample</Template>
  <TotalTime>35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maham.khalil</dc:creator>
  <cp:lastModifiedBy>Wahaj Ahmed Saif</cp:lastModifiedBy>
  <cp:revision>13</cp:revision>
  <dcterms:created xsi:type="dcterms:W3CDTF">2017-06-21T08:22:00Z</dcterms:created>
  <dcterms:modified xsi:type="dcterms:W3CDTF">2018-09-05T11:29:00Z</dcterms:modified>
</cp:coreProperties>
</file>