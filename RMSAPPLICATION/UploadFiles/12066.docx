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60CBB" w:rsidRDefault="001760ED" w:rsidP="00672C80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2" type="#_x0000_t136" style="position:absolute;margin-left:-12.75pt;margin-top:12pt;width:37.2pt;height:39.1pt;z-index:251655168" fillcolor="navy">
            <v:shadow on="t" color="silver" offset="3pt"/>
            <v:textpath style="font-family:&quot;Times New Roman&quot;;font-weight:bold;font-style:italic;v-text-kern:t" trim="t" fitpath="t" string="c"/>
          </v:shape>
        </w:pict>
      </w:r>
      <w:r w:rsidR="000E237F">
        <w:t xml:space="preserve">  </w:t>
      </w:r>
      <w:r w:rsidR="000C010F">
        <w:t xml:space="preserve">   </w:t>
      </w:r>
    </w:p>
    <w:p w:rsidR="00F60CBB" w:rsidRDefault="00F60CBB" w:rsidP="00705146"/>
    <w:p w:rsidR="0024390F" w:rsidRPr="000E130B" w:rsidRDefault="001760ED" w:rsidP="00705146">
      <w:pPr>
        <w:rPr>
          <w:b/>
          <w:bCs/>
          <w:i/>
          <w:iCs/>
          <w:color w:val="800000"/>
        </w:rPr>
      </w:pPr>
      <w:r w:rsidRPr="001760ED">
        <w:rPr>
          <w:noProof/>
        </w:rPr>
        <w:pict>
          <v:shape id="_x0000_s1053" type="#_x0000_t136" style="position:absolute;margin-left:27.1pt;margin-top:8.4pt;width:43.2pt;height:42.8pt;z-index:251656192" fillcolor="#339" stroked="f">
            <v:shadow on="t" color="silver" offset="3pt"/>
            <v:textpath style="font-family:&quot;Times New Roman&quot;;font-weight:bold;font-style:italic;v-text-kern:t" trim="t" fitpath="t" string="v"/>
          </v:shape>
        </w:pict>
      </w:r>
      <w:r w:rsidR="000C010F">
        <w:t xml:space="preserve">   </w:t>
      </w:r>
      <w:r w:rsidR="00654AEE">
        <w:t xml:space="preserve"> </w:t>
      </w:r>
      <w:r w:rsidR="000C010F">
        <w:t xml:space="preserve"> </w:t>
      </w:r>
      <w:r w:rsidR="002324E4" w:rsidRPr="000E130B">
        <w:rPr>
          <w:b/>
          <w:bCs/>
          <w:i/>
          <w:iCs/>
          <w:color w:val="800000"/>
        </w:rPr>
        <w:t>URRICULUM</w:t>
      </w:r>
    </w:p>
    <w:p w:rsidR="002324E4" w:rsidRPr="000E130B" w:rsidRDefault="00F60CBB" w:rsidP="00705146">
      <w:pPr>
        <w:rPr>
          <w:b/>
          <w:bCs/>
          <w:i/>
          <w:iCs/>
          <w:color w:val="800000"/>
        </w:rPr>
      </w:pPr>
      <w:r>
        <w:tab/>
      </w:r>
      <w:r>
        <w:tab/>
      </w:r>
      <w:r w:rsidR="002324E4" w:rsidRPr="000E130B">
        <w:rPr>
          <w:b/>
          <w:bCs/>
          <w:i/>
          <w:iCs/>
          <w:color w:val="800000"/>
        </w:rPr>
        <w:t>ITAE</w:t>
      </w:r>
    </w:p>
    <w:p w:rsidR="00372EE8" w:rsidRDefault="00372EE8" w:rsidP="00705146"/>
    <w:p w:rsidR="00B97F84" w:rsidRPr="00AF34A1" w:rsidRDefault="00B97F84" w:rsidP="00705146">
      <w:pPr>
        <w:rPr>
          <w:rFonts w:ascii="Calibri" w:hAnsi="Calibri" w:cs="Calibri"/>
        </w:rPr>
      </w:pPr>
    </w:p>
    <w:p w:rsidR="0071192A" w:rsidRDefault="0071192A" w:rsidP="00705146"/>
    <w:p w:rsidR="000267B0" w:rsidRDefault="000267B0" w:rsidP="00705146"/>
    <w:p w:rsidR="00413287" w:rsidRDefault="001760ED" w:rsidP="00413287">
      <w:pPr>
        <w:rPr>
          <w:sz w:val="16"/>
          <w:szCs w:val="16"/>
        </w:rPr>
      </w:pPr>
      <w:r w:rsidRPr="001760ED">
        <w:rPr>
          <w:rFonts w:ascii="Trebuchet MS" w:hAnsi="Trebuchet MS"/>
          <w:b/>
          <w:i/>
          <w:noProof/>
          <w:sz w:val="18"/>
          <w:szCs w:val="18"/>
        </w:rPr>
        <w:pict>
          <v:rect id="_x0000_s1038" style="position:absolute;margin-left:-20.4pt;margin-top:4.25pt;width:153.3pt;height:24.9pt;z-index:-251663360" fillcolor="black" strokecolor="#20c8f7 [1951]">
            <v:fill color2="silver" rotate="t"/>
          </v:rect>
        </w:pict>
      </w:r>
    </w:p>
    <w:p w:rsidR="003E28F8" w:rsidRPr="000E5651" w:rsidRDefault="007E68D4" w:rsidP="00D11941">
      <w:pPr>
        <w:rPr>
          <w:rStyle w:val="style21"/>
          <w:rFonts w:ascii="Trebuchet MS" w:hAnsi="Trebuchet MS"/>
          <w:i/>
          <w:color w:val="000000"/>
        </w:rPr>
      </w:pPr>
      <w:r>
        <w:rPr>
          <w:rStyle w:val="style21"/>
          <w:rFonts w:ascii="Trebuchet MS" w:hAnsi="Trebuchet MS"/>
          <w:b/>
          <w:color w:val="FFFFFF"/>
          <w:sz w:val="24"/>
          <w:szCs w:val="24"/>
        </w:rPr>
        <w:t>UBAIDULLAH GHANI</w:t>
      </w:r>
    </w:p>
    <w:p w:rsidR="006860B4" w:rsidRDefault="006860B4" w:rsidP="00FE0377">
      <w:pPr>
        <w:ind w:hanging="180"/>
        <w:rPr>
          <w:rStyle w:val="style21"/>
          <w:rFonts w:ascii="Trebuchet MS" w:hAnsi="Trebuchet MS"/>
          <w:color w:val="000000"/>
        </w:rPr>
      </w:pPr>
    </w:p>
    <w:p w:rsidR="00125EF1" w:rsidRDefault="00125EF1" w:rsidP="00FE0377">
      <w:pPr>
        <w:ind w:hanging="180"/>
        <w:rPr>
          <w:rStyle w:val="style21"/>
          <w:rFonts w:ascii="Trebuchet MS" w:hAnsi="Trebuchet MS"/>
          <w:color w:val="000000"/>
        </w:rPr>
      </w:pPr>
    </w:p>
    <w:p w:rsidR="00D42610" w:rsidRPr="0094195C" w:rsidRDefault="00DC494E" w:rsidP="00D42610">
      <w:pPr>
        <w:spacing w:after="240"/>
        <w:ind w:hanging="180"/>
        <w:rPr>
          <w:rStyle w:val="style21"/>
          <w:rFonts w:ascii="Calibri" w:hAnsi="Calibri" w:cs="Calibri"/>
          <w:color w:val="0D0D0D"/>
          <w:sz w:val="22"/>
          <w:szCs w:val="22"/>
        </w:rPr>
      </w:pPr>
      <w:r>
        <w:rPr>
          <w:rStyle w:val="style21"/>
          <w:rFonts w:ascii="Trebuchet MS" w:hAnsi="Trebuchet MS"/>
          <w:color w:val="0D0D0D"/>
        </w:rPr>
        <w:t>S</w:t>
      </w:r>
      <w:r w:rsidR="00D5782B" w:rsidRPr="00917504">
        <w:rPr>
          <w:rStyle w:val="style21"/>
          <w:rFonts w:ascii="Trebuchet MS" w:hAnsi="Trebuchet MS"/>
          <w:color w:val="0D0D0D"/>
        </w:rPr>
        <w:t>/</w:t>
      </w:r>
      <w:r w:rsidR="00D5782B" w:rsidRPr="0094195C">
        <w:rPr>
          <w:rStyle w:val="style21"/>
          <w:rFonts w:ascii="Calibri" w:hAnsi="Calibri" w:cs="Calibri"/>
          <w:color w:val="0D0D0D"/>
        </w:rPr>
        <w:t xml:space="preserve">O   </w:t>
      </w:r>
      <w:r w:rsidR="00413F30" w:rsidRPr="0094195C">
        <w:rPr>
          <w:rStyle w:val="style21"/>
          <w:rFonts w:ascii="Calibri" w:hAnsi="Calibri" w:cs="Calibri"/>
          <w:color w:val="0D0D0D"/>
        </w:rPr>
        <w:t xml:space="preserve"> </w:t>
      </w:r>
      <w:r w:rsidR="00705146" w:rsidRPr="0094195C">
        <w:rPr>
          <w:rStyle w:val="style21"/>
          <w:rFonts w:ascii="Calibri" w:hAnsi="Calibri" w:cs="Calibri"/>
          <w:color w:val="0D0D0D"/>
        </w:rPr>
        <w:t xml:space="preserve"> </w:t>
      </w:r>
      <w:r w:rsidR="007C5062" w:rsidRPr="0094195C">
        <w:rPr>
          <w:rStyle w:val="style21"/>
          <w:rFonts w:ascii="Calibri" w:hAnsi="Calibri" w:cs="Calibri"/>
          <w:color w:val="0D0D0D"/>
        </w:rPr>
        <w:t xml:space="preserve"> </w:t>
      </w:r>
      <w:r w:rsidR="0094195C">
        <w:rPr>
          <w:rStyle w:val="style21"/>
          <w:rFonts w:ascii="Calibri" w:hAnsi="Calibri" w:cs="Calibri"/>
          <w:color w:val="0D0D0D"/>
        </w:rPr>
        <w:t xml:space="preserve">   </w:t>
      </w:r>
      <w:r w:rsidR="007C5062" w:rsidRPr="0094195C">
        <w:rPr>
          <w:rStyle w:val="style21"/>
          <w:rFonts w:ascii="Calibri" w:hAnsi="Calibri" w:cs="Calibri"/>
          <w:color w:val="0D0D0D"/>
        </w:rPr>
        <w:t xml:space="preserve">  </w:t>
      </w:r>
      <w:r w:rsidRPr="0094195C">
        <w:rPr>
          <w:rStyle w:val="style21"/>
          <w:rFonts w:ascii="Calibri" w:hAnsi="Calibri" w:cs="Calibri"/>
          <w:color w:val="0D0D0D"/>
        </w:rPr>
        <w:t xml:space="preserve">  </w:t>
      </w:r>
      <w:r w:rsidR="009435A1" w:rsidRPr="0094195C">
        <w:rPr>
          <w:rStyle w:val="style21"/>
          <w:rFonts w:ascii="Calibri" w:hAnsi="Calibri" w:cs="Calibri"/>
          <w:color w:val="0D0D0D"/>
          <w:sz w:val="22"/>
          <w:szCs w:val="22"/>
        </w:rPr>
        <w:t>Abdul Basit</w:t>
      </w:r>
    </w:p>
    <w:p w:rsidR="00F70201" w:rsidRDefault="009C6A96" w:rsidP="00B97F84">
      <w:pPr>
        <w:ind w:hanging="180"/>
        <w:rPr>
          <w:rStyle w:val="style21"/>
          <w:rFonts w:ascii="Trebuchet MS" w:hAnsi="Trebuchet MS"/>
          <w:color w:val="0D0D0D"/>
        </w:rPr>
      </w:pPr>
      <w:r w:rsidRPr="00917504">
        <w:rPr>
          <w:rStyle w:val="style21"/>
          <w:rFonts w:ascii="Trebuchet MS" w:hAnsi="Trebuchet MS"/>
          <w:color w:val="0D0D0D"/>
        </w:rPr>
        <w:t>Mobile</w:t>
      </w:r>
      <w:r w:rsidR="00E669C6" w:rsidRPr="00917504">
        <w:rPr>
          <w:rStyle w:val="style21"/>
          <w:rFonts w:ascii="Trebuchet MS" w:hAnsi="Trebuchet MS"/>
          <w:color w:val="0D0D0D"/>
        </w:rPr>
        <w:t xml:space="preserve"> </w:t>
      </w:r>
      <w:r w:rsidR="000751B7" w:rsidRPr="00917504">
        <w:rPr>
          <w:rStyle w:val="style21"/>
          <w:rFonts w:ascii="Trebuchet MS" w:hAnsi="Trebuchet MS"/>
          <w:color w:val="0D0D0D"/>
        </w:rPr>
        <w:t xml:space="preserve"> </w:t>
      </w:r>
      <w:r w:rsidR="00075608" w:rsidRPr="00917504">
        <w:rPr>
          <w:rStyle w:val="style21"/>
          <w:rFonts w:ascii="Trebuchet MS" w:hAnsi="Trebuchet MS"/>
          <w:color w:val="0D0D0D"/>
        </w:rPr>
        <w:t xml:space="preserve">   </w:t>
      </w:r>
      <w:r w:rsidR="007E68D4">
        <w:rPr>
          <w:rStyle w:val="style21"/>
          <w:rFonts w:ascii="Trebuchet MS" w:hAnsi="Trebuchet MS"/>
          <w:color w:val="0D0D0D"/>
        </w:rPr>
        <w:t>0334-5500761</w:t>
      </w:r>
    </w:p>
    <w:p w:rsidR="0083328D" w:rsidRPr="0094195C" w:rsidRDefault="0083328D" w:rsidP="00B97F84">
      <w:pPr>
        <w:ind w:hanging="180"/>
        <w:rPr>
          <w:rFonts w:ascii="Calibri" w:hAnsi="Calibri" w:cs="Calibri"/>
          <w:color w:val="0075A2" w:themeColor="accent2" w:themeShade="BF"/>
          <w:sz w:val="20"/>
          <w:szCs w:val="20"/>
        </w:rPr>
      </w:pPr>
    </w:p>
    <w:p w:rsidR="0094195C" w:rsidRPr="0094195C" w:rsidRDefault="0094195C" w:rsidP="00B97F84">
      <w:pPr>
        <w:ind w:hanging="180"/>
        <w:rPr>
          <w:rFonts w:ascii="Calibri" w:hAnsi="Calibri" w:cs="Calibri"/>
          <w:color w:val="089BA2" w:themeColor="accent3" w:themeShade="BF"/>
          <w:sz w:val="18"/>
          <w:szCs w:val="18"/>
        </w:rPr>
      </w:pPr>
    </w:p>
    <w:p w:rsidR="00ED6983" w:rsidRPr="008E2FC6" w:rsidRDefault="001760ED" w:rsidP="00675098">
      <w:pPr>
        <w:spacing w:line="360" w:lineRule="auto"/>
        <w:ind w:hanging="180"/>
        <w:rPr>
          <w:rFonts w:ascii="Trebuchet MS" w:hAnsi="Trebuchet MS"/>
          <w:b/>
          <w:caps/>
          <w:shadow/>
          <w:color w:val="8064A2"/>
          <w:sz w:val="18"/>
          <w:szCs w:val="18"/>
        </w:rPr>
      </w:pPr>
      <w:r>
        <w:rPr>
          <w:rFonts w:ascii="Trebuchet MS" w:hAnsi="Trebuchet MS"/>
          <w:b/>
          <w:caps/>
          <w:shadow/>
          <w:noProof/>
          <w:color w:val="8064A2"/>
          <w:sz w:val="18"/>
          <w:szCs w:val="18"/>
        </w:rPr>
        <w:pict>
          <v:rect id="_x0000_s1072" style="position:absolute;margin-left:-18.6pt;margin-top:2.55pt;width:159.15pt;height:20pt;z-index:-251659264" strokecolor="#20c8f7 [1951]" strokeweight="1pt">
            <v:fill color2="#b6dde8" rotate="t" focusposition="1" focussize="" focus="100%" type="gradient"/>
            <v:shadow on="t" type="perspective" color="#205867" opacity=".5" offset="1pt" offset2="-3pt"/>
            <v:textbox style="mso-next-textbox:#_x0000_s1072">
              <w:txbxContent>
                <w:p w:rsidR="00376366" w:rsidRPr="00A00B90" w:rsidRDefault="00376366" w:rsidP="00376366">
                  <w:pPr>
                    <w:spacing w:line="360" w:lineRule="auto"/>
                    <w:rPr>
                      <w:rFonts w:ascii="Trebuchet MS" w:hAnsi="Trebuchet MS"/>
                      <w:b/>
                      <w:i/>
                    </w:rPr>
                  </w:pPr>
                  <w:r w:rsidRPr="00A00B90">
                    <w:rPr>
                      <w:rFonts w:ascii="Trebuchet MS" w:hAnsi="Trebuchet MS"/>
                      <w:b/>
                      <w:i/>
                    </w:rPr>
                    <w:t>Personal Information:</w:t>
                  </w:r>
                </w:p>
                <w:p w:rsidR="00376366" w:rsidRPr="00BF29D9" w:rsidRDefault="00376366" w:rsidP="00376366">
                  <w:pPr>
                    <w:rPr>
                      <w:color w:val="FF0000"/>
                    </w:rPr>
                  </w:pPr>
                </w:p>
              </w:txbxContent>
            </v:textbox>
          </v:rect>
        </w:pict>
      </w:r>
    </w:p>
    <w:p w:rsidR="00F17D59" w:rsidRPr="008E2FC6" w:rsidRDefault="008C4DAC" w:rsidP="00675098">
      <w:pPr>
        <w:spacing w:line="360" w:lineRule="auto"/>
        <w:rPr>
          <w:rFonts w:ascii="Trebuchet MS" w:hAnsi="Trebuchet MS"/>
          <w:color w:val="8064A2"/>
          <w:sz w:val="18"/>
          <w:szCs w:val="18"/>
        </w:rPr>
      </w:pPr>
      <w:r w:rsidRPr="008E2FC6">
        <w:rPr>
          <w:rFonts w:ascii="Trebuchet MS" w:hAnsi="Trebuchet MS"/>
          <w:color w:val="8064A2"/>
          <w:sz w:val="18"/>
          <w:szCs w:val="18"/>
        </w:rPr>
        <w:t xml:space="preserve"> </w:t>
      </w:r>
      <w:r w:rsidR="0054400F" w:rsidRPr="008E2FC6">
        <w:rPr>
          <w:rFonts w:ascii="Trebuchet MS" w:hAnsi="Trebuchet MS"/>
          <w:color w:val="8064A2"/>
          <w:sz w:val="18"/>
          <w:szCs w:val="18"/>
        </w:rPr>
        <w:t xml:space="preserve"> </w:t>
      </w:r>
    </w:p>
    <w:p w:rsidR="00843F3B" w:rsidRPr="009435A1" w:rsidRDefault="00843F3B" w:rsidP="00FE0377">
      <w:pPr>
        <w:ind w:hanging="180"/>
        <w:rPr>
          <w:rFonts w:ascii="Calibri" w:hAnsi="Calibri" w:cs="Calibri"/>
          <w:b/>
          <w:color w:val="0D0D0D"/>
          <w:sz w:val="18"/>
          <w:szCs w:val="18"/>
        </w:rPr>
      </w:pPr>
    </w:p>
    <w:p w:rsidR="006F47FD" w:rsidRPr="009435A1" w:rsidRDefault="0005287D" w:rsidP="006F47FD">
      <w:pPr>
        <w:spacing w:after="240"/>
        <w:ind w:hanging="180"/>
        <w:rPr>
          <w:rFonts w:ascii="Calibri" w:hAnsi="Calibri" w:cs="Calibri"/>
          <w:color w:val="0D0D0D"/>
          <w:sz w:val="18"/>
          <w:szCs w:val="18"/>
        </w:rPr>
      </w:pPr>
      <w:r w:rsidRPr="0005287D">
        <w:rPr>
          <w:rFonts w:ascii="Calibri" w:hAnsi="Calibri" w:cs="Calibri"/>
          <w:color w:val="0D0D0D"/>
          <w:sz w:val="18"/>
          <w:szCs w:val="18"/>
        </w:rPr>
        <w:t>CNIC NO</w:t>
      </w:r>
      <w:r w:rsidR="009435A1" w:rsidRPr="009435A1">
        <w:rPr>
          <w:rFonts w:ascii="Calibri" w:hAnsi="Calibri" w:cs="Calibri"/>
          <w:b/>
          <w:color w:val="0D0D0D"/>
          <w:sz w:val="18"/>
          <w:szCs w:val="18"/>
        </w:rPr>
        <w:t>:</w:t>
      </w:r>
      <w:r w:rsidR="009435A1" w:rsidRPr="009435A1">
        <w:rPr>
          <w:rFonts w:ascii="Calibri" w:hAnsi="Calibri" w:cs="Calibri"/>
          <w:b/>
          <w:color w:val="0D0D0D"/>
          <w:sz w:val="18"/>
          <w:szCs w:val="18"/>
        </w:rPr>
        <w:tab/>
        <w:t xml:space="preserve">           </w:t>
      </w:r>
      <w:r w:rsidR="009435A1">
        <w:rPr>
          <w:rFonts w:ascii="Calibri" w:hAnsi="Calibri" w:cs="Calibri"/>
          <w:color w:val="0D0D0D"/>
          <w:sz w:val="18"/>
          <w:szCs w:val="18"/>
        </w:rPr>
        <w:t>13302-</w:t>
      </w:r>
      <w:r w:rsidR="007E68D4">
        <w:rPr>
          <w:rFonts w:ascii="Calibri" w:hAnsi="Calibri" w:cs="Calibri"/>
          <w:color w:val="0D0D0D"/>
          <w:sz w:val="18"/>
          <w:szCs w:val="18"/>
        </w:rPr>
        <w:t>7507786</w:t>
      </w:r>
      <w:r w:rsidR="009435A1">
        <w:rPr>
          <w:rFonts w:ascii="Calibri" w:hAnsi="Calibri" w:cs="Calibri"/>
          <w:color w:val="0D0D0D"/>
          <w:sz w:val="18"/>
          <w:szCs w:val="18"/>
        </w:rPr>
        <w:t>-7</w:t>
      </w:r>
    </w:p>
    <w:p w:rsidR="00DC2201" w:rsidRPr="009435A1" w:rsidRDefault="00AA1953" w:rsidP="006F47FD">
      <w:pPr>
        <w:spacing w:after="240"/>
        <w:ind w:hanging="180"/>
        <w:rPr>
          <w:rFonts w:ascii="Calibri" w:hAnsi="Calibri" w:cs="Calibri"/>
          <w:color w:val="0D0D0D"/>
          <w:sz w:val="18"/>
          <w:szCs w:val="18"/>
        </w:rPr>
      </w:pPr>
      <w:r w:rsidRPr="009435A1">
        <w:rPr>
          <w:rFonts w:ascii="Calibri" w:hAnsi="Calibri" w:cs="Calibri"/>
          <w:color w:val="0D0D0D"/>
          <w:sz w:val="18"/>
          <w:szCs w:val="18"/>
        </w:rPr>
        <w:t>D.O.B:</w:t>
      </w:r>
      <w:r w:rsidRPr="009435A1">
        <w:rPr>
          <w:rFonts w:ascii="Calibri" w:hAnsi="Calibri" w:cs="Calibri"/>
          <w:color w:val="0D0D0D"/>
          <w:sz w:val="18"/>
          <w:szCs w:val="18"/>
        </w:rPr>
        <w:tab/>
        <w:t xml:space="preserve">      </w:t>
      </w:r>
      <w:r w:rsidR="00BB381B" w:rsidRPr="009435A1">
        <w:rPr>
          <w:rFonts w:ascii="Calibri" w:hAnsi="Calibri" w:cs="Calibri"/>
          <w:color w:val="0D0D0D"/>
          <w:sz w:val="18"/>
          <w:szCs w:val="18"/>
        </w:rPr>
        <w:t xml:space="preserve">    </w:t>
      </w:r>
      <w:r w:rsidRPr="009435A1">
        <w:rPr>
          <w:rFonts w:ascii="Calibri" w:hAnsi="Calibri" w:cs="Calibri"/>
          <w:color w:val="0D0D0D"/>
          <w:sz w:val="18"/>
          <w:szCs w:val="18"/>
        </w:rPr>
        <w:t xml:space="preserve">  </w:t>
      </w:r>
      <w:r w:rsidR="007E68D4">
        <w:rPr>
          <w:rFonts w:ascii="Calibri" w:hAnsi="Calibri" w:cs="Calibri"/>
          <w:color w:val="0D0D0D"/>
          <w:sz w:val="18"/>
          <w:szCs w:val="18"/>
        </w:rPr>
        <w:t>05/03/1999</w:t>
      </w:r>
    </w:p>
    <w:p w:rsidR="00AA1953" w:rsidRPr="007E10B4" w:rsidRDefault="00AA1953" w:rsidP="00DF1C7E">
      <w:pPr>
        <w:spacing w:after="240"/>
        <w:ind w:left="-180" w:right="180"/>
        <w:rPr>
          <w:rFonts w:ascii="Calibri" w:hAnsi="Calibri" w:cs="Calibri"/>
          <w:color w:val="0D0D0D"/>
          <w:sz w:val="18"/>
          <w:szCs w:val="18"/>
        </w:rPr>
      </w:pPr>
      <w:r w:rsidRPr="007E10B4">
        <w:rPr>
          <w:rFonts w:ascii="Calibri" w:hAnsi="Calibri" w:cs="Calibri"/>
          <w:color w:val="0D0D0D"/>
          <w:sz w:val="18"/>
          <w:szCs w:val="18"/>
        </w:rPr>
        <w:t xml:space="preserve">Marital Status:    </w:t>
      </w:r>
      <w:r w:rsidR="007656EF" w:rsidRPr="007E10B4">
        <w:rPr>
          <w:rFonts w:ascii="Calibri" w:hAnsi="Calibri" w:cs="Calibri"/>
          <w:color w:val="0D0D0D"/>
          <w:sz w:val="18"/>
          <w:szCs w:val="18"/>
        </w:rPr>
        <w:t xml:space="preserve"> </w:t>
      </w:r>
      <w:r w:rsidR="00A26E2B">
        <w:rPr>
          <w:rFonts w:ascii="Calibri" w:hAnsi="Calibri" w:cs="Calibri"/>
          <w:color w:val="0D0D0D"/>
          <w:sz w:val="18"/>
          <w:szCs w:val="18"/>
        </w:rPr>
        <w:t xml:space="preserve"> </w:t>
      </w:r>
      <w:r w:rsidR="00C82FA6" w:rsidRPr="007E10B4">
        <w:rPr>
          <w:rFonts w:ascii="Calibri" w:hAnsi="Calibri" w:cs="Calibri"/>
          <w:color w:val="0D0D0D"/>
          <w:sz w:val="18"/>
          <w:szCs w:val="18"/>
        </w:rPr>
        <w:t xml:space="preserve">  </w:t>
      </w:r>
      <w:r w:rsidR="005F567A" w:rsidRPr="007E10B4">
        <w:rPr>
          <w:rFonts w:ascii="Calibri" w:hAnsi="Calibri" w:cs="Calibri"/>
          <w:color w:val="0D0D0D"/>
          <w:sz w:val="18"/>
          <w:szCs w:val="18"/>
        </w:rPr>
        <w:t>Single</w:t>
      </w:r>
    </w:p>
    <w:p w:rsidR="008C4DAC" w:rsidRPr="005F567A" w:rsidRDefault="008C4DAC" w:rsidP="001D5645">
      <w:pPr>
        <w:spacing w:after="240"/>
        <w:ind w:hanging="180"/>
        <w:rPr>
          <w:rFonts w:ascii="Calibri" w:hAnsi="Calibri" w:cs="Calibri"/>
          <w:color w:val="0D0D0D"/>
          <w:sz w:val="18"/>
          <w:szCs w:val="18"/>
        </w:rPr>
      </w:pPr>
      <w:r w:rsidRPr="005F567A">
        <w:rPr>
          <w:rFonts w:ascii="Calibri" w:hAnsi="Calibri" w:cs="Calibri"/>
          <w:color w:val="0D0D0D"/>
          <w:sz w:val="18"/>
          <w:szCs w:val="18"/>
        </w:rPr>
        <w:t xml:space="preserve">Nationality:      </w:t>
      </w:r>
      <w:r w:rsidR="007656EF" w:rsidRPr="005F567A">
        <w:rPr>
          <w:rFonts w:ascii="Calibri" w:hAnsi="Calibri" w:cs="Calibri"/>
          <w:color w:val="0D0D0D"/>
          <w:sz w:val="18"/>
          <w:szCs w:val="18"/>
        </w:rPr>
        <w:t xml:space="preserve"> </w:t>
      </w:r>
      <w:r w:rsidR="00884DE5" w:rsidRPr="005F567A">
        <w:rPr>
          <w:rFonts w:ascii="Calibri" w:hAnsi="Calibri" w:cs="Calibri"/>
          <w:color w:val="0D0D0D"/>
          <w:sz w:val="18"/>
          <w:szCs w:val="18"/>
        </w:rPr>
        <w:t xml:space="preserve">   </w:t>
      </w:r>
      <w:r w:rsidR="00A26E2B">
        <w:rPr>
          <w:rFonts w:ascii="Calibri" w:hAnsi="Calibri" w:cs="Calibri"/>
          <w:color w:val="0D0D0D"/>
          <w:sz w:val="18"/>
          <w:szCs w:val="18"/>
        </w:rPr>
        <w:t xml:space="preserve"> </w:t>
      </w:r>
      <w:r w:rsidR="00672C80">
        <w:rPr>
          <w:rFonts w:ascii="Calibri" w:hAnsi="Calibri" w:cs="Calibri"/>
          <w:color w:val="0D0D0D"/>
          <w:sz w:val="18"/>
          <w:szCs w:val="18"/>
        </w:rPr>
        <w:t xml:space="preserve"> </w:t>
      </w:r>
      <w:r w:rsidR="00AA1953" w:rsidRPr="005F567A">
        <w:rPr>
          <w:rFonts w:ascii="Calibri" w:hAnsi="Calibri" w:cs="Calibri"/>
          <w:color w:val="0D0D0D"/>
          <w:sz w:val="18"/>
          <w:szCs w:val="18"/>
        </w:rPr>
        <w:t xml:space="preserve"> </w:t>
      </w:r>
      <w:r w:rsidR="00E17650" w:rsidRPr="005F567A">
        <w:rPr>
          <w:rFonts w:ascii="Calibri" w:hAnsi="Calibri" w:cs="Calibri"/>
          <w:color w:val="0D0D0D"/>
          <w:sz w:val="18"/>
          <w:szCs w:val="18"/>
        </w:rPr>
        <w:t xml:space="preserve">Pakistani </w:t>
      </w:r>
    </w:p>
    <w:p w:rsidR="00AF574F" w:rsidRDefault="00A26E2B" w:rsidP="00B97F84">
      <w:pPr>
        <w:spacing w:after="240"/>
        <w:ind w:hanging="180"/>
        <w:rPr>
          <w:rFonts w:ascii="Calibri" w:hAnsi="Calibri" w:cs="Calibri"/>
          <w:color w:val="0D0D0D"/>
          <w:sz w:val="18"/>
          <w:szCs w:val="18"/>
        </w:rPr>
      </w:pPr>
      <w:r>
        <w:rPr>
          <w:rFonts w:ascii="Calibri" w:hAnsi="Calibri" w:cs="Calibri"/>
          <w:color w:val="0D0D0D"/>
          <w:sz w:val="18"/>
          <w:szCs w:val="18"/>
        </w:rPr>
        <w:t>Religion:</w:t>
      </w:r>
      <w:r>
        <w:rPr>
          <w:rFonts w:ascii="Calibri" w:hAnsi="Calibri" w:cs="Calibri"/>
          <w:color w:val="0D0D0D"/>
          <w:sz w:val="18"/>
          <w:szCs w:val="18"/>
        </w:rPr>
        <w:tab/>
        <w:t xml:space="preserve">           </w:t>
      </w:r>
      <w:r w:rsidR="00672C80">
        <w:rPr>
          <w:rFonts w:ascii="Calibri" w:hAnsi="Calibri" w:cs="Calibri"/>
          <w:color w:val="0D0D0D"/>
          <w:sz w:val="18"/>
          <w:szCs w:val="18"/>
        </w:rPr>
        <w:t xml:space="preserve"> </w:t>
      </w:r>
      <w:r w:rsidR="00B97F84" w:rsidRPr="005F567A">
        <w:rPr>
          <w:rFonts w:ascii="Calibri" w:hAnsi="Calibri" w:cs="Calibri"/>
          <w:color w:val="0D0D0D"/>
          <w:sz w:val="18"/>
          <w:szCs w:val="18"/>
        </w:rPr>
        <w:t>Islam</w:t>
      </w:r>
      <w:r w:rsidR="006F47FD" w:rsidRPr="005F567A">
        <w:rPr>
          <w:rFonts w:ascii="Calibri" w:hAnsi="Calibri" w:cs="Calibri"/>
          <w:color w:val="0D0D0D"/>
          <w:sz w:val="18"/>
          <w:szCs w:val="18"/>
        </w:rPr>
        <w:t xml:space="preserve"> </w:t>
      </w:r>
    </w:p>
    <w:p w:rsidR="005C5585" w:rsidRPr="005C5585" w:rsidRDefault="005C5585" w:rsidP="00B97F84">
      <w:pPr>
        <w:spacing w:after="240"/>
        <w:ind w:hanging="180"/>
        <w:rPr>
          <w:rFonts w:ascii="Calibri" w:hAnsi="Calibri" w:cs="Calibri"/>
          <w:color w:val="0D0D0D"/>
          <w:sz w:val="20"/>
          <w:szCs w:val="20"/>
        </w:rPr>
      </w:pPr>
      <w:r w:rsidRPr="005C5585">
        <w:rPr>
          <w:rFonts w:ascii="Calibri" w:hAnsi="Calibri" w:cs="Calibri"/>
          <w:color w:val="0D0D0D"/>
          <w:sz w:val="20"/>
          <w:szCs w:val="20"/>
        </w:rPr>
        <w:t xml:space="preserve">Age:       </w:t>
      </w:r>
      <w:r w:rsidR="007E68D4">
        <w:rPr>
          <w:rFonts w:ascii="Calibri" w:hAnsi="Calibri" w:cs="Calibri"/>
          <w:color w:val="0D0D0D"/>
          <w:sz w:val="20"/>
          <w:szCs w:val="20"/>
        </w:rPr>
        <w:t xml:space="preserve">               19</w:t>
      </w:r>
      <w:r w:rsidR="00923DA6">
        <w:rPr>
          <w:rFonts w:ascii="Calibri" w:hAnsi="Calibri" w:cs="Calibri"/>
          <w:color w:val="0D0D0D"/>
          <w:sz w:val="20"/>
          <w:szCs w:val="20"/>
        </w:rPr>
        <w:t xml:space="preserve"> </w:t>
      </w:r>
      <w:r>
        <w:rPr>
          <w:rFonts w:ascii="Calibri" w:hAnsi="Calibri" w:cs="Calibri"/>
          <w:color w:val="0D0D0D"/>
          <w:sz w:val="20"/>
          <w:szCs w:val="20"/>
        </w:rPr>
        <w:t xml:space="preserve"> years</w:t>
      </w:r>
    </w:p>
    <w:p w:rsidR="00901537" w:rsidRPr="008E2FC6" w:rsidRDefault="00A0773C" w:rsidP="00DF1C7E">
      <w:pPr>
        <w:spacing w:after="240"/>
        <w:ind w:hanging="180"/>
        <w:rPr>
          <w:rFonts w:ascii="Trebuchet MS" w:hAnsi="Trebuchet MS"/>
          <w:color w:val="8064A2"/>
          <w:sz w:val="18"/>
          <w:szCs w:val="18"/>
        </w:rPr>
      </w:pPr>
      <w:r w:rsidRPr="008E2FC6">
        <w:rPr>
          <w:rFonts w:ascii="Trebuchet MS" w:hAnsi="Trebuchet MS"/>
          <w:color w:val="8064A2"/>
          <w:sz w:val="18"/>
          <w:szCs w:val="18"/>
        </w:rPr>
        <w:tab/>
      </w:r>
      <w:r w:rsidR="001760ED">
        <w:rPr>
          <w:rFonts w:ascii="Trebuchet MS" w:hAnsi="Trebuchet MS"/>
          <w:noProof/>
          <w:color w:val="8064A2"/>
          <w:sz w:val="18"/>
          <w:szCs w:val="18"/>
        </w:rPr>
        <w:pict>
          <v:rect id="_x0000_s1073" style="position:absolute;margin-left:-20.4pt;margin-top:2.65pt;width:159.15pt;height:20pt;z-index:-251658240;mso-position-horizontal-relative:text;mso-position-vertical-relative:text" strokecolor="#20c8f7 [1951]" strokeweight="1pt">
            <v:fill color2="#b6dde8" rotate="t" focusposition="1" focussize="" focus="100%" type="gradient"/>
            <v:shadow on="t" type="perspective" color="#205867" opacity=".5" offset="1pt" offset2="-3pt"/>
            <v:textbox style="mso-next-textbox:#_x0000_s1073">
              <w:txbxContent>
                <w:p w:rsidR="00262E83" w:rsidRPr="00A00B90" w:rsidRDefault="00262E83" w:rsidP="00262E83">
                  <w:pPr>
                    <w:spacing w:line="360" w:lineRule="auto"/>
                    <w:rPr>
                      <w:rFonts w:ascii="Trebuchet MS" w:hAnsi="Trebuchet MS"/>
                      <w:b/>
                      <w:i/>
                    </w:rPr>
                  </w:pPr>
                  <w:r w:rsidRPr="00A00B90">
                    <w:rPr>
                      <w:rFonts w:ascii="Trebuchet MS" w:hAnsi="Trebuchet MS"/>
                      <w:b/>
                      <w:i/>
                    </w:rPr>
                    <w:t>Home Address:</w:t>
                  </w:r>
                </w:p>
                <w:p w:rsidR="00262E83" w:rsidRPr="00BF29D9" w:rsidRDefault="00262E83" w:rsidP="00262E83">
                  <w:pPr>
                    <w:rPr>
                      <w:color w:val="FF0000"/>
                    </w:rPr>
                  </w:pPr>
                </w:p>
              </w:txbxContent>
            </v:textbox>
          </v:rect>
        </w:pict>
      </w:r>
    </w:p>
    <w:p w:rsidR="00F70201" w:rsidRPr="008E2FC6" w:rsidRDefault="00F70201" w:rsidP="00F70201">
      <w:pPr>
        <w:ind w:left="-180" w:right="-180"/>
        <w:jc w:val="both"/>
        <w:rPr>
          <w:rFonts w:ascii="Trebuchet MS" w:hAnsi="Trebuchet MS"/>
          <w:color w:val="8064A2"/>
          <w:sz w:val="18"/>
          <w:szCs w:val="18"/>
        </w:rPr>
      </w:pPr>
    </w:p>
    <w:p w:rsidR="00F70201" w:rsidRPr="008E2FC6" w:rsidRDefault="00F70201" w:rsidP="00F70201">
      <w:pPr>
        <w:ind w:left="-180" w:right="-180"/>
        <w:jc w:val="both"/>
        <w:rPr>
          <w:rFonts w:ascii="Trebuchet MS" w:hAnsi="Trebuchet MS"/>
          <w:color w:val="8064A2"/>
          <w:sz w:val="18"/>
          <w:szCs w:val="18"/>
        </w:rPr>
      </w:pPr>
    </w:p>
    <w:p w:rsidR="00CE057C" w:rsidRPr="00917504" w:rsidRDefault="001760ED" w:rsidP="00DC2201">
      <w:pPr>
        <w:spacing w:after="240" w:line="480" w:lineRule="auto"/>
        <w:ind w:left="-180" w:right="-180"/>
        <w:jc w:val="both"/>
        <w:rPr>
          <w:rFonts w:ascii="Trebuchet MS" w:hAnsi="Trebuchet MS"/>
          <w:color w:val="0D0D0D"/>
          <w:sz w:val="20"/>
          <w:szCs w:val="20"/>
        </w:rPr>
      </w:pPr>
      <w:r>
        <w:rPr>
          <w:rFonts w:ascii="Trebuchet MS" w:hAnsi="Trebuchet MS"/>
          <w:noProof/>
          <w:color w:val="0D0D0D"/>
          <w:sz w:val="20"/>
          <w:szCs w:val="20"/>
        </w:rPr>
        <w:pict>
          <v:rect id="_x0000_s1090" style="position:absolute;left:0;text-align:left;margin-left:-20.45pt;margin-top:68.45pt;width:140.4pt;height:21.8pt;flip:y;z-index:-251655168" strokecolor="#20c8f7 [1951]" strokeweight="1pt">
            <v:fill color2="#b8cce4" rotate="t" focusposition="1" focussize="" focus="100%" type="gradient"/>
            <v:shadow on="t" type="perspective" color="#243f60" opacity=".5" offset="1pt" offset2="-3pt"/>
            <v:textbox style="mso-next-textbox:#_x0000_s1090">
              <w:txbxContent>
                <w:p w:rsidR="00DC494E" w:rsidRPr="00A00B90" w:rsidRDefault="00DC494E" w:rsidP="00DC494E">
                  <w:pPr>
                    <w:rPr>
                      <w:b/>
                      <w:szCs w:val="28"/>
                    </w:rPr>
                  </w:pPr>
                  <w:r w:rsidRPr="00A00B90">
                    <w:rPr>
                      <w:rFonts w:ascii="Trebuchet MS" w:hAnsi="Trebuchet MS"/>
                      <w:b/>
                      <w:i/>
                      <w:szCs w:val="28"/>
                    </w:rPr>
                    <w:t>Objective:</w:t>
                  </w:r>
                </w:p>
              </w:txbxContent>
            </v:textbox>
          </v:rect>
        </w:pict>
      </w:r>
      <w:r w:rsidR="00825726">
        <w:rPr>
          <w:rFonts w:ascii="Trebuchet MS" w:hAnsi="Trebuchet MS"/>
          <w:color w:val="0D0D0D"/>
          <w:sz w:val="20"/>
          <w:szCs w:val="20"/>
        </w:rPr>
        <w:t>Vi</w:t>
      </w:r>
      <w:r w:rsidR="00DC494E">
        <w:rPr>
          <w:rFonts w:ascii="Trebuchet MS" w:hAnsi="Trebuchet MS"/>
          <w:color w:val="0D0D0D"/>
          <w:sz w:val="20"/>
          <w:szCs w:val="20"/>
        </w:rPr>
        <w:t xml:space="preserve">llage </w:t>
      </w:r>
      <w:r w:rsidR="005F567A">
        <w:rPr>
          <w:rFonts w:ascii="Trebuchet MS" w:hAnsi="Trebuchet MS"/>
          <w:color w:val="0D0D0D"/>
          <w:sz w:val="20"/>
          <w:szCs w:val="20"/>
        </w:rPr>
        <w:t>Maira Ali khan  P/O Serai Saleh</w:t>
      </w:r>
      <w:r w:rsidR="00DC494E">
        <w:rPr>
          <w:rFonts w:ascii="Trebuchet MS" w:hAnsi="Trebuchet MS"/>
          <w:color w:val="0D0D0D"/>
          <w:sz w:val="20"/>
          <w:szCs w:val="20"/>
        </w:rPr>
        <w:t xml:space="preserve"> Tehsil &amp;</w:t>
      </w:r>
      <w:r w:rsidR="006F47FD">
        <w:rPr>
          <w:rFonts w:ascii="Trebuchet MS" w:hAnsi="Trebuchet MS"/>
          <w:color w:val="0D0D0D"/>
          <w:sz w:val="20"/>
          <w:szCs w:val="20"/>
        </w:rPr>
        <w:t xml:space="preserve"> </w:t>
      </w:r>
      <w:r w:rsidR="00DC494E">
        <w:rPr>
          <w:rFonts w:ascii="Trebuchet MS" w:hAnsi="Trebuchet MS"/>
          <w:color w:val="0D0D0D"/>
          <w:sz w:val="20"/>
          <w:szCs w:val="20"/>
        </w:rPr>
        <w:t>D</w:t>
      </w:r>
      <w:r w:rsidR="00B97F84">
        <w:rPr>
          <w:rFonts w:ascii="Trebuchet MS" w:hAnsi="Trebuchet MS"/>
          <w:color w:val="0D0D0D"/>
          <w:sz w:val="20"/>
          <w:szCs w:val="20"/>
        </w:rPr>
        <w:t>istrict</w:t>
      </w:r>
      <w:r w:rsidR="00DC494E">
        <w:rPr>
          <w:rFonts w:ascii="Trebuchet MS" w:hAnsi="Trebuchet MS"/>
          <w:color w:val="0D0D0D"/>
          <w:sz w:val="20"/>
          <w:szCs w:val="20"/>
        </w:rPr>
        <w:t xml:space="preserve"> Hari</w:t>
      </w:r>
      <w:r w:rsidR="006F47FD">
        <w:rPr>
          <w:rFonts w:ascii="Trebuchet MS" w:hAnsi="Trebuchet MS"/>
          <w:color w:val="0D0D0D"/>
          <w:sz w:val="20"/>
          <w:szCs w:val="20"/>
        </w:rPr>
        <w:t xml:space="preserve">pur (K.P.K) </w:t>
      </w:r>
    </w:p>
    <w:p w:rsidR="007E10B4" w:rsidRDefault="007E10B4" w:rsidP="007E10B4">
      <w:pPr>
        <w:rPr>
          <w:rFonts w:ascii="Trebuchet MS" w:hAnsi="Trebuchet MS"/>
          <w:color w:val="8064A2"/>
          <w:sz w:val="18"/>
          <w:szCs w:val="18"/>
        </w:rPr>
      </w:pPr>
    </w:p>
    <w:p w:rsidR="00D42610" w:rsidRPr="00917504" w:rsidRDefault="00D42610" w:rsidP="007E10B4">
      <w:pPr>
        <w:rPr>
          <w:rFonts w:ascii="Trebuchet MS" w:hAnsi="Trebuchet MS"/>
          <w:color w:val="0D0D0D"/>
          <w:sz w:val="20"/>
          <w:szCs w:val="20"/>
        </w:rPr>
      </w:pPr>
    </w:p>
    <w:p w:rsidR="007E10B4" w:rsidRPr="007E68D4" w:rsidRDefault="007E10B4" w:rsidP="007E10B4">
      <w:pPr>
        <w:rPr>
          <w:rFonts w:ascii="Calibri" w:hAnsi="Calibri" w:cs="Calibri"/>
          <w:color w:val="8064A2"/>
          <w:sz w:val="20"/>
          <w:szCs w:val="20"/>
        </w:rPr>
      </w:pPr>
      <w:r w:rsidRPr="007E68D4">
        <w:rPr>
          <w:rFonts w:ascii="Calibri" w:hAnsi="Calibri" w:cs="Calibri"/>
          <w:color w:val="8064A2"/>
          <w:sz w:val="20"/>
          <w:szCs w:val="20"/>
        </w:rPr>
        <w:t>To become a part of competitive organization to pursue career in progressive</w:t>
      </w:r>
      <w:r w:rsidR="007E68D4">
        <w:rPr>
          <w:rFonts w:ascii="Calibri" w:hAnsi="Calibri" w:cs="Calibri"/>
          <w:color w:val="8064A2"/>
          <w:sz w:val="20"/>
          <w:szCs w:val="20"/>
        </w:rPr>
        <w:t xml:space="preserve">   </w:t>
      </w:r>
      <w:r w:rsidRPr="007E68D4">
        <w:rPr>
          <w:rFonts w:ascii="Calibri" w:hAnsi="Calibri" w:cs="Calibri"/>
          <w:color w:val="8064A2"/>
          <w:sz w:val="20"/>
          <w:szCs w:val="20"/>
        </w:rPr>
        <w:t>Organization that provide the</w:t>
      </w:r>
      <w:r w:rsidR="007E68D4">
        <w:rPr>
          <w:rFonts w:ascii="Calibri" w:hAnsi="Calibri" w:cs="Calibri"/>
          <w:color w:val="8064A2"/>
          <w:sz w:val="20"/>
          <w:szCs w:val="20"/>
        </w:rPr>
        <w:t xml:space="preserve">   </w:t>
      </w:r>
      <w:r w:rsidRPr="007E68D4">
        <w:rPr>
          <w:rFonts w:ascii="Calibri" w:hAnsi="Calibri" w:cs="Calibri"/>
          <w:color w:val="8064A2"/>
          <w:sz w:val="20"/>
          <w:szCs w:val="20"/>
        </w:rPr>
        <w:t xml:space="preserve"> opportunities for career growth and professional</w:t>
      </w:r>
      <w:r w:rsidR="00857238" w:rsidRPr="007E68D4">
        <w:rPr>
          <w:rFonts w:ascii="Calibri" w:hAnsi="Calibri" w:cs="Calibri"/>
          <w:color w:val="8064A2"/>
          <w:sz w:val="20"/>
          <w:szCs w:val="20"/>
        </w:rPr>
        <w:t>.</w:t>
      </w:r>
    </w:p>
    <w:p w:rsidR="007E10B4" w:rsidRPr="00B35746" w:rsidRDefault="007E10B4" w:rsidP="007E10B4">
      <w:pPr>
        <w:rPr>
          <w:rFonts w:ascii="Calibri" w:hAnsi="Calibri" w:cs="Calibri"/>
          <w:color w:val="8064A2"/>
          <w:sz w:val="18"/>
          <w:szCs w:val="18"/>
        </w:rPr>
      </w:pPr>
    </w:p>
    <w:p w:rsidR="00447BBB" w:rsidRPr="008E2FC6" w:rsidRDefault="00447BBB" w:rsidP="001D5645">
      <w:pPr>
        <w:spacing w:after="240"/>
        <w:rPr>
          <w:rFonts w:ascii="Trebuchet MS" w:hAnsi="Trebuchet MS"/>
          <w:color w:val="8064A2"/>
          <w:sz w:val="18"/>
          <w:szCs w:val="18"/>
        </w:rPr>
      </w:pPr>
    </w:p>
    <w:p w:rsidR="00AC013E" w:rsidRPr="00A26E2B" w:rsidRDefault="00AC013E" w:rsidP="00901537">
      <w:pPr>
        <w:rPr>
          <w:rFonts w:ascii="Calibri" w:hAnsi="Calibri" w:cs="Calibri"/>
          <w:color w:val="8064A2"/>
          <w:sz w:val="18"/>
          <w:szCs w:val="18"/>
        </w:rPr>
      </w:pPr>
    </w:p>
    <w:p w:rsidR="00551D42" w:rsidRDefault="00551D42" w:rsidP="00901537">
      <w:pPr>
        <w:rPr>
          <w:rFonts w:ascii="Trebuchet MS" w:hAnsi="Trebuchet MS"/>
          <w:color w:val="8064A2"/>
          <w:sz w:val="18"/>
          <w:szCs w:val="18"/>
        </w:rPr>
      </w:pPr>
    </w:p>
    <w:p w:rsidR="00CE057C" w:rsidRDefault="00CE057C" w:rsidP="00901537">
      <w:pPr>
        <w:rPr>
          <w:rFonts w:ascii="Trebuchet MS" w:hAnsi="Trebuchet MS"/>
          <w:color w:val="8064A2"/>
          <w:sz w:val="18"/>
          <w:szCs w:val="18"/>
        </w:rPr>
      </w:pPr>
    </w:p>
    <w:p w:rsidR="00CE057C" w:rsidRDefault="00CE057C" w:rsidP="00901537">
      <w:pPr>
        <w:rPr>
          <w:rFonts w:ascii="Trebuchet MS" w:hAnsi="Trebuchet MS"/>
          <w:color w:val="8064A2"/>
          <w:sz w:val="18"/>
          <w:szCs w:val="18"/>
        </w:rPr>
      </w:pPr>
    </w:p>
    <w:p w:rsidR="00CE057C" w:rsidRDefault="00CE057C" w:rsidP="00901537">
      <w:pPr>
        <w:rPr>
          <w:rFonts w:ascii="Trebuchet MS" w:hAnsi="Trebuchet MS"/>
          <w:color w:val="8064A2"/>
          <w:sz w:val="18"/>
          <w:szCs w:val="18"/>
        </w:rPr>
      </w:pPr>
    </w:p>
    <w:p w:rsidR="00CE057C" w:rsidRDefault="00CE057C" w:rsidP="00901537">
      <w:pPr>
        <w:rPr>
          <w:rFonts w:ascii="Trebuchet MS" w:hAnsi="Trebuchet MS"/>
          <w:color w:val="8064A2"/>
          <w:sz w:val="18"/>
          <w:szCs w:val="18"/>
        </w:rPr>
      </w:pPr>
    </w:p>
    <w:p w:rsidR="00CE057C" w:rsidRPr="008E2FC6" w:rsidRDefault="00CE057C" w:rsidP="00901537">
      <w:pPr>
        <w:rPr>
          <w:rFonts w:ascii="Trebuchet MS" w:hAnsi="Trebuchet MS"/>
          <w:color w:val="8064A2"/>
          <w:sz w:val="18"/>
          <w:szCs w:val="18"/>
        </w:rPr>
      </w:pPr>
    </w:p>
    <w:p w:rsidR="006E6C6D" w:rsidRDefault="006E6C6D" w:rsidP="00901537">
      <w:pPr>
        <w:rPr>
          <w:rFonts w:ascii="Trebuchet MS" w:hAnsi="Trebuchet MS"/>
          <w:color w:val="8064A2"/>
          <w:sz w:val="18"/>
          <w:szCs w:val="18"/>
        </w:rPr>
      </w:pPr>
    </w:p>
    <w:p w:rsidR="006E6C6D" w:rsidRDefault="006E6C6D" w:rsidP="00901537">
      <w:pPr>
        <w:rPr>
          <w:rFonts w:ascii="Trebuchet MS" w:hAnsi="Trebuchet MS"/>
          <w:color w:val="8064A2"/>
          <w:sz w:val="18"/>
          <w:szCs w:val="18"/>
        </w:rPr>
      </w:pPr>
    </w:p>
    <w:p w:rsidR="00DC494E" w:rsidRDefault="00DC494E" w:rsidP="006F47FD">
      <w:pPr>
        <w:rPr>
          <w:rFonts w:ascii="Trebuchet MS" w:hAnsi="Trebuchet MS"/>
          <w:color w:val="0D0D0D"/>
          <w:sz w:val="20"/>
          <w:szCs w:val="20"/>
        </w:rPr>
      </w:pPr>
    </w:p>
    <w:p w:rsidR="00DC494E" w:rsidRDefault="00DC494E" w:rsidP="006F47FD">
      <w:pPr>
        <w:rPr>
          <w:rFonts w:ascii="Trebuchet MS" w:hAnsi="Trebuchet MS"/>
          <w:color w:val="0D0D0D"/>
          <w:sz w:val="20"/>
          <w:szCs w:val="20"/>
        </w:rPr>
      </w:pPr>
    </w:p>
    <w:p w:rsidR="00DC494E" w:rsidRDefault="00DC494E" w:rsidP="006F47FD">
      <w:pPr>
        <w:rPr>
          <w:rFonts w:ascii="Trebuchet MS" w:hAnsi="Trebuchet MS"/>
          <w:color w:val="0D0D0D"/>
          <w:sz w:val="20"/>
          <w:szCs w:val="20"/>
        </w:rPr>
      </w:pPr>
    </w:p>
    <w:p w:rsidR="00DC494E" w:rsidRDefault="00DC494E" w:rsidP="006F47FD">
      <w:pPr>
        <w:rPr>
          <w:rFonts w:ascii="Trebuchet MS" w:hAnsi="Trebuchet MS"/>
          <w:color w:val="0D0D0D"/>
          <w:sz w:val="20"/>
          <w:szCs w:val="20"/>
        </w:rPr>
      </w:pPr>
    </w:p>
    <w:p w:rsidR="000433FB" w:rsidRDefault="000433FB" w:rsidP="006F47FD">
      <w:pPr>
        <w:rPr>
          <w:rFonts w:ascii="Trebuchet MS" w:hAnsi="Trebuchet MS"/>
          <w:color w:val="0D0D0D"/>
          <w:sz w:val="20"/>
          <w:szCs w:val="20"/>
        </w:rPr>
      </w:pPr>
    </w:p>
    <w:p w:rsidR="000433FB" w:rsidRDefault="000433FB" w:rsidP="006F47FD">
      <w:pPr>
        <w:rPr>
          <w:rFonts w:ascii="Trebuchet MS" w:hAnsi="Trebuchet MS"/>
          <w:color w:val="0D0D0D"/>
          <w:sz w:val="20"/>
          <w:szCs w:val="20"/>
        </w:rPr>
      </w:pPr>
    </w:p>
    <w:p w:rsidR="000433FB" w:rsidRDefault="000433FB" w:rsidP="006F47FD">
      <w:pPr>
        <w:rPr>
          <w:rFonts w:ascii="Trebuchet MS" w:hAnsi="Trebuchet MS"/>
          <w:color w:val="0D0D0D"/>
          <w:sz w:val="20"/>
          <w:szCs w:val="20"/>
        </w:rPr>
      </w:pPr>
    </w:p>
    <w:p w:rsidR="000433FB" w:rsidRDefault="000433FB" w:rsidP="006F47FD">
      <w:pPr>
        <w:rPr>
          <w:rFonts w:ascii="Trebuchet MS" w:hAnsi="Trebuchet MS"/>
          <w:color w:val="0D0D0D"/>
          <w:sz w:val="20"/>
          <w:szCs w:val="20"/>
        </w:rPr>
      </w:pPr>
    </w:p>
    <w:p w:rsidR="00BC28A0" w:rsidRPr="008E2FC6" w:rsidRDefault="001760ED" w:rsidP="00901537">
      <w:pPr>
        <w:rPr>
          <w:rFonts w:ascii="Trebuchet MS" w:hAnsi="Trebuchet MS"/>
          <w:color w:val="8064A2"/>
          <w:sz w:val="18"/>
          <w:szCs w:val="18"/>
        </w:rPr>
      </w:pPr>
      <w:r w:rsidRPr="001760ED">
        <w:rPr>
          <w:rFonts w:ascii="Trebuchet MS" w:hAnsi="Trebuchet MS"/>
          <w:b/>
          <w:i/>
          <w:noProof/>
          <w:color w:val="8064A2"/>
          <w:sz w:val="20"/>
          <w:szCs w:val="20"/>
        </w:rPr>
        <w:pict>
          <v:rect id="_x0000_s1045" style="position:absolute;margin-left:-9.55pt;margin-top:3.5pt;width:234.55pt;height:26.7pt;z-index:-251662336" strokecolor="#20c8f7 [1951]" strokeweight="1pt">
            <v:fill color2="#b6dde8" rotate="t" focusposition="1" focussize="" focus="100%" type="gradient"/>
            <v:shadow on="t" type="perspective" color="#205867" opacity=".5" offset="1pt" offset2="-3pt"/>
            <v:textbox style="mso-next-textbox:#_x0000_s1045">
              <w:txbxContent>
                <w:p w:rsidR="00D727F3" w:rsidRPr="00A00B90" w:rsidRDefault="009E17F4">
                  <w:pPr>
                    <w:rPr>
                      <w:b/>
                      <w:szCs w:val="28"/>
                    </w:rPr>
                  </w:pPr>
                  <w:r w:rsidRPr="00A00B90">
                    <w:rPr>
                      <w:rFonts w:ascii="Trebuchet MS" w:hAnsi="Trebuchet MS"/>
                      <w:b/>
                      <w:i/>
                      <w:szCs w:val="28"/>
                    </w:rPr>
                    <w:t xml:space="preserve">Academic </w:t>
                  </w:r>
                  <w:r w:rsidR="000E4C3F" w:rsidRPr="00A00B90">
                    <w:rPr>
                      <w:rFonts w:ascii="Trebuchet MS" w:hAnsi="Trebuchet MS"/>
                      <w:b/>
                      <w:i/>
                      <w:szCs w:val="28"/>
                    </w:rPr>
                    <w:t>Qualification:</w:t>
                  </w:r>
                </w:p>
              </w:txbxContent>
            </v:textbox>
          </v:rect>
        </w:pict>
      </w:r>
    </w:p>
    <w:p w:rsidR="0024076B" w:rsidRPr="008E2FC6" w:rsidRDefault="0024076B" w:rsidP="00901537">
      <w:pPr>
        <w:rPr>
          <w:rFonts w:ascii="Trebuchet MS" w:hAnsi="Trebuchet MS"/>
          <w:color w:val="8064A2"/>
          <w:sz w:val="18"/>
          <w:szCs w:val="18"/>
        </w:rPr>
      </w:pPr>
    </w:p>
    <w:p w:rsidR="009E1364" w:rsidRPr="008E2FC6" w:rsidRDefault="009E1364" w:rsidP="00901537">
      <w:pPr>
        <w:rPr>
          <w:rFonts w:ascii="Trebuchet MS" w:hAnsi="Trebuchet MS"/>
          <w:color w:val="8064A2"/>
          <w:sz w:val="18"/>
          <w:szCs w:val="18"/>
        </w:rPr>
      </w:pPr>
    </w:p>
    <w:p w:rsidR="00E7240C" w:rsidRDefault="00E7240C" w:rsidP="00901537">
      <w:pPr>
        <w:rPr>
          <w:rFonts w:ascii="Trebuchet MS" w:hAnsi="Trebuchet MS"/>
          <w:color w:val="8064A2"/>
          <w:sz w:val="18"/>
          <w:szCs w:val="18"/>
        </w:rPr>
      </w:pPr>
    </w:p>
    <w:p w:rsidR="005F567A" w:rsidRPr="008E2FC6" w:rsidRDefault="005F567A" w:rsidP="00901537">
      <w:pPr>
        <w:rPr>
          <w:rFonts w:ascii="Trebuchet MS" w:hAnsi="Trebuchet MS"/>
          <w:color w:val="8064A2"/>
          <w:sz w:val="18"/>
          <w:szCs w:val="18"/>
        </w:rPr>
      </w:pPr>
    </w:p>
    <w:tbl>
      <w:tblPr>
        <w:tblW w:w="7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66"/>
        <w:gridCol w:w="880"/>
        <w:gridCol w:w="1380"/>
        <w:gridCol w:w="1226"/>
        <w:gridCol w:w="951"/>
        <w:gridCol w:w="1855"/>
      </w:tblGrid>
      <w:tr w:rsidR="001F4462" w:rsidRPr="00B2392C" w:rsidTr="001F4462">
        <w:trPr>
          <w:trHeight w:val="503"/>
        </w:trPr>
        <w:tc>
          <w:tcPr>
            <w:tcW w:w="1548" w:type="dxa"/>
          </w:tcPr>
          <w:p w:rsidR="007E68D4" w:rsidRDefault="007E68D4" w:rsidP="007E68D4">
            <w:pPr>
              <w:jc w:val="center"/>
              <w:rPr>
                <w:rFonts w:ascii="Trebuchet MS" w:hAnsi="Trebuchet MS"/>
                <w:color w:val="0D0D0D"/>
                <w:sz w:val="20"/>
              </w:rPr>
            </w:pPr>
          </w:p>
          <w:p w:rsidR="007E68D4" w:rsidRPr="00917504" w:rsidRDefault="007E68D4" w:rsidP="007E68D4">
            <w:pPr>
              <w:jc w:val="center"/>
              <w:rPr>
                <w:rFonts w:ascii="Trebuchet MS" w:hAnsi="Trebuchet MS"/>
                <w:color w:val="0D0D0D"/>
                <w:sz w:val="20"/>
              </w:rPr>
            </w:pPr>
            <w:r w:rsidRPr="00917504">
              <w:rPr>
                <w:rFonts w:ascii="Trebuchet MS" w:hAnsi="Trebuchet MS"/>
                <w:color w:val="0D0D0D"/>
                <w:sz w:val="20"/>
              </w:rPr>
              <w:t>Qualification</w:t>
            </w:r>
          </w:p>
        </w:tc>
        <w:tc>
          <w:tcPr>
            <w:tcW w:w="900" w:type="dxa"/>
          </w:tcPr>
          <w:p w:rsidR="007E68D4" w:rsidRDefault="007E68D4" w:rsidP="006F47FD">
            <w:pPr>
              <w:rPr>
                <w:rFonts w:ascii="Trebuchet MS" w:hAnsi="Trebuchet MS"/>
                <w:color w:val="0D0D0D"/>
                <w:sz w:val="20"/>
              </w:rPr>
            </w:pPr>
          </w:p>
          <w:p w:rsidR="007E68D4" w:rsidRPr="00917504" w:rsidRDefault="007E68D4" w:rsidP="006F47FD">
            <w:pPr>
              <w:rPr>
                <w:rFonts w:ascii="Trebuchet MS" w:hAnsi="Trebuchet MS"/>
                <w:color w:val="0D0D0D"/>
                <w:sz w:val="20"/>
              </w:rPr>
            </w:pPr>
            <w:r w:rsidRPr="00917504">
              <w:rPr>
                <w:rFonts w:ascii="Trebuchet MS" w:hAnsi="Trebuchet MS"/>
                <w:color w:val="0D0D0D"/>
                <w:sz w:val="20"/>
              </w:rPr>
              <w:t>Session</w:t>
            </w:r>
          </w:p>
        </w:tc>
        <w:tc>
          <w:tcPr>
            <w:tcW w:w="1440" w:type="dxa"/>
          </w:tcPr>
          <w:p w:rsidR="007E68D4" w:rsidRDefault="007E68D4">
            <w:pPr>
              <w:rPr>
                <w:rFonts w:ascii="Trebuchet MS" w:hAnsi="Trebuchet MS"/>
                <w:color w:val="0D0D0D"/>
                <w:sz w:val="20"/>
              </w:rPr>
            </w:pPr>
          </w:p>
          <w:p w:rsidR="007E68D4" w:rsidRPr="00917504" w:rsidRDefault="007E68D4" w:rsidP="000675AF">
            <w:pPr>
              <w:rPr>
                <w:rFonts w:ascii="Trebuchet MS" w:hAnsi="Trebuchet MS"/>
                <w:color w:val="0D0D0D"/>
                <w:sz w:val="20"/>
              </w:rPr>
            </w:pPr>
            <w:r>
              <w:rPr>
                <w:rFonts w:ascii="Trebuchet MS" w:hAnsi="Trebuchet MS"/>
                <w:color w:val="0D0D0D"/>
                <w:sz w:val="20"/>
              </w:rPr>
              <w:t>Marks/CGPA</w:t>
            </w:r>
          </w:p>
        </w:tc>
        <w:tc>
          <w:tcPr>
            <w:tcW w:w="900" w:type="dxa"/>
          </w:tcPr>
          <w:p w:rsidR="001F4462" w:rsidRDefault="001F4462" w:rsidP="006F47FD">
            <w:pPr>
              <w:rPr>
                <w:rFonts w:ascii="Trebuchet MS" w:hAnsi="Trebuchet MS"/>
                <w:color w:val="0D0D0D"/>
                <w:sz w:val="20"/>
              </w:rPr>
            </w:pPr>
          </w:p>
          <w:p w:rsidR="007E68D4" w:rsidRDefault="001F4462" w:rsidP="006F47FD">
            <w:pPr>
              <w:rPr>
                <w:rFonts w:ascii="Trebuchet MS" w:hAnsi="Trebuchet MS"/>
                <w:color w:val="0D0D0D"/>
                <w:sz w:val="20"/>
              </w:rPr>
            </w:pPr>
            <w:r>
              <w:rPr>
                <w:rFonts w:ascii="Trebuchet MS" w:hAnsi="Trebuchet MS"/>
                <w:color w:val="0D0D0D"/>
                <w:sz w:val="20"/>
              </w:rPr>
              <w:t xml:space="preserve">Percentage </w:t>
            </w:r>
          </w:p>
        </w:tc>
        <w:tc>
          <w:tcPr>
            <w:tcW w:w="990" w:type="dxa"/>
          </w:tcPr>
          <w:p w:rsidR="007E68D4" w:rsidRDefault="007E68D4" w:rsidP="006F47FD">
            <w:pPr>
              <w:rPr>
                <w:rFonts w:ascii="Trebuchet MS" w:hAnsi="Trebuchet MS"/>
                <w:color w:val="0D0D0D"/>
                <w:sz w:val="20"/>
              </w:rPr>
            </w:pPr>
          </w:p>
          <w:p w:rsidR="007E68D4" w:rsidRPr="00917504" w:rsidRDefault="007E68D4" w:rsidP="006F47FD">
            <w:pPr>
              <w:rPr>
                <w:rFonts w:ascii="Trebuchet MS" w:hAnsi="Trebuchet MS"/>
                <w:color w:val="0D0D0D"/>
                <w:sz w:val="20"/>
              </w:rPr>
            </w:pPr>
            <w:r w:rsidRPr="00917504">
              <w:rPr>
                <w:rFonts w:ascii="Trebuchet MS" w:hAnsi="Trebuchet MS"/>
                <w:color w:val="0D0D0D"/>
                <w:sz w:val="20"/>
              </w:rPr>
              <w:t>Division</w:t>
            </w:r>
          </w:p>
        </w:tc>
        <w:tc>
          <w:tcPr>
            <w:tcW w:w="1980" w:type="dxa"/>
          </w:tcPr>
          <w:p w:rsidR="007E68D4" w:rsidRDefault="007E68D4" w:rsidP="006F47FD">
            <w:pPr>
              <w:rPr>
                <w:rFonts w:ascii="Trebuchet MS" w:hAnsi="Trebuchet MS"/>
                <w:color w:val="0D0D0D"/>
                <w:sz w:val="20"/>
              </w:rPr>
            </w:pPr>
          </w:p>
          <w:p w:rsidR="007E68D4" w:rsidRPr="00917504" w:rsidRDefault="007E68D4" w:rsidP="006F47FD">
            <w:pPr>
              <w:rPr>
                <w:rFonts w:ascii="Trebuchet MS" w:hAnsi="Trebuchet MS"/>
                <w:color w:val="0D0D0D"/>
                <w:sz w:val="20"/>
              </w:rPr>
            </w:pPr>
            <w:r w:rsidRPr="00917504">
              <w:rPr>
                <w:rFonts w:ascii="Trebuchet MS" w:hAnsi="Trebuchet MS"/>
                <w:color w:val="0D0D0D"/>
                <w:sz w:val="20"/>
              </w:rPr>
              <w:t>Board/university</w:t>
            </w:r>
          </w:p>
        </w:tc>
      </w:tr>
      <w:tr w:rsidR="001F4462" w:rsidRPr="00B2392C" w:rsidTr="001F4462">
        <w:trPr>
          <w:trHeight w:val="289"/>
        </w:trPr>
        <w:tc>
          <w:tcPr>
            <w:tcW w:w="1548" w:type="dxa"/>
          </w:tcPr>
          <w:p w:rsidR="007E68D4" w:rsidRDefault="007E68D4" w:rsidP="007E68D4">
            <w:pPr>
              <w:jc w:val="center"/>
              <w:rPr>
                <w:rFonts w:ascii="Trebuchet MS" w:hAnsi="Trebuchet MS"/>
                <w:color w:val="0D0D0D"/>
                <w:sz w:val="20"/>
              </w:rPr>
            </w:pPr>
          </w:p>
          <w:p w:rsidR="007E68D4" w:rsidRPr="00917504" w:rsidRDefault="007E68D4" w:rsidP="007E68D4">
            <w:pPr>
              <w:jc w:val="center"/>
              <w:rPr>
                <w:rFonts w:ascii="Trebuchet MS" w:hAnsi="Trebuchet MS"/>
                <w:color w:val="0D0D0D"/>
                <w:sz w:val="20"/>
              </w:rPr>
            </w:pPr>
            <w:r>
              <w:rPr>
                <w:rFonts w:ascii="Trebuchet MS" w:hAnsi="Trebuchet MS"/>
                <w:color w:val="0D0D0D"/>
                <w:sz w:val="20"/>
              </w:rPr>
              <w:t>D.A.E</w:t>
            </w:r>
          </w:p>
        </w:tc>
        <w:tc>
          <w:tcPr>
            <w:tcW w:w="900" w:type="dxa"/>
          </w:tcPr>
          <w:p w:rsidR="007E68D4" w:rsidRDefault="007E68D4" w:rsidP="006F47FD">
            <w:pPr>
              <w:rPr>
                <w:rFonts w:ascii="Trebuchet MS" w:hAnsi="Trebuchet MS"/>
                <w:color w:val="0D0D0D"/>
                <w:sz w:val="20"/>
              </w:rPr>
            </w:pPr>
          </w:p>
          <w:p w:rsidR="007E68D4" w:rsidRPr="00917504" w:rsidRDefault="007E68D4" w:rsidP="006F47FD">
            <w:pPr>
              <w:rPr>
                <w:rFonts w:ascii="Trebuchet MS" w:hAnsi="Trebuchet MS"/>
                <w:color w:val="0D0D0D"/>
                <w:sz w:val="20"/>
              </w:rPr>
            </w:pPr>
            <w:r>
              <w:rPr>
                <w:rFonts w:ascii="Trebuchet MS" w:hAnsi="Trebuchet MS"/>
                <w:color w:val="0D0D0D"/>
                <w:sz w:val="20"/>
              </w:rPr>
              <w:t>2018</w:t>
            </w:r>
          </w:p>
        </w:tc>
        <w:tc>
          <w:tcPr>
            <w:tcW w:w="1440" w:type="dxa"/>
          </w:tcPr>
          <w:p w:rsidR="007E68D4" w:rsidRDefault="007E68D4" w:rsidP="000675AF">
            <w:pPr>
              <w:rPr>
                <w:rFonts w:ascii="Trebuchet MS" w:hAnsi="Trebuchet MS"/>
                <w:color w:val="0D0D0D"/>
                <w:sz w:val="20"/>
              </w:rPr>
            </w:pPr>
          </w:p>
          <w:p w:rsidR="007E68D4" w:rsidRPr="00917504" w:rsidRDefault="007E68D4" w:rsidP="000675AF">
            <w:pPr>
              <w:rPr>
                <w:rFonts w:ascii="Trebuchet MS" w:hAnsi="Trebuchet MS"/>
                <w:color w:val="0D0D0D"/>
                <w:sz w:val="20"/>
              </w:rPr>
            </w:pPr>
            <w:r>
              <w:rPr>
                <w:rFonts w:ascii="Trebuchet MS" w:hAnsi="Trebuchet MS"/>
                <w:color w:val="0D0D0D"/>
                <w:sz w:val="20"/>
              </w:rPr>
              <w:t>2469/3550</w:t>
            </w:r>
          </w:p>
        </w:tc>
        <w:tc>
          <w:tcPr>
            <w:tcW w:w="900" w:type="dxa"/>
          </w:tcPr>
          <w:p w:rsidR="007E68D4" w:rsidRDefault="007E68D4" w:rsidP="007E68D4">
            <w:pPr>
              <w:jc w:val="center"/>
              <w:rPr>
                <w:rFonts w:ascii="Trebuchet MS" w:hAnsi="Trebuchet MS"/>
                <w:color w:val="0D0D0D"/>
              </w:rPr>
            </w:pPr>
          </w:p>
          <w:p w:rsidR="001F4462" w:rsidRDefault="001F4462" w:rsidP="007E68D4">
            <w:pPr>
              <w:jc w:val="center"/>
              <w:rPr>
                <w:rFonts w:ascii="Trebuchet MS" w:hAnsi="Trebuchet MS"/>
                <w:color w:val="0D0D0D"/>
              </w:rPr>
            </w:pPr>
            <w:r>
              <w:rPr>
                <w:rFonts w:ascii="Trebuchet MS" w:hAnsi="Trebuchet MS"/>
                <w:color w:val="0D0D0D"/>
              </w:rPr>
              <w:t>70%</w:t>
            </w:r>
          </w:p>
        </w:tc>
        <w:tc>
          <w:tcPr>
            <w:tcW w:w="990" w:type="dxa"/>
          </w:tcPr>
          <w:p w:rsidR="007E68D4" w:rsidRDefault="007E68D4" w:rsidP="007E68D4">
            <w:pPr>
              <w:jc w:val="center"/>
              <w:rPr>
                <w:rFonts w:ascii="Trebuchet MS" w:hAnsi="Trebuchet MS"/>
                <w:color w:val="0D0D0D"/>
              </w:rPr>
            </w:pPr>
          </w:p>
          <w:p w:rsidR="007E68D4" w:rsidRPr="00857238" w:rsidRDefault="007E68D4" w:rsidP="007E68D4">
            <w:pPr>
              <w:jc w:val="center"/>
              <w:rPr>
                <w:rFonts w:ascii="Trebuchet MS" w:hAnsi="Trebuchet MS"/>
                <w:color w:val="0D0D0D"/>
              </w:rPr>
            </w:pPr>
            <w:r>
              <w:rPr>
                <w:rFonts w:ascii="Trebuchet MS" w:hAnsi="Trebuchet MS"/>
                <w:color w:val="0D0D0D"/>
              </w:rPr>
              <w:t>1</w:t>
            </w:r>
            <w:r w:rsidRPr="007E68D4">
              <w:rPr>
                <w:rFonts w:ascii="Trebuchet MS" w:hAnsi="Trebuchet MS"/>
                <w:color w:val="0D0D0D"/>
                <w:vertAlign w:val="superscript"/>
              </w:rPr>
              <w:t>st</w:t>
            </w:r>
          </w:p>
        </w:tc>
        <w:tc>
          <w:tcPr>
            <w:tcW w:w="1980" w:type="dxa"/>
          </w:tcPr>
          <w:p w:rsidR="007E68D4" w:rsidRDefault="007E68D4" w:rsidP="006F47FD">
            <w:pPr>
              <w:rPr>
                <w:rFonts w:ascii="Trebuchet MS" w:hAnsi="Trebuchet MS"/>
                <w:color w:val="0D0D0D"/>
                <w:sz w:val="20"/>
              </w:rPr>
            </w:pPr>
          </w:p>
          <w:p w:rsidR="007E68D4" w:rsidRPr="00917504" w:rsidRDefault="007E68D4" w:rsidP="007E68D4">
            <w:pPr>
              <w:rPr>
                <w:rFonts w:ascii="Trebuchet MS" w:hAnsi="Trebuchet MS"/>
                <w:color w:val="0D0D0D"/>
                <w:sz w:val="20"/>
              </w:rPr>
            </w:pPr>
            <w:r>
              <w:rPr>
                <w:rFonts w:ascii="Trebuchet MS" w:hAnsi="Trebuchet MS"/>
                <w:color w:val="0D0D0D"/>
                <w:sz w:val="20"/>
              </w:rPr>
              <w:t xml:space="preserve"> B.T.E  Peshawar</w:t>
            </w:r>
          </w:p>
        </w:tc>
      </w:tr>
      <w:tr w:rsidR="001F4462" w:rsidRPr="00B2392C" w:rsidTr="001F4462">
        <w:trPr>
          <w:trHeight w:val="308"/>
        </w:trPr>
        <w:tc>
          <w:tcPr>
            <w:tcW w:w="1548" w:type="dxa"/>
          </w:tcPr>
          <w:p w:rsidR="007E68D4" w:rsidRDefault="007E68D4" w:rsidP="007E68D4">
            <w:pPr>
              <w:spacing w:line="276" w:lineRule="auto"/>
              <w:jc w:val="center"/>
              <w:rPr>
                <w:rFonts w:ascii="Trebuchet MS" w:hAnsi="Trebuchet MS"/>
                <w:color w:val="0D0D0D"/>
                <w:sz w:val="20"/>
              </w:rPr>
            </w:pPr>
          </w:p>
          <w:p w:rsidR="007E68D4" w:rsidRPr="00917504" w:rsidRDefault="007E68D4" w:rsidP="007E68D4">
            <w:pPr>
              <w:spacing w:line="276" w:lineRule="auto"/>
              <w:jc w:val="center"/>
              <w:rPr>
                <w:rFonts w:ascii="Trebuchet MS" w:hAnsi="Trebuchet MS"/>
                <w:color w:val="0D0D0D"/>
                <w:sz w:val="20"/>
              </w:rPr>
            </w:pPr>
            <w:r>
              <w:rPr>
                <w:rFonts w:ascii="Trebuchet MS" w:hAnsi="Trebuchet MS"/>
                <w:color w:val="0D0D0D"/>
                <w:sz w:val="20"/>
              </w:rPr>
              <w:t>S.Sc</w:t>
            </w:r>
          </w:p>
        </w:tc>
        <w:tc>
          <w:tcPr>
            <w:tcW w:w="900" w:type="dxa"/>
          </w:tcPr>
          <w:p w:rsidR="007E68D4" w:rsidRDefault="007E68D4" w:rsidP="006F47FD">
            <w:pPr>
              <w:rPr>
                <w:rFonts w:ascii="Trebuchet MS" w:hAnsi="Trebuchet MS"/>
                <w:color w:val="0D0D0D"/>
                <w:sz w:val="20"/>
              </w:rPr>
            </w:pPr>
          </w:p>
          <w:p w:rsidR="007E68D4" w:rsidRPr="00917504" w:rsidRDefault="007E68D4" w:rsidP="005F567A">
            <w:pPr>
              <w:rPr>
                <w:rFonts w:ascii="Trebuchet MS" w:hAnsi="Trebuchet MS"/>
                <w:color w:val="0D0D0D"/>
                <w:sz w:val="20"/>
              </w:rPr>
            </w:pPr>
            <w:r>
              <w:rPr>
                <w:rFonts w:ascii="Trebuchet MS" w:hAnsi="Trebuchet MS"/>
                <w:color w:val="0D0D0D"/>
                <w:sz w:val="20"/>
              </w:rPr>
              <w:t>2014</w:t>
            </w:r>
          </w:p>
        </w:tc>
        <w:tc>
          <w:tcPr>
            <w:tcW w:w="1440" w:type="dxa"/>
          </w:tcPr>
          <w:p w:rsidR="007E68D4" w:rsidRDefault="007E68D4">
            <w:pPr>
              <w:rPr>
                <w:rFonts w:ascii="Trebuchet MS" w:hAnsi="Trebuchet MS"/>
                <w:color w:val="0D0D0D"/>
                <w:sz w:val="20"/>
              </w:rPr>
            </w:pPr>
          </w:p>
          <w:p w:rsidR="007E68D4" w:rsidRPr="00917504" w:rsidRDefault="007E68D4" w:rsidP="005F567A">
            <w:pPr>
              <w:rPr>
                <w:rFonts w:ascii="Trebuchet MS" w:hAnsi="Trebuchet MS"/>
                <w:color w:val="0D0D0D"/>
                <w:sz w:val="20"/>
              </w:rPr>
            </w:pPr>
            <w:r>
              <w:rPr>
                <w:rFonts w:ascii="Trebuchet MS" w:hAnsi="Trebuchet MS"/>
                <w:color w:val="0D0D0D"/>
                <w:sz w:val="20"/>
              </w:rPr>
              <w:t>758/1050</w:t>
            </w:r>
          </w:p>
        </w:tc>
        <w:tc>
          <w:tcPr>
            <w:tcW w:w="900" w:type="dxa"/>
          </w:tcPr>
          <w:p w:rsidR="007E68D4" w:rsidRDefault="007E68D4" w:rsidP="006F47FD">
            <w:pPr>
              <w:rPr>
                <w:rFonts w:ascii="Trebuchet MS" w:hAnsi="Trebuchet MS"/>
                <w:color w:val="0D0D0D"/>
              </w:rPr>
            </w:pPr>
          </w:p>
          <w:p w:rsidR="001F4462" w:rsidRPr="00857238" w:rsidRDefault="001F4462" w:rsidP="006F47FD">
            <w:pPr>
              <w:rPr>
                <w:rFonts w:ascii="Trebuchet MS" w:hAnsi="Trebuchet MS"/>
                <w:color w:val="0D0D0D"/>
              </w:rPr>
            </w:pPr>
            <w:r>
              <w:rPr>
                <w:rFonts w:ascii="Trebuchet MS" w:hAnsi="Trebuchet MS"/>
                <w:color w:val="0D0D0D"/>
              </w:rPr>
              <w:t xml:space="preserve">    50%</w:t>
            </w:r>
          </w:p>
        </w:tc>
        <w:tc>
          <w:tcPr>
            <w:tcW w:w="990" w:type="dxa"/>
          </w:tcPr>
          <w:p w:rsidR="007E68D4" w:rsidRPr="00857238" w:rsidRDefault="007E68D4" w:rsidP="006F47FD">
            <w:pPr>
              <w:rPr>
                <w:rFonts w:ascii="Trebuchet MS" w:hAnsi="Trebuchet MS"/>
                <w:color w:val="0D0D0D"/>
              </w:rPr>
            </w:pPr>
          </w:p>
          <w:p w:rsidR="007E68D4" w:rsidRPr="00857238" w:rsidRDefault="007E68D4" w:rsidP="005F567A">
            <w:pPr>
              <w:rPr>
                <w:rFonts w:ascii="Trebuchet MS" w:hAnsi="Trebuchet MS"/>
                <w:color w:val="0D0D0D"/>
              </w:rPr>
            </w:pPr>
            <w:r>
              <w:rPr>
                <w:rFonts w:ascii="Trebuchet MS" w:hAnsi="Trebuchet MS"/>
                <w:color w:val="0D0D0D"/>
              </w:rPr>
              <w:t xml:space="preserve">    2</w:t>
            </w:r>
            <w:r w:rsidRPr="007E68D4">
              <w:rPr>
                <w:rFonts w:ascii="Trebuchet MS" w:hAnsi="Trebuchet MS"/>
                <w:color w:val="0D0D0D"/>
                <w:vertAlign w:val="superscript"/>
              </w:rPr>
              <w:t>nd</w:t>
            </w:r>
            <w:r>
              <w:rPr>
                <w:rFonts w:ascii="Trebuchet MS" w:hAnsi="Trebuchet MS"/>
                <w:color w:val="0D0D0D"/>
              </w:rPr>
              <w:t xml:space="preserve"> </w:t>
            </w:r>
          </w:p>
        </w:tc>
        <w:tc>
          <w:tcPr>
            <w:tcW w:w="1980" w:type="dxa"/>
          </w:tcPr>
          <w:p w:rsidR="007E68D4" w:rsidRDefault="007E68D4" w:rsidP="006F47FD">
            <w:pPr>
              <w:rPr>
                <w:rFonts w:ascii="Trebuchet MS" w:hAnsi="Trebuchet MS"/>
                <w:color w:val="0D0D0D"/>
                <w:sz w:val="20"/>
              </w:rPr>
            </w:pPr>
          </w:p>
          <w:p w:rsidR="007E68D4" w:rsidRPr="00917504" w:rsidRDefault="007E68D4" w:rsidP="006F47FD">
            <w:pPr>
              <w:rPr>
                <w:rFonts w:ascii="Trebuchet MS" w:hAnsi="Trebuchet MS"/>
                <w:color w:val="0D0D0D"/>
                <w:sz w:val="20"/>
              </w:rPr>
            </w:pPr>
            <w:r w:rsidRPr="00917504">
              <w:rPr>
                <w:rFonts w:ascii="Trebuchet MS" w:hAnsi="Trebuchet MS"/>
                <w:color w:val="0D0D0D"/>
                <w:sz w:val="20"/>
              </w:rPr>
              <w:t xml:space="preserve">BISE </w:t>
            </w:r>
            <w:r>
              <w:rPr>
                <w:rFonts w:ascii="Trebuchet MS" w:hAnsi="Trebuchet MS"/>
                <w:color w:val="0D0D0D"/>
                <w:sz w:val="20"/>
              </w:rPr>
              <w:t xml:space="preserve"> </w:t>
            </w:r>
            <w:r w:rsidRPr="00917504">
              <w:rPr>
                <w:rFonts w:ascii="Trebuchet MS" w:hAnsi="Trebuchet MS"/>
                <w:color w:val="0D0D0D"/>
                <w:sz w:val="20"/>
              </w:rPr>
              <w:t>Abbottabad</w:t>
            </w:r>
          </w:p>
        </w:tc>
      </w:tr>
    </w:tbl>
    <w:p w:rsidR="00CE057C" w:rsidRDefault="00CE057C" w:rsidP="00DC6792">
      <w:pPr>
        <w:ind w:left="450"/>
        <w:rPr>
          <w:rFonts w:ascii="Trebuchet MS" w:hAnsi="Trebuchet MS"/>
          <w:bCs/>
          <w:color w:val="0D0D0D"/>
          <w:sz w:val="20"/>
        </w:rPr>
      </w:pPr>
    </w:p>
    <w:p w:rsidR="005F567A" w:rsidRPr="00917504" w:rsidRDefault="005F567A" w:rsidP="00DC6792">
      <w:pPr>
        <w:ind w:left="450"/>
        <w:rPr>
          <w:rFonts w:ascii="Trebuchet MS" w:hAnsi="Trebuchet MS"/>
          <w:bCs/>
          <w:color w:val="0D0D0D"/>
          <w:sz w:val="20"/>
        </w:rPr>
      </w:pPr>
    </w:p>
    <w:p w:rsidR="00E7240C" w:rsidRPr="00CE057C" w:rsidRDefault="001760ED" w:rsidP="00CE057C">
      <w:pPr>
        <w:rPr>
          <w:rFonts w:ascii="Trebuchet MS" w:hAnsi="Trebuchet MS"/>
          <w:b/>
          <w:bCs/>
          <w:color w:val="8064A2"/>
          <w:sz w:val="20"/>
        </w:rPr>
      </w:pPr>
      <w:r w:rsidRPr="001760ED">
        <w:rPr>
          <w:rFonts w:ascii="Trebuchet MS" w:hAnsi="Trebuchet MS"/>
          <w:noProof/>
          <w:color w:val="8064A2"/>
          <w:sz w:val="20"/>
        </w:rPr>
        <w:pict>
          <v:rect id="_x0000_s1084" style="position:absolute;margin-left:-9.55pt;margin-top:.35pt;width:229.8pt;height:25.6pt;z-index:-251656192" strokecolor="#20c8f7 [1951]" strokeweight="1pt">
            <v:fill color2="#b6dde8" rotate="t" focusposition="1" focussize="" focus="100%" type="gradient"/>
            <v:shadow on="t" type="perspective" color="#205867" opacity=".5" offset="1pt" offset2="-3pt"/>
            <v:textbox style="mso-next-textbox:#_x0000_s1084">
              <w:txbxContent>
                <w:p w:rsidR="00DE72BD" w:rsidRPr="00A00B90" w:rsidRDefault="005C5585" w:rsidP="00DE72BD">
                  <w:pPr>
                    <w:rPr>
                      <w:szCs w:val="28"/>
                    </w:rPr>
                  </w:pPr>
                  <w:r>
                    <w:rPr>
                      <w:rFonts w:ascii="Trebuchet MS" w:hAnsi="Trebuchet MS"/>
                      <w:b/>
                      <w:i/>
                      <w:szCs w:val="28"/>
                    </w:rPr>
                    <w:t xml:space="preserve"> Skills</w:t>
                  </w:r>
                  <w:r w:rsidR="00DE72BD" w:rsidRPr="00A00B90">
                    <w:rPr>
                      <w:rFonts w:ascii="Trebuchet MS" w:hAnsi="Trebuchet MS"/>
                      <w:b/>
                      <w:i/>
                      <w:szCs w:val="28"/>
                    </w:rPr>
                    <w:t>:</w:t>
                  </w:r>
                </w:p>
              </w:txbxContent>
            </v:textbox>
          </v:rect>
        </w:pict>
      </w:r>
    </w:p>
    <w:p w:rsidR="00CE057C" w:rsidRDefault="00CE057C" w:rsidP="000B0237">
      <w:pPr>
        <w:rPr>
          <w:rFonts w:ascii="Trebuchet MS" w:hAnsi="Trebuchet MS"/>
          <w:b/>
          <w:color w:val="8064A2"/>
          <w:sz w:val="20"/>
        </w:rPr>
      </w:pPr>
    </w:p>
    <w:p w:rsidR="00CE057C" w:rsidRDefault="00CE057C" w:rsidP="000B0237">
      <w:pPr>
        <w:rPr>
          <w:rFonts w:ascii="Trebuchet MS" w:hAnsi="Trebuchet MS"/>
          <w:b/>
          <w:color w:val="8064A2"/>
          <w:sz w:val="20"/>
        </w:rPr>
      </w:pPr>
    </w:p>
    <w:p w:rsidR="000675AF" w:rsidRPr="005C5585" w:rsidRDefault="000675AF" w:rsidP="000B0237">
      <w:pPr>
        <w:rPr>
          <w:rFonts w:ascii="Trebuchet MS" w:hAnsi="Trebuchet MS"/>
          <w:color w:val="8064A2"/>
          <w:sz w:val="20"/>
        </w:rPr>
      </w:pPr>
    </w:p>
    <w:p w:rsidR="006F47FD" w:rsidRPr="001F4462" w:rsidRDefault="007E10B4" w:rsidP="001F4462">
      <w:pPr>
        <w:numPr>
          <w:ilvl w:val="0"/>
          <w:numId w:val="31"/>
        </w:numPr>
        <w:rPr>
          <w:rFonts w:asciiTheme="majorHAnsi" w:hAnsiTheme="majorHAnsi" w:cstheme="majorHAnsi"/>
          <w:color w:val="062428" w:themeColor="background2" w:themeShade="1A"/>
          <w:sz w:val="20"/>
        </w:rPr>
      </w:pPr>
      <w:r w:rsidRPr="001F4462">
        <w:rPr>
          <w:rFonts w:asciiTheme="majorHAnsi" w:hAnsiTheme="majorHAnsi" w:cstheme="majorHAnsi"/>
          <w:color w:val="062428" w:themeColor="background2" w:themeShade="1A"/>
          <w:sz w:val="20"/>
        </w:rPr>
        <w:t>Office Automation</w:t>
      </w:r>
      <w:r w:rsidR="00A9427B" w:rsidRPr="001F4462">
        <w:rPr>
          <w:rFonts w:asciiTheme="majorHAnsi" w:hAnsiTheme="majorHAnsi" w:cstheme="majorHAnsi"/>
          <w:color w:val="062428" w:themeColor="background2" w:themeShade="1A"/>
          <w:sz w:val="20"/>
        </w:rPr>
        <w:t>.</w:t>
      </w:r>
    </w:p>
    <w:p w:rsidR="005C5585" w:rsidRPr="001F4462" w:rsidRDefault="001F4462" w:rsidP="00857238">
      <w:pPr>
        <w:numPr>
          <w:ilvl w:val="0"/>
          <w:numId w:val="31"/>
        </w:numPr>
        <w:rPr>
          <w:rFonts w:asciiTheme="majorHAnsi" w:hAnsiTheme="majorHAnsi" w:cstheme="majorHAnsi"/>
          <w:color w:val="062428" w:themeColor="background2" w:themeShade="1A"/>
          <w:sz w:val="20"/>
        </w:rPr>
      </w:pPr>
      <w:r w:rsidRPr="001F4462">
        <w:rPr>
          <w:rFonts w:asciiTheme="majorHAnsi" w:hAnsiTheme="majorHAnsi" w:cstheme="majorHAnsi"/>
          <w:color w:val="062428" w:themeColor="background2" w:themeShade="1A"/>
          <w:sz w:val="20"/>
        </w:rPr>
        <w:t>Motor winding.</w:t>
      </w:r>
    </w:p>
    <w:p w:rsidR="001F4462" w:rsidRPr="001F4462" w:rsidRDefault="001F4462" w:rsidP="00857238">
      <w:pPr>
        <w:numPr>
          <w:ilvl w:val="0"/>
          <w:numId w:val="31"/>
        </w:numPr>
        <w:rPr>
          <w:rFonts w:asciiTheme="majorHAnsi" w:hAnsiTheme="majorHAnsi" w:cstheme="majorHAnsi"/>
          <w:color w:val="062428" w:themeColor="background2" w:themeShade="1A"/>
          <w:sz w:val="20"/>
        </w:rPr>
      </w:pPr>
      <w:r w:rsidRPr="001F4462">
        <w:rPr>
          <w:rFonts w:asciiTheme="majorHAnsi" w:hAnsiTheme="majorHAnsi" w:cstheme="majorHAnsi"/>
          <w:color w:val="062428" w:themeColor="background2" w:themeShade="1A"/>
          <w:sz w:val="20"/>
        </w:rPr>
        <w:t>Electrical  works.</w:t>
      </w:r>
    </w:p>
    <w:p w:rsidR="004B1FF0" w:rsidRDefault="004B1FF0" w:rsidP="00F5728F">
      <w:pPr>
        <w:rPr>
          <w:rFonts w:ascii="Trebuchet MS" w:hAnsi="Trebuchet MS"/>
          <w:color w:val="8064A2"/>
          <w:sz w:val="20"/>
        </w:rPr>
      </w:pPr>
    </w:p>
    <w:p w:rsidR="004B1FF0" w:rsidRDefault="001760ED" w:rsidP="00F5728F">
      <w:pPr>
        <w:rPr>
          <w:rFonts w:ascii="Trebuchet MS" w:hAnsi="Trebuchet MS"/>
          <w:color w:val="8064A2"/>
          <w:sz w:val="20"/>
        </w:rPr>
      </w:pPr>
      <w:r>
        <w:rPr>
          <w:rFonts w:ascii="Trebuchet MS" w:hAnsi="Trebuchet MS"/>
          <w:noProof/>
          <w:color w:val="8064A2"/>
          <w:sz w:val="20"/>
        </w:rPr>
        <w:pict>
          <v:rect id="_x0000_s1079" style="position:absolute;margin-left:-9.55pt;margin-top:2.45pt;width:229.8pt;height:26.3pt;z-index:-251657216" strokecolor="#20c8f7 [1951]" strokeweight="1pt">
            <v:fill color2="#b6dde8" rotate="t" focusposition="1" focussize="" focus="100%" type="gradient"/>
            <v:shadow on="t" type="perspective" color="#205867" opacity=".5" offset="1pt" offset2="-3pt"/>
            <v:textbox style="mso-next-textbox:#_x0000_s1079">
              <w:txbxContent>
                <w:p w:rsidR="004B1FF0" w:rsidRPr="00A00B90" w:rsidRDefault="004B1FF0" w:rsidP="004B1FF0">
                  <w:pPr>
                    <w:rPr>
                      <w:szCs w:val="28"/>
                    </w:rPr>
                  </w:pPr>
                  <w:r w:rsidRPr="004B1FF0">
                    <w:rPr>
                      <w:rFonts w:ascii="Trebuchet MS" w:hAnsi="Trebuchet MS"/>
                      <w:b/>
                      <w:i/>
                      <w:szCs w:val="28"/>
                    </w:rPr>
                    <w:t xml:space="preserve"> </w:t>
                  </w:r>
                  <w:r w:rsidRPr="00A00B90">
                    <w:rPr>
                      <w:rFonts w:ascii="Trebuchet MS" w:hAnsi="Trebuchet MS"/>
                      <w:b/>
                      <w:i/>
                      <w:szCs w:val="28"/>
                    </w:rPr>
                    <w:t>Hobbies:</w:t>
                  </w:r>
                </w:p>
                <w:p w:rsidR="00E20E87" w:rsidRPr="00A00B90" w:rsidRDefault="00E20E87" w:rsidP="00E20E87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</w:p>
    <w:p w:rsidR="004B1FF0" w:rsidRPr="008E2FC6" w:rsidRDefault="004B1FF0" w:rsidP="00F5728F">
      <w:pPr>
        <w:rPr>
          <w:rFonts w:ascii="Trebuchet MS" w:hAnsi="Trebuchet MS"/>
          <w:color w:val="8064A2"/>
          <w:sz w:val="20"/>
        </w:rPr>
      </w:pPr>
    </w:p>
    <w:p w:rsidR="004B1FF0" w:rsidRDefault="004B1FF0" w:rsidP="004B1FF0">
      <w:pPr>
        <w:rPr>
          <w:rFonts w:ascii="Trebuchet MS" w:hAnsi="Trebuchet MS"/>
          <w:color w:val="0D0D0D"/>
          <w:sz w:val="20"/>
        </w:rPr>
      </w:pPr>
    </w:p>
    <w:p w:rsidR="000675AF" w:rsidRPr="00B35746" w:rsidRDefault="000675AF" w:rsidP="004B1FF0">
      <w:pPr>
        <w:rPr>
          <w:rFonts w:ascii="Calibri" w:hAnsi="Calibri" w:cs="Calibri"/>
          <w:color w:val="0D0D0D"/>
          <w:sz w:val="20"/>
        </w:rPr>
      </w:pPr>
    </w:p>
    <w:p w:rsidR="004B1FF0" w:rsidRPr="00B35746" w:rsidRDefault="004B1FF0" w:rsidP="00857238">
      <w:pPr>
        <w:numPr>
          <w:ilvl w:val="0"/>
          <w:numId w:val="31"/>
        </w:numPr>
        <w:rPr>
          <w:rFonts w:ascii="Calibri" w:hAnsi="Calibri" w:cs="Calibri"/>
          <w:color w:val="0D0D0D"/>
          <w:sz w:val="20"/>
        </w:rPr>
      </w:pPr>
      <w:r w:rsidRPr="00B35746">
        <w:rPr>
          <w:rFonts w:ascii="Calibri" w:hAnsi="Calibri" w:cs="Calibri"/>
          <w:color w:val="0D0D0D"/>
          <w:sz w:val="20"/>
        </w:rPr>
        <w:t>Reading Books.</w:t>
      </w:r>
    </w:p>
    <w:p w:rsidR="004B1FF0" w:rsidRPr="00B35746" w:rsidRDefault="004B1FF0" w:rsidP="00857238">
      <w:pPr>
        <w:numPr>
          <w:ilvl w:val="0"/>
          <w:numId w:val="31"/>
        </w:numPr>
        <w:rPr>
          <w:rFonts w:ascii="Calibri" w:hAnsi="Calibri" w:cs="Calibri"/>
          <w:color w:val="0D0D0D"/>
          <w:sz w:val="20"/>
        </w:rPr>
      </w:pPr>
      <w:r w:rsidRPr="00B35746">
        <w:rPr>
          <w:rFonts w:ascii="Calibri" w:hAnsi="Calibri" w:cs="Calibri"/>
          <w:color w:val="0D0D0D"/>
          <w:sz w:val="20"/>
        </w:rPr>
        <w:t>Reading Newspapers.</w:t>
      </w:r>
    </w:p>
    <w:p w:rsidR="00A9427B" w:rsidRPr="00B35746" w:rsidRDefault="00A9427B" w:rsidP="00857238">
      <w:pPr>
        <w:numPr>
          <w:ilvl w:val="0"/>
          <w:numId w:val="31"/>
        </w:numPr>
        <w:rPr>
          <w:rFonts w:ascii="Calibri" w:hAnsi="Calibri" w:cs="Calibri"/>
          <w:color w:val="0D0D0D"/>
          <w:sz w:val="20"/>
        </w:rPr>
      </w:pPr>
      <w:r w:rsidRPr="00B35746">
        <w:rPr>
          <w:rFonts w:ascii="Calibri" w:hAnsi="Calibri" w:cs="Calibri"/>
          <w:color w:val="0D0D0D"/>
          <w:sz w:val="20"/>
        </w:rPr>
        <w:t>Planting.</w:t>
      </w:r>
    </w:p>
    <w:p w:rsidR="00E7240C" w:rsidRPr="00B35746" w:rsidRDefault="001760ED" w:rsidP="00F5728F">
      <w:pPr>
        <w:rPr>
          <w:rFonts w:ascii="Calibri" w:hAnsi="Calibri" w:cs="Calibri"/>
          <w:color w:val="8064A2"/>
          <w:sz w:val="20"/>
        </w:rPr>
      </w:pPr>
      <w:r>
        <w:rPr>
          <w:rFonts w:ascii="Calibri" w:hAnsi="Calibri" w:cs="Calibri"/>
          <w:noProof/>
          <w:color w:val="8064A2"/>
          <w:sz w:val="20"/>
        </w:rPr>
        <w:pict>
          <v:rect id="_x0000_s1091" style="position:absolute;margin-left:-9.5pt;margin-top:9.1pt;width:229.8pt;height:26.3pt;z-index:-251654144" strokecolor="#20c8f7 [1951]" strokeweight="1pt">
            <v:fill color2="#b6dde8" rotate="t" focusposition="1" focussize="" focus="100%" type="gradient"/>
            <v:shadow on="t" type="perspective" color="#205867" opacity=".5" offset="1pt" offset2="-3pt"/>
            <v:textbox style="mso-next-textbox:#_x0000_s1091">
              <w:txbxContent>
                <w:p w:rsidR="0038518B" w:rsidRPr="00A00B90" w:rsidRDefault="0038518B" w:rsidP="0038518B">
                  <w:pPr>
                    <w:rPr>
                      <w:szCs w:val="28"/>
                    </w:rPr>
                  </w:pPr>
                  <w:r w:rsidRPr="00A00B90">
                    <w:rPr>
                      <w:rFonts w:ascii="Trebuchet MS" w:hAnsi="Trebuchet MS"/>
                      <w:b/>
                      <w:i/>
                      <w:szCs w:val="28"/>
                    </w:rPr>
                    <w:t>Languages:</w:t>
                  </w:r>
                </w:p>
              </w:txbxContent>
            </v:textbox>
          </v:rect>
        </w:pict>
      </w:r>
    </w:p>
    <w:p w:rsidR="00F74B74" w:rsidRPr="0038518B" w:rsidRDefault="00F74B74" w:rsidP="0038518B">
      <w:pPr>
        <w:spacing w:line="360" w:lineRule="auto"/>
        <w:rPr>
          <w:rFonts w:ascii="Trebuchet MS" w:hAnsi="Trebuchet MS"/>
          <w:color w:val="0D0D0D"/>
          <w:sz w:val="20"/>
        </w:rPr>
      </w:pPr>
    </w:p>
    <w:p w:rsidR="0038518B" w:rsidRPr="00917504" w:rsidRDefault="0038518B" w:rsidP="0038518B">
      <w:pPr>
        <w:spacing w:line="360" w:lineRule="auto"/>
        <w:ind w:left="720"/>
        <w:rPr>
          <w:rFonts w:ascii="Trebuchet MS" w:hAnsi="Trebuchet MS"/>
          <w:color w:val="0D0D0D"/>
          <w:sz w:val="20"/>
        </w:rPr>
      </w:pPr>
    </w:p>
    <w:p w:rsidR="000675AF" w:rsidRPr="005C5585" w:rsidRDefault="0005287D" w:rsidP="00857238">
      <w:pPr>
        <w:numPr>
          <w:ilvl w:val="0"/>
          <w:numId w:val="31"/>
        </w:numPr>
        <w:spacing w:line="360" w:lineRule="auto"/>
        <w:rPr>
          <w:rFonts w:asciiTheme="minorHAnsi" w:hAnsiTheme="minorHAnsi"/>
          <w:sz w:val="20"/>
        </w:rPr>
      </w:pPr>
      <w:r w:rsidRPr="005C5585">
        <w:rPr>
          <w:rFonts w:asciiTheme="minorHAnsi" w:hAnsiTheme="minorHAnsi"/>
          <w:sz w:val="20"/>
        </w:rPr>
        <w:t>Urdu</w:t>
      </w:r>
      <w:r w:rsidR="005C5585">
        <w:rPr>
          <w:rFonts w:asciiTheme="minorHAnsi" w:hAnsiTheme="minorHAnsi"/>
          <w:sz w:val="20"/>
        </w:rPr>
        <w:t>.</w:t>
      </w:r>
    </w:p>
    <w:p w:rsidR="00A21DFC" w:rsidRPr="005C5585" w:rsidRDefault="00367D78" w:rsidP="00857238">
      <w:pPr>
        <w:numPr>
          <w:ilvl w:val="0"/>
          <w:numId w:val="31"/>
        </w:numPr>
        <w:spacing w:line="360" w:lineRule="auto"/>
        <w:rPr>
          <w:rFonts w:asciiTheme="minorHAnsi" w:hAnsiTheme="minorHAnsi"/>
          <w:sz w:val="20"/>
        </w:rPr>
      </w:pPr>
      <w:r w:rsidRPr="005C5585">
        <w:rPr>
          <w:rFonts w:asciiTheme="minorHAnsi" w:hAnsiTheme="minorHAnsi"/>
          <w:sz w:val="20"/>
        </w:rPr>
        <w:t>English</w:t>
      </w:r>
      <w:r w:rsidR="005C5585">
        <w:rPr>
          <w:rFonts w:asciiTheme="minorHAnsi" w:hAnsiTheme="minorHAnsi"/>
          <w:sz w:val="20"/>
        </w:rPr>
        <w:t>.</w:t>
      </w:r>
    </w:p>
    <w:p w:rsidR="00367D78" w:rsidRPr="005C5585" w:rsidRDefault="00466724" w:rsidP="00857238">
      <w:pPr>
        <w:numPr>
          <w:ilvl w:val="0"/>
          <w:numId w:val="31"/>
        </w:numPr>
        <w:spacing w:line="360" w:lineRule="auto"/>
        <w:rPr>
          <w:rFonts w:asciiTheme="minorHAnsi" w:hAnsiTheme="minorHAnsi" w:cs="Calibri"/>
          <w:sz w:val="20"/>
        </w:rPr>
      </w:pPr>
      <w:r w:rsidRPr="005C5585">
        <w:rPr>
          <w:rFonts w:asciiTheme="minorHAnsi" w:hAnsiTheme="minorHAnsi" w:cs="Calibri"/>
          <w:sz w:val="20"/>
        </w:rPr>
        <w:t>H</w:t>
      </w:r>
      <w:r w:rsidR="00367D78" w:rsidRPr="005C5585">
        <w:rPr>
          <w:rFonts w:asciiTheme="minorHAnsi" w:hAnsiTheme="minorHAnsi" w:cs="Calibri"/>
          <w:sz w:val="20"/>
        </w:rPr>
        <w:t>indko</w:t>
      </w:r>
      <w:r w:rsidR="005C5585">
        <w:rPr>
          <w:rFonts w:asciiTheme="minorHAnsi" w:hAnsiTheme="minorHAnsi" w:cs="Calibri"/>
          <w:sz w:val="20"/>
        </w:rPr>
        <w:t>.</w:t>
      </w:r>
    </w:p>
    <w:p w:rsidR="007E10B4" w:rsidRDefault="001760ED" w:rsidP="007E10B4">
      <w:pPr>
        <w:spacing w:line="360" w:lineRule="auto"/>
        <w:rPr>
          <w:rFonts w:ascii="Trebuchet MS" w:hAnsi="Trebuchet MS"/>
          <w:sz w:val="20"/>
        </w:rPr>
      </w:pPr>
      <w:r>
        <w:rPr>
          <w:rFonts w:ascii="Trebuchet MS" w:hAnsi="Trebuchet MS"/>
          <w:noProof/>
          <w:sz w:val="20"/>
        </w:rPr>
        <w:pict>
          <v:rect id="_x0000_s1094" style="position:absolute;margin-left:-9.5pt;margin-top:7.15pt;width:140.4pt;height:21.8pt;rotation:-37963fd;flip:y;z-index:-251653120" strokecolor="#20c8f7 [1951]" strokeweight="1pt">
            <v:fill color2="#b8cce4" rotate="t" focusposition="1" focussize="" focus="100%" type="gradient"/>
            <v:shadow on="t" type="perspective" color="#243f60" opacity=".5" offset="1pt" offset2="-3pt"/>
            <v:textbox style="mso-next-textbox:#_x0000_s1094">
              <w:txbxContent>
                <w:p w:rsidR="007E10B4" w:rsidRDefault="00C5579F" w:rsidP="007E10B4">
                  <w:pPr>
                    <w:rPr>
                      <w:rFonts w:ascii="Trebuchet MS" w:hAnsi="Trebuchet MS"/>
                      <w:b/>
                      <w:i/>
                      <w:szCs w:val="28"/>
                    </w:rPr>
                  </w:pPr>
                  <w:r>
                    <w:rPr>
                      <w:rFonts w:ascii="Trebuchet MS" w:hAnsi="Trebuchet MS"/>
                      <w:b/>
                      <w:i/>
                      <w:szCs w:val="28"/>
                    </w:rPr>
                    <w:t>References</w:t>
                  </w:r>
                  <w:r w:rsidR="007E10B4" w:rsidRPr="00A00B90">
                    <w:rPr>
                      <w:rFonts w:ascii="Trebuchet MS" w:hAnsi="Trebuchet MS"/>
                      <w:b/>
                      <w:i/>
                      <w:szCs w:val="28"/>
                    </w:rPr>
                    <w:t>:</w:t>
                  </w:r>
                </w:p>
                <w:p w:rsidR="00C5579F" w:rsidRPr="00A00B90" w:rsidRDefault="00C5579F" w:rsidP="007E10B4">
                  <w:pPr>
                    <w:rPr>
                      <w:b/>
                      <w:szCs w:val="28"/>
                    </w:rPr>
                  </w:pPr>
                </w:p>
              </w:txbxContent>
            </v:textbox>
          </v:rect>
        </w:pict>
      </w:r>
    </w:p>
    <w:p w:rsidR="007E10B4" w:rsidRDefault="007E10B4" w:rsidP="00857238">
      <w:pPr>
        <w:spacing w:line="360" w:lineRule="auto"/>
        <w:ind w:firstLine="45"/>
        <w:rPr>
          <w:rFonts w:ascii="Trebuchet MS" w:hAnsi="Trebuchet MS"/>
          <w:sz w:val="20"/>
        </w:rPr>
      </w:pPr>
    </w:p>
    <w:p w:rsidR="00C5579F" w:rsidRDefault="00C5579F" w:rsidP="00C5579F">
      <w:pPr>
        <w:spacing w:line="360" w:lineRule="auto"/>
        <w:rPr>
          <w:rFonts w:ascii="Trebuchet MS" w:hAnsi="Trebuchet MS"/>
          <w:sz w:val="20"/>
        </w:rPr>
      </w:pPr>
    </w:p>
    <w:p w:rsidR="007E10B4" w:rsidRPr="00C5579F" w:rsidRDefault="00C5579F" w:rsidP="00857238">
      <w:pPr>
        <w:pStyle w:val="ListParagraph"/>
        <w:numPr>
          <w:ilvl w:val="0"/>
          <w:numId w:val="31"/>
        </w:numPr>
        <w:spacing w:line="360" w:lineRule="auto"/>
        <w:rPr>
          <w:rFonts w:ascii="Trebuchet MS" w:hAnsi="Trebuchet MS"/>
          <w:sz w:val="20"/>
        </w:rPr>
      </w:pPr>
      <w:r w:rsidRPr="00C5579F">
        <w:rPr>
          <w:rFonts w:ascii="Trebuchet MS" w:hAnsi="Trebuchet MS"/>
          <w:sz w:val="20"/>
        </w:rPr>
        <w:t>Reference  wil be provided on demand</w:t>
      </w:r>
      <w:r w:rsidR="00A9427B">
        <w:rPr>
          <w:rFonts w:ascii="Trebuchet MS" w:hAnsi="Trebuchet MS"/>
          <w:sz w:val="20"/>
        </w:rPr>
        <w:t>.</w:t>
      </w:r>
    </w:p>
    <w:p w:rsidR="00C5579F" w:rsidRPr="00C5579F" w:rsidRDefault="00C5579F" w:rsidP="00C5579F">
      <w:pPr>
        <w:spacing w:line="360" w:lineRule="auto"/>
        <w:ind w:left="360"/>
        <w:rPr>
          <w:rFonts w:ascii="Trebuchet MS" w:hAnsi="Trebuchet MS"/>
          <w:sz w:val="20"/>
        </w:rPr>
      </w:pPr>
    </w:p>
    <w:p w:rsidR="007826D4" w:rsidRPr="00C90E0C" w:rsidRDefault="007826D4" w:rsidP="00C90E0C">
      <w:pPr>
        <w:spacing w:line="360" w:lineRule="auto"/>
        <w:rPr>
          <w:rFonts w:ascii="Calibri" w:hAnsi="Calibri" w:cs="Calibri"/>
          <w:sz w:val="20"/>
        </w:rPr>
      </w:pPr>
    </w:p>
    <w:sectPr w:rsidR="007826D4" w:rsidRPr="00C90E0C" w:rsidSect="007826D4">
      <w:pgSz w:w="12240" w:h="15840" w:code="1"/>
      <w:pgMar w:top="720" w:right="720" w:bottom="720" w:left="720" w:header="720" w:footer="720" w:gutter="0"/>
      <w:cols w:num="2" w:sep="1" w:space="720" w:equalWidth="0">
        <w:col w:w="2880" w:space="720"/>
        <w:col w:w="720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6C0" w:rsidRDefault="00E026C0" w:rsidP="00E921CD">
      <w:r>
        <w:separator/>
      </w:r>
    </w:p>
  </w:endnote>
  <w:endnote w:type="continuationSeparator" w:id="1">
    <w:p w:rsidR="00E026C0" w:rsidRDefault="00E026C0" w:rsidP="00E921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6C0" w:rsidRDefault="00E026C0" w:rsidP="00E921CD">
      <w:r>
        <w:separator/>
      </w:r>
    </w:p>
  </w:footnote>
  <w:footnote w:type="continuationSeparator" w:id="1">
    <w:p w:rsidR="00E026C0" w:rsidRDefault="00E026C0" w:rsidP="00E921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9.7pt;height:9.7pt" o:bullet="t">
        <v:imagedata r:id="rId1" o:title="BD21298_"/>
      </v:shape>
    </w:pict>
  </w:numPicBullet>
  <w:abstractNum w:abstractNumId="0">
    <w:nsid w:val="005616D3"/>
    <w:multiLevelType w:val="hybridMultilevel"/>
    <w:tmpl w:val="C9B4B7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C0605"/>
    <w:multiLevelType w:val="hybridMultilevel"/>
    <w:tmpl w:val="281E5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D61F0B"/>
    <w:multiLevelType w:val="hybridMultilevel"/>
    <w:tmpl w:val="1B5855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E68C0"/>
    <w:multiLevelType w:val="hybridMultilevel"/>
    <w:tmpl w:val="A55C5D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45711"/>
    <w:multiLevelType w:val="hybridMultilevel"/>
    <w:tmpl w:val="C60A2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26740"/>
    <w:multiLevelType w:val="hybridMultilevel"/>
    <w:tmpl w:val="1E9EE79C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26901090"/>
    <w:multiLevelType w:val="hybridMultilevel"/>
    <w:tmpl w:val="189EA6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45C4D"/>
    <w:multiLevelType w:val="hybridMultilevel"/>
    <w:tmpl w:val="B36840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1097B"/>
    <w:multiLevelType w:val="hybridMultilevel"/>
    <w:tmpl w:val="A3BCF9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814D4B"/>
    <w:multiLevelType w:val="hybridMultilevel"/>
    <w:tmpl w:val="12E66F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2A128F"/>
    <w:multiLevelType w:val="hybridMultilevel"/>
    <w:tmpl w:val="31A621E4"/>
    <w:lvl w:ilvl="0" w:tplc="080ACD4C">
      <w:start w:val="1"/>
      <w:numFmt w:val="bullet"/>
      <w:lvlText w:val=""/>
      <w:lvlJc w:val="center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D2046CA"/>
    <w:multiLevelType w:val="hybridMultilevel"/>
    <w:tmpl w:val="0E760D5A"/>
    <w:lvl w:ilvl="0" w:tplc="080ACD4C">
      <w:start w:val="1"/>
      <w:numFmt w:val="bullet"/>
      <w:lvlText w:val="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971C2B"/>
    <w:multiLevelType w:val="hybridMultilevel"/>
    <w:tmpl w:val="6D96B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9233AF"/>
    <w:multiLevelType w:val="hybridMultilevel"/>
    <w:tmpl w:val="4A74B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9239A9"/>
    <w:multiLevelType w:val="hybridMultilevel"/>
    <w:tmpl w:val="9B30EF80"/>
    <w:lvl w:ilvl="0" w:tplc="080ACD4C">
      <w:start w:val="1"/>
      <w:numFmt w:val="bullet"/>
      <w:lvlText w:val="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0C6129"/>
    <w:multiLevelType w:val="hybridMultilevel"/>
    <w:tmpl w:val="66C656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545355"/>
    <w:multiLevelType w:val="hybridMultilevel"/>
    <w:tmpl w:val="6A7E0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9A0AAB"/>
    <w:multiLevelType w:val="hybridMultilevel"/>
    <w:tmpl w:val="F7DEC6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4B7F4E"/>
    <w:multiLevelType w:val="hybridMultilevel"/>
    <w:tmpl w:val="425E5E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591C65"/>
    <w:multiLevelType w:val="hybridMultilevel"/>
    <w:tmpl w:val="EF44BC66"/>
    <w:lvl w:ilvl="0" w:tplc="221E63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CC31B4"/>
    <w:multiLevelType w:val="hybridMultilevel"/>
    <w:tmpl w:val="61186E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15642B"/>
    <w:multiLevelType w:val="hybridMultilevel"/>
    <w:tmpl w:val="493E3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977494"/>
    <w:multiLevelType w:val="hybridMultilevel"/>
    <w:tmpl w:val="4C6E9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A70066"/>
    <w:multiLevelType w:val="hybridMultilevel"/>
    <w:tmpl w:val="0B30B0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4F3B37"/>
    <w:multiLevelType w:val="hybridMultilevel"/>
    <w:tmpl w:val="F32A5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6C08C4"/>
    <w:multiLevelType w:val="hybridMultilevel"/>
    <w:tmpl w:val="FB22CF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623FB0"/>
    <w:multiLevelType w:val="hybridMultilevel"/>
    <w:tmpl w:val="00120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624D65"/>
    <w:multiLevelType w:val="hybridMultilevel"/>
    <w:tmpl w:val="DA7ED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161520"/>
    <w:multiLevelType w:val="hybridMultilevel"/>
    <w:tmpl w:val="3C46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7C11C9"/>
    <w:multiLevelType w:val="hybridMultilevel"/>
    <w:tmpl w:val="16B681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370038"/>
    <w:multiLevelType w:val="hybridMultilevel"/>
    <w:tmpl w:val="38BA9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13"/>
  </w:num>
  <w:num w:numId="4">
    <w:abstractNumId w:val="24"/>
  </w:num>
  <w:num w:numId="5">
    <w:abstractNumId w:val="30"/>
  </w:num>
  <w:num w:numId="6">
    <w:abstractNumId w:val="3"/>
  </w:num>
  <w:num w:numId="7">
    <w:abstractNumId w:val="6"/>
  </w:num>
  <w:num w:numId="8">
    <w:abstractNumId w:val="15"/>
  </w:num>
  <w:num w:numId="9">
    <w:abstractNumId w:val="12"/>
  </w:num>
  <w:num w:numId="10">
    <w:abstractNumId w:val="7"/>
  </w:num>
  <w:num w:numId="11">
    <w:abstractNumId w:val="25"/>
  </w:num>
  <w:num w:numId="12">
    <w:abstractNumId w:val="20"/>
  </w:num>
  <w:num w:numId="13">
    <w:abstractNumId w:val="26"/>
  </w:num>
  <w:num w:numId="14">
    <w:abstractNumId w:val="5"/>
  </w:num>
  <w:num w:numId="15">
    <w:abstractNumId w:val="0"/>
  </w:num>
  <w:num w:numId="16">
    <w:abstractNumId w:val="18"/>
  </w:num>
  <w:num w:numId="17">
    <w:abstractNumId w:val="29"/>
  </w:num>
  <w:num w:numId="18">
    <w:abstractNumId w:val="19"/>
  </w:num>
  <w:num w:numId="19">
    <w:abstractNumId w:val="2"/>
  </w:num>
  <w:num w:numId="20">
    <w:abstractNumId w:val="28"/>
  </w:num>
  <w:num w:numId="21">
    <w:abstractNumId w:val="8"/>
  </w:num>
  <w:num w:numId="22">
    <w:abstractNumId w:val="16"/>
  </w:num>
  <w:num w:numId="23">
    <w:abstractNumId w:val="23"/>
  </w:num>
  <w:num w:numId="24">
    <w:abstractNumId w:val="1"/>
  </w:num>
  <w:num w:numId="25">
    <w:abstractNumId w:val="4"/>
  </w:num>
  <w:num w:numId="26">
    <w:abstractNumId w:val="14"/>
  </w:num>
  <w:num w:numId="27">
    <w:abstractNumId w:val="10"/>
  </w:num>
  <w:num w:numId="28">
    <w:abstractNumId w:val="11"/>
  </w:num>
  <w:num w:numId="29">
    <w:abstractNumId w:val="9"/>
  </w:num>
  <w:num w:numId="30">
    <w:abstractNumId w:val="17"/>
  </w:num>
  <w:num w:numId="31">
    <w:abstractNumId w:val="2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isplayBackgroundShape/>
  <w:attachedTemplate r:id="rId1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9218" fillcolor="white" stroke="f">
      <v:fill color="white" color2="black" rotate="t" angle="-90" type="gradient"/>
      <v:stroke on="f"/>
      <o:colormru v:ext="edit" colors="#271327"/>
      <o:colormenu v:ext="edit" fillcolor="none [3212]" strokecolor="none [1951]"/>
    </o:shapedefaults>
  </w:hdrShapeDefaults>
  <w:footnotePr>
    <w:footnote w:id="0"/>
    <w:footnote w:id="1"/>
  </w:footnotePr>
  <w:endnotePr>
    <w:endnote w:id="0"/>
    <w:endnote w:id="1"/>
  </w:endnotePr>
  <w:compat/>
  <w:rsids>
    <w:rsidRoot w:val="00C457E9"/>
    <w:rsid w:val="00001FBA"/>
    <w:rsid w:val="00001FDE"/>
    <w:rsid w:val="00006149"/>
    <w:rsid w:val="00010832"/>
    <w:rsid w:val="00012C5D"/>
    <w:rsid w:val="000142EF"/>
    <w:rsid w:val="0001729F"/>
    <w:rsid w:val="00024A5E"/>
    <w:rsid w:val="00026782"/>
    <w:rsid w:val="000267B0"/>
    <w:rsid w:val="000267B9"/>
    <w:rsid w:val="00027EE1"/>
    <w:rsid w:val="00030313"/>
    <w:rsid w:val="00034625"/>
    <w:rsid w:val="00035F0F"/>
    <w:rsid w:val="00037426"/>
    <w:rsid w:val="000433FB"/>
    <w:rsid w:val="00050040"/>
    <w:rsid w:val="00050710"/>
    <w:rsid w:val="0005078D"/>
    <w:rsid w:val="0005287D"/>
    <w:rsid w:val="00052F8D"/>
    <w:rsid w:val="0005319E"/>
    <w:rsid w:val="000533EF"/>
    <w:rsid w:val="0005358E"/>
    <w:rsid w:val="000553B4"/>
    <w:rsid w:val="00056AC6"/>
    <w:rsid w:val="00057ACF"/>
    <w:rsid w:val="000621D2"/>
    <w:rsid w:val="00062FD3"/>
    <w:rsid w:val="00064965"/>
    <w:rsid w:val="000651B1"/>
    <w:rsid w:val="00067505"/>
    <w:rsid w:val="000675AF"/>
    <w:rsid w:val="00072827"/>
    <w:rsid w:val="00073435"/>
    <w:rsid w:val="000751B7"/>
    <w:rsid w:val="00075608"/>
    <w:rsid w:val="000759C5"/>
    <w:rsid w:val="00081A4B"/>
    <w:rsid w:val="00093976"/>
    <w:rsid w:val="00093E12"/>
    <w:rsid w:val="000A0595"/>
    <w:rsid w:val="000A2142"/>
    <w:rsid w:val="000A5F63"/>
    <w:rsid w:val="000A66E9"/>
    <w:rsid w:val="000A7DA4"/>
    <w:rsid w:val="000B0237"/>
    <w:rsid w:val="000B1440"/>
    <w:rsid w:val="000B164E"/>
    <w:rsid w:val="000B1C17"/>
    <w:rsid w:val="000B2718"/>
    <w:rsid w:val="000C010F"/>
    <w:rsid w:val="000C47C4"/>
    <w:rsid w:val="000C5731"/>
    <w:rsid w:val="000D4E61"/>
    <w:rsid w:val="000E130B"/>
    <w:rsid w:val="000E237F"/>
    <w:rsid w:val="000E2A98"/>
    <w:rsid w:val="000E4532"/>
    <w:rsid w:val="000E4C3F"/>
    <w:rsid w:val="000E5651"/>
    <w:rsid w:val="000E7ADF"/>
    <w:rsid w:val="000F1E6A"/>
    <w:rsid w:val="000F6007"/>
    <w:rsid w:val="000F7B75"/>
    <w:rsid w:val="001005C1"/>
    <w:rsid w:val="00100DD8"/>
    <w:rsid w:val="00101106"/>
    <w:rsid w:val="00101254"/>
    <w:rsid w:val="00101E09"/>
    <w:rsid w:val="00104290"/>
    <w:rsid w:val="001047DC"/>
    <w:rsid w:val="00105A75"/>
    <w:rsid w:val="001106D8"/>
    <w:rsid w:val="0011293E"/>
    <w:rsid w:val="00112D0D"/>
    <w:rsid w:val="001142A0"/>
    <w:rsid w:val="00115A15"/>
    <w:rsid w:val="001208E7"/>
    <w:rsid w:val="00125EF1"/>
    <w:rsid w:val="00127AD3"/>
    <w:rsid w:val="001310B8"/>
    <w:rsid w:val="0013752B"/>
    <w:rsid w:val="001377F7"/>
    <w:rsid w:val="00140CF7"/>
    <w:rsid w:val="00143EC3"/>
    <w:rsid w:val="00150D9E"/>
    <w:rsid w:val="001516CE"/>
    <w:rsid w:val="00155523"/>
    <w:rsid w:val="001600FF"/>
    <w:rsid w:val="00161806"/>
    <w:rsid w:val="00162489"/>
    <w:rsid w:val="0016326A"/>
    <w:rsid w:val="00163787"/>
    <w:rsid w:val="00164FFB"/>
    <w:rsid w:val="00166E77"/>
    <w:rsid w:val="0016761F"/>
    <w:rsid w:val="0017009F"/>
    <w:rsid w:val="0017025A"/>
    <w:rsid w:val="0017160D"/>
    <w:rsid w:val="00173910"/>
    <w:rsid w:val="001747B3"/>
    <w:rsid w:val="00175AC4"/>
    <w:rsid w:val="001760ED"/>
    <w:rsid w:val="00177D78"/>
    <w:rsid w:val="001834D7"/>
    <w:rsid w:val="00184450"/>
    <w:rsid w:val="001863EB"/>
    <w:rsid w:val="00186C18"/>
    <w:rsid w:val="001903FB"/>
    <w:rsid w:val="00193FCE"/>
    <w:rsid w:val="0019662A"/>
    <w:rsid w:val="001A211D"/>
    <w:rsid w:val="001A5F92"/>
    <w:rsid w:val="001B1265"/>
    <w:rsid w:val="001C0EFA"/>
    <w:rsid w:val="001C106E"/>
    <w:rsid w:val="001C1BBF"/>
    <w:rsid w:val="001C2171"/>
    <w:rsid w:val="001C60FB"/>
    <w:rsid w:val="001D1E30"/>
    <w:rsid w:val="001D42EC"/>
    <w:rsid w:val="001D4B1C"/>
    <w:rsid w:val="001D5645"/>
    <w:rsid w:val="001E14E4"/>
    <w:rsid w:val="001E64A7"/>
    <w:rsid w:val="001F1A26"/>
    <w:rsid w:val="001F4462"/>
    <w:rsid w:val="00200AC9"/>
    <w:rsid w:val="002073AC"/>
    <w:rsid w:val="00210964"/>
    <w:rsid w:val="00210DDB"/>
    <w:rsid w:val="00214D28"/>
    <w:rsid w:val="00216036"/>
    <w:rsid w:val="002244A2"/>
    <w:rsid w:val="00225151"/>
    <w:rsid w:val="002323CB"/>
    <w:rsid w:val="002324E4"/>
    <w:rsid w:val="00233659"/>
    <w:rsid w:val="00233E31"/>
    <w:rsid w:val="0024076B"/>
    <w:rsid w:val="0024278C"/>
    <w:rsid w:val="0024390F"/>
    <w:rsid w:val="00245551"/>
    <w:rsid w:val="00245A3A"/>
    <w:rsid w:val="00246198"/>
    <w:rsid w:val="002575BA"/>
    <w:rsid w:val="00260A84"/>
    <w:rsid w:val="00261360"/>
    <w:rsid w:val="00262E83"/>
    <w:rsid w:val="0026307D"/>
    <w:rsid w:val="00270DB8"/>
    <w:rsid w:val="00273E7A"/>
    <w:rsid w:val="00283503"/>
    <w:rsid w:val="00286C97"/>
    <w:rsid w:val="00291452"/>
    <w:rsid w:val="00291656"/>
    <w:rsid w:val="00296FC4"/>
    <w:rsid w:val="002A0EC6"/>
    <w:rsid w:val="002A0ECF"/>
    <w:rsid w:val="002A1014"/>
    <w:rsid w:val="002A4140"/>
    <w:rsid w:val="002A5173"/>
    <w:rsid w:val="002B0762"/>
    <w:rsid w:val="002B0AD4"/>
    <w:rsid w:val="002B5005"/>
    <w:rsid w:val="002B5F89"/>
    <w:rsid w:val="002B7B05"/>
    <w:rsid w:val="002C009D"/>
    <w:rsid w:val="002C2BEA"/>
    <w:rsid w:val="002C4A6F"/>
    <w:rsid w:val="002C7FF9"/>
    <w:rsid w:val="002D7B94"/>
    <w:rsid w:val="002E0E36"/>
    <w:rsid w:val="002E6C5D"/>
    <w:rsid w:val="002F0158"/>
    <w:rsid w:val="002F2784"/>
    <w:rsid w:val="002F4D57"/>
    <w:rsid w:val="00301C59"/>
    <w:rsid w:val="003041CE"/>
    <w:rsid w:val="00305947"/>
    <w:rsid w:val="003169DB"/>
    <w:rsid w:val="00324362"/>
    <w:rsid w:val="003318C4"/>
    <w:rsid w:val="00333E10"/>
    <w:rsid w:val="00336C25"/>
    <w:rsid w:val="00337645"/>
    <w:rsid w:val="00341230"/>
    <w:rsid w:val="00350567"/>
    <w:rsid w:val="0035590A"/>
    <w:rsid w:val="003575FC"/>
    <w:rsid w:val="00367D78"/>
    <w:rsid w:val="00372EE8"/>
    <w:rsid w:val="00376366"/>
    <w:rsid w:val="00383EF6"/>
    <w:rsid w:val="0038518B"/>
    <w:rsid w:val="00392AC3"/>
    <w:rsid w:val="003943D3"/>
    <w:rsid w:val="00395007"/>
    <w:rsid w:val="00396351"/>
    <w:rsid w:val="00396519"/>
    <w:rsid w:val="003972CA"/>
    <w:rsid w:val="00397E8D"/>
    <w:rsid w:val="003A73D1"/>
    <w:rsid w:val="003A7A68"/>
    <w:rsid w:val="003C02E4"/>
    <w:rsid w:val="003C2266"/>
    <w:rsid w:val="003C30B5"/>
    <w:rsid w:val="003C4F4D"/>
    <w:rsid w:val="003D01C6"/>
    <w:rsid w:val="003D3597"/>
    <w:rsid w:val="003D555B"/>
    <w:rsid w:val="003D6403"/>
    <w:rsid w:val="003D6853"/>
    <w:rsid w:val="003D6A38"/>
    <w:rsid w:val="003E28F8"/>
    <w:rsid w:val="003E38E2"/>
    <w:rsid w:val="003E789D"/>
    <w:rsid w:val="003F4A7B"/>
    <w:rsid w:val="003F4F4D"/>
    <w:rsid w:val="003F6781"/>
    <w:rsid w:val="003F70AE"/>
    <w:rsid w:val="004058B0"/>
    <w:rsid w:val="00410D31"/>
    <w:rsid w:val="00411A15"/>
    <w:rsid w:val="00412B37"/>
    <w:rsid w:val="00413287"/>
    <w:rsid w:val="00413F30"/>
    <w:rsid w:val="004159BE"/>
    <w:rsid w:val="00420BCB"/>
    <w:rsid w:val="004222FA"/>
    <w:rsid w:val="00422823"/>
    <w:rsid w:val="00425DD0"/>
    <w:rsid w:val="00427A5F"/>
    <w:rsid w:val="00430F76"/>
    <w:rsid w:val="00433D73"/>
    <w:rsid w:val="00433E80"/>
    <w:rsid w:val="00441D09"/>
    <w:rsid w:val="00444F89"/>
    <w:rsid w:val="00446E70"/>
    <w:rsid w:val="004473A5"/>
    <w:rsid w:val="00447BBB"/>
    <w:rsid w:val="00453007"/>
    <w:rsid w:val="00454F28"/>
    <w:rsid w:val="00457373"/>
    <w:rsid w:val="00466724"/>
    <w:rsid w:val="00467CD1"/>
    <w:rsid w:val="00471FBB"/>
    <w:rsid w:val="00480AB1"/>
    <w:rsid w:val="00485747"/>
    <w:rsid w:val="00492EB1"/>
    <w:rsid w:val="004A71D8"/>
    <w:rsid w:val="004B1FF0"/>
    <w:rsid w:val="004B5A51"/>
    <w:rsid w:val="004B5C6D"/>
    <w:rsid w:val="004C4F35"/>
    <w:rsid w:val="004C65ED"/>
    <w:rsid w:val="004C7990"/>
    <w:rsid w:val="004D3C58"/>
    <w:rsid w:val="004D428D"/>
    <w:rsid w:val="004D7852"/>
    <w:rsid w:val="004E057A"/>
    <w:rsid w:val="004F455C"/>
    <w:rsid w:val="004F502B"/>
    <w:rsid w:val="0050123A"/>
    <w:rsid w:val="0050301B"/>
    <w:rsid w:val="00506004"/>
    <w:rsid w:val="00507B61"/>
    <w:rsid w:val="00510E12"/>
    <w:rsid w:val="005152AC"/>
    <w:rsid w:val="00517D0B"/>
    <w:rsid w:val="0052603D"/>
    <w:rsid w:val="0052685C"/>
    <w:rsid w:val="00533DE1"/>
    <w:rsid w:val="00533F3D"/>
    <w:rsid w:val="00540DCD"/>
    <w:rsid w:val="0054157E"/>
    <w:rsid w:val="00542D24"/>
    <w:rsid w:val="00543BF4"/>
    <w:rsid w:val="0054400F"/>
    <w:rsid w:val="00544D10"/>
    <w:rsid w:val="00551D42"/>
    <w:rsid w:val="00557C7C"/>
    <w:rsid w:val="00560CB4"/>
    <w:rsid w:val="00570C3C"/>
    <w:rsid w:val="00571B59"/>
    <w:rsid w:val="00572F58"/>
    <w:rsid w:val="00580687"/>
    <w:rsid w:val="00585BE4"/>
    <w:rsid w:val="005926EA"/>
    <w:rsid w:val="00593BB1"/>
    <w:rsid w:val="005943B9"/>
    <w:rsid w:val="00594DF4"/>
    <w:rsid w:val="005A06BA"/>
    <w:rsid w:val="005A7C18"/>
    <w:rsid w:val="005B60D1"/>
    <w:rsid w:val="005B669E"/>
    <w:rsid w:val="005C5585"/>
    <w:rsid w:val="005D2808"/>
    <w:rsid w:val="005D4B51"/>
    <w:rsid w:val="005D4DD0"/>
    <w:rsid w:val="005D7B93"/>
    <w:rsid w:val="005D7F06"/>
    <w:rsid w:val="005E1D08"/>
    <w:rsid w:val="005E7ECF"/>
    <w:rsid w:val="005F07DA"/>
    <w:rsid w:val="005F2C8C"/>
    <w:rsid w:val="005F53CC"/>
    <w:rsid w:val="005F567A"/>
    <w:rsid w:val="005F6271"/>
    <w:rsid w:val="00600E88"/>
    <w:rsid w:val="00612339"/>
    <w:rsid w:val="006141A8"/>
    <w:rsid w:val="0061536F"/>
    <w:rsid w:val="0061587A"/>
    <w:rsid w:val="0061649A"/>
    <w:rsid w:val="00616FD5"/>
    <w:rsid w:val="0061721C"/>
    <w:rsid w:val="006204D5"/>
    <w:rsid w:val="0062151B"/>
    <w:rsid w:val="00622E87"/>
    <w:rsid w:val="00623D2C"/>
    <w:rsid w:val="00626828"/>
    <w:rsid w:val="0062697E"/>
    <w:rsid w:val="00630FC9"/>
    <w:rsid w:val="006364D7"/>
    <w:rsid w:val="0063651A"/>
    <w:rsid w:val="00637820"/>
    <w:rsid w:val="00640EF8"/>
    <w:rsid w:val="00642F30"/>
    <w:rsid w:val="00651D09"/>
    <w:rsid w:val="00652E7C"/>
    <w:rsid w:val="00654AEE"/>
    <w:rsid w:val="006562BC"/>
    <w:rsid w:val="00665E2E"/>
    <w:rsid w:val="00665FEC"/>
    <w:rsid w:val="00671B5C"/>
    <w:rsid w:val="00672486"/>
    <w:rsid w:val="00672C80"/>
    <w:rsid w:val="00672DBB"/>
    <w:rsid w:val="00672F07"/>
    <w:rsid w:val="0067371A"/>
    <w:rsid w:val="00673CB3"/>
    <w:rsid w:val="00675098"/>
    <w:rsid w:val="00675517"/>
    <w:rsid w:val="006837F4"/>
    <w:rsid w:val="00684B5E"/>
    <w:rsid w:val="00684D79"/>
    <w:rsid w:val="0068556D"/>
    <w:rsid w:val="006860B4"/>
    <w:rsid w:val="00686A9F"/>
    <w:rsid w:val="00687C72"/>
    <w:rsid w:val="006901D8"/>
    <w:rsid w:val="0069167D"/>
    <w:rsid w:val="00693ED0"/>
    <w:rsid w:val="00696EB7"/>
    <w:rsid w:val="006A1F2F"/>
    <w:rsid w:val="006A29C8"/>
    <w:rsid w:val="006A2E0C"/>
    <w:rsid w:val="006B2237"/>
    <w:rsid w:val="006B2C0F"/>
    <w:rsid w:val="006B7533"/>
    <w:rsid w:val="006C25E8"/>
    <w:rsid w:val="006C26F5"/>
    <w:rsid w:val="006C2E14"/>
    <w:rsid w:val="006C4003"/>
    <w:rsid w:val="006C6E1C"/>
    <w:rsid w:val="006C7AE4"/>
    <w:rsid w:val="006D3EFF"/>
    <w:rsid w:val="006D5AC0"/>
    <w:rsid w:val="006D5C94"/>
    <w:rsid w:val="006D64C9"/>
    <w:rsid w:val="006D7AA2"/>
    <w:rsid w:val="006E1C93"/>
    <w:rsid w:val="006E306E"/>
    <w:rsid w:val="006E3E5F"/>
    <w:rsid w:val="006E6C6D"/>
    <w:rsid w:val="006F234D"/>
    <w:rsid w:val="006F24D1"/>
    <w:rsid w:val="006F47FD"/>
    <w:rsid w:val="0070496E"/>
    <w:rsid w:val="00705146"/>
    <w:rsid w:val="00706709"/>
    <w:rsid w:val="0071192A"/>
    <w:rsid w:val="00712671"/>
    <w:rsid w:val="00713687"/>
    <w:rsid w:val="00714BD8"/>
    <w:rsid w:val="0071545F"/>
    <w:rsid w:val="0072278A"/>
    <w:rsid w:val="00731561"/>
    <w:rsid w:val="007341C0"/>
    <w:rsid w:val="00735705"/>
    <w:rsid w:val="00745366"/>
    <w:rsid w:val="0074594F"/>
    <w:rsid w:val="00750045"/>
    <w:rsid w:val="00756137"/>
    <w:rsid w:val="007656EF"/>
    <w:rsid w:val="00765E61"/>
    <w:rsid w:val="0077374E"/>
    <w:rsid w:val="00776DDC"/>
    <w:rsid w:val="0077772F"/>
    <w:rsid w:val="0078203F"/>
    <w:rsid w:val="007826D4"/>
    <w:rsid w:val="0078280C"/>
    <w:rsid w:val="00786159"/>
    <w:rsid w:val="007926FF"/>
    <w:rsid w:val="007A24F4"/>
    <w:rsid w:val="007B0FB5"/>
    <w:rsid w:val="007B1AE0"/>
    <w:rsid w:val="007B61EB"/>
    <w:rsid w:val="007C2B47"/>
    <w:rsid w:val="007C4092"/>
    <w:rsid w:val="007C5062"/>
    <w:rsid w:val="007C65E0"/>
    <w:rsid w:val="007D62CD"/>
    <w:rsid w:val="007E10B4"/>
    <w:rsid w:val="007E1EEC"/>
    <w:rsid w:val="007E5362"/>
    <w:rsid w:val="007E5ABA"/>
    <w:rsid w:val="007E68D4"/>
    <w:rsid w:val="007F2B57"/>
    <w:rsid w:val="007F6B12"/>
    <w:rsid w:val="007F6FA4"/>
    <w:rsid w:val="00801A72"/>
    <w:rsid w:val="00802EEB"/>
    <w:rsid w:val="00803936"/>
    <w:rsid w:val="00810757"/>
    <w:rsid w:val="008207D3"/>
    <w:rsid w:val="00820D2D"/>
    <w:rsid w:val="00823D42"/>
    <w:rsid w:val="00825726"/>
    <w:rsid w:val="0082770E"/>
    <w:rsid w:val="0083091A"/>
    <w:rsid w:val="0083328D"/>
    <w:rsid w:val="00837231"/>
    <w:rsid w:val="00843F3B"/>
    <w:rsid w:val="00844C1B"/>
    <w:rsid w:val="00846505"/>
    <w:rsid w:val="00850881"/>
    <w:rsid w:val="00851F7F"/>
    <w:rsid w:val="0085363C"/>
    <w:rsid w:val="00857238"/>
    <w:rsid w:val="00857A89"/>
    <w:rsid w:val="0086223D"/>
    <w:rsid w:val="008661F4"/>
    <w:rsid w:val="008717AF"/>
    <w:rsid w:val="008779BE"/>
    <w:rsid w:val="00877A9C"/>
    <w:rsid w:val="00880C32"/>
    <w:rsid w:val="00884DE5"/>
    <w:rsid w:val="00886D3A"/>
    <w:rsid w:val="008929BD"/>
    <w:rsid w:val="008937F3"/>
    <w:rsid w:val="00893B88"/>
    <w:rsid w:val="00897E08"/>
    <w:rsid w:val="008B13A2"/>
    <w:rsid w:val="008B3FA1"/>
    <w:rsid w:val="008B6B53"/>
    <w:rsid w:val="008C2ED4"/>
    <w:rsid w:val="008C3E27"/>
    <w:rsid w:val="008C4DAC"/>
    <w:rsid w:val="008C62F7"/>
    <w:rsid w:val="008D33BB"/>
    <w:rsid w:val="008D5568"/>
    <w:rsid w:val="008E18C5"/>
    <w:rsid w:val="008E2FC6"/>
    <w:rsid w:val="008E3B77"/>
    <w:rsid w:val="008E3F5C"/>
    <w:rsid w:val="008E4088"/>
    <w:rsid w:val="008E4186"/>
    <w:rsid w:val="008F10AA"/>
    <w:rsid w:val="008F236D"/>
    <w:rsid w:val="008F3847"/>
    <w:rsid w:val="008F52E3"/>
    <w:rsid w:val="00901537"/>
    <w:rsid w:val="009063A9"/>
    <w:rsid w:val="009077BF"/>
    <w:rsid w:val="00913ACA"/>
    <w:rsid w:val="009169FB"/>
    <w:rsid w:val="00917504"/>
    <w:rsid w:val="009208EF"/>
    <w:rsid w:val="00923DA6"/>
    <w:rsid w:val="00924D1B"/>
    <w:rsid w:val="0092565D"/>
    <w:rsid w:val="00925906"/>
    <w:rsid w:val="009260F3"/>
    <w:rsid w:val="0094195C"/>
    <w:rsid w:val="009435A1"/>
    <w:rsid w:val="00951260"/>
    <w:rsid w:val="00953268"/>
    <w:rsid w:val="0095457E"/>
    <w:rsid w:val="00954E95"/>
    <w:rsid w:val="00955F09"/>
    <w:rsid w:val="00956D6D"/>
    <w:rsid w:val="00961588"/>
    <w:rsid w:val="00963476"/>
    <w:rsid w:val="009675CE"/>
    <w:rsid w:val="00967EB8"/>
    <w:rsid w:val="009719A4"/>
    <w:rsid w:val="00973FB7"/>
    <w:rsid w:val="00975356"/>
    <w:rsid w:val="00981BBB"/>
    <w:rsid w:val="009904E1"/>
    <w:rsid w:val="0099571E"/>
    <w:rsid w:val="009A03C0"/>
    <w:rsid w:val="009A0AFD"/>
    <w:rsid w:val="009A1AE1"/>
    <w:rsid w:val="009A57C8"/>
    <w:rsid w:val="009A5945"/>
    <w:rsid w:val="009A6C1E"/>
    <w:rsid w:val="009B2C5E"/>
    <w:rsid w:val="009B5CBD"/>
    <w:rsid w:val="009B6427"/>
    <w:rsid w:val="009C3521"/>
    <w:rsid w:val="009C6A96"/>
    <w:rsid w:val="009D027A"/>
    <w:rsid w:val="009D397C"/>
    <w:rsid w:val="009D63A6"/>
    <w:rsid w:val="009D71FD"/>
    <w:rsid w:val="009E1364"/>
    <w:rsid w:val="009E17F4"/>
    <w:rsid w:val="009E67CA"/>
    <w:rsid w:val="009F2447"/>
    <w:rsid w:val="009F39C7"/>
    <w:rsid w:val="009F3F0A"/>
    <w:rsid w:val="009F657B"/>
    <w:rsid w:val="009F6F93"/>
    <w:rsid w:val="00A00B90"/>
    <w:rsid w:val="00A040F4"/>
    <w:rsid w:val="00A0773C"/>
    <w:rsid w:val="00A10261"/>
    <w:rsid w:val="00A17506"/>
    <w:rsid w:val="00A21DFC"/>
    <w:rsid w:val="00A221BA"/>
    <w:rsid w:val="00A2264B"/>
    <w:rsid w:val="00A228A0"/>
    <w:rsid w:val="00A22AB3"/>
    <w:rsid w:val="00A23D99"/>
    <w:rsid w:val="00A26E2B"/>
    <w:rsid w:val="00A30607"/>
    <w:rsid w:val="00A33181"/>
    <w:rsid w:val="00A36AEF"/>
    <w:rsid w:val="00A36C6D"/>
    <w:rsid w:val="00A374A6"/>
    <w:rsid w:val="00A42879"/>
    <w:rsid w:val="00A42E43"/>
    <w:rsid w:val="00A43096"/>
    <w:rsid w:val="00A50701"/>
    <w:rsid w:val="00A5201E"/>
    <w:rsid w:val="00A52091"/>
    <w:rsid w:val="00A52537"/>
    <w:rsid w:val="00A63644"/>
    <w:rsid w:val="00A670A7"/>
    <w:rsid w:val="00A671F5"/>
    <w:rsid w:val="00A6746A"/>
    <w:rsid w:val="00A750E0"/>
    <w:rsid w:val="00A75BAF"/>
    <w:rsid w:val="00A80D70"/>
    <w:rsid w:val="00A80E07"/>
    <w:rsid w:val="00A922C9"/>
    <w:rsid w:val="00A9427B"/>
    <w:rsid w:val="00A95064"/>
    <w:rsid w:val="00A9668C"/>
    <w:rsid w:val="00A96FC0"/>
    <w:rsid w:val="00AA1953"/>
    <w:rsid w:val="00AA28E9"/>
    <w:rsid w:val="00AA5CF2"/>
    <w:rsid w:val="00AA5E75"/>
    <w:rsid w:val="00AB0853"/>
    <w:rsid w:val="00AB3C9C"/>
    <w:rsid w:val="00AB4086"/>
    <w:rsid w:val="00AB50BD"/>
    <w:rsid w:val="00AC013E"/>
    <w:rsid w:val="00AC0DE4"/>
    <w:rsid w:val="00AC10F2"/>
    <w:rsid w:val="00AC4B9B"/>
    <w:rsid w:val="00AD32F6"/>
    <w:rsid w:val="00AD3E43"/>
    <w:rsid w:val="00AD7D56"/>
    <w:rsid w:val="00AD7D62"/>
    <w:rsid w:val="00AE00F7"/>
    <w:rsid w:val="00AE0B3E"/>
    <w:rsid w:val="00AE37E2"/>
    <w:rsid w:val="00AE51B8"/>
    <w:rsid w:val="00AF34A1"/>
    <w:rsid w:val="00AF574F"/>
    <w:rsid w:val="00B00D7C"/>
    <w:rsid w:val="00B0351A"/>
    <w:rsid w:val="00B157E1"/>
    <w:rsid w:val="00B226FE"/>
    <w:rsid w:val="00B22E8C"/>
    <w:rsid w:val="00B2392C"/>
    <w:rsid w:val="00B25F36"/>
    <w:rsid w:val="00B305F7"/>
    <w:rsid w:val="00B30D44"/>
    <w:rsid w:val="00B325D7"/>
    <w:rsid w:val="00B35746"/>
    <w:rsid w:val="00B35936"/>
    <w:rsid w:val="00B35C3C"/>
    <w:rsid w:val="00B36D44"/>
    <w:rsid w:val="00B371B2"/>
    <w:rsid w:val="00B52053"/>
    <w:rsid w:val="00B53697"/>
    <w:rsid w:val="00B547DA"/>
    <w:rsid w:val="00B6184F"/>
    <w:rsid w:val="00B6338F"/>
    <w:rsid w:val="00B65B2E"/>
    <w:rsid w:val="00B662FC"/>
    <w:rsid w:val="00B71ED7"/>
    <w:rsid w:val="00B7533F"/>
    <w:rsid w:val="00B759B2"/>
    <w:rsid w:val="00B81142"/>
    <w:rsid w:val="00B83489"/>
    <w:rsid w:val="00B837AE"/>
    <w:rsid w:val="00B90142"/>
    <w:rsid w:val="00B92208"/>
    <w:rsid w:val="00B9258B"/>
    <w:rsid w:val="00B92738"/>
    <w:rsid w:val="00B9320E"/>
    <w:rsid w:val="00B97F84"/>
    <w:rsid w:val="00BA5B6C"/>
    <w:rsid w:val="00BA78B5"/>
    <w:rsid w:val="00BB2528"/>
    <w:rsid w:val="00BB270A"/>
    <w:rsid w:val="00BB381B"/>
    <w:rsid w:val="00BC28A0"/>
    <w:rsid w:val="00BC5B71"/>
    <w:rsid w:val="00BC67A7"/>
    <w:rsid w:val="00BD390F"/>
    <w:rsid w:val="00BE16BA"/>
    <w:rsid w:val="00BE338D"/>
    <w:rsid w:val="00BE34A0"/>
    <w:rsid w:val="00BE47D7"/>
    <w:rsid w:val="00BF09F8"/>
    <w:rsid w:val="00BF29D9"/>
    <w:rsid w:val="00C009D4"/>
    <w:rsid w:val="00C0213F"/>
    <w:rsid w:val="00C04913"/>
    <w:rsid w:val="00C05754"/>
    <w:rsid w:val="00C10979"/>
    <w:rsid w:val="00C1198A"/>
    <w:rsid w:val="00C12270"/>
    <w:rsid w:val="00C149D8"/>
    <w:rsid w:val="00C15CCA"/>
    <w:rsid w:val="00C268F2"/>
    <w:rsid w:val="00C26CDB"/>
    <w:rsid w:val="00C26F46"/>
    <w:rsid w:val="00C3177C"/>
    <w:rsid w:val="00C3228F"/>
    <w:rsid w:val="00C324BE"/>
    <w:rsid w:val="00C328B4"/>
    <w:rsid w:val="00C4036B"/>
    <w:rsid w:val="00C41FFB"/>
    <w:rsid w:val="00C448F4"/>
    <w:rsid w:val="00C457E9"/>
    <w:rsid w:val="00C5099D"/>
    <w:rsid w:val="00C5579F"/>
    <w:rsid w:val="00C70E12"/>
    <w:rsid w:val="00C74095"/>
    <w:rsid w:val="00C764B0"/>
    <w:rsid w:val="00C76A68"/>
    <w:rsid w:val="00C82FA6"/>
    <w:rsid w:val="00C83AEB"/>
    <w:rsid w:val="00C84400"/>
    <w:rsid w:val="00C85226"/>
    <w:rsid w:val="00C90857"/>
    <w:rsid w:val="00C90E0C"/>
    <w:rsid w:val="00C9676F"/>
    <w:rsid w:val="00CA1A3C"/>
    <w:rsid w:val="00CA4EF2"/>
    <w:rsid w:val="00CA6E3E"/>
    <w:rsid w:val="00CB3C54"/>
    <w:rsid w:val="00CB676A"/>
    <w:rsid w:val="00CC0468"/>
    <w:rsid w:val="00CC59DA"/>
    <w:rsid w:val="00CD4942"/>
    <w:rsid w:val="00CD4F3C"/>
    <w:rsid w:val="00CD5035"/>
    <w:rsid w:val="00CD738A"/>
    <w:rsid w:val="00CE057C"/>
    <w:rsid w:val="00CE0CA3"/>
    <w:rsid w:val="00CE2756"/>
    <w:rsid w:val="00CE51A5"/>
    <w:rsid w:val="00CE56B7"/>
    <w:rsid w:val="00CE6EA6"/>
    <w:rsid w:val="00CF0211"/>
    <w:rsid w:val="00CF1676"/>
    <w:rsid w:val="00CF2BE7"/>
    <w:rsid w:val="00CF6DC2"/>
    <w:rsid w:val="00CF7F1C"/>
    <w:rsid w:val="00D03CE5"/>
    <w:rsid w:val="00D04941"/>
    <w:rsid w:val="00D10F28"/>
    <w:rsid w:val="00D11941"/>
    <w:rsid w:val="00D11B6F"/>
    <w:rsid w:val="00D12CE4"/>
    <w:rsid w:val="00D17CE4"/>
    <w:rsid w:val="00D213DF"/>
    <w:rsid w:val="00D2399E"/>
    <w:rsid w:val="00D26C97"/>
    <w:rsid w:val="00D34B2F"/>
    <w:rsid w:val="00D35370"/>
    <w:rsid w:val="00D42610"/>
    <w:rsid w:val="00D43411"/>
    <w:rsid w:val="00D46D1D"/>
    <w:rsid w:val="00D473AE"/>
    <w:rsid w:val="00D5782B"/>
    <w:rsid w:val="00D65F16"/>
    <w:rsid w:val="00D713A7"/>
    <w:rsid w:val="00D722FB"/>
    <w:rsid w:val="00D72559"/>
    <w:rsid w:val="00D72598"/>
    <w:rsid w:val="00D727F3"/>
    <w:rsid w:val="00D77181"/>
    <w:rsid w:val="00D801A0"/>
    <w:rsid w:val="00D80379"/>
    <w:rsid w:val="00D86D99"/>
    <w:rsid w:val="00D92C99"/>
    <w:rsid w:val="00D9362C"/>
    <w:rsid w:val="00D94036"/>
    <w:rsid w:val="00D94BEB"/>
    <w:rsid w:val="00D95124"/>
    <w:rsid w:val="00DA1349"/>
    <w:rsid w:val="00DA18D9"/>
    <w:rsid w:val="00DA22F3"/>
    <w:rsid w:val="00DA40C1"/>
    <w:rsid w:val="00DA48EC"/>
    <w:rsid w:val="00DA6C6A"/>
    <w:rsid w:val="00DB3990"/>
    <w:rsid w:val="00DB496D"/>
    <w:rsid w:val="00DB7012"/>
    <w:rsid w:val="00DB7428"/>
    <w:rsid w:val="00DB7B6D"/>
    <w:rsid w:val="00DC052D"/>
    <w:rsid w:val="00DC2201"/>
    <w:rsid w:val="00DC3113"/>
    <w:rsid w:val="00DC494E"/>
    <w:rsid w:val="00DC6792"/>
    <w:rsid w:val="00DD0EEE"/>
    <w:rsid w:val="00DD4B3A"/>
    <w:rsid w:val="00DD518F"/>
    <w:rsid w:val="00DD66A2"/>
    <w:rsid w:val="00DD68D5"/>
    <w:rsid w:val="00DE4A3E"/>
    <w:rsid w:val="00DE68FD"/>
    <w:rsid w:val="00DE6C58"/>
    <w:rsid w:val="00DE72BD"/>
    <w:rsid w:val="00DF063D"/>
    <w:rsid w:val="00DF1C7E"/>
    <w:rsid w:val="00DF3DA1"/>
    <w:rsid w:val="00DF3E09"/>
    <w:rsid w:val="00E026C0"/>
    <w:rsid w:val="00E038FC"/>
    <w:rsid w:val="00E068F6"/>
    <w:rsid w:val="00E06C31"/>
    <w:rsid w:val="00E11478"/>
    <w:rsid w:val="00E17650"/>
    <w:rsid w:val="00E20E87"/>
    <w:rsid w:val="00E22EE7"/>
    <w:rsid w:val="00E25A01"/>
    <w:rsid w:val="00E33D8E"/>
    <w:rsid w:val="00E34BCC"/>
    <w:rsid w:val="00E34FDA"/>
    <w:rsid w:val="00E40D0F"/>
    <w:rsid w:val="00E40EB9"/>
    <w:rsid w:val="00E44746"/>
    <w:rsid w:val="00E459A1"/>
    <w:rsid w:val="00E61FA6"/>
    <w:rsid w:val="00E64842"/>
    <w:rsid w:val="00E64D5B"/>
    <w:rsid w:val="00E65A72"/>
    <w:rsid w:val="00E669C6"/>
    <w:rsid w:val="00E66DDD"/>
    <w:rsid w:val="00E67206"/>
    <w:rsid w:val="00E7240C"/>
    <w:rsid w:val="00E74E1C"/>
    <w:rsid w:val="00E850F0"/>
    <w:rsid w:val="00E86F94"/>
    <w:rsid w:val="00E87AC4"/>
    <w:rsid w:val="00E904F1"/>
    <w:rsid w:val="00E90BA6"/>
    <w:rsid w:val="00E921CD"/>
    <w:rsid w:val="00E9242C"/>
    <w:rsid w:val="00E94CF1"/>
    <w:rsid w:val="00E96EBD"/>
    <w:rsid w:val="00EA016D"/>
    <w:rsid w:val="00EA39E6"/>
    <w:rsid w:val="00EB27FE"/>
    <w:rsid w:val="00EB37CC"/>
    <w:rsid w:val="00EC3CFC"/>
    <w:rsid w:val="00EC7E4D"/>
    <w:rsid w:val="00ED081E"/>
    <w:rsid w:val="00ED0D9F"/>
    <w:rsid w:val="00ED1091"/>
    <w:rsid w:val="00ED4461"/>
    <w:rsid w:val="00ED6983"/>
    <w:rsid w:val="00ED6BB6"/>
    <w:rsid w:val="00ED7C71"/>
    <w:rsid w:val="00EE4072"/>
    <w:rsid w:val="00EE4A80"/>
    <w:rsid w:val="00EE4AE7"/>
    <w:rsid w:val="00EE572C"/>
    <w:rsid w:val="00EE5EB5"/>
    <w:rsid w:val="00EF3FDC"/>
    <w:rsid w:val="00EF51A5"/>
    <w:rsid w:val="00EF5E27"/>
    <w:rsid w:val="00EF756D"/>
    <w:rsid w:val="00F0091D"/>
    <w:rsid w:val="00F045F6"/>
    <w:rsid w:val="00F120D8"/>
    <w:rsid w:val="00F125F7"/>
    <w:rsid w:val="00F17D59"/>
    <w:rsid w:val="00F21F95"/>
    <w:rsid w:val="00F26CDB"/>
    <w:rsid w:val="00F334AF"/>
    <w:rsid w:val="00F33C1E"/>
    <w:rsid w:val="00F3443B"/>
    <w:rsid w:val="00F42D9D"/>
    <w:rsid w:val="00F43EFF"/>
    <w:rsid w:val="00F53438"/>
    <w:rsid w:val="00F54BED"/>
    <w:rsid w:val="00F5505B"/>
    <w:rsid w:val="00F5728F"/>
    <w:rsid w:val="00F60CBB"/>
    <w:rsid w:val="00F61456"/>
    <w:rsid w:val="00F624CE"/>
    <w:rsid w:val="00F66958"/>
    <w:rsid w:val="00F671B2"/>
    <w:rsid w:val="00F70201"/>
    <w:rsid w:val="00F7403D"/>
    <w:rsid w:val="00F74B74"/>
    <w:rsid w:val="00F76D3F"/>
    <w:rsid w:val="00F80214"/>
    <w:rsid w:val="00F86C74"/>
    <w:rsid w:val="00F93520"/>
    <w:rsid w:val="00FA3319"/>
    <w:rsid w:val="00FA383D"/>
    <w:rsid w:val="00FB4E90"/>
    <w:rsid w:val="00FC396B"/>
    <w:rsid w:val="00FC4B53"/>
    <w:rsid w:val="00FC6DE9"/>
    <w:rsid w:val="00FD2DB5"/>
    <w:rsid w:val="00FD51B4"/>
    <w:rsid w:val="00FE0377"/>
    <w:rsid w:val="00FE1601"/>
    <w:rsid w:val="00FE2F43"/>
    <w:rsid w:val="00FE4CA3"/>
    <w:rsid w:val="00FE4F0B"/>
    <w:rsid w:val="00FE579A"/>
    <w:rsid w:val="00FF4053"/>
    <w:rsid w:val="00FF4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color="white" stroke="f">
      <v:fill color="white" color2="black" rotate="t" angle="-90" type="gradient"/>
      <v:stroke on="f"/>
      <o:colormru v:ext="edit" colors="#271327"/>
      <o:colormenu v:ext="edit" fillcolor="none [3212]" strokecolor="none [195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0CA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21">
    <w:name w:val="style21"/>
    <w:basedOn w:val="DefaultParagraphFont"/>
    <w:locked/>
    <w:rsid w:val="000751B7"/>
    <w:rPr>
      <w:sz w:val="18"/>
      <w:szCs w:val="18"/>
    </w:rPr>
  </w:style>
  <w:style w:type="character" w:styleId="Hyperlink">
    <w:name w:val="Hyperlink"/>
    <w:basedOn w:val="DefaultParagraphFont"/>
    <w:rsid w:val="000751B7"/>
    <w:rPr>
      <w:color w:val="0000FF"/>
      <w:u w:val="single"/>
    </w:rPr>
  </w:style>
  <w:style w:type="table" w:styleId="TableGrid">
    <w:name w:val="Table Grid"/>
    <w:basedOn w:val="TableNormal"/>
    <w:rsid w:val="00AD7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AD7D5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style81">
    <w:name w:val="style81"/>
    <w:basedOn w:val="DefaultParagraphFont"/>
    <w:locked/>
    <w:rsid w:val="00001FDE"/>
    <w:rPr>
      <w:b/>
      <w:bCs/>
      <w:color w:val="FFFFFF"/>
      <w:sz w:val="24"/>
      <w:szCs w:val="24"/>
    </w:rPr>
  </w:style>
  <w:style w:type="character" w:styleId="FollowedHyperlink">
    <w:name w:val="FollowedHyperlink"/>
    <w:basedOn w:val="DefaultParagraphFont"/>
    <w:rsid w:val="008F3847"/>
    <w:rPr>
      <w:color w:val="800080"/>
      <w:u w:val="single"/>
    </w:rPr>
  </w:style>
  <w:style w:type="paragraph" w:styleId="BalloonText">
    <w:name w:val="Balloon Text"/>
    <w:basedOn w:val="Normal"/>
    <w:semiHidden/>
    <w:rsid w:val="006123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921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921CD"/>
    <w:rPr>
      <w:sz w:val="24"/>
      <w:szCs w:val="24"/>
    </w:rPr>
  </w:style>
  <w:style w:type="paragraph" w:styleId="Footer">
    <w:name w:val="footer"/>
    <w:basedOn w:val="Normal"/>
    <w:link w:val="FooterChar"/>
    <w:rsid w:val="00E921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921C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E10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ul%20haadi\Desktop\ABDULLAH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808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19514-98F3-4355-A5DE-CA55B6F3B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ABDULLAH</Template>
  <TotalTime>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haadi</dc:creator>
  <cp:lastModifiedBy>AbdullAh</cp:lastModifiedBy>
  <cp:revision>2</cp:revision>
  <cp:lastPrinted>2014-09-24T04:04:00Z</cp:lastPrinted>
  <dcterms:created xsi:type="dcterms:W3CDTF">2018-09-17T15:10:00Z</dcterms:created>
  <dcterms:modified xsi:type="dcterms:W3CDTF">2018-09-17T15:10:00Z</dcterms:modified>
</cp:coreProperties>
</file>